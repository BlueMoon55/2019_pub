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F24A2" w14:textId="19E73DAE" w:rsidR="00FD6743" w:rsidRPr="00BF12C7" w:rsidRDefault="006411FB" w:rsidP="000235F7">
      <w:pPr>
        <w:pStyle w:val="MMTitle"/>
        <w:spacing w:line="0" w:lineRule="atLeast"/>
        <w:ind w:left="-18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DAX25-20-00【書籍】 AI白書2019_目次</w:t>
      </w:r>
    </w:p>
    <w:p w14:paraId="573604F7" w14:textId="3B902703" w:rsidR="006411FB" w:rsidRPr="00BF12C7" w:rsidRDefault="006411FB" w:rsidP="000235F7">
      <w:pPr>
        <w:pStyle w:val="MMTopic1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帯・はじめに</w:t>
      </w:r>
    </w:p>
    <w:p w14:paraId="243563A0" w14:textId="21625460" w:rsidR="006411FB" w:rsidRPr="00BF12C7" w:rsidRDefault="006411F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この50年で企業にとって最大のチャンス</w:t>
      </w:r>
    </w:p>
    <w:p w14:paraId="544B9C4C" w14:textId="7471F0B1" w:rsidR="006411FB" w:rsidRPr="00BF12C7" w:rsidRDefault="006411FB" w:rsidP="000235F7">
      <w:pPr>
        <w:pStyle w:val="MMTopic1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発行にあたって</w:t>
      </w:r>
    </w:p>
    <w:p w14:paraId="522BB4B4" w14:textId="788C07A7" w:rsidR="006411FB" w:rsidRPr="00BF12C7" w:rsidRDefault="006411FB" w:rsidP="000235F7">
      <w:pPr>
        <w:pStyle w:val="MMTopic1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第１章AIが壊すもの、創るもの</w:t>
      </w:r>
    </w:p>
    <w:p w14:paraId="2F0E794C" w14:textId="5E6EBB25" w:rsidR="006411FB" w:rsidRPr="00BF12C7" w:rsidRDefault="006411FB" w:rsidP="000235F7">
      <w:pPr>
        <w:pStyle w:val="MMHyperlink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 xml:space="preserve">ドキュメントを参照: </w:t>
      </w:r>
      <w:hyperlink r:id="rId10" w:history="1">
        <w:r w:rsidRPr="00BF12C7">
          <w:rPr>
            <w:rStyle w:val="a5"/>
            <w:rFonts w:ascii="Meiryo UI" w:eastAsia="Meiryo UI" w:hAnsi="Meiryo UI" w:hint="eastAsia"/>
          </w:rPr>
          <w:t>DAX25-20-01【書籍】</w:t>
        </w:r>
      </w:hyperlink>
    </w:p>
    <w:p w14:paraId="590E6F84" w14:textId="3502AC99" w:rsidR="006411FB" w:rsidRPr="00BF12C7" w:rsidRDefault="006411F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【対談１】AI経営と日本の目指すべき道</w:t>
      </w:r>
    </w:p>
    <w:p w14:paraId="42A437A8" w14:textId="36F947D6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冨山和彦（株式会社経営共創基盤代表取締役CEO）×中島秀之（本書編集委員長）</w:t>
      </w:r>
    </w:p>
    <w:p w14:paraId="1445BCE1" w14:textId="09A2A7AE" w:rsidR="006411FB" w:rsidRPr="00BF12C7" w:rsidRDefault="006411F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【対談２】感情価値や欲望の部分をAIで勝ちに行け</w:t>
      </w:r>
    </w:p>
    <w:p w14:paraId="4007858B" w14:textId="03CF5D17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尾原和啓（Professional Connector、ITジャーナリスト）×松尾豊（本書編集委員）</w:t>
      </w:r>
    </w:p>
    <w:p w14:paraId="4532F9EC" w14:textId="5FC58AEE" w:rsidR="006411FB" w:rsidRPr="00BF12C7" w:rsidRDefault="006411F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AIは決してブームではない。産業構造の転換である</w:t>
      </w:r>
    </w:p>
    <w:p w14:paraId="386FABC5" w14:textId="19CC2A5A" w:rsidR="006411FB" w:rsidRPr="00BF12C7" w:rsidRDefault="006411FB" w:rsidP="000235F7">
      <w:pPr>
        <w:pStyle w:val="MMTopic1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第2章技術動向</w:t>
      </w:r>
    </w:p>
    <w:p w14:paraId="488181E8" w14:textId="1F901BA7" w:rsidR="006411FB" w:rsidRPr="00BF12C7" w:rsidRDefault="006411FB" w:rsidP="000235F7">
      <w:pPr>
        <w:pStyle w:val="MMHyperlink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 xml:space="preserve">ドキュメントを参照: </w:t>
      </w:r>
      <w:hyperlink r:id="rId11" w:history="1">
        <w:r w:rsidRPr="00BF12C7">
          <w:rPr>
            <w:rStyle w:val="a5"/>
            <w:rFonts w:ascii="Meiryo UI" w:eastAsia="Meiryo UI" w:hAnsi="Meiryo UI" w:hint="eastAsia"/>
          </w:rPr>
          <w:t>DAX25-20-02【書籍】</w:t>
        </w:r>
      </w:hyperlink>
    </w:p>
    <w:p w14:paraId="7681A77D" w14:textId="04CA11B9" w:rsidR="006411FB" w:rsidRPr="00BF12C7" w:rsidRDefault="006411F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2.1　総論（技術の全体像、マッピング）</w:t>
      </w:r>
    </w:p>
    <w:p w14:paraId="57169350" w14:textId="5D394191" w:rsidR="006411FB" w:rsidRPr="00BF12C7" w:rsidRDefault="006411F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2.2　ディープラーニング</w:t>
      </w:r>
    </w:p>
    <w:p w14:paraId="789552C8" w14:textId="7022891E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2.2.1　ディープラーニングの躍進</w:t>
      </w:r>
    </w:p>
    <w:p w14:paraId="77F32CF2" w14:textId="538A26E3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2.2.2　ディープラーニングとは（特長、仕組みの概要など）</w:t>
      </w:r>
    </w:p>
    <w:p w14:paraId="7602C51A" w14:textId="20605601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2.2.3　画像認識技術とその飛躍的進歩</w:t>
      </w:r>
    </w:p>
    <w:p w14:paraId="2AD01C1D" w14:textId="1EE79374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2.2.4　時系列データ処理への展開</w:t>
      </w:r>
    </w:p>
    <w:p w14:paraId="3510865C" w14:textId="3B6AD0B7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lastRenderedPageBreak/>
        <w:t>2.2.5　最新の技術動向</w:t>
      </w:r>
    </w:p>
    <w:p w14:paraId="0BD5D50D" w14:textId="2E75551E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2.2.6　ディープラーニングを端緒とする人工知能の発展</w:t>
      </w:r>
    </w:p>
    <w:p w14:paraId="664F27C1" w14:textId="0AA92583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2.2.7　ディープラーニングの計算原理と実装技術</w:t>
      </w:r>
    </w:p>
    <w:p w14:paraId="1610D3A1" w14:textId="1EB27B6F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2.2.8　今後の展望</w:t>
      </w:r>
    </w:p>
    <w:p w14:paraId="403616A2" w14:textId="3D331CCF" w:rsidR="006411FB" w:rsidRPr="00BF12C7" w:rsidRDefault="006411F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2.3　自然言語処理</w:t>
      </w:r>
    </w:p>
    <w:p w14:paraId="6CE50BEF" w14:textId="08939091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2.3.1　文書分類</w:t>
      </w:r>
    </w:p>
    <w:p w14:paraId="201DC4F9" w14:textId="57B2488B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2.3.2　言語の構造解析</w:t>
      </w:r>
    </w:p>
    <w:p w14:paraId="6D95ECD0" w14:textId="52656BBF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2.3.3　言語資源</w:t>
      </w:r>
    </w:p>
    <w:p w14:paraId="17E357DB" w14:textId="3D5D92F6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2.3.4　テキスト生成を伴う研究課題</w:t>
      </w:r>
    </w:p>
    <w:p w14:paraId="49DBB3B8" w14:textId="370BEC2B" w:rsidR="006411FB" w:rsidRPr="00BF12C7" w:rsidRDefault="006411F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2.4　知識処理とデータ</w:t>
      </w:r>
    </w:p>
    <w:p w14:paraId="5F700523" w14:textId="7ECFB3E8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2.4.1　AIとデータ及び知識の関わりの経時的俯瞰</w:t>
      </w:r>
    </w:p>
    <w:p w14:paraId="0135DAA0" w14:textId="41624B05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2.4.2　ビッグデータの状況と課題</w:t>
      </w:r>
    </w:p>
    <w:p w14:paraId="72E4D35F" w14:textId="0E6BF794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2.4.3　知識を巡る状況</w:t>
      </w:r>
    </w:p>
    <w:p w14:paraId="5F059545" w14:textId="4E4387B9" w:rsidR="006411FB" w:rsidRPr="00BF12C7" w:rsidRDefault="006411F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2.5 身体性とロボティクス</w:t>
      </w:r>
    </w:p>
    <w:p w14:paraId="0FBA95F5" w14:textId="1748D41B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2.5.1　深層学習の現状</w:t>
      </w:r>
    </w:p>
    <w:p w14:paraId="5FFDDBEF" w14:textId="6634DC37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2.5.2　深層学習によるロボットの運動生成</w:t>
      </w:r>
    </w:p>
    <w:p w14:paraId="14F126BD" w14:textId="66BD57CE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2.5.3　認知発達ロボティクスの考え方</w:t>
      </w:r>
    </w:p>
    <w:p w14:paraId="08DE5D32" w14:textId="779EF91D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2.5.4　認知発達ロボティクスにおける身体性と社会的相互作用、自己概念の発達</w:t>
      </w:r>
    </w:p>
    <w:p w14:paraId="28C7CC2A" w14:textId="02DBAF4F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2.5.5　人工意識に関する認知神経科学的考察</w:t>
      </w:r>
    </w:p>
    <w:p w14:paraId="40E127D1" w14:textId="49C081AF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2.5.6　おわりに</w:t>
      </w:r>
    </w:p>
    <w:p w14:paraId="793BEA91" w14:textId="1E044EA2" w:rsidR="006411FB" w:rsidRPr="00BF12C7" w:rsidRDefault="006411F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lastRenderedPageBreak/>
        <w:t>2.6　AIと社会</w:t>
      </w:r>
    </w:p>
    <w:p w14:paraId="26494DDB" w14:textId="614AFC6F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2.6.1　社会システムデザインの必要性</w:t>
      </w:r>
    </w:p>
    <w:p w14:paraId="14C3168D" w14:textId="3E2262DC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2.6.2　社会的意思決定システム</w:t>
      </w:r>
    </w:p>
    <w:p w14:paraId="48375B5A" w14:textId="532789EC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2.6.3　会社組織と働き方</w:t>
      </w:r>
    </w:p>
    <w:p w14:paraId="2EE31201" w14:textId="3DDCB006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2.6.4　経済システム</w:t>
      </w:r>
    </w:p>
    <w:p w14:paraId="56599C76" w14:textId="58247C56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2.6.5　モビリティ</w:t>
      </w:r>
    </w:p>
    <w:p w14:paraId="0AC2CEC8" w14:textId="43CB5F0D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2.6.6　医療</w:t>
      </w:r>
    </w:p>
    <w:p w14:paraId="6C0A607E" w14:textId="4D43D03A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2.6.7　教育</w:t>
      </w:r>
    </w:p>
    <w:p w14:paraId="3D98173D" w14:textId="037C6E2D" w:rsidR="006411FB" w:rsidRPr="00BF12C7" w:rsidRDefault="006411F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2.7　AI人材の育成</w:t>
      </w:r>
    </w:p>
    <w:p w14:paraId="579B7037" w14:textId="2EBB2C4C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2.7.1　AI人材育成の全体イメージ</w:t>
      </w:r>
    </w:p>
    <w:p w14:paraId="5D9F316E" w14:textId="6B5A890D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2.7.2　スキル標準／認定・検定制度</w:t>
      </w:r>
    </w:p>
    <w:p w14:paraId="0B489B4E" w14:textId="2F7ACC98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2.7.3　学校教育による人材育成</w:t>
      </w:r>
    </w:p>
    <w:p w14:paraId="1507B7AA" w14:textId="1225A398" w:rsidR="006411FB" w:rsidRPr="00BF12C7" w:rsidRDefault="006411F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2.7.4　産学官連携による人材育成</w:t>
      </w:r>
    </w:p>
    <w:p w14:paraId="4901AE3F" w14:textId="258074AA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2.7.5　民間主導の人材確保・育成戦略</w:t>
      </w:r>
    </w:p>
    <w:p w14:paraId="4C085AC0" w14:textId="29082919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2.7.6　学び直し、リカレント教育</w:t>
      </w:r>
    </w:p>
    <w:p w14:paraId="391D7B86" w14:textId="3A3A6AAC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2.7.7　ユーザー企業のリテラシー</w:t>
      </w:r>
    </w:p>
    <w:p w14:paraId="6E1B0AB8" w14:textId="5BC27B8E" w:rsidR="00D976CB" w:rsidRPr="00BF12C7" w:rsidRDefault="00D976C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2.8　開発基盤</w:t>
      </w:r>
    </w:p>
    <w:p w14:paraId="4F0AEF38" w14:textId="0E91AC86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2.8.1　基本原理</w:t>
      </w:r>
    </w:p>
    <w:p w14:paraId="05943912" w14:textId="0EB26077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2.8.2　クラウド側基盤（ディープラーニング向け計算インフラストラクチャーの動向、ABCI）</w:t>
      </w:r>
    </w:p>
    <w:p w14:paraId="6C2B725F" w14:textId="09BDBFF6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2.8.3　エッジ側基盤（推論用のプロセッサー技術と計算デバイスの動向）</w:t>
      </w:r>
    </w:p>
    <w:p w14:paraId="4F79F92A" w14:textId="014AD7B5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lastRenderedPageBreak/>
        <w:t>2.8.4　次世代AIインフラストラクチャー・ハードウェア</w:t>
      </w:r>
    </w:p>
    <w:p w14:paraId="2F41FD37" w14:textId="2981EDD5" w:rsidR="00D976CB" w:rsidRPr="00BF12C7" w:rsidRDefault="00D976C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2.9　標準化・オープンプラットフォーム</w:t>
      </w:r>
    </w:p>
    <w:p w14:paraId="788DDF73" w14:textId="39993227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2.9.1　標準化</w:t>
      </w:r>
    </w:p>
    <w:p w14:paraId="4525CDEC" w14:textId="47C40100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2.9.2　オープンソース</w:t>
      </w:r>
    </w:p>
    <w:p w14:paraId="45673185" w14:textId="0F3CF873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2.9.3　クラウドを利用したAIと開発環境</w:t>
      </w:r>
    </w:p>
    <w:p w14:paraId="31140767" w14:textId="32F50FB1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2.9.4　共有データセット・共有モデル</w:t>
      </w:r>
    </w:p>
    <w:p w14:paraId="7E67C846" w14:textId="0234EE13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2.9.5　オープンプラットフォーム、エコシステム</w:t>
      </w:r>
    </w:p>
    <w:p w14:paraId="439DEDD9" w14:textId="38A7C8FF" w:rsidR="00D976CB" w:rsidRPr="00BF12C7" w:rsidRDefault="00D976C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2.10　各国の研究開発</w:t>
      </w:r>
    </w:p>
    <w:p w14:paraId="17D6B03D" w14:textId="3661F6B1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2.10.1　各国の研究開発の現状</w:t>
      </w:r>
    </w:p>
    <w:p w14:paraId="6741AFAD" w14:textId="5F99963D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2.10.2　グランドチャレンジ</w:t>
      </w:r>
    </w:p>
    <w:p w14:paraId="22259B2C" w14:textId="083AFB65" w:rsidR="00D976CB" w:rsidRPr="00BF12C7" w:rsidRDefault="00D976C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2.11　今後の展望</w:t>
      </w:r>
    </w:p>
    <w:p w14:paraId="59CAFBF3" w14:textId="6F4C7A15" w:rsidR="00D976CB" w:rsidRPr="00BF12C7" w:rsidRDefault="00D976C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【column01】AIによるクリエイティブの可能性／川上量生</w:t>
      </w:r>
    </w:p>
    <w:p w14:paraId="63F4647F" w14:textId="3B360C31" w:rsidR="00D976CB" w:rsidRPr="00BF12C7" w:rsidRDefault="00D976C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【column02】機械学習工学／丸山宏</w:t>
      </w:r>
    </w:p>
    <w:p w14:paraId="237E9057" w14:textId="0606BAB5" w:rsidR="00D976CB" w:rsidRPr="00BF12C7" w:rsidRDefault="00D976C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【column03】構成的計算神経科学／浅田稔</w:t>
      </w:r>
    </w:p>
    <w:p w14:paraId="4B35671A" w14:textId="4162EE77" w:rsidR="00D976CB" w:rsidRPr="00BF12C7" w:rsidRDefault="00D976CB" w:rsidP="000235F7">
      <w:pPr>
        <w:pStyle w:val="MMTopic1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第3章利用動向</w:t>
      </w:r>
    </w:p>
    <w:p w14:paraId="0B6322D3" w14:textId="7199BCFF" w:rsidR="00D976CB" w:rsidRPr="00BF12C7" w:rsidRDefault="00D976CB" w:rsidP="000235F7">
      <w:pPr>
        <w:pStyle w:val="MMHyperlink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 xml:space="preserve">ドキュメントを参照: </w:t>
      </w:r>
      <w:hyperlink r:id="rId12" w:history="1">
        <w:r w:rsidRPr="00BF12C7">
          <w:rPr>
            <w:rStyle w:val="a5"/>
            <w:rFonts w:ascii="Meiryo UI" w:eastAsia="Meiryo UI" w:hAnsi="Meiryo UI" w:hint="eastAsia"/>
          </w:rPr>
          <w:t>DAX25-20-03【書籍】</w:t>
        </w:r>
      </w:hyperlink>
    </w:p>
    <w:p w14:paraId="31F47162" w14:textId="06C061E7" w:rsidR="00D976CB" w:rsidRPr="00BF12C7" w:rsidRDefault="00D976C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3.1　総論</w:t>
      </w:r>
    </w:p>
    <w:p w14:paraId="1D789657" w14:textId="5A1FC395" w:rsidR="00D976CB" w:rsidRPr="00BF12C7" w:rsidRDefault="00D976C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3.2　技術分野別のディープラーニングの利用動向</w:t>
      </w:r>
    </w:p>
    <w:p w14:paraId="0F9F2112" w14:textId="1687A898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3.2.1　認識技術の利用動向</w:t>
      </w:r>
    </w:p>
    <w:p w14:paraId="6D5B907B" w14:textId="0195B0AB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3.2.2　運動の習熟</w:t>
      </w:r>
    </w:p>
    <w:p w14:paraId="66A73E33" w14:textId="5469D857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3.2.3　言語の意味理解と生成</w:t>
      </w:r>
    </w:p>
    <w:p w14:paraId="7B9D5333" w14:textId="22B10369" w:rsidR="00D976CB" w:rsidRPr="00BF12C7" w:rsidRDefault="00D976C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　国内における利用動向</w:t>
      </w:r>
    </w:p>
    <w:p w14:paraId="7BDC9E85" w14:textId="5ABC95E9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lastRenderedPageBreak/>
        <w:t xml:space="preserve">3.3.1　製造業における利用動向 </w:t>
      </w:r>
    </w:p>
    <w:p w14:paraId="0FCFE543" w14:textId="152D0990" w:rsidR="00D976CB" w:rsidRPr="00BF12C7" w:rsidRDefault="00D976CB" w:rsidP="000235F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取組み事例：株式会社IHI</w:t>
      </w:r>
    </w:p>
    <w:p w14:paraId="7BD4A669" w14:textId="4A6FB015" w:rsidR="00D976CB" w:rsidRPr="00BF12C7" w:rsidRDefault="00D976CB" w:rsidP="000235F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取組み事例：オムロン株式会社</w:t>
      </w:r>
    </w:p>
    <w:p w14:paraId="39C2F0E4" w14:textId="4C700604" w:rsidR="00D976CB" w:rsidRPr="00BF12C7" w:rsidRDefault="00D976CB" w:rsidP="000235F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取組み事例：ダイキン工業株式会社</w:t>
      </w:r>
    </w:p>
    <w:p w14:paraId="00A39CCD" w14:textId="19D6BE53" w:rsidR="00D976CB" w:rsidRPr="00BF12C7" w:rsidRDefault="00D976CB" w:rsidP="000235F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取組み事例：ルネサスエレクトロニクス株式会社</w:t>
      </w:r>
    </w:p>
    <w:p w14:paraId="5E503966" w14:textId="72862B4E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 xml:space="preserve">3.3.2　自動車産業における利用動向 </w:t>
      </w:r>
    </w:p>
    <w:p w14:paraId="2038365D" w14:textId="0251C6D6" w:rsidR="00D976CB" w:rsidRPr="00BF12C7" w:rsidRDefault="00D976CB" w:rsidP="000235F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取組み事例：株式会社ZMP</w:t>
      </w:r>
    </w:p>
    <w:p w14:paraId="1645BF0F" w14:textId="261C0D92" w:rsidR="00D976CB" w:rsidRPr="00BF12C7" w:rsidRDefault="00D976CB" w:rsidP="000235F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組み事例：NVIDIA</w:t>
      </w:r>
    </w:p>
    <w:p w14:paraId="1D417408" w14:textId="57317950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3.3.3　インフラにおける利用動向</w:t>
      </w:r>
    </w:p>
    <w:p w14:paraId="2007E77A" w14:textId="670E6802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3.3.4　農業における利用動向</w:t>
      </w:r>
    </w:p>
    <w:p w14:paraId="2EB8F9BB" w14:textId="0F538B6F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3.3.5　健康・医療・介護における利用動向</w:t>
      </w:r>
    </w:p>
    <w:p w14:paraId="1318DAA6" w14:textId="08D63E4E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3.3.6　防犯・防災における利用動向</w:t>
      </w:r>
    </w:p>
    <w:p w14:paraId="1E20FB6C" w14:textId="071DE57F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3.3.7　エネルギー分野における利用動向</w:t>
      </w:r>
    </w:p>
    <w:p w14:paraId="20F9EC51" w14:textId="1EC89595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3.3.8　教育における利用動向</w:t>
      </w:r>
    </w:p>
    <w:p w14:paraId="101F41DC" w14:textId="7C9C42B9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3.3.9　金融業における利用動向</w:t>
      </w:r>
    </w:p>
    <w:p w14:paraId="11B8B2F7" w14:textId="6F0153D7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3.3.10　物流における利用動向</w:t>
      </w:r>
    </w:p>
    <w:p w14:paraId="20FA4D54" w14:textId="57B74F03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3.3.11　流通業における利用動向</w:t>
      </w:r>
    </w:p>
    <w:p w14:paraId="2E5F095F" w14:textId="409852F7" w:rsidR="00D976CB" w:rsidRPr="00BF12C7" w:rsidRDefault="00D976CB" w:rsidP="000235F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 xml:space="preserve"> 取組み事例：株式会社ABEJA</w:t>
      </w:r>
    </w:p>
    <w:p w14:paraId="2EB3A4CC" w14:textId="135A9A8E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3.3.12　行政における利用動向</w:t>
      </w:r>
    </w:p>
    <w:p w14:paraId="15E7F9F4" w14:textId="0931A3A2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3.3.13　その他の利用動向</w:t>
      </w:r>
    </w:p>
    <w:p w14:paraId="505F3FDD" w14:textId="3B058A9E" w:rsidR="00D976CB" w:rsidRPr="00BF12C7" w:rsidRDefault="00D976CB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3.4　海外における利用動向</w:t>
      </w:r>
    </w:p>
    <w:p w14:paraId="5EA399A7" w14:textId="6B24FF13" w:rsidR="00D976CB" w:rsidRPr="00BF12C7" w:rsidRDefault="00D976CB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lastRenderedPageBreak/>
        <w:t>3.4.1　製造業における利用動向</w:t>
      </w:r>
    </w:p>
    <w:p w14:paraId="055A6268" w14:textId="364D0C94" w:rsidR="00795C87" w:rsidRPr="00BF12C7" w:rsidRDefault="00795C87" w:rsidP="000235F7">
      <w:pPr>
        <w:pStyle w:val="MMTopic4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取組み事例：Siemens</w:t>
      </w:r>
    </w:p>
    <w:p w14:paraId="44E84ABA" w14:textId="5627DCDF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3.4.2　自動車産業における利用動向</w:t>
      </w:r>
    </w:p>
    <w:p w14:paraId="5251424F" w14:textId="7B613A8F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3.4.3　インフラにおける利用動向</w:t>
      </w:r>
    </w:p>
    <w:p w14:paraId="5C107F1A" w14:textId="25A80BE6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3.4.4　農業における利用動向</w:t>
      </w:r>
    </w:p>
    <w:p w14:paraId="3ADD3B6A" w14:textId="494A6BCA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3.4.5　健康・医療・介護における利用動向</w:t>
      </w:r>
    </w:p>
    <w:p w14:paraId="4715FCCC" w14:textId="7D1660B4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3.4.6　エネルギー分野における利用動向</w:t>
      </w:r>
    </w:p>
    <w:p w14:paraId="5E88C6DC" w14:textId="3794146C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3.4.7　教育における利用動向</w:t>
      </w:r>
    </w:p>
    <w:p w14:paraId="46E052C5" w14:textId="31EC877C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3.4.8　金融業における利用動向</w:t>
      </w:r>
    </w:p>
    <w:p w14:paraId="5A166461" w14:textId="67E3207B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3.4.9　物流における利用動向</w:t>
      </w:r>
    </w:p>
    <w:p w14:paraId="0F620AD8" w14:textId="16527E03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3.4.10　流通業における利用動向</w:t>
      </w:r>
    </w:p>
    <w:p w14:paraId="75B8F315" w14:textId="19CA5449" w:rsidR="00795C87" w:rsidRPr="00BF12C7" w:rsidRDefault="00795C87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3.5　AI導入予算・AI市場の規模</w:t>
      </w:r>
    </w:p>
    <w:p w14:paraId="021043F3" w14:textId="60E4804F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3.5.1　AI導入予算の規模</w:t>
      </w:r>
    </w:p>
    <w:p w14:paraId="391B2E37" w14:textId="4D72B89D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3.5.2　AI市場の規模</w:t>
      </w:r>
    </w:p>
    <w:p w14:paraId="45214802" w14:textId="769722A9" w:rsidR="00795C87" w:rsidRPr="00BF12C7" w:rsidRDefault="00795C87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3.6　今後の展望</w:t>
      </w:r>
    </w:p>
    <w:p w14:paraId="1F19A0F0" w14:textId="6BD8A738" w:rsidR="00795C87" w:rsidRPr="00BF12C7" w:rsidRDefault="00795C87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特集　データで見る中国のAI動向</w:t>
      </w:r>
    </w:p>
    <w:p w14:paraId="71940919" w14:textId="1C5E6B26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1. 世界におけるAIの動向と躍進する中国</w:t>
      </w:r>
    </w:p>
    <w:p w14:paraId="6D4141A8" w14:textId="1393D74F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2. 中国人工知能市場規模</w:t>
      </w:r>
    </w:p>
    <w:p w14:paraId="29B7B9DB" w14:textId="2D74A008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3. 中国のAIリーディングカンパニー</w:t>
      </w:r>
    </w:p>
    <w:p w14:paraId="6E2C1571" w14:textId="19830DEC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 中国の有力AIベンチャー企業</w:t>
      </w:r>
    </w:p>
    <w:p w14:paraId="53B9C424" w14:textId="4500AE21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 個別技術分野ごとの有力企業</w:t>
      </w:r>
    </w:p>
    <w:p w14:paraId="4624FE3B" w14:textId="0F34A594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lastRenderedPageBreak/>
        <w:t>6. 産業応用分野ごとの有力企業</w:t>
      </w:r>
    </w:p>
    <w:p w14:paraId="71C0DB01" w14:textId="79E1CAD5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7. AIに関する中国政府の制度、政策</w:t>
      </w:r>
    </w:p>
    <w:p w14:paraId="662F4E67" w14:textId="0576C468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8. 人材育成政策</w:t>
      </w:r>
    </w:p>
    <w:p w14:paraId="38596D86" w14:textId="6E0CC2A7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9. 倫理的問題及び安全性への対応</w:t>
      </w:r>
    </w:p>
    <w:p w14:paraId="7A94734E" w14:textId="41304092" w:rsidR="00795C87" w:rsidRPr="00BF12C7" w:rsidRDefault="00795C87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資料A　企業におけるAI利用動向アンケート調査</w:t>
      </w:r>
    </w:p>
    <w:p w14:paraId="7329F6E7" w14:textId="7E4DB866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A.1　調査目的及び調査概要</w:t>
      </w:r>
    </w:p>
    <w:p w14:paraId="06A82F1F" w14:textId="7B84E977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A.2　回答企業の属性</w:t>
      </w:r>
    </w:p>
    <w:p w14:paraId="34FD678D" w14:textId="0AC14474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A.3　AIの利活用状況</w:t>
      </w:r>
    </w:p>
    <w:p w14:paraId="336BCEB6" w14:textId="16E5A07F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A.4　導入目的</w:t>
      </w:r>
    </w:p>
    <w:p w14:paraId="024AE97A" w14:textId="02C369EC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A.5　AIを適用する業務分野</w:t>
      </w:r>
    </w:p>
    <w:p w14:paraId="1DC33A2F" w14:textId="27FDFE7B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A.6　活用中／検討中のAI技術</w:t>
      </w:r>
    </w:p>
    <w:p w14:paraId="56188DB3" w14:textId="4748D54A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A.7　AIを導入／検討する上での課題</w:t>
      </w:r>
    </w:p>
    <w:p w14:paraId="502B41FC" w14:textId="63716F16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A.8　AIが解決すると期待する社会的課題</w:t>
      </w:r>
    </w:p>
    <w:p w14:paraId="11BF91A3" w14:textId="065596ED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A.9　AIに対する懸念点</w:t>
      </w:r>
    </w:p>
    <w:p w14:paraId="1C8BB2E1" w14:textId="3A59C03B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A.10　公的機関への要望</w:t>
      </w:r>
    </w:p>
    <w:p w14:paraId="2030582D" w14:textId="72939976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A.11　AIへの関心、活用に関する意見</w:t>
      </w:r>
    </w:p>
    <w:p w14:paraId="23732E31" w14:textId="1FB660CE" w:rsidR="00795C87" w:rsidRPr="00BF12C7" w:rsidRDefault="00795C87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【column04】日本の人工知能／辻井潤一</w:t>
      </w:r>
    </w:p>
    <w:p w14:paraId="32AC8EA3" w14:textId="1D47B85C" w:rsidR="00795C87" w:rsidRPr="00BF12C7" w:rsidRDefault="00795C87" w:rsidP="000235F7">
      <w:pPr>
        <w:pStyle w:val="MMTopic1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第4章制度政策動向</w:t>
      </w:r>
    </w:p>
    <w:p w14:paraId="637863CE" w14:textId="189DF4E9" w:rsidR="00795C87" w:rsidRPr="00BF12C7" w:rsidRDefault="00795C87" w:rsidP="000235F7">
      <w:pPr>
        <w:pStyle w:val="MMHyperlink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 xml:space="preserve">ドキュメントを参照: </w:t>
      </w:r>
      <w:hyperlink r:id="rId13" w:history="1">
        <w:r w:rsidRPr="00BF12C7">
          <w:rPr>
            <w:rStyle w:val="a5"/>
            <w:rFonts w:ascii="Meiryo UI" w:eastAsia="Meiryo UI" w:hAnsi="Meiryo UI" w:hint="eastAsia"/>
          </w:rPr>
          <w:t>DAX25-20-04【書籍】</w:t>
        </w:r>
      </w:hyperlink>
    </w:p>
    <w:p w14:paraId="7EC93C7F" w14:textId="192A547E" w:rsidR="00795C87" w:rsidRPr="00BF12C7" w:rsidRDefault="00795C87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4.1　総論</w:t>
      </w:r>
    </w:p>
    <w:p w14:paraId="07F81EDF" w14:textId="27A5A5ED" w:rsidR="00795C87" w:rsidRPr="00BF12C7" w:rsidRDefault="00795C87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4.2　知的財産</w:t>
      </w:r>
    </w:p>
    <w:p w14:paraId="18DB390F" w14:textId="100BEF3E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lastRenderedPageBreak/>
        <w:t>4.2.1　国内のAI知的財産関連施策の動向</w:t>
      </w:r>
    </w:p>
    <w:p w14:paraId="34E5CB15" w14:textId="70D7F882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4.2.2　国内のAI知的財産関連課題の検討</w:t>
      </w:r>
    </w:p>
    <w:p w14:paraId="286590BC" w14:textId="2E9B800D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4.2.3　海外のAI知的財産関連動向</w:t>
      </w:r>
    </w:p>
    <w:p w14:paraId="1E8C2F58" w14:textId="56ADA894" w:rsidR="00795C87" w:rsidRPr="00BF12C7" w:rsidRDefault="00795C87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4.3　AIに関する原則、ガイドライン等</w:t>
      </w:r>
    </w:p>
    <w:p w14:paraId="5F290B56" w14:textId="7F012119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4.3.1　海外における取組み</w:t>
      </w:r>
    </w:p>
    <w:p w14:paraId="695FC280" w14:textId="68525BDB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4.3.2　我が国における「AI社会原則」の議論</w:t>
      </w:r>
    </w:p>
    <w:p w14:paraId="3A9AC5A3" w14:textId="424A408F" w:rsidR="00795C87" w:rsidRPr="00BF12C7" w:rsidRDefault="00795C87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4.4　制度改革</w:t>
      </w:r>
    </w:p>
    <w:p w14:paraId="359B8E02" w14:textId="42BCA167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4.4.1　モビリティに係る制度改革</w:t>
      </w:r>
    </w:p>
    <w:p w14:paraId="5988B360" w14:textId="4484B43F" w:rsidR="00795C87" w:rsidRPr="00BF12C7" w:rsidRDefault="00795C87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4.4.2　データ流通に係る制度改革</w:t>
      </w:r>
    </w:p>
    <w:p w14:paraId="3203B7DE" w14:textId="32AEAB20" w:rsidR="00795C87" w:rsidRPr="00BF12C7" w:rsidRDefault="00795C87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4.5　国内の政策動向</w:t>
      </w:r>
    </w:p>
    <w:p w14:paraId="71E7BB2C" w14:textId="5E875F03" w:rsidR="00885C3C" w:rsidRPr="00BF12C7" w:rsidRDefault="00885C3C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4.5.1　統合イノベーション戦略、同推進会議による政府横断の取組み</w:t>
      </w:r>
    </w:p>
    <w:p w14:paraId="0A54F087" w14:textId="3A26732E" w:rsidR="00885C3C" w:rsidRPr="00BF12C7" w:rsidRDefault="00885C3C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4.5.2　人工知能技術戦略会議による研究開発・産業連携の推進</w:t>
      </w:r>
    </w:p>
    <w:p w14:paraId="701D8373" w14:textId="4D022136" w:rsidR="00885C3C" w:rsidRPr="00BF12C7" w:rsidRDefault="00885C3C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4.5.3　基盤省庁・出口省庁の方針と動向</w:t>
      </w:r>
    </w:p>
    <w:p w14:paraId="65C0E157" w14:textId="7A84C4DE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4.5.4　予算の動向</w:t>
      </w:r>
    </w:p>
    <w:p w14:paraId="52817866" w14:textId="0AB7C691" w:rsidR="003E0509" w:rsidRPr="00BF12C7" w:rsidRDefault="003E0509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4.6　海外の政策動向</w:t>
      </w:r>
    </w:p>
    <w:p w14:paraId="47497088" w14:textId="266034C2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4.6.1　米国</w:t>
      </w:r>
    </w:p>
    <w:p w14:paraId="53D4B783" w14:textId="321BFFAA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4.6.2　EU</w:t>
      </w:r>
    </w:p>
    <w:p w14:paraId="772BE210" w14:textId="4E31C9F6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4.6.3　英国</w:t>
      </w:r>
    </w:p>
    <w:p w14:paraId="671DBD07" w14:textId="71B20048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4.6.4　ドイツ</w:t>
      </w:r>
    </w:p>
    <w:p w14:paraId="54C1C2DD" w14:textId="2787DDEA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4.6.5　フランス</w:t>
      </w:r>
    </w:p>
    <w:p w14:paraId="22592503" w14:textId="4A9690E7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lastRenderedPageBreak/>
        <w:t>4.6.6　中国</w:t>
      </w:r>
    </w:p>
    <w:p w14:paraId="0D41BEB2" w14:textId="036A916E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4.6.7　インド</w:t>
      </w:r>
    </w:p>
    <w:p w14:paraId="2A59C9DB" w14:textId="417ABBED" w:rsidR="003E0509" w:rsidRPr="00BF12C7" w:rsidRDefault="003E0509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【column05】法制度はゆっくりやれば当然できる。スピードが肝／喜連川優</w:t>
      </w:r>
    </w:p>
    <w:p w14:paraId="1C885781" w14:textId="317E77E5" w:rsidR="003E0509" w:rsidRPr="00BF12C7" w:rsidRDefault="003E0509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【column06】AIと倫理・社会的受容性／北野宏明</w:t>
      </w:r>
    </w:p>
    <w:p w14:paraId="5BCA68E0" w14:textId="7B7E48FF" w:rsidR="003E0509" w:rsidRPr="00BF12C7" w:rsidRDefault="003E0509" w:rsidP="000235F7">
      <w:pPr>
        <w:pStyle w:val="MMTopic1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第5章AIの社会実装課題と対策</w:t>
      </w:r>
    </w:p>
    <w:p w14:paraId="36C3618A" w14:textId="1A91F743" w:rsidR="003E0509" w:rsidRPr="00BF12C7" w:rsidRDefault="003E0509" w:rsidP="000235F7">
      <w:pPr>
        <w:pStyle w:val="MMHyperlink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 xml:space="preserve">ドキュメントを参照: </w:t>
      </w:r>
      <w:hyperlink r:id="rId14" w:history="1">
        <w:r w:rsidRPr="00BF12C7">
          <w:rPr>
            <w:rStyle w:val="a5"/>
            <w:rFonts w:ascii="Meiryo UI" w:eastAsia="Meiryo UI" w:hAnsi="Meiryo UI" w:hint="eastAsia"/>
          </w:rPr>
          <w:t>DAX25-20-05【書籍】</w:t>
        </w:r>
      </w:hyperlink>
    </w:p>
    <w:p w14:paraId="6CC781BB" w14:textId="7E4EEF08" w:rsidR="003E0509" w:rsidRPr="00BF12C7" w:rsidRDefault="003E0509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5.1　総論</w:t>
      </w:r>
    </w:p>
    <w:p w14:paraId="353507AF" w14:textId="68A3B48F" w:rsidR="003E0509" w:rsidRPr="00BF12C7" w:rsidRDefault="003E0509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5.2　社会実装に係る課題調査</w:t>
      </w:r>
    </w:p>
    <w:p w14:paraId="6B52CE67" w14:textId="435AA9F6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5.2.1　AI社会実装推進委員会</w:t>
      </w:r>
    </w:p>
    <w:p w14:paraId="0837243A" w14:textId="24E615CA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5.2.2　文献調査</w:t>
      </w:r>
    </w:p>
    <w:p w14:paraId="29DEB655" w14:textId="54DBF50F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5.2.3　アンケート調査</w:t>
      </w:r>
    </w:p>
    <w:p w14:paraId="155529F4" w14:textId="00C14621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5.2.4　ヒアリング及びAI社会実装推進委員会での意見</w:t>
      </w:r>
    </w:p>
    <w:p w14:paraId="11AC0994" w14:textId="3CC9223E" w:rsidR="003E0509" w:rsidRPr="00BF12C7" w:rsidRDefault="003E0509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5.3　特定領域の深掘り調査</w:t>
      </w:r>
    </w:p>
    <w:p w14:paraId="0B337650" w14:textId="6F5D85B6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5.3.1　自動運転における実装課題</w:t>
      </w:r>
    </w:p>
    <w:p w14:paraId="71DF78AC" w14:textId="22CE78CB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5.3.2　スマート工場における実装課題</w:t>
      </w:r>
    </w:p>
    <w:p w14:paraId="65FCD0EC" w14:textId="0D645E21" w:rsidR="003E0509" w:rsidRPr="00BF12C7" w:rsidRDefault="003E0509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5.4　社会実装課題の抽出と分析</w:t>
      </w:r>
    </w:p>
    <w:p w14:paraId="5E7BCD43" w14:textId="61A115AE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5.4.1　ユーザーや社会に係る課題</w:t>
      </w:r>
    </w:p>
    <w:p w14:paraId="7BC9B1CA" w14:textId="0ADAFC01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5.4.2　国際課題</w:t>
      </w:r>
    </w:p>
    <w:p w14:paraId="0E027A73" w14:textId="3EF2FD9D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5.4.3　開発に関する課題</w:t>
      </w:r>
    </w:p>
    <w:p w14:paraId="0AF85890" w14:textId="2D5A0052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5.4.4　AIの特性に係る課題</w:t>
      </w:r>
    </w:p>
    <w:p w14:paraId="70CB14CA" w14:textId="4E4A7CEF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5.4.5　法制度に係る課題</w:t>
      </w:r>
    </w:p>
    <w:p w14:paraId="1AA7AD99" w14:textId="10EC6D95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lastRenderedPageBreak/>
        <w:t>5.4.6　課題解決の方向性の検討</w:t>
      </w:r>
    </w:p>
    <w:p w14:paraId="5934B462" w14:textId="4DFB48B5" w:rsidR="003E0509" w:rsidRPr="00BF12C7" w:rsidRDefault="003E0509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5.5　社会実装推進の方向性の提示</w:t>
      </w:r>
    </w:p>
    <w:p w14:paraId="3C212C29" w14:textId="46D577CD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5.5.1　社会実装推進の方向性の概要</w:t>
      </w:r>
    </w:p>
    <w:p w14:paraId="0661D02A" w14:textId="2A568888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5.5.2　社会実装推進の方向性の詳細</w:t>
      </w:r>
    </w:p>
    <w:p w14:paraId="54C0A5F1" w14:textId="22822068" w:rsidR="003E0509" w:rsidRPr="00BF12C7" w:rsidRDefault="003E0509" w:rsidP="000235F7">
      <w:pPr>
        <w:pStyle w:val="MMTopic3"/>
        <w:spacing w:line="0" w:lineRule="atLeast"/>
        <w:ind w:left="840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5.5.3　長期的な課題について</w:t>
      </w:r>
    </w:p>
    <w:p w14:paraId="7521EB34" w14:textId="5C0F2CDA" w:rsidR="003E0509" w:rsidRPr="00BF12C7" w:rsidRDefault="003E0509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5.6　社会実装推進の方向性の特定領域への適用</w:t>
      </w:r>
    </w:p>
    <w:p w14:paraId="4D387F29" w14:textId="5C4C2AAC" w:rsidR="003E0509" w:rsidRPr="00BF12C7" w:rsidRDefault="003E0509" w:rsidP="000235F7">
      <w:pPr>
        <w:pStyle w:val="MMTopic2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5.7　今後の展望</w:t>
      </w:r>
    </w:p>
    <w:p w14:paraId="710DF3B4" w14:textId="448F7DD3" w:rsidR="003E0509" w:rsidRPr="00BF12C7" w:rsidRDefault="003E0509" w:rsidP="000235F7">
      <w:pPr>
        <w:pStyle w:val="MMTopic1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>編集・執筆関係者名簿</w:t>
      </w:r>
    </w:p>
    <w:p w14:paraId="4FDAEE01" w14:textId="63B33E23" w:rsidR="003E0509" w:rsidRPr="00BF12C7" w:rsidRDefault="003E0509" w:rsidP="000235F7">
      <w:pPr>
        <w:pStyle w:val="MMHyperlink"/>
        <w:spacing w:line="0" w:lineRule="atLeast"/>
        <w:rPr>
          <w:rFonts w:ascii="Meiryo UI" w:eastAsia="Meiryo UI" w:hAnsi="Meiryo UI"/>
        </w:rPr>
      </w:pPr>
      <w:r w:rsidRPr="00BF12C7">
        <w:rPr>
          <w:rFonts w:ascii="Meiryo UI" w:eastAsia="Meiryo UI" w:hAnsi="Meiryo UI" w:hint="eastAsia"/>
        </w:rPr>
        <w:t xml:space="preserve">ドキュメントを参照: </w:t>
      </w:r>
      <w:hyperlink r:id="rId15" w:history="1">
        <w:r w:rsidRPr="00BF12C7">
          <w:rPr>
            <w:rStyle w:val="a5"/>
            <w:rFonts w:ascii="Meiryo UI" w:eastAsia="Meiryo UI" w:hAnsi="Meiryo UI" w:hint="eastAsia"/>
          </w:rPr>
          <w:t>DAX25-20-06【書籍】</w:t>
        </w:r>
      </w:hyperlink>
    </w:p>
    <w:p w14:paraId="6E63BCBF" w14:textId="77777777" w:rsidR="003E0509" w:rsidRPr="00BF12C7" w:rsidRDefault="003E0509" w:rsidP="000235F7">
      <w:pPr>
        <w:spacing w:line="0" w:lineRule="atLeast"/>
        <w:rPr>
          <w:rFonts w:ascii="Meiryo UI" w:eastAsia="Meiryo UI" w:hAnsi="Meiryo UI"/>
        </w:rPr>
      </w:pPr>
    </w:p>
    <w:sectPr w:rsidR="003E0509" w:rsidRPr="00BF12C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DA1DA" w14:textId="77777777" w:rsidR="000235F7" w:rsidRDefault="000235F7" w:rsidP="000235F7">
      <w:pPr>
        <w:spacing w:before="0" w:after="0" w:line="240" w:lineRule="auto"/>
      </w:pPr>
      <w:r>
        <w:separator/>
      </w:r>
    </w:p>
  </w:endnote>
  <w:endnote w:type="continuationSeparator" w:id="0">
    <w:p w14:paraId="74296A88" w14:textId="77777777" w:rsidR="000235F7" w:rsidRDefault="000235F7" w:rsidP="000235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F6ADD" w14:textId="77777777" w:rsidR="000235F7" w:rsidRDefault="000235F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7034607"/>
      <w:docPartObj>
        <w:docPartGallery w:val="Page Numbers (Bottom of Page)"/>
        <w:docPartUnique/>
      </w:docPartObj>
    </w:sdtPr>
    <w:sdtContent>
      <w:p w14:paraId="0A481F2F" w14:textId="544FB583" w:rsidR="000235F7" w:rsidRDefault="000235F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1A2DC90" w14:textId="77777777" w:rsidR="000235F7" w:rsidRDefault="000235F7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40B73" w14:textId="77777777" w:rsidR="000235F7" w:rsidRDefault="000235F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4BB07" w14:textId="77777777" w:rsidR="000235F7" w:rsidRDefault="000235F7" w:rsidP="000235F7">
      <w:pPr>
        <w:spacing w:before="0" w:after="0" w:line="240" w:lineRule="auto"/>
      </w:pPr>
      <w:r>
        <w:separator/>
      </w:r>
    </w:p>
  </w:footnote>
  <w:footnote w:type="continuationSeparator" w:id="0">
    <w:p w14:paraId="647CCE12" w14:textId="77777777" w:rsidR="000235F7" w:rsidRDefault="000235F7" w:rsidP="000235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41C60" w14:textId="77777777" w:rsidR="000235F7" w:rsidRDefault="000235F7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56785" w14:textId="77777777" w:rsidR="000235F7" w:rsidRDefault="000235F7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1F741" w14:textId="77777777" w:rsidR="000235F7" w:rsidRDefault="000235F7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910BF"/>
    <w:multiLevelType w:val="singleLevel"/>
    <w:tmpl w:val="5ED214B8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abstractNum w:abstractNumId="1" w15:restartNumberingAfterBreak="0">
    <w:nsid w:val="7BF07690"/>
    <w:multiLevelType w:val="multilevel"/>
    <w:tmpl w:val="37E6D404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90"/>
    <w:rsid w:val="000235F7"/>
    <w:rsid w:val="003E0509"/>
    <w:rsid w:val="006411FB"/>
    <w:rsid w:val="00795C87"/>
    <w:rsid w:val="00885C3C"/>
    <w:rsid w:val="00BF12C7"/>
    <w:rsid w:val="00C7121A"/>
    <w:rsid w:val="00CF0790"/>
    <w:rsid w:val="00D976CB"/>
    <w:rsid w:val="00FD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DEC3BC"/>
  <w15:chartTrackingRefBased/>
  <w15:docId w15:val="{2EC5BA17-F45E-4C82-9CDA-E9ED7DAE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2C7"/>
  </w:style>
  <w:style w:type="paragraph" w:styleId="1">
    <w:name w:val="heading 1"/>
    <w:basedOn w:val="a"/>
    <w:next w:val="a"/>
    <w:link w:val="10"/>
    <w:uiPriority w:val="9"/>
    <w:qFormat/>
    <w:rsid w:val="00BF12C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F12C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F12C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F12C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BF12C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12C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12C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12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12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F12C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BF12C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customStyle="1" w:styleId="MMTitle">
    <w:name w:val="MM Title"/>
    <w:basedOn w:val="a3"/>
    <w:link w:val="MMTitle0"/>
    <w:rsid w:val="006411FB"/>
  </w:style>
  <w:style w:type="character" w:customStyle="1" w:styleId="MMTitle0">
    <w:name w:val="MM Title (文字)"/>
    <w:basedOn w:val="a4"/>
    <w:link w:val="MMTitle"/>
    <w:rsid w:val="006411FB"/>
    <w:rPr>
      <w:rFonts w:asciiTheme="majorHAnsi" w:eastAsiaTheme="majorEastAsia" w:hAnsiTheme="majorHAnsi" w:cstheme="majorBidi"/>
      <w:caps/>
      <w:color w:val="4472C4" w:themeColor="accent1"/>
      <w:spacing w:val="10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BF12C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customStyle="1" w:styleId="MMTopic1">
    <w:name w:val="MM Topic 1"/>
    <w:basedOn w:val="1"/>
    <w:link w:val="MMTopic10"/>
    <w:rsid w:val="006411FB"/>
    <w:pPr>
      <w:numPr>
        <w:numId w:val="1"/>
      </w:numPr>
    </w:pPr>
  </w:style>
  <w:style w:type="character" w:customStyle="1" w:styleId="MMTopic10">
    <w:name w:val="MM Topic 1 (文字)"/>
    <w:basedOn w:val="10"/>
    <w:link w:val="MMTopic1"/>
    <w:rsid w:val="006411FB"/>
    <w:rPr>
      <w:rFonts w:asciiTheme="majorHAnsi" w:eastAsiaTheme="majorEastAsia" w:hAnsiTheme="majorHAnsi" w:cstheme="majorBidi"/>
      <w:caps/>
      <w:color w:val="FFFFFF" w:themeColor="background1"/>
      <w:spacing w:val="15"/>
      <w:sz w:val="24"/>
      <w:szCs w:val="24"/>
      <w:shd w:val="clear" w:color="auto" w:fill="4472C4" w:themeFill="accent1"/>
    </w:rPr>
  </w:style>
  <w:style w:type="character" w:customStyle="1" w:styleId="20">
    <w:name w:val="見出し 2 (文字)"/>
    <w:basedOn w:val="a0"/>
    <w:link w:val="2"/>
    <w:uiPriority w:val="9"/>
    <w:rsid w:val="00BF12C7"/>
    <w:rPr>
      <w:caps/>
      <w:spacing w:val="15"/>
      <w:shd w:val="clear" w:color="auto" w:fill="D9E2F3" w:themeFill="accent1" w:themeFillTint="33"/>
    </w:rPr>
  </w:style>
  <w:style w:type="paragraph" w:customStyle="1" w:styleId="MMTopic2">
    <w:name w:val="MM Topic 2"/>
    <w:basedOn w:val="2"/>
    <w:link w:val="MMTopic20"/>
    <w:rsid w:val="006411FB"/>
    <w:pPr>
      <w:numPr>
        <w:ilvl w:val="1"/>
        <w:numId w:val="1"/>
      </w:numPr>
      <w:ind w:left="180"/>
    </w:pPr>
  </w:style>
  <w:style w:type="character" w:customStyle="1" w:styleId="MMTopic20">
    <w:name w:val="MM Topic 2 (文字)"/>
    <w:basedOn w:val="20"/>
    <w:link w:val="MMTopic2"/>
    <w:rsid w:val="006411FB"/>
    <w:rPr>
      <w:rFonts w:asciiTheme="majorHAnsi" w:eastAsiaTheme="majorEastAsia" w:hAnsiTheme="majorHAnsi" w:cstheme="majorBidi"/>
      <w:caps/>
      <w:spacing w:val="15"/>
      <w:shd w:val="clear" w:color="auto" w:fill="D9E2F3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BF12C7"/>
    <w:rPr>
      <w:caps/>
      <w:color w:val="1F3763" w:themeColor="accent1" w:themeShade="7F"/>
      <w:spacing w:val="15"/>
    </w:rPr>
  </w:style>
  <w:style w:type="paragraph" w:customStyle="1" w:styleId="MMTopic3">
    <w:name w:val="MM Topic 3"/>
    <w:basedOn w:val="3"/>
    <w:link w:val="MMTopic30"/>
    <w:rsid w:val="006411FB"/>
    <w:pPr>
      <w:numPr>
        <w:ilvl w:val="2"/>
        <w:numId w:val="1"/>
      </w:numPr>
      <w:ind w:left="360"/>
    </w:pPr>
  </w:style>
  <w:style w:type="character" w:customStyle="1" w:styleId="MMTopic30">
    <w:name w:val="MM Topic 3 (文字)"/>
    <w:basedOn w:val="30"/>
    <w:link w:val="MMTopic3"/>
    <w:rsid w:val="006411FB"/>
    <w:rPr>
      <w:rFonts w:asciiTheme="majorHAnsi" w:eastAsiaTheme="majorEastAsia" w:hAnsiTheme="majorHAnsi" w:cstheme="majorBidi"/>
      <w:caps/>
      <w:color w:val="1F376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rsid w:val="00BF12C7"/>
    <w:rPr>
      <w:caps/>
      <w:color w:val="2F5496" w:themeColor="accent1" w:themeShade="BF"/>
      <w:spacing w:val="10"/>
    </w:rPr>
  </w:style>
  <w:style w:type="paragraph" w:customStyle="1" w:styleId="MMTopic4">
    <w:name w:val="MM Topic 4"/>
    <w:basedOn w:val="4"/>
    <w:link w:val="MMTopic40"/>
    <w:rsid w:val="006411FB"/>
    <w:pPr>
      <w:numPr>
        <w:ilvl w:val="3"/>
        <w:numId w:val="1"/>
      </w:numPr>
      <w:ind w:left="540"/>
    </w:pPr>
  </w:style>
  <w:style w:type="character" w:customStyle="1" w:styleId="MMTopic40">
    <w:name w:val="MM Topic 4 (文字)"/>
    <w:basedOn w:val="40"/>
    <w:link w:val="MMTopic4"/>
    <w:rsid w:val="006411FB"/>
    <w:rPr>
      <w:b w:val="0"/>
      <w:bCs w:val="0"/>
      <w:caps/>
      <w:color w:val="2F5496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rsid w:val="00BF12C7"/>
    <w:rPr>
      <w:caps/>
      <w:color w:val="2F5496" w:themeColor="accent1" w:themeShade="BF"/>
      <w:spacing w:val="10"/>
    </w:rPr>
  </w:style>
  <w:style w:type="paragraph" w:customStyle="1" w:styleId="MMTopic5">
    <w:name w:val="MM Topic 5"/>
    <w:basedOn w:val="5"/>
    <w:link w:val="MMTopic50"/>
    <w:rsid w:val="006411FB"/>
    <w:pPr>
      <w:numPr>
        <w:ilvl w:val="4"/>
        <w:numId w:val="1"/>
      </w:numPr>
      <w:ind w:left="720"/>
    </w:pPr>
  </w:style>
  <w:style w:type="character" w:customStyle="1" w:styleId="MMTopic50">
    <w:name w:val="MM Topic 5 (文字)"/>
    <w:basedOn w:val="50"/>
    <w:link w:val="MMTopic5"/>
    <w:rsid w:val="006411FB"/>
    <w:rPr>
      <w:rFonts w:asciiTheme="majorHAnsi" w:eastAsiaTheme="majorEastAsia" w:hAnsiTheme="majorHAnsi" w:cstheme="majorBidi"/>
      <w:caps/>
      <w:color w:val="2F5496" w:themeColor="accent1" w:themeShade="BF"/>
      <w:spacing w:val="10"/>
    </w:rPr>
  </w:style>
  <w:style w:type="paragraph" w:customStyle="1" w:styleId="MMHyperlink">
    <w:name w:val="MM Hyperlink"/>
    <w:basedOn w:val="a"/>
    <w:link w:val="MMHyperlink0"/>
    <w:rsid w:val="006411FB"/>
  </w:style>
  <w:style w:type="character" w:customStyle="1" w:styleId="MMHyperlink0">
    <w:name w:val="MM Hyperlink (文字)"/>
    <w:basedOn w:val="a0"/>
    <w:link w:val="MMHyperlink"/>
    <w:rsid w:val="006411FB"/>
  </w:style>
  <w:style w:type="character" w:styleId="a5">
    <w:name w:val="Hyperlink"/>
    <w:basedOn w:val="a0"/>
    <w:uiPriority w:val="99"/>
    <w:unhideWhenUsed/>
    <w:rsid w:val="006411F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411FB"/>
    <w:rPr>
      <w:color w:val="605E5C"/>
      <w:shd w:val="clear" w:color="auto" w:fill="E1DFDD"/>
    </w:rPr>
  </w:style>
  <w:style w:type="character" w:customStyle="1" w:styleId="60">
    <w:name w:val="見出し 6 (文字)"/>
    <w:basedOn w:val="a0"/>
    <w:link w:val="6"/>
    <w:uiPriority w:val="9"/>
    <w:semiHidden/>
    <w:rsid w:val="00BF12C7"/>
    <w:rPr>
      <w:caps/>
      <w:color w:val="2F5496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BF12C7"/>
    <w:rPr>
      <w:caps/>
      <w:color w:val="2F5496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BF12C7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BF12C7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BF12C7"/>
    <w:rPr>
      <w:b/>
      <w:bCs/>
      <w:color w:val="2F5496" w:themeColor="accent1" w:themeShade="BF"/>
      <w:sz w:val="16"/>
      <w:szCs w:val="16"/>
    </w:rPr>
  </w:style>
  <w:style w:type="paragraph" w:styleId="a8">
    <w:name w:val="Subtitle"/>
    <w:basedOn w:val="a"/>
    <w:next w:val="a"/>
    <w:link w:val="a9"/>
    <w:uiPriority w:val="11"/>
    <w:qFormat/>
    <w:rsid w:val="00BF12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9">
    <w:name w:val="副題 (文字)"/>
    <w:basedOn w:val="a0"/>
    <w:link w:val="a8"/>
    <w:uiPriority w:val="11"/>
    <w:rsid w:val="00BF12C7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BF12C7"/>
    <w:rPr>
      <w:b/>
      <w:bCs/>
    </w:rPr>
  </w:style>
  <w:style w:type="character" w:styleId="ab">
    <w:name w:val="Emphasis"/>
    <w:uiPriority w:val="20"/>
    <w:qFormat/>
    <w:rsid w:val="00BF12C7"/>
    <w:rPr>
      <w:caps/>
      <w:color w:val="1F3763" w:themeColor="accent1" w:themeShade="7F"/>
      <w:spacing w:val="5"/>
    </w:rPr>
  </w:style>
  <w:style w:type="paragraph" w:styleId="ac">
    <w:name w:val="No Spacing"/>
    <w:uiPriority w:val="1"/>
    <w:qFormat/>
    <w:rsid w:val="00BF12C7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BF12C7"/>
    <w:rPr>
      <w:i/>
      <w:iCs/>
      <w:sz w:val="24"/>
      <w:szCs w:val="24"/>
    </w:rPr>
  </w:style>
  <w:style w:type="character" w:customStyle="1" w:styleId="ae">
    <w:name w:val="引用文 (文字)"/>
    <w:basedOn w:val="a0"/>
    <w:link w:val="ad"/>
    <w:uiPriority w:val="29"/>
    <w:rsid w:val="00BF12C7"/>
    <w:rPr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BF12C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22">
    <w:name w:val="引用文 2 (文字)"/>
    <w:basedOn w:val="a0"/>
    <w:link w:val="21"/>
    <w:uiPriority w:val="30"/>
    <w:rsid w:val="00BF12C7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BF12C7"/>
    <w:rPr>
      <w:i/>
      <w:iCs/>
      <w:color w:val="1F3763" w:themeColor="accent1" w:themeShade="7F"/>
    </w:rPr>
  </w:style>
  <w:style w:type="character" w:styleId="23">
    <w:name w:val="Intense Emphasis"/>
    <w:uiPriority w:val="21"/>
    <w:qFormat/>
    <w:rsid w:val="00BF12C7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BF12C7"/>
    <w:rPr>
      <w:b/>
      <w:bCs/>
      <w:color w:val="4472C4" w:themeColor="accent1"/>
    </w:rPr>
  </w:style>
  <w:style w:type="character" w:styleId="24">
    <w:name w:val="Intense Reference"/>
    <w:uiPriority w:val="32"/>
    <w:qFormat/>
    <w:rsid w:val="00BF12C7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BF12C7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BF12C7"/>
    <w:pPr>
      <w:outlineLvl w:val="9"/>
    </w:pPr>
  </w:style>
  <w:style w:type="paragraph" w:styleId="af3">
    <w:name w:val="header"/>
    <w:basedOn w:val="a"/>
    <w:link w:val="af4"/>
    <w:uiPriority w:val="99"/>
    <w:unhideWhenUsed/>
    <w:rsid w:val="000235F7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ヘッダー (文字)"/>
    <w:basedOn w:val="a0"/>
    <w:link w:val="af3"/>
    <w:uiPriority w:val="99"/>
    <w:rsid w:val="000235F7"/>
  </w:style>
  <w:style w:type="paragraph" w:styleId="af5">
    <w:name w:val="footer"/>
    <w:basedOn w:val="a"/>
    <w:link w:val="af6"/>
    <w:uiPriority w:val="99"/>
    <w:unhideWhenUsed/>
    <w:rsid w:val="000235F7"/>
    <w:pPr>
      <w:tabs>
        <w:tab w:val="center" w:pos="4252"/>
        <w:tab w:val="right" w:pos="8504"/>
      </w:tabs>
      <w:snapToGrid w:val="0"/>
    </w:pPr>
  </w:style>
  <w:style w:type="character" w:customStyle="1" w:styleId="af6">
    <w:name w:val="フッター (文字)"/>
    <w:basedOn w:val="a0"/>
    <w:link w:val="af5"/>
    <w:uiPriority w:val="99"/>
    <w:rsid w:val="00023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luemoon55.github.io/Sharing_Knowledge/Digital_Archives/Deliverables/mind2html/DAX25-20-04&#12304;&#26360;&#31821;&#12305;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hyperlink" Target="https://bluemoon55.github.io/Sharing_Knowledge/Digital_Archives/Deliverables/mind2html/DAX25-20-03&#12304;&#26360;&#31821;&#12305;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luemoon55.github.io/Sharing_Knowledge/Digital_Archives/Deliverables/mind2html/DAX25-20-02&#12304;&#26360;&#31821;&#12305;" TargetMode="External"/><Relationship Id="rId5" Type="http://schemas.openxmlformats.org/officeDocument/2006/relationships/styles" Target="styles.xml"/><Relationship Id="rId15" Type="http://schemas.openxmlformats.org/officeDocument/2006/relationships/hyperlink" Target="https://bluemoon55.github.io/Sharing_Knowledge/Digital_Archives/Deliverables/mind2html/DAX25-20-06&#12304;&#26360;&#31821;&#12305;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uemoon55.github.io/Sharing_Knowledge/Digital_Archives/Deliverables/mind2html/DAX25-20-01&#12304;&#26360;&#31821;&#12305;" TargetMode="Externa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uemoon55.github.io/Sharing_Knowledge/Digital_Archives/Deliverables/mind2html/DAX25-20-05&#12304;&#26360;&#31821;&#12305;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FE5E7EEABD194145A93ACB9C84A2914C" ma:contentTypeVersion="15" ma:contentTypeDescription="新しいドキュメントを作成します。" ma:contentTypeScope="" ma:versionID="7227b37d42d87e244a0eb7baadeee9dc">
  <xsd:schema xmlns:xsd="http://www.w3.org/2001/XMLSchema" xmlns:xs="http://www.w3.org/2001/XMLSchema" xmlns:p="http://schemas.microsoft.com/office/2006/metadata/properties" xmlns:ns3="94e8a195-850d-48a3-a32c-a6694023dc1c" xmlns:ns4="c0cf9db6-bd91-419e-9d37-ff5e13d29cdb" targetNamespace="http://schemas.microsoft.com/office/2006/metadata/properties" ma:root="true" ma:fieldsID="4f34680b0da8a9a2ee79688a6aa7e656" ns3:_="" ns4:_="">
    <xsd:import namespace="94e8a195-850d-48a3-a32c-a6694023dc1c"/>
    <xsd:import namespace="c0cf9db6-bd91-419e-9d37-ff5e13d29cd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8a195-850d-48a3-a32c-a6694023dc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有のヒントのハッシュ" ma:description="" ma:internalName="SharingHintHash" ma:readOnly="true">
      <xsd:simpleType>
        <xsd:restriction base="dms:Text"/>
      </xsd:simpleType>
    </xsd:element>
    <xsd:element name="LastSharedByUser" ma:index="11" nillable="true" ma:displayName="最新の共有 (ユーザー別)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最新の共有 (時間別)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f9db6-bd91-419e-9d37-ff5e13d29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A83E70-62A5-4337-81AA-F44DC9170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C1A568-05D6-433D-9433-2C2A6EACB3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C1A4D9-F8B3-40D8-B685-734462E26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e8a195-850d-48a3-a32c-a6694023dc1c"/>
    <ds:schemaRef ds:uri="c0cf9db6-bd91-419e-9d37-ff5e13d29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633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Nakayama</dc:creator>
  <cp:keywords/>
  <dc:description/>
  <cp:lastModifiedBy>Masaki Nakayama</cp:lastModifiedBy>
  <cp:revision>4</cp:revision>
  <dcterms:created xsi:type="dcterms:W3CDTF">2020-07-30T04:53:00Z</dcterms:created>
  <dcterms:modified xsi:type="dcterms:W3CDTF">2020-07-30T05:04:00Z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0x010100FE5E7EEABD194145A93ACB9C84A2914C</vt:lpwstr>
  </property>
</Properties>
</file>