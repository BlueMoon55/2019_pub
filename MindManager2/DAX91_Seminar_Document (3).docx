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Title"/>
      </w:pPr>
      <w:r>
        <w:t>DAX91_Seminar_Document</w:t>
      </w:r>
    </w:p>
    <w:p>
      <w:pPr>
        <w:ind w:left="600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https://bluemoon55.github.io/Sharing_Knowledge2/MindManager2/DAX91_Seminar_Document.html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numId w:val="104"/>
        </w:numPr>
      </w:pPr>
      <w:r>
        <w:t>概要</w:t>
      </w:r>
    </w:p>
    <w:p>
      <w:pPr>
        <w:pStyle w:val="Heading3"/>
        <w:numPr>
          <w:ilvl w:val="2"/>
          <w:numId w:val="104"/>
        </w:numPr>
      </w:pPr>
      <w:r>
        <w:t>変更履歴</w:t>
      </w:r>
    </w:p>
    <w:p>
      <w:pPr>
        <w:pStyle w:val="List"/>
        <w:numPr>
          <w:ilvl w:val="3"/>
          <w:numId w:val="104"/>
        </w:numPr>
      </w:pPr>
      <w:r>
        <w:t>原本はMindManager</w:t>
      </w:r>
    </w:p>
    <w:p>
      <w:pPr>
        <w:pStyle w:val="List"/>
        <w:numPr>
          <w:ilvl w:val="3"/>
          <w:numId w:val="104"/>
        </w:numPr>
      </w:pPr>
      <w:r>
        <w:t>【2020年4月19日】Sharing_Knowledge2への移行開始</w:t>
      </w:r>
    </w:p>
    <w:p>
      <w:pPr>
        <w:pStyle w:val="List"/>
        <w:numPr>
          <w:ilvl w:val="3"/>
          <w:numId w:val="104"/>
        </w:numPr>
      </w:pPr>
      <w:r>
        <w:t>【2020年3月18日】資料分類マーカーセット</w:t>
      </w:r>
    </w:p>
    <w:p>
      <w:pPr>
        <w:pStyle w:val="List"/>
        <w:numPr>
          <w:ilvl w:val="3"/>
          <w:numId w:val="104"/>
        </w:numPr>
      </w:pPr>
      <w:r>
        <w:t>【2020年3月10日】DAX47-01_改正民法に対応した「情報システム・モデル取引・契約書」 追加</w:t>
      </w:r>
    </w:p>
    <w:p>
      <w:pPr>
        <w:pStyle w:val="List"/>
        <w:numPr>
          <w:ilvl w:val="3"/>
          <w:numId w:val="104"/>
        </w:numPr>
      </w:pPr>
      <w:r>
        <w:t>【2020年1月23日】2020年版初版 Bib03-01-2 図書館情報システム関連 ドキュメント構成</w:t>
      </w:r>
    </w:p>
    <w:p>
      <w:pPr>
        <w:pStyle w:val="List"/>
        <w:numPr>
          <w:ilvl w:val="3"/>
          <w:numId w:val="104"/>
        </w:numPr>
      </w:pPr>
      <w:r>
        <w:t>【2019年5月23日】DAX25-30【書籍】いまこそ知りたいAIビジネス追加</w:t>
      </w:r>
    </w:p>
    <w:p>
      <w:pPr>
        <w:ind w:left="138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【2019年4月14日】URL変更(英数字化, Space取り除き)</w:t>
      </w:r>
    </w:p>
    <w:p>
      <w:pPr>
        <w:pStyle w:val="List"/>
        <w:numPr>
          <w:ilvl w:val="3"/>
          <w:numId w:val="104"/>
        </w:numPr>
      </w:pPr>
      <w:r>
        <w:t>【2019年4月7日】「未来の図書館を作るとは」原本追加</w:t>
      </w:r>
    </w:p>
    <w:p>
      <w:pPr>
        <w:pStyle w:val="List"/>
        <w:numPr>
          <w:ilvl w:val="3"/>
          <w:numId w:val="104"/>
        </w:numPr>
      </w:pPr>
      <w:r>
        <w:t>【2019年4月1日】紀要等追加</w:t>
      </w:r>
    </w:p>
    <w:p>
      <w:pPr>
        <w:pStyle w:val="List"/>
        <w:numPr>
          <w:ilvl w:val="3"/>
          <w:numId w:val="104"/>
        </w:numPr>
      </w:pPr>
      <w:r>
        <w:t>【2019年3月20日】Presentation_Doc, 2019_MindMap内でシート更新</w:t>
      </w:r>
    </w:p>
    <w:p>
      <w:pPr>
        <w:pStyle w:val="List"/>
        <w:numPr>
          <w:ilvl w:val="3"/>
          <w:numId w:val="104"/>
        </w:numPr>
      </w:pPr>
      <w:r>
        <w:t>【2018年12月27日】Sharing_Knowledge.xmind内で公開</w:t>
      </w:r>
    </w:p>
    <w:p>
      <w:pPr>
        <w:pStyle w:val="List"/>
        <w:numPr>
          <w:ilvl w:val="3"/>
          <w:numId w:val="104"/>
        </w:numPr>
      </w:pPr>
      <w:r>
        <w:t>【2018年11月15日】DA40グループ作成</w:t>
      </w:r>
    </w:p>
    <w:p>
      <w:pPr>
        <w:pStyle w:val="List"/>
        <w:numPr>
          <w:ilvl w:val="3"/>
          <w:numId w:val="104"/>
        </w:numPr>
      </w:pPr>
      <w:r>
        <w:t>【2018年7月28日】Github.ioへ移行</w:t>
      </w:r>
    </w:p>
    <w:p>
      <w:pPr>
        <w:pStyle w:val="Heading1"/>
        <w:numPr>
          <w:ilvl w:val="0"/>
          <w:numId w:val="104"/>
        </w:numPr>
      </w:pPr>
      <w:r>
        <w:t>SeminarDocument</w:t>
      </w:r>
    </w:p>
    <w:p>
      <w:pPr>
        <w:pStyle w:val="Heading2"/>
        <w:numPr>
          <w:ilvl w:val="1"/>
          <w:numId w:val="104"/>
        </w:numPr>
      </w:pPr>
      <w:r>
        <w:t>2020年ゼミ計画</w:t>
      </w:r>
    </w:p>
    <w:p>
      <w:pPr>
        <w:pStyle w:val="Heading3"/>
        <w:numPr>
          <w:ilvl w:val="2"/>
          <w:numId w:val="104"/>
        </w:numPr>
      </w:pPr>
      <w:r>
        <w:t>DAX93-01_ゼミ進行予定(リモート対応)</w:t>
      </w:r>
    </w:p>
    <w:p>
      <w:pPr>
        <w:ind w:left="102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https://bluemoon55.github.io/Sharing_Knowledge2/MindManager2/DAX93-01.html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DAX92_Seminar_Plan</w:t>
      </w:r>
    </w:p>
    <w:p>
      <w:pPr>
        <w:ind w:left="102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https://bluemoon55.github.io/Sharing_Knowledge2/MindManager2/DAX92_Seminar_Plan.html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2020年度ゼミ用事前教材</w:t>
      </w:r>
    </w:p>
    <w:p>
      <w:pPr>
        <w:pStyle w:val="Heading3"/>
        <w:numPr>
          <w:ilvl w:val="2"/>
          <w:numId w:val="104"/>
        </w:numPr>
      </w:pPr>
      <w:r>
        <w:t>【2012年】【冊子】未来の図書館を作るとは【2012年3月長尾真】【pdf】</w:t>
      </w:r>
    </w:p>
    <w:p>
      <w:pPr>
        <w:ind w:left="102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冊子Scan→pdf版</w:t>
      </w:r>
    </w:p>
    <w:p>
      <w:pPr>
        <w:ind w:left="138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https://bluemoon55.github.io/Sharing_Knowledge/Digital_Archives/Deliverables/Manuscript/【2012年】【冊子】未来の図書館を作るとは【2012年3月長尾真】.pdf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【2017年】AIを活用した「知の共有化」システムの方向性 : 「未来の図書館を作るとは」の実現に向けて【同志社大学図書館情報学（27号）】 【同志社大学学術リポジトリ】</w:t>
      </w:r>
    </w:p>
    <w:p>
      <w:pPr>
        <w:ind w:left="102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DOI経由</w:t>
      </w:r>
    </w:p>
    <w:p>
      <w:pPr>
        <w:ind w:left="138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同志社大学学術リポジトリ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リポジトリ内</w:t>
      </w:r>
    </w:p>
    <w:p>
      <w:pPr>
        <w:ind w:left="138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https://bluemoon55.github.io/Sharing_Knowledge/Digital_Archives/Deliverables/Manuscript/【2017年】【紀要】AIを活用した「知の共有化」システムの方向性【同志社大学図書館情報学（27号）】.pdf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ITパスポート教則本</w:t>
      </w:r>
    </w:p>
    <w:p>
      <w:pPr>
        <w:pStyle w:val="Heading2"/>
        <w:numPr>
          <w:ilvl w:val="1"/>
          <w:numId w:val="104"/>
        </w:numPr>
      </w:pPr>
      <w:r>
        <w:t>2020年ゼミ全体概要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</w:t>
      </w:r>
    </w:p>
    <w:p>
      <w:pPr>
        <w:ind w:left="10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DAP34次世代システムの構築のために【図】 【pptx→pdf】</w:t>
      </w:r>
    </w:p>
    <w:p>
      <w:pPr>
        <w:ind w:left="102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DAX43-01 デジタルアーカイブの過去から未来</w:t>
      </w:r>
    </w:p>
    <w:p>
      <w:pPr>
        <w:ind w:left="102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2020年度ゼミ用</w:t>
      </w:r>
    </w:p>
    <w:p>
      <w:pPr>
        <w:pStyle w:val="Heading3"/>
        <w:numPr>
          <w:ilvl w:val="2"/>
          <w:numId w:val="104"/>
        </w:numPr>
      </w:pPr>
      <w:r>
        <w:t>DAW40-01 図書館情報学研究 (図書館システム・オープンデータ) 【docx】</w:t>
      </w:r>
    </w:p>
    <w:p>
      <w:pPr>
        <w:ind w:left="102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</w:t>
      </w:r>
    </w:p>
    <w:p>
      <w:pPr>
        <w:ind w:left="10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DAX40-01 はじめに（目次）</w:t>
      </w:r>
    </w:p>
    <w:p>
      <w:pPr>
        <w:pStyle w:val="List"/>
        <w:numPr>
          <w:ilvl w:val="3"/>
          <w:numId w:val="104"/>
        </w:numPr>
      </w:pPr>
      <w:r>
        <w:t>DAX40-02 電子図書館サービスの始動</w:t>
      </w:r>
    </w:p>
    <w:p>
      <w:pPr>
        <w:ind w:left="138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https://bluemoon55.github.io/Sharing_Knowledge2/MindManager2/DAX40-02.html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DAX40-03 電子図書館サービスから知識インフラの構築へ</w:t>
      </w:r>
    </w:p>
    <w:p>
      <w:pPr>
        <w:pStyle w:val="List2"/>
        <w:numPr>
          <w:ilvl w:val="4"/>
          <w:numId w:val="104"/>
        </w:numPr>
      </w:pPr>
      <w:r>
        <w:t>DAX40-03-01 電子図書館サービスの実用化</w:t>
      </w:r>
    </w:p>
    <w:p>
      <w:pPr>
        <w:ind w:left="174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https://bluemoon55.github.io/Sharing_Knowledge2/MindManager2/DAX40-03-01.html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DAX40-03-02 知識インフラの構築へ</w:t>
      </w:r>
    </w:p>
    <w:p>
      <w:pPr>
        <w:ind w:left="1740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https://bluemoon55.github.io/Sharing_Knowledge2/MindManager2/DAX40-03-02.html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DAX40-04 ICTの急速な発展と図書館を取り巻くサービスの変革</w:t>
      </w:r>
    </w:p>
    <w:p>
      <w:pPr>
        <w:ind w:left="1380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https://bluemoon55.github.io/Sharing_Knowledge2/MindManager2/DAX40-04.html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DAX40-05 「知の共有化」の実現を目指した構想【2013年】</w:t>
      </w:r>
    </w:p>
    <w:p>
      <w:pPr>
        <w:ind w:left="1380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https://bluemoon55.github.io/Sharing_Knowledge2/MindManager2/DAX40-05.html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DAX40-06 「知の共有化」システムの標準的な構築プロセスと必要なスキル・知識</w:t>
      </w:r>
    </w:p>
    <w:p>
      <w:pPr>
        <w:pStyle w:val="List2"/>
        <w:numPr>
          <w:ilvl w:val="4"/>
          <w:numId w:val="104"/>
        </w:numPr>
      </w:pPr>
      <w:r>
        <w:t>DAX40-06-1 「知の共有化」システムの標準的な構築プロセス</w:t>
      </w:r>
    </w:p>
    <w:p>
      <w:pPr>
        <w:ind w:left="1740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https://bluemoon55.github.io/Sharing_Knowledge2/MindManager2/DAX40-06-1.html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DAX40-06-2 政府情報システムでの標準的な構築プロセス</w:t>
      </w:r>
    </w:p>
    <w:p>
      <w:pPr>
        <w:ind w:left="1740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https://bluemoon55.github.io/Sharing_Knowledge2/MindManager2/DAX40-06-2.html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DAX40-06-3 「知の共有化」システムの構築に必要なスキル・知識</w:t>
      </w:r>
    </w:p>
    <w:p>
      <w:pPr>
        <w:ind w:left="1740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https://bluemoon55.github.io/Sharing_Knowledge2/MindManager2/DAX40-06-3.html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DAX40-10 【2019年】今後10年の図書館を取り巻く環境の社会環境の変化と図書館サービスシステムの方向性</w:t>
      </w:r>
    </w:p>
    <w:p>
      <w:pPr>
        <w:ind w:left="1380"/>
        <w:rPr>
          <w:color w:val="auto"/>
          <w:u w:val="none"/>
        </w:rPr>
      </w:pPr>
      <w:hyperlink r:id="rId25" w:history="1">
        <w:r>
          <w:rPr>
            <w:color w:val="0000FF"/>
            <w:u w:val="single"/>
          </w:rPr>
          <w:t>https://bluemoon55.github.io/Sharing_Knowledge2/MindManager2/DAX40-10.html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DAX40-20 【課題テーマ】今後の図書館サービスシステムの構築を考える</w:t>
      </w:r>
    </w:p>
    <w:p>
      <w:pPr>
        <w:ind w:left="1380"/>
        <w:rPr>
          <w:color w:val="auto"/>
          <w:u w:val="none"/>
        </w:rPr>
      </w:pPr>
      <w:hyperlink r:id="rId26" w:history="1">
        <w:r>
          <w:rPr>
            <w:color w:val="0000FF"/>
            <w:u w:val="single"/>
          </w:rPr>
          <w:t>https://bluemoon55.github.io/Sharing_Knowledge2/MindManager2/DAX40-20.html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DAX40-40 「見たことのない図書館を考える（2015年中山）」の実現性は？</w:t>
      </w:r>
    </w:p>
    <w:p>
      <w:pPr>
        <w:ind w:left="1380"/>
        <w:rPr>
          <w:color w:val="auto"/>
          <w:u w:val="none"/>
        </w:rPr>
      </w:pPr>
      <w:hyperlink r:id="rId27" w:history="1">
        <w:r>
          <w:rPr>
            <w:color w:val="0000FF"/>
            <w:u w:val="single"/>
          </w:rPr>
          <w:t>https://bluemoon55.github.io/Sharing_Knowledge2/MindManager2/DAX40-40.html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参照</w:t>
      </w:r>
    </w:p>
    <w:p>
      <w:pPr>
        <w:pStyle w:val="List"/>
        <w:numPr>
          <w:ilvl w:val="3"/>
          <w:numId w:val="104"/>
        </w:numPr>
      </w:pPr>
      <w:r>
        <w:t>DAX40-50 【参考】次世代サービス構築及び提供に当たって留意してほしいこと</w:t>
      </w:r>
    </w:p>
    <w:p>
      <w:pPr>
        <w:ind w:left="1380"/>
        <w:rPr>
          <w:color w:val="auto"/>
          <w:u w:val="none"/>
        </w:rPr>
      </w:pPr>
      <w:hyperlink r:id="rId28" w:history="1">
        <w:r>
          <w:rPr>
            <w:color w:val="0000FF"/>
            <w:u w:val="single"/>
          </w:rPr>
          <w:t>https://bluemoon55.github.io/Sharing_Knowledge2/MindManager2/DAX40-50.html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図表（PDF版）</w:t>
      </w:r>
    </w:p>
    <w:p>
      <w:pPr>
        <w:pStyle w:val="List2"/>
        <w:numPr>
          <w:ilvl w:val="4"/>
          <w:numId w:val="104"/>
        </w:numPr>
      </w:pPr>
      <w:r>
        <w:t>DAP34次世代システムの構築のために</w:t>
      </w:r>
    </w:p>
    <w:p>
      <w:pPr>
        <w:ind w:left="174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https://bluemoon55.github.io/Sharing_Knowledge/Digital_Archives/Deliverables/DA40_Seminar/DAP34次世代システムの構築のために.pdf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VISIO-【20年とりまとめ】20年の歩みと今後の方向性</w:t>
      </w:r>
    </w:p>
    <w:p>
      <w:pPr>
        <w:ind w:left="1740"/>
        <w:rPr>
          <w:color w:val="auto"/>
          <w:u w:val="none"/>
        </w:rPr>
      </w:pPr>
      <w:hyperlink r:id="rId29" w:history="1">
        <w:r>
          <w:rPr>
            <w:color w:val="0000FF"/>
            <w:u w:val="single"/>
          </w:rPr>
          <w:t>https://bluemoon55.github.io/Sharing_Knowledge/Digital_Archives/Deliverables/DA40_Seminar/VISIO-【20年とりまとめ】20年の歩みと今後の方向性.pdf</w:t>
        </w:r>
      </w:hyperlink>
      <w:r>
        <w:rPr>
          <w:color w:val="auto"/>
          <w:u w:val="none"/>
        </w:rPr>
        <w:t xml:space="preserve">; </w:t>
      </w:r>
    </w:p>
    <w:p>
      <w:pPr>
        <w:pStyle w:val="List2"/>
        <w:numPr>
          <w:ilvl w:val="4"/>
          <w:numId w:val="104"/>
        </w:numPr>
      </w:pPr>
      <w:r>
        <w:t>VISIO-TP&amp;D参考図面</w:t>
      </w:r>
    </w:p>
    <w:p>
      <w:pPr>
        <w:ind w:left="1740"/>
        <w:rPr>
          <w:color w:val="auto"/>
          <w:u w:val="none"/>
        </w:rPr>
      </w:pPr>
      <w:hyperlink r:id="rId30" w:history="1">
        <w:r>
          <w:rPr>
            <w:color w:val="0000FF"/>
            <w:u w:val="single"/>
          </w:rPr>
          <w:t>https://bluemoon55.github.io/Sharing_Knowledge/Digital_Archives/Deliverables/DA40_Seminar/VISIO-TP&amp;D参考図面.pdf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DAX25-20-04【書籍】 AI白書2019_第4章制度政策動向</w:t>
      </w:r>
    </w:p>
    <w:p>
      <w:pPr>
        <w:ind w:left="1020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DAX43-90知の共有化に関連するキーワードと関連</w:t>
      </w:r>
    </w:p>
    <w:p>
      <w:pPr>
        <w:ind w:left="1020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DAX46-01次世代情報システム構築フレームワーク 【xmind使用せず】</w:t>
      </w:r>
    </w:p>
    <w:p>
      <w:pPr>
        <w:ind w:left="102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参考教材【ゼミ時】</w:t>
      </w:r>
    </w:p>
    <w:p>
      <w:pPr>
        <w:pStyle w:val="Heading3"/>
        <w:numPr>
          <w:ilvl w:val="2"/>
          <w:numId w:val="104"/>
        </w:numPr>
      </w:pPr>
      <w:r>
        <w:t>【要確認】Bib03-01-2 図書館情報システム関連 ドキュメント構成【本文書】 【xmind→html】</w:t>
      </w:r>
    </w:p>
    <w:p>
      <w:pPr>
        <w:ind w:left="1020"/>
        <w:rPr>
          <w:color w:val="auto"/>
          <w:u w:val="none"/>
        </w:rPr>
      </w:pPr>
      <w:hyperlink r:id="rId34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 AIを活用した知の共有化の進展への期待【要約】  【MindManager⇒xhtml】</w:t>
      </w:r>
    </w:p>
    <w:p>
      <w:pPr>
        <w:ind w:left="102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DAX41 ゼミ課題想定</w:t>
      </w:r>
    </w:p>
    <w:p>
      <w:pPr>
        <w:ind w:left="1020"/>
        <w:rPr>
          <w:color w:val="auto"/>
          <w:u w:val="none"/>
        </w:rPr>
      </w:pPr>
      <w:hyperlink r:id="rId36" w:history="1">
        <w:r>
          <w:rPr>
            <w:color w:val="0000FF"/>
            <w:u w:val="single"/>
          </w:rPr>
          <w:t>https://bluemoon55.github.io/Sharing_Knowledge2/MindManager2/DAX41.html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DAX41-2 ゼミ課題成果物【例】</w:t>
      </w:r>
    </w:p>
    <w:p>
      <w:pPr>
        <w:ind w:left="1380"/>
        <w:rPr>
          <w:color w:val="auto"/>
          <w:u w:val="none"/>
        </w:rPr>
      </w:pPr>
      <w:hyperlink r:id="rId37" w:history="1">
        <w:r>
          <w:rPr>
            <w:color w:val="0000FF"/>
            <w:u w:val="single"/>
          </w:rPr>
          <w:t>https://bluemoon55.github.io/Sharing_Knowledge2/MindManager2/DAX41-2.html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【非公開】DAX42-2019図書館司書課程の図書館ガイダンス</w:t>
      </w:r>
    </w:p>
    <w:p>
      <w:pPr>
        <w:pStyle w:val="Heading2"/>
        <w:numPr>
          <w:ilvl w:val="1"/>
          <w:numId w:val="104"/>
        </w:numPr>
      </w:pPr>
      <w:r>
        <w:t>参考資料【詳細編】</w:t>
      </w:r>
    </w:p>
    <w:p>
      <w:pPr>
        <w:pStyle w:val="Heading3"/>
        <w:numPr>
          <w:ilvl w:val="2"/>
          <w:numId w:val="104"/>
        </w:numPr>
      </w:pPr>
      <w:r>
        <w:t>DAW42-01-2018ゼミ用ノート資料【フルセット】20170310【大容量】 【docx】</w:t>
      </w:r>
    </w:p>
    <w:p>
      <w:pPr>
        <w:ind w:left="1020"/>
        <w:rPr>
          <w:color w:val="auto"/>
          <w:u w:val="none"/>
        </w:rPr>
      </w:pPr>
      <w:hyperlink r:id="rId38" w:history="1">
        <w:r>
          <w:rPr>
            <w:color w:val="0000FF"/>
            <w:u w:val="single"/>
          </w:rPr>
          <w:t>https://bluemoon55.github.io/Sharing_Knowledge/Digital_Archives/Deliverables/DA40_Seminar/DAW42-01-2018ゼミ用ノート資料【フルセット】20170310【大容量】.docx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DAX48-01_2020_図書館情報学研究(図書館システム・オープンデータ)要約版</w:t>
      </w:r>
    </w:p>
    <w:p>
      <w:pPr>
        <w:ind w:left="1020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DAP42-01-2020ゼミ用【ポイント】PPT資料 【pptx】</w:t>
      </w:r>
    </w:p>
    <w:p>
      <w:pPr>
        <w:ind w:left="1380"/>
        <w:rPr>
          <w:color w:val="auto"/>
          <w:u w:val="none"/>
        </w:rPr>
      </w:pPr>
      <w:hyperlink r:id="rId40" w:history="1">
        <w:r>
          <w:rPr>
            <w:color w:val="0000FF"/>
            <w:u w:val="single"/>
          </w:rPr>
          <w:t>https://bluemoon55.github.io/Sharing_Knowledge/Digital_Archives/Deliverables/DA40_Seminar/DAP42-01-2020ゼミ用【ポイント】PPT資料.pptx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DAX48-10_2015_見たことのない図書館を考える【2015年1月10日同志社大学】</w:t>
      </w:r>
    </w:p>
    <w:p>
      <w:pPr>
        <w:ind w:left="1020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【非公開】DAW42-01-2018ゼミ用【ポイント】ノート資料.pdf【docx→pdf】</w:t>
      </w:r>
    </w:p>
    <w:p>
      <w:pPr>
        <w:ind w:left="1020"/>
        <w:rPr>
          <w:color w:val="auto"/>
          <w:u w:val="none"/>
        </w:rPr>
      </w:pPr>
      <w:hyperlink r:id="rId42" w:history="1">
        <w:r>
          <w:rPr>
            <w:color w:val="0000FF"/>
            <w:u w:val="single"/>
          </w:rPr>
          <w:t>https://bluemoon55.github.io/Sharing_Knowledge/Digital_Archives/Deliverables/DA40_Seminar/【非公開】DAW42-01-2018ゼミ用【ポイント】ノート資料.pdf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【素材】【論文】【TPDプラス同志社】知の共有化に向けた活動の歩み【詳細版】 【docx】</w:t>
      </w:r>
    </w:p>
    <w:p>
      <w:pPr>
        <w:ind w:left="1020"/>
        <w:rPr>
          <w:color w:val="auto"/>
          <w:u w:val="none"/>
        </w:rPr>
      </w:pPr>
      <w:hyperlink r:id="rId43" w:history="1">
        <w:r>
          <w:rPr>
            <w:color w:val="0000FF"/>
            <w:u w:val="single"/>
          </w:rPr>
          <w:t>https://bluemoon55.github.io/Sharing_Knowledge/Digital_Archives/Making_Document/DA40_Seminar/【素材】【論文】【TPDプラス同志社】知の共有化に向けた活動の歩み【詳細版】.docx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Archivesへのリンク</w:t>
      </w:r>
    </w:p>
    <w:p>
      <w:pPr>
        <w:pStyle w:val="Heading3"/>
        <w:numPr>
          <w:ilvl w:val="2"/>
          <w:numId w:val="104"/>
        </w:numPr>
      </w:pPr>
      <w:r>
        <w:t>Sharing_Knowledge/Digital_Archives/Deliverables/DA40_Seminar</w:t>
      </w:r>
    </w:p>
    <w:p>
      <w:pPr>
        <w:ind w:left="1020"/>
        <w:rPr>
          <w:color w:val="auto"/>
          <w:u w:val="none"/>
        </w:rPr>
      </w:pPr>
      <w:hyperlink r:id="rId44" w:history="1">
        <w:r>
          <w:rPr>
            <w:color w:val="0000FF"/>
            <w:u w:val="single"/>
          </w:rPr>
          <w:t>Sharing_Knowledge/Digital_Archives/Deliverables/DA40_Seminar at gh-pages · BlueMoon55/Sharing_Knowledge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Presentation_Doc/2020_MindMap/2019_MindMap_Knowledge</w:t>
      </w:r>
    </w:p>
    <w:p>
      <w:pPr>
        <w:ind w:left="1020"/>
        <w:rPr>
          <w:color w:val="auto"/>
          <w:u w:val="none"/>
        </w:rPr>
      </w:pPr>
      <w:hyperlink r:id="rId45" w:history="1">
        <w:r>
          <w:rPr>
            <w:color w:val="0000FF"/>
            <w:u w:val="single"/>
          </w:rPr>
          <w:t>Page not found · GitHub · GitHub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Sec01-02との共用のため「DAX95_知の共有化関連アーカイブ内インデックス」へ移行作業中</w:t>
      </w:r>
    </w:p>
    <w:p>
      <w:pPr>
        <w:ind w:left="660"/>
        <w:rPr>
          <w:color w:val="auto"/>
          <w:u w:val="none"/>
        </w:rPr>
      </w:pPr>
      <w:hyperlink r:id="rId46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GitHub Archives内個別リンク</w:t>
      </w:r>
    </w:p>
    <w:p>
      <w:pPr>
        <w:pStyle w:val="Heading2"/>
        <w:numPr>
          <w:ilvl w:val="1"/>
          <w:numId w:val="104"/>
        </w:numPr>
      </w:pPr>
      <w:r>
        <w:t>【内容確認後削除】【XMIND】Bib01-01図書館司書課程の図書館ガイダンス</w:t>
      </w:r>
    </w:p>
    <w:p>
      <w:pPr>
        <w:pStyle w:val="Heading3"/>
        <w:numPr>
          <w:ilvl w:val="2"/>
          <w:numId w:val="104"/>
        </w:numPr>
      </w:pPr>
      <w:r>
        <w:t>【XMIND】Bib03-10まとめ</w:t>
      </w:r>
    </w:p>
    <w:p>
      <w:pPr>
        <w:pStyle w:val="Heading2"/>
        <w:numPr>
          <w:ilvl w:val="1"/>
          <w:numId w:val="104"/>
        </w:numPr>
      </w:pPr>
      <w:r>
        <w:t>20年のまとめ</w:t>
      </w:r>
    </w:p>
    <w:p>
      <w:pPr>
        <w:pStyle w:val="Heading3"/>
        <w:numPr>
          <w:ilvl w:val="2"/>
          <w:numId w:val="104"/>
        </w:numPr>
      </w:pPr>
      <w:r>
        <w:t>Bib06-01電子図書館事業20年を迎えた新たな方向性の模索 (要約)</w:t>
      </w:r>
    </w:p>
    <w:p>
      <w:pPr>
        <w:ind w:left="1020"/>
        <w:rPr>
          <w:color w:val="auto"/>
          <w:u w:val="none"/>
        </w:rPr>
      </w:pPr>
      <w:hyperlink r:id="rId47" w:history="1">
        <w:r>
          <w:rPr>
            <w:color w:val="0000FF"/>
            <w:u w:val="single"/>
          </w:rPr>
          <w:t>https://bluemoon55.github.io/Sharing_Knowledge2/MindManager2/Bib06-01.html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Bib06-02電子図書館事業20年を迎えた新たな方向性の模索</w:t>
      </w:r>
    </w:p>
    <w:p>
      <w:pPr>
        <w:ind w:left="1020"/>
        <w:rPr>
          <w:color w:val="auto"/>
          <w:u w:val="none"/>
        </w:rPr>
      </w:pPr>
      <w:hyperlink r:id="rId48" w:history="1">
        <w:r>
          <w:rPr>
            <w:color w:val="0000FF"/>
            <w:u w:val="single"/>
          </w:rPr>
          <w:t>https://bluemoon55.github.io/Sharing_Knowledge2/MindManager2/Bib06-02.html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DAX40-01_図書館情報学研究(図書館システム・オープンデータ) 【ゼミ資料MindMap】</w:t>
      </w:r>
    </w:p>
    <w:p>
      <w:pPr>
        <w:ind w:left="102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デジタルアーカイブ構築の歩み</w:t>
      </w:r>
    </w:p>
    <w:p>
      <w:pPr>
        <w:pStyle w:val="Heading2"/>
        <w:numPr>
          <w:ilvl w:val="1"/>
          <w:numId w:val="104"/>
        </w:numPr>
      </w:pPr>
      <w:r>
        <w:t>ソフトウェア開発標準</w:t>
      </w:r>
    </w:p>
    <w:p>
      <w:pPr>
        <w:pStyle w:val="Heading3"/>
        <w:numPr>
          <w:ilvl w:val="2"/>
          <w:numId w:val="104"/>
        </w:numPr>
      </w:pPr>
      <w:r>
        <w:t>Bib04-07 共通フレーム2013とユーザのための要件定義ガイド</w:t>
      </w:r>
    </w:p>
    <w:p>
      <w:pPr>
        <w:ind w:left="1020"/>
        <w:rPr>
          <w:color w:val="auto"/>
          <w:u w:val="none"/>
        </w:rPr>
      </w:pPr>
      <w:hyperlink r:id="rId49" w:history="1">
        <w:r>
          <w:rPr>
            <w:color w:val="0000FF"/>
            <w:u w:val="single"/>
          </w:rPr>
          <w:t>https://bluemoon55.github.io/Sharing_Knowledge2/MindManager2/Bib04-07.html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Bib06-06政府情報システムの整備及び管理 に関する標準ガイドライン【構成のみ】</w:t>
      </w:r>
    </w:p>
    <w:p>
      <w:pPr>
        <w:ind w:left="1020"/>
        <w:rPr>
          <w:color w:val="auto"/>
          <w:u w:val="none"/>
        </w:rPr>
      </w:pPr>
      <w:hyperlink r:id="rId50" w:history="1">
        <w:r>
          <w:rPr>
            <w:color w:val="0000FF"/>
            <w:u w:val="single"/>
          </w:rPr>
          <w:t>https://bluemoon55.github.io/Sharing_Knowledge2/MindManager2/Bib06-06.html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iコンピテンシ・ディクショナリ</w:t>
      </w:r>
    </w:p>
    <w:p>
      <w:pPr>
        <w:pStyle w:val="Heading3"/>
        <w:numPr>
          <w:ilvl w:val="2"/>
          <w:numId w:val="104"/>
        </w:numPr>
      </w:pPr>
      <w:r>
        <w:t>組織一般</w:t>
      </w:r>
    </w:p>
    <w:p>
      <w:pPr>
        <w:pStyle w:val="List"/>
        <w:numPr>
          <w:ilvl w:val="3"/>
          <w:numId w:val="104"/>
        </w:numPr>
      </w:pPr>
      <w:r>
        <w:t>Bib06-05最低限知っておくべき情報処理技術 （ITリテラシー）</w:t>
      </w:r>
    </w:p>
    <w:p>
      <w:pPr>
        <w:ind w:left="1380"/>
        <w:rPr>
          <w:color w:val="auto"/>
          <w:u w:val="none"/>
        </w:rPr>
      </w:pPr>
      <w:hyperlink r:id="rId51" w:history="1">
        <w:r>
          <w:rPr>
            <w:color w:val="0000FF"/>
            <w:u w:val="single"/>
          </w:rPr>
          <w:t>https://bluemoon55.github.io/Sharing_Knowledge2/MindManager2/Bib06-05.html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Bib10-02経営者向けセキュリティ対策のポイント</w:t>
      </w:r>
    </w:p>
    <w:p>
      <w:pPr>
        <w:ind w:left="1380"/>
        <w:rPr>
          <w:color w:val="auto"/>
          <w:u w:val="none"/>
        </w:rPr>
      </w:pPr>
      <w:hyperlink r:id="rId52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図書館分野</w:t>
      </w:r>
    </w:p>
    <w:p>
      <w:pPr>
        <w:pStyle w:val="List"/>
        <w:numPr>
          <w:ilvl w:val="3"/>
          <w:numId w:val="104"/>
        </w:numPr>
      </w:pPr>
      <w:r>
        <w:t>Bib03-02図書館情報システムに関連するガイドライン・タスク・必要なスキル・LOD・未来に向けて</w:t>
      </w:r>
    </w:p>
    <w:p>
      <w:pPr>
        <w:ind w:left="1380"/>
        <w:rPr>
          <w:color w:val="auto"/>
          <w:u w:val="none"/>
        </w:rPr>
      </w:pPr>
      <w:hyperlink r:id="rId53" w:history="1">
        <w:r>
          <w:rPr>
            <w:color w:val="0000FF"/>
            <w:u w:val="single"/>
          </w:rPr>
          <w:t>https://bluemoon55.github.io/Sharing_Knowledge2/MindManager2/Bib03-02.html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【内容校正中】Bib03-04デジタルトランスフォーメーション時代のMLA業務のタスク</w:t>
      </w:r>
    </w:p>
    <w:p>
      <w:pPr>
        <w:ind w:left="1380"/>
        <w:rPr>
          <w:color w:val="auto"/>
          <w:u w:val="none"/>
        </w:rPr>
      </w:pPr>
      <w:hyperlink r:id="rId54" w:history="1">
        <w:r>
          <w:rPr>
            <w:color w:val="0000FF"/>
            <w:u w:val="single"/>
          </w:rPr>
          <w:t>https://bluemoon55.github.io/Sharing_Knowledge2/MindManager2/Bib03-04.html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【？】Bib03-05図書館情報システム構築のタスクプロフィール（政府標準ガイドライン準拠）</w:t>
      </w:r>
    </w:p>
    <w:p>
      <w:pPr>
        <w:ind w:left="1380"/>
        <w:rPr>
          <w:color w:val="auto"/>
          <w:u w:val="none"/>
        </w:rPr>
      </w:pPr>
      <w:hyperlink r:id="rId55" w:history="1">
        <w:r>
          <w:rPr>
            <w:color w:val="0000FF"/>
            <w:u w:val="single"/>
          </w:rPr>
          <w:t>https://bluemoon55.github.io/Sharing_Knowledge2/MindManager2/Bib03-05.html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Bib03-08システム構築コンテンツ構築に必要なスキル知識要素の抜粋</w:t>
      </w:r>
    </w:p>
    <w:p>
      <w:pPr>
        <w:ind w:left="1380"/>
        <w:rPr>
          <w:color w:val="auto"/>
          <w:u w:val="none"/>
        </w:rPr>
      </w:pPr>
      <w:hyperlink r:id="rId56" w:history="1">
        <w:r>
          <w:rPr>
            <w:color w:val="0000FF"/>
            <w:u w:val="single"/>
          </w:rPr>
          <w:t>https://bluemoon55.github.io/Sharing_Knowledge2/MindManager2/Bib03-08.html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Bib03-0601図書館員に必要なITスキル要素</w:t>
      </w:r>
    </w:p>
    <w:p>
      <w:pPr>
        <w:ind w:left="1380"/>
        <w:rPr>
          <w:color w:val="auto"/>
          <w:u w:val="none"/>
        </w:rPr>
      </w:pPr>
      <w:hyperlink r:id="rId57" w:history="1">
        <w:r>
          <w:rPr>
            <w:color w:val="0000FF"/>
            <w:u w:val="single"/>
          </w:rPr>
          <w:t>https://bluemoon55.github.io/Sharing_Knowledge2/MindManager2/Bib03-0601.html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Bib03-0602図書館業務のタスクプロフィール</w:t>
      </w:r>
    </w:p>
    <w:p>
      <w:pPr>
        <w:ind w:left="1380"/>
        <w:rPr>
          <w:color w:val="auto"/>
          <w:u w:val="none"/>
        </w:rPr>
      </w:pPr>
      <w:hyperlink r:id="rId58" w:history="1">
        <w:r>
          <w:rPr>
            <w:color w:val="0000FF"/>
            <w:u w:val="single"/>
          </w:rPr>
          <w:t>https://bluemoon55.github.io/Sharing_Knowledge2/MindManager2/Bib03-0602.html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Bib10-09データサイエンス領域のスキル標準「ITSS+」</w:t>
      </w:r>
    </w:p>
    <w:p>
      <w:pPr>
        <w:ind w:left="1380"/>
        <w:rPr>
          <w:color w:val="auto"/>
          <w:u w:val="none"/>
        </w:rPr>
      </w:pPr>
      <w:hyperlink r:id="rId59" w:history="1">
        <w:r>
          <w:rPr>
            <w:color w:val="0000FF"/>
            <w:u w:val="single"/>
          </w:rPr>
          <w:t>https://bluemoon55.github.io/Sharing_Knowledge2/MindManager2/Bib10-09.html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Bib10-10セキュリティ領域のスキル標準「ITSS+」</w:t>
      </w:r>
    </w:p>
    <w:p>
      <w:pPr>
        <w:ind w:left="1380"/>
        <w:rPr>
          <w:color w:val="auto"/>
          <w:u w:val="none"/>
        </w:rPr>
      </w:pPr>
      <w:hyperlink r:id="rId60" w:history="1">
        <w:r>
          <w:rPr>
            <w:color w:val="0000FF"/>
            <w:u w:val="single"/>
          </w:rPr>
          <w:t>https://bluemoon55.github.io/Sharing_Knowledge2/MindManager2/Bib10-10.html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iCD解説</w:t>
      </w:r>
    </w:p>
    <w:p>
      <w:pPr>
        <w:pStyle w:val="List"/>
        <w:numPr>
          <w:ilvl w:val="3"/>
          <w:numId w:val="104"/>
        </w:numPr>
      </w:pPr>
      <w:r>
        <w:t>Bib06-07iコンピテンシ・ディクショナリ（IPA）</w:t>
      </w:r>
    </w:p>
    <w:p>
      <w:pPr>
        <w:ind w:left="1380"/>
        <w:rPr>
          <w:color w:val="auto"/>
          <w:u w:val="none"/>
        </w:rPr>
      </w:pPr>
      <w:hyperlink r:id="rId61" w:history="1">
        <w:r>
          <w:rPr>
            <w:color w:val="0000FF"/>
            <w:u w:val="single"/>
          </w:rPr>
          <w:t>iコンピテンシ・ディクショナリ （2015年正式公開（IPA））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Bib04-02タスクディクショナリ （タスク小分類415項目）</w:t>
      </w:r>
    </w:p>
    <w:p>
      <w:pPr>
        <w:ind w:left="1380"/>
        <w:rPr>
          <w:color w:val="auto"/>
          <w:u w:val="none"/>
        </w:rPr>
      </w:pPr>
      <w:hyperlink r:id="rId62" w:history="1">
        <w:r>
          <w:rPr>
            <w:color w:val="0000FF"/>
            <w:u w:val="single"/>
          </w:rPr>
          <w:t>https://bluemoon55.github.io/Sharing_Knowledge2/MindManager2/Bib04-02.html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Bib04-03スキルディクショナリ (スキル424項目・知識8256項目)</w:t>
      </w:r>
    </w:p>
    <w:p>
      <w:pPr>
        <w:ind w:left="1380"/>
        <w:rPr>
          <w:color w:val="auto"/>
          <w:u w:val="none"/>
        </w:rPr>
      </w:pPr>
      <w:hyperlink r:id="rId63" w:history="1">
        <w:r>
          <w:rPr>
            <w:color w:val="0000FF"/>
            <w:u w:val="single"/>
          </w:rPr>
          <w:t>https://bluemoon55.github.io/Sharing_Knowledge2/MindManager2/Bib04-03.html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Bib04-04タスク毎に必要なスキル詳細 （タスク小分類415項目）</w:t>
      </w:r>
    </w:p>
    <w:p>
      <w:pPr>
        <w:ind w:left="1380"/>
        <w:rPr>
          <w:color w:val="auto"/>
          <w:u w:val="none"/>
        </w:rPr>
      </w:pPr>
      <w:hyperlink r:id="rId64" w:history="1">
        <w:r>
          <w:rPr>
            <w:color w:val="0000FF"/>
            <w:u w:val="single"/>
          </w:rPr>
          <w:t>https://bluemoon55.github.io/Sharing_Knowledge2/MindManager2/Bib04-04.html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【XMIND】Bib04-06iコンピテンシディクショナリ_04スキルディクショナリ (スキル424項目・知識8256項目から抜粋) （別ファイルで更新中）</w:t>
      </w:r>
    </w:p>
    <w:p>
      <w:pPr>
        <w:ind w:left="1380"/>
        <w:rPr>
          <w:color w:val="auto"/>
          <w:u w:val="none"/>
        </w:rPr>
      </w:pPr>
      <w:hyperlink r:id="rId6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【XMIND】Bib05-01iCDスキルディクショナリ (スキル424項目・知識8256項目から抜粋)</w:t>
      </w:r>
    </w:p>
    <w:p>
      <w:pPr>
        <w:ind w:left="1380"/>
        <w:rPr>
          <w:color w:val="auto"/>
          <w:u w:val="none"/>
        </w:rPr>
      </w:pPr>
      <w:hyperlink r:id="rId66" w:history="1">
        <w:r>
          <w:rPr>
            <w:color w:val="0000FF"/>
            <w:u w:val="single"/>
          </w:rPr>
          <w:t>https://bluemoon55.github.io/Sharing_Knowledge2/MindManager2/Bib05-01.html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Bib10-11 アジャイル開発「ITSS+」</w:t>
      </w:r>
    </w:p>
    <w:p>
      <w:pPr>
        <w:ind w:left="1380"/>
        <w:rPr>
          <w:color w:val="auto"/>
          <w:u w:val="none"/>
        </w:rPr>
      </w:pPr>
      <w:hyperlink r:id="rId67" w:history="1">
        <w:r>
          <w:rPr>
            <w:color w:val="0000FF"/>
            <w:u w:val="single"/>
          </w:rPr>
          <w:t>https://bluemoon55.github.io/Sharing_Knowledge2/MindManager2/Bib10-11.html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ITスキルレベル評価制度</w:t>
      </w:r>
    </w:p>
    <w:p>
      <w:pPr>
        <w:pStyle w:val="Heading3"/>
        <w:numPr>
          <w:ilvl w:val="2"/>
          <w:numId w:val="104"/>
        </w:numPr>
      </w:pPr>
      <w:r>
        <w:t>Bib04-05スキル概要と情報処理試験（熟達度レベル評価判定）</w:t>
      </w:r>
    </w:p>
    <w:p>
      <w:pPr>
        <w:ind w:left="1020"/>
        <w:rPr>
          <w:color w:val="auto"/>
          <w:u w:val="none"/>
        </w:rPr>
      </w:pPr>
      <w:hyperlink r:id="rId68" w:history="1">
        <w:r>
          <w:rPr>
            <w:color w:val="0000FF"/>
            <w:u w:val="single"/>
          </w:rPr>
          <w:t>https://bluemoon55.github.io/Sharing_Knowledge2/MindManager2/Bib04-05.html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Bib06-04ITパスポート 試験シラバス</w:t>
      </w:r>
    </w:p>
    <w:p>
      <w:pPr>
        <w:ind w:left="1020"/>
        <w:rPr>
          <w:color w:val="auto"/>
          <w:u w:val="none"/>
        </w:rPr>
      </w:pPr>
      <w:hyperlink r:id="rId69" w:history="1">
        <w:r>
          <w:rPr>
            <w:color w:val="0000FF"/>
            <w:u w:val="single"/>
          </w:rPr>
          <w:t>https://bluemoon55.github.io/Sharing_Knowledge2/MindManager2/Bib06-04.html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Bib05-02IT基礎</w:t>
      </w:r>
    </w:p>
    <w:p>
      <w:pPr>
        <w:ind w:left="1020"/>
        <w:rPr>
          <w:color w:val="auto"/>
          <w:u w:val="none"/>
        </w:rPr>
      </w:pPr>
      <w:hyperlink r:id="rId70" w:history="1">
        <w:r>
          <w:rPr>
            <w:color w:val="0000FF"/>
            <w:u w:val="single"/>
          </w:rPr>
          <w:t>https://bluemoon55.github.io/Sharing_Knowledge2/MindManager2/Bib05-02.html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Bib05-03離散数学</w:t>
      </w:r>
    </w:p>
    <w:p>
      <w:pPr>
        <w:ind w:left="1020"/>
        <w:rPr>
          <w:color w:val="auto"/>
          <w:u w:val="none"/>
        </w:rPr>
      </w:pPr>
      <w:hyperlink r:id="rId71" w:history="1">
        <w:r>
          <w:rPr>
            <w:color w:val="0000FF"/>
            <w:u w:val="single"/>
          </w:rPr>
          <w:t>https://bluemoon55.github.io/Sharing_Knowledge2/MindManager2/Bib05-03.html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Bib05-04応用数学</w:t>
      </w:r>
    </w:p>
    <w:p>
      <w:pPr>
        <w:ind w:left="1020"/>
        <w:rPr>
          <w:color w:val="auto"/>
          <w:u w:val="none"/>
        </w:rPr>
      </w:pPr>
      <w:hyperlink r:id="rId72" w:history="1">
        <w:r>
          <w:rPr>
            <w:color w:val="0000FF"/>
            <w:u w:val="single"/>
          </w:rPr>
          <w:t>https://bluemoon55.github.io/Sharing_Knowledge2/MindManager2/Bib05-04.html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Bib05-05情報に関する理論</w:t>
      </w:r>
    </w:p>
    <w:p>
      <w:pPr>
        <w:ind w:left="1020"/>
        <w:rPr>
          <w:color w:val="auto"/>
          <w:u w:val="none"/>
        </w:rPr>
      </w:pPr>
      <w:hyperlink r:id="rId73" w:history="1">
        <w:r>
          <w:rPr>
            <w:color w:val="0000FF"/>
            <w:u w:val="single"/>
          </w:rPr>
          <w:t>https://bluemoon55.github.io/Sharing_Knowledge2/MindManager2/Bib05-05.html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Bib05-06通信に関する理論</w:t>
      </w:r>
    </w:p>
    <w:p>
      <w:pPr>
        <w:ind w:left="1020"/>
        <w:rPr>
          <w:color w:val="auto"/>
          <w:u w:val="none"/>
        </w:rPr>
      </w:pPr>
      <w:hyperlink r:id="rId74" w:history="1">
        <w:r>
          <w:rPr>
            <w:color w:val="0000FF"/>
            <w:u w:val="single"/>
          </w:rPr>
          <w:t>https://bluemoon55.github.io/Sharing_Knowledge2/MindManager2/Bib05-06.html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Bib05-07コンピュータ基礎</w:t>
      </w:r>
    </w:p>
    <w:p>
      <w:pPr>
        <w:ind w:left="1020"/>
        <w:rPr>
          <w:color w:val="auto"/>
          <w:u w:val="none"/>
        </w:rPr>
      </w:pPr>
      <w:hyperlink r:id="rId75" w:history="1">
        <w:r>
          <w:rPr>
            <w:color w:val="0000FF"/>
            <w:u w:val="single"/>
          </w:rPr>
          <w:t>https://bluemoon55.github.io/Sharing_Knowledge2/MindManager2/Bib05-07.html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Bib05-13情報セキュリティマネジメントシラバス</w:t>
      </w:r>
    </w:p>
    <w:p>
      <w:pPr>
        <w:ind w:left="1020"/>
        <w:rPr>
          <w:color w:val="auto"/>
          <w:u w:val="none"/>
        </w:rPr>
      </w:pPr>
      <w:hyperlink r:id="rId76" w:history="1">
        <w:r>
          <w:rPr>
            <w:color w:val="0000FF"/>
            <w:u w:val="single"/>
          </w:rPr>
          <w:t>https://bluemoon55.github.io/Sharing_Knowledge2/MindManager2/Bib05-13.html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Bib06-09応用情報技術者試験シラバス</w:t>
      </w:r>
    </w:p>
    <w:p>
      <w:pPr>
        <w:ind w:left="1020"/>
        <w:rPr>
          <w:color w:val="auto"/>
          <w:u w:val="none"/>
        </w:rPr>
      </w:pPr>
      <w:hyperlink r:id="rId77" w:history="1">
        <w:r>
          <w:rPr>
            <w:color w:val="0000FF"/>
            <w:u w:val="single"/>
          </w:rPr>
          <w:t>https://bluemoon55.github.io/Sharing_Knowledge2/MindManager2/Bib06-09.html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Bib06-10IT ストラテジスト試験（レベル４）シラバス</w:t>
      </w:r>
    </w:p>
    <w:p>
      <w:pPr>
        <w:ind w:left="1020"/>
        <w:rPr>
          <w:color w:val="auto"/>
          <w:u w:val="none"/>
        </w:rPr>
      </w:pPr>
      <w:hyperlink r:id="rId78" w:history="1">
        <w:r>
          <w:rPr>
            <w:color w:val="0000FF"/>
            <w:u w:val="single"/>
          </w:rPr>
          <w:t>https://bluemoon55.github.io/Sharing_Knowledge2/MindManager2/Bib06-10.html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次世代社会（デジタル変革）</w:t>
      </w:r>
    </w:p>
    <w:p>
      <w:pPr>
        <w:pStyle w:val="Heading3"/>
        <w:numPr>
          <w:ilvl w:val="2"/>
          <w:numId w:val="104"/>
        </w:numPr>
      </w:pPr>
      <w:r>
        <w:t>AI白書2019</w:t>
      </w:r>
    </w:p>
    <w:p>
      <w:pPr>
        <w:pStyle w:val="List"/>
        <w:numPr>
          <w:ilvl w:val="3"/>
          <w:numId w:val="104"/>
        </w:numPr>
      </w:pPr>
      <w:r>
        <w:t>DAX25-20-00【書籍】 AI白書2019_目次</w:t>
      </w:r>
    </w:p>
    <w:p>
      <w:pPr>
        <w:ind w:left="1380"/>
        <w:rPr>
          <w:color w:val="auto"/>
          <w:u w:val="none"/>
        </w:rPr>
      </w:pPr>
      <w:hyperlink r:id="rId79" w:history="1">
        <w:r>
          <w:rPr>
            <w:color w:val="0000FF"/>
            <w:u w:val="single"/>
          </w:rPr>
          <w:t>https://bluemoon55.github.io/Sharing_Knowledge2/MindManager2/DAX25-20-00.html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DAX25-20-01【書籍】 AI白書2019_第１章AIが壊すもの、創るもの</w:t>
      </w:r>
    </w:p>
    <w:p>
      <w:pPr>
        <w:ind w:left="1380"/>
        <w:rPr>
          <w:color w:val="auto"/>
          <w:u w:val="none"/>
        </w:rPr>
      </w:pPr>
      <w:hyperlink r:id="rId80" w:history="1">
        <w:r>
          <w:rPr>
            <w:color w:val="0000FF"/>
            <w:u w:val="single"/>
          </w:rPr>
          <w:t>https://bluemoon55.github.io/Sharing_Knowledge2/MindManager2/DAX25-20-01.html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DAX25-20-02【書籍】 AI白書2019_第2章技術動向</w:t>
      </w:r>
    </w:p>
    <w:p>
      <w:pPr>
        <w:ind w:left="1380"/>
        <w:rPr>
          <w:color w:val="auto"/>
          <w:u w:val="none"/>
        </w:rPr>
      </w:pPr>
      <w:hyperlink r:id="rId81" w:history="1">
        <w:r>
          <w:rPr>
            <w:color w:val="0000FF"/>
            <w:u w:val="single"/>
          </w:rPr>
          <w:t>https://bluemoon55.github.io/Sharing_Knowledge2/MindManager2/DAX25-20-02.html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DAX25-20-03【書籍】 AI白書2019_第3章利用動向</w:t>
      </w:r>
    </w:p>
    <w:p>
      <w:pPr>
        <w:ind w:left="1380"/>
        <w:rPr>
          <w:color w:val="auto"/>
          <w:u w:val="none"/>
        </w:rPr>
      </w:pPr>
      <w:hyperlink r:id="rId82" w:history="1">
        <w:r>
          <w:rPr>
            <w:color w:val="0000FF"/>
            <w:u w:val="single"/>
          </w:rPr>
          <w:t>https://bluemoon55.github.io/Sharing_Knowledge2/MindManager2/DAX25-20-03.html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DAX25-20-04【書籍】 AI白書2019_第4章制度政策動向</w:t>
      </w:r>
    </w:p>
    <w:p>
      <w:pPr>
        <w:ind w:left="1380"/>
        <w:rPr>
          <w:color w:val="auto"/>
          <w:u w:val="none"/>
        </w:rPr>
      </w:pPr>
      <w:hyperlink r:id="rId31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DAX25-20-04-01国の施策要約【AI白書2019_第4章制度政策動向より】</w:t>
      </w:r>
    </w:p>
    <w:p>
      <w:pPr>
        <w:ind w:left="1380"/>
        <w:rPr>
          <w:color w:val="auto"/>
          <w:u w:val="none"/>
        </w:rPr>
      </w:pPr>
      <w:hyperlink r:id="rId83" w:history="1">
        <w:r>
          <w:rPr>
            <w:color w:val="0000FF"/>
            <w:u w:val="single"/>
          </w:rPr>
          <w:t>https://bluemoon55.github.io/Sharing_Knowledge2/MindManager2/DAX25-20-04-01.html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DAX25-20-05【書籍】 AI白書2019_第5章AIの社会実装課題と対策</w:t>
      </w:r>
    </w:p>
    <w:p>
      <w:pPr>
        <w:ind w:left="1380"/>
        <w:rPr>
          <w:color w:val="auto"/>
          <w:u w:val="none"/>
        </w:rPr>
      </w:pPr>
      <w:hyperlink r:id="rId84" w:history="1">
        <w:r>
          <w:rPr>
            <w:color w:val="0000FF"/>
            <w:u w:val="single"/>
          </w:rPr>
          <w:t>https://bluemoon55.github.io/Sharing_Knowledge2/MindManager2/DAX25-20-05.html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DAX25-20-05-5-6-3社会実装推進の方向性（テンプレート例）</w:t>
      </w:r>
    </w:p>
    <w:p>
      <w:pPr>
        <w:ind w:left="1380"/>
        <w:rPr>
          <w:color w:val="auto"/>
          <w:u w:val="none"/>
        </w:rPr>
      </w:pPr>
      <w:hyperlink r:id="rId85" w:history="1">
        <w:r>
          <w:rPr>
            <w:color w:val="0000FF"/>
            <w:u w:val="single"/>
          </w:rPr>
          <w:t>https://bluemoon55.github.io/Sharing_Knowledge2/MindManager2/DAX25-20-05-5-6-3.html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DAX20-04人工知能に関する基礎知識（まとめ）</w:t>
      </w:r>
    </w:p>
    <w:p>
      <w:pPr>
        <w:ind w:left="1020"/>
        <w:rPr>
          <w:color w:val="auto"/>
          <w:u w:val="none"/>
        </w:rPr>
      </w:pPr>
      <w:hyperlink r:id="rId86" w:history="1">
        <w:r>
          <w:rPr>
            <w:color w:val="0000FF"/>
            <w:u w:val="single"/>
          </w:rPr>
          <w:t>https://bluemoon55.github.io/Sharing_Knowledge2/MindManager2/DAX20-04.html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人工知能に関する文献のポイント</w:t>
      </w:r>
    </w:p>
    <w:p>
      <w:pPr>
        <w:pStyle w:val="List"/>
        <w:numPr>
          <w:ilvl w:val="3"/>
          <w:numId w:val="104"/>
        </w:numPr>
      </w:pPr>
      <w:r>
        <w:t>DAX20-0401-1人工知能に関する文献のポイント（引用1）</w:t>
      </w:r>
    </w:p>
    <w:p>
      <w:pPr>
        <w:ind w:left="1380"/>
        <w:rPr>
          <w:color w:val="auto"/>
          <w:u w:val="none"/>
        </w:rPr>
      </w:pPr>
      <w:hyperlink r:id="rId87" w:history="1">
        <w:r>
          <w:rPr>
            <w:color w:val="0000FF"/>
            <w:u w:val="single"/>
          </w:rPr>
          <w:t>https://bluemoon55.github.io/Sharing_Knowledge2/MindManager2/DAX20-0401-1.html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DAX25-01【書籍】絵でわかる人工知能【2017年三宅陽一郎】</w:t>
      </w:r>
    </w:p>
    <w:p>
      <w:pPr>
        <w:ind w:left="1380"/>
        <w:rPr>
          <w:color w:val="auto"/>
          <w:u w:val="none"/>
        </w:rPr>
      </w:pPr>
      <w:hyperlink r:id="rId88" w:history="1">
        <w:r>
          <w:rPr>
            <w:color w:val="0000FF"/>
            <w:u w:val="single"/>
          </w:rPr>
          <w:t>https://bluemoon55.github.io/Sharing_Knowledge2/MindManager2/DAX25-01.html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DAX25-02【書籍】人工知能「超入門」ディープラーニングの可能性と脅威（Impress QuickBooks)</w:t>
      </w:r>
    </w:p>
    <w:p>
      <w:pPr>
        <w:ind w:left="1380"/>
        <w:rPr>
          <w:color w:val="auto"/>
          <w:u w:val="none"/>
        </w:rPr>
      </w:pPr>
      <w:hyperlink r:id="rId89" w:history="1">
        <w:r>
          <w:rPr>
            <w:color w:val="0000FF"/>
            <w:u w:val="single"/>
          </w:rPr>
          <w:t>https://bluemoon55.github.io/Sharing_Knowledge2/MindManager2/DAX25-02.html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DAX25-03【書籍】よくわかるディープラーニングの仕組み【谷田部卓】</w:t>
      </w:r>
    </w:p>
    <w:p>
      <w:pPr>
        <w:ind w:left="1380"/>
        <w:rPr>
          <w:color w:val="auto"/>
          <w:u w:val="none"/>
        </w:rPr>
      </w:pPr>
      <w:hyperlink r:id="rId90" w:history="1">
        <w:r>
          <w:rPr>
            <w:color w:val="0000FF"/>
            <w:u w:val="single"/>
          </w:rPr>
          <w:t>https://bluemoon55.github.io/Sharing_Knowledge2/MindManager2/DAX25-03.html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DAX25-04【書籍】ビジネスで使う機械学習【谷田部卓】</w:t>
      </w:r>
    </w:p>
    <w:p>
      <w:pPr>
        <w:ind w:left="1380"/>
        <w:rPr>
          <w:color w:val="auto"/>
          <w:u w:val="none"/>
        </w:rPr>
      </w:pPr>
      <w:hyperlink r:id="rId91" w:history="1">
        <w:r>
          <w:rPr>
            <w:color w:val="0000FF"/>
            <w:u w:val="single"/>
          </w:rPr>
          <w:t>https://bluemoon55.github.io/Sharing_Knowledge2/MindManager2/DAX25-04.html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DAX25-05【書籍】非エンジニア、文系、ビジネスマンのための人工知能入門：数式が苦手なあなたにおすすめ</w:t>
      </w:r>
    </w:p>
    <w:p>
      <w:pPr>
        <w:ind w:left="1380"/>
        <w:rPr>
          <w:color w:val="auto"/>
          <w:u w:val="none"/>
        </w:rPr>
      </w:pPr>
      <w:hyperlink r:id="rId92" w:history="1">
        <w:r>
          <w:rPr>
            <w:color w:val="0000FF"/>
            <w:u w:val="single"/>
          </w:rPr>
          <w:t>https://bluemoon55.github.io/Sharing_Knowledge2/MindManager2/DAX25-05.html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DAX25-06【書籍】人工知能（AI）活用時代に必要とされる能力とは？ビジネスで差がつく「データサイエンス力」</w:t>
      </w:r>
    </w:p>
    <w:p>
      <w:pPr>
        <w:ind w:left="1380"/>
        <w:rPr>
          <w:color w:val="auto"/>
          <w:u w:val="none"/>
        </w:rPr>
      </w:pPr>
      <w:hyperlink r:id="rId93" w:history="1">
        <w:r>
          <w:rPr>
            <w:color w:val="0000FF"/>
            <w:u w:val="single"/>
          </w:rPr>
          <w:t>https://bluemoon55.github.io/Sharing_Knowledge2/MindManager2/DAX25-06.html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DAX25-08【書籍】2020年を見据えたグローバル企業のIT戦略 IoT編【2015年11月27日入江宏志】</w:t>
      </w:r>
    </w:p>
    <w:p>
      <w:pPr>
        <w:ind w:left="1380"/>
        <w:rPr>
          <w:color w:val="auto"/>
          <w:u w:val="none"/>
        </w:rPr>
      </w:pPr>
      <w:hyperlink r:id="rId94" w:history="1">
        <w:r>
          <w:rPr>
            <w:color w:val="0000FF"/>
            <w:u w:val="single"/>
          </w:rPr>
          <w:t>https://bluemoon55.github.io/Sharing_Knowledge2/MindManager2/DAX25-08.html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DAX25-09【文献】平成28年度情報通信白書【総務省】</w:t>
      </w:r>
    </w:p>
    <w:p>
      <w:pPr>
        <w:ind w:left="1380"/>
        <w:rPr>
          <w:color w:val="auto"/>
          <w:u w:val="none"/>
        </w:rPr>
      </w:pPr>
      <w:hyperlink r:id="rId95" w:history="1">
        <w:r>
          <w:rPr>
            <w:color w:val="0000FF"/>
            <w:u w:val="single"/>
          </w:rPr>
          <w:t>https://bluemoon55.github.io/Sharing_Knowledge2/MindManager2/DAX25-09.html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DAX25-10【記事】人間の仕事を奪う｢AI｣の過去･現在･未来【2017年04月15日東洋経済】</w:t>
      </w:r>
    </w:p>
    <w:p>
      <w:pPr>
        <w:ind w:left="1380"/>
        <w:rPr>
          <w:color w:val="auto"/>
          <w:u w:val="none"/>
        </w:rPr>
      </w:pPr>
      <w:hyperlink r:id="rId96" w:history="1">
        <w:r>
          <w:rPr>
            <w:color w:val="0000FF"/>
            <w:u w:val="single"/>
          </w:rPr>
          <w:t>https://bluemoon55.github.io/Sharing_Knowledge2/MindManager2/DAX25-10.html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DAX25-11【文献】IT人材白書2017【2017年4月25日IPA】</w:t>
      </w:r>
    </w:p>
    <w:p>
      <w:pPr>
        <w:ind w:left="1380"/>
        <w:rPr>
          <w:color w:val="auto"/>
          <w:u w:val="none"/>
        </w:rPr>
      </w:pPr>
      <w:hyperlink r:id="rId97" w:history="1">
        <w:r>
          <w:rPr>
            <w:color w:val="0000FF"/>
            <w:u w:val="single"/>
          </w:rPr>
          <w:t>https://bluemoon55.github.io/Sharing_Knowledge2/MindManager2/DAX25-11.html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DAX25-12【文献】第四次産業革命を視野に入れた知財システムの在り方について【2017年4月19日METI】</w:t>
      </w:r>
    </w:p>
    <w:p>
      <w:pPr>
        <w:ind w:left="1380"/>
        <w:rPr>
          <w:color w:val="auto"/>
          <w:u w:val="none"/>
        </w:rPr>
      </w:pPr>
      <w:hyperlink r:id="rId98" w:history="1">
        <w:r>
          <w:rPr>
            <w:color w:val="0000FF"/>
            <w:u w:val="single"/>
          </w:rPr>
          <w:t>https://bluemoon55.github.io/Sharing_Knowledge2/MindManager2/DAX25-12.html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DAX25-13【文献】科学技術イノベーション総合戦略2017（案）【2017年4月21日】</w:t>
      </w:r>
    </w:p>
    <w:p>
      <w:pPr>
        <w:ind w:left="1380"/>
        <w:rPr>
          <w:color w:val="auto"/>
          <w:u w:val="none"/>
        </w:rPr>
      </w:pPr>
      <w:hyperlink r:id="rId99" w:history="1">
        <w:r>
          <w:rPr>
            <w:color w:val="0000FF"/>
            <w:u w:val="single"/>
          </w:rPr>
          <w:t>https://bluemoon55.github.io/Sharing_Knowledge2/MindManager2/DAX25-13.html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DAX25-14【文献】新産業ビジョン【2017年5月METI】</w:t>
      </w:r>
    </w:p>
    <w:p>
      <w:pPr>
        <w:ind w:left="1380"/>
        <w:rPr>
          <w:color w:val="auto"/>
          <w:u w:val="none"/>
        </w:rPr>
      </w:pPr>
      <w:hyperlink r:id="rId100" w:history="1">
        <w:r>
          <w:rPr>
            <w:color w:val="0000FF"/>
            <w:u w:val="single"/>
          </w:rPr>
          <w:t>https://bluemoon55.github.io/Sharing_Knowledge2/MindManager2/DAX25-14.html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【資料名のみ】DAX25-15【文献】人工知能技術戦略（案）</w:t>
      </w:r>
    </w:p>
    <w:p>
      <w:pPr>
        <w:ind w:left="1380"/>
        <w:rPr>
          <w:color w:val="auto"/>
          <w:u w:val="none"/>
        </w:rPr>
      </w:pPr>
      <w:hyperlink r:id="rId101" w:history="1">
        <w:r>
          <w:rPr>
            <w:color w:val="0000FF"/>
            <w:u w:val="single"/>
          </w:rPr>
          <w:t>https://bluemoon55.github.io/Sharing_Knowledge2/MindManager2/DAX25-15.html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DAX25-16【文献】知的財産推進計画2017（2017年5月16日内閣官房知的財産戦略本部）</w:t>
      </w:r>
    </w:p>
    <w:p>
      <w:pPr>
        <w:ind w:left="1380"/>
        <w:rPr>
          <w:color w:val="auto"/>
          <w:u w:val="none"/>
        </w:rPr>
      </w:pPr>
      <w:hyperlink r:id="rId102" w:history="1">
        <w:r>
          <w:rPr>
            <w:color w:val="0000FF"/>
            <w:u w:val="single"/>
          </w:rPr>
          <w:t>https://bluemoon55.github.io/Sharing_Knowledge2/MindManager2/DAX25-16.html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DAX25-17【文献】「デジタルトランスフォーメーション」【2016年9月ベイカレント・コンサエルティング】</w:t>
      </w:r>
    </w:p>
    <w:p>
      <w:pPr>
        <w:ind w:left="1380"/>
        <w:rPr>
          <w:color w:val="auto"/>
          <w:u w:val="none"/>
        </w:rPr>
      </w:pPr>
      <w:hyperlink r:id="rId103" w:history="1">
        <w:r>
          <w:rPr>
            <w:color w:val="0000FF"/>
            <w:u w:val="single"/>
          </w:rPr>
          <w:t>https://bluemoon55.github.io/Sharing_Knowledge2/MindManager2/DAX25-17.html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DAX25-18【書籍】60分でわかる！ディープラーニング最前線</w:t>
      </w:r>
    </w:p>
    <w:p>
      <w:pPr>
        <w:ind w:left="1380"/>
        <w:rPr>
          <w:color w:val="auto"/>
          <w:u w:val="none"/>
        </w:rPr>
      </w:pPr>
      <w:hyperlink r:id="rId104" w:history="1">
        <w:r>
          <w:rPr>
            <w:color w:val="0000FF"/>
            <w:u w:val="single"/>
          </w:rPr>
          <w:t>https://bluemoon55.github.io/Sharing_Knowledge2/MindManager2/DAX25-18.html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DAX25-30【書籍】いまこそ知りたいAIビジネス</w:t>
      </w:r>
    </w:p>
    <w:p>
      <w:pPr>
        <w:ind w:left="138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DAX20-0402-1 ITロードマップ2018年版【2018年3月NRI】</w:t>
      </w:r>
    </w:p>
    <w:p>
      <w:pPr>
        <w:ind w:left="1020"/>
        <w:rPr>
          <w:color w:val="auto"/>
          <w:u w:val="none"/>
        </w:rPr>
      </w:pPr>
      <w:hyperlink r:id="rId105" w:history="1">
        <w:r>
          <w:rPr>
            <w:color w:val="0000FF"/>
            <w:u w:val="single"/>
          </w:rPr>
          <w:t>https://bluemoon55.github.io/Sharing_Knowledge2/MindManager2/DAX20-0402-1.html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DAX20-0402-2 【図解】コレ１枚でわかる最新ITトレンド</w:t>
      </w:r>
    </w:p>
    <w:p>
      <w:pPr>
        <w:ind w:left="1020"/>
        <w:rPr>
          <w:color w:val="auto"/>
          <w:u w:val="none"/>
        </w:rPr>
      </w:pPr>
      <w:hyperlink r:id="rId106" w:history="1">
        <w:r>
          <w:rPr>
            <w:color w:val="0000FF"/>
            <w:u w:val="single"/>
          </w:rPr>
          <w:t>https://bluemoon55.github.io/Sharing_Knowledge2/MindManager2/DAX20-0402-2.html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DAX20-0402-2-0 ITの最新トレンド</w:t>
      </w:r>
    </w:p>
    <w:p>
      <w:pPr>
        <w:ind w:left="1380"/>
        <w:rPr>
          <w:color w:val="auto"/>
          <w:u w:val="none"/>
        </w:rPr>
      </w:pPr>
      <w:hyperlink r:id="rId107" w:history="1">
        <w:r>
          <w:rPr>
            <w:color w:val="0000FF"/>
            <w:u w:val="single"/>
          </w:rPr>
          <w:t>https://bluemoon55.github.io/Sharing_Knowledge2/MindManager2/DAX20-0402-2-0.html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DAX20-0402-2-1 IoT</w:t>
      </w:r>
    </w:p>
    <w:p>
      <w:pPr>
        <w:ind w:left="1380"/>
        <w:rPr>
          <w:color w:val="auto"/>
          <w:u w:val="none"/>
        </w:rPr>
      </w:pPr>
      <w:hyperlink r:id="rId108" w:history="1">
        <w:r>
          <w:rPr>
            <w:color w:val="0000FF"/>
            <w:u w:val="single"/>
          </w:rPr>
          <w:t>https://bluemoon55.github.io/Sharing_Knowledge2/MindManager2/DAX20-0402-2-1.html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DAX20-0402-2-2 人工知能とロボット</w:t>
      </w:r>
    </w:p>
    <w:p>
      <w:pPr>
        <w:ind w:left="1380"/>
        <w:rPr>
          <w:color w:val="auto"/>
          <w:u w:val="none"/>
        </w:rPr>
      </w:pPr>
      <w:hyperlink r:id="rId109" w:history="1">
        <w:r>
          <w:rPr>
            <w:color w:val="0000FF"/>
            <w:u w:val="single"/>
          </w:rPr>
          <w:t>https://bluemoon55.github.io/Sharing_Knowledge2/MindManager2/DAX20-0402-2-2.html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DAX20-0402-2-3 クラウドコンピューティング</w:t>
      </w:r>
    </w:p>
    <w:p>
      <w:pPr>
        <w:ind w:left="1380"/>
        <w:rPr>
          <w:color w:val="auto"/>
          <w:u w:val="none"/>
        </w:rPr>
      </w:pPr>
      <w:hyperlink r:id="rId110" w:history="1">
        <w:r>
          <w:rPr>
            <w:color w:val="0000FF"/>
            <w:u w:val="single"/>
          </w:rPr>
          <w:t>https://bluemoon55.github.io/Sharing_Knowledge2/MindManager2/DAX20-0402-2-3.html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DAX20-0402-2-4 モバイルとウェアラブル</w:t>
      </w:r>
    </w:p>
    <w:p>
      <w:pPr>
        <w:ind w:left="1380"/>
        <w:rPr>
          <w:color w:val="auto"/>
          <w:u w:val="none"/>
        </w:rPr>
      </w:pPr>
      <w:hyperlink r:id="rId111" w:history="1">
        <w:r>
          <w:rPr>
            <w:color w:val="0000FF"/>
            <w:u w:val="single"/>
          </w:rPr>
          <w:t>https://bluemoon55.github.io/Sharing_Knowledge2/MindManager2/DAX20-0402-2-4.html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DAX20-0402-2-5 ITインフラストラクチャと仮想化</w:t>
      </w:r>
    </w:p>
    <w:p>
      <w:pPr>
        <w:ind w:left="1380"/>
        <w:rPr>
          <w:color w:val="auto"/>
          <w:u w:val="none"/>
        </w:rPr>
      </w:pPr>
      <w:hyperlink r:id="rId112" w:history="1">
        <w:r>
          <w:rPr>
            <w:color w:val="0000FF"/>
            <w:u w:val="single"/>
          </w:rPr>
          <w:t>https://bluemoon55.github.io/Sharing_Knowledge2/MindManager2/DAX20-0402-2-5.html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DAX20-0402-2-6 開発と運用</w:t>
      </w:r>
    </w:p>
    <w:p>
      <w:pPr>
        <w:ind w:left="1380"/>
        <w:rPr>
          <w:color w:val="auto"/>
          <w:u w:val="none"/>
        </w:rPr>
      </w:pPr>
      <w:hyperlink r:id="rId113" w:history="1">
        <w:r>
          <w:rPr>
            <w:color w:val="0000FF"/>
            <w:u w:val="single"/>
          </w:rPr>
          <w:t>https://bluemoon55.github.io/Sharing_Knowledge2/MindManager2/DAX20-0402-2-6.html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DAX20-0402-2-9 巻末　最新トレンドを理解するためのITの基礎知識</w:t>
      </w:r>
    </w:p>
    <w:p>
      <w:pPr>
        <w:ind w:left="1380"/>
        <w:rPr>
          <w:color w:val="auto"/>
          <w:u w:val="none"/>
        </w:rPr>
      </w:pPr>
      <w:hyperlink r:id="rId114" w:history="1">
        <w:r>
          <w:rPr>
            <w:color w:val="0000FF"/>
            <w:u w:val="single"/>
          </w:rPr>
          <w:t>https://bluemoon55.github.io/Sharing_Knowledge2/MindManager2/DAX20-0402-2-9.html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DAX20-0402-99 InnovationRoadmap2030</w:t>
      </w:r>
    </w:p>
    <w:p>
      <w:pPr>
        <w:ind w:left="1380"/>
        <w:rPr>
          <w:color w:val="auto"/>
          <w:u w:val="none"/>
        </w:rPr>
      </w:pPr>
      <w:hyperlink r:id="rId115" w:history="1">
        <w:r>
          <w:rPr>
            <w:color w:val="0000FF"/>
            <w:u w:val="single"/>
          </w:rPr>
          <w:t>https://bluemoon55.github.io/Sharing_Knowledge2/MindManager2/DAX20-0402-99.html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DAX20-0402-3</w:t>
      </w:r>
    </w:p>
    <w:p>
      <w:pPr>
        <w:pStyle w:val="List"/>
        <w:numPr>
          <w:ilvl w:val="3"/>
          <w:numId w:val="104"/>
        </w:numPr>
      </w:pPr>
      <w:r>
        <w:t>DAX10-20 Society5.0に向けた人材育成【文科省】</w:t>
      </w:r>
    </w:p>
    <w:p>
      <w:pPr>
        <w:ind w:left="1380"/>
        <w:rPr>
          <w:color w:val="auto"/>
          <w:u w:val="none"/>
        </w:rPr>
      </w:pPr>
      <w:hyperlink r:id="rId116" w:history="1">
        <w:r>
          <w:rPr>
            <w:color w:val="0000FF"/>
            <w:u w:val="single"/>
          </w:rPr>
          <w:t>https://bluemoon55.github.io/Sharing_Knowledge2/MindManager2/DAX10-20.html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DAX20-0402-3 IT人材白書2018</w:t>
      </w:r>
    </w:p>
    <w:p>
      <w:pPr>
        <w:ind w:left="1380"/>
        <w:rPr>
          <w:color w:val="auto"/>
          <w:u w:val="none"/>
        </w:rPr>
      </w:pPr>
      <w:hyperlink r:id="rId117" w:history="1">
        <w:r>
          <w:rPr>
            <w:color w:val="0000FF"/>
            <w:u w:val="single"/>
          </w:rPr>
          <w:t>https://bluemoon55.github.io/Sharing_Knowledge2/MindManager2/DAX20-0402-3.html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DAX20-0402-3-1 Society 5.0</w:t>
      </w:r>
    </w:p>
    <w:p>
      <w:pPr>
        <w:ind w:left="1380"/>
        <w:rPr>
          <w:color w:val="auto"/>
          <w:u w:val="none"/>
        </w:rPr>
      </w:pPr>
      <w:hyperlink r:id="rId118" w:history="1">
        <w:r>
          <w:rPr>
            <w:color w:val="0000FF"/>
            <w:u w:val="single"/>
          </w:rPr>
          <w:t>https://bluemoon55.github.io/Sharing_Knowledge2/MindManager2/DAX20-0402-3-1.html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DAX20-0402-3-3 プログラミング＆リベラルアーツ【2018年5月12日週刊ダイヤモンド】</w:t>
      </w:r>
    </w:p>
    <w:p>
      <w:pPr>
        <w:ind w:left="1380"/>
        <w:rPr>
          <w:color w:val="auto"/>
          <w:u w:val="none"/>
        </w:rPr>
      </w:pPr>
      <w:hyperlink r:id="rId119" w:history="1">
        <w:r>
          <w:rPr>
            <w:color w:val="0000FF"/>
            <w:u w:val="single"/>
          </w:rPr>
          <w:t>https://bluemoon55.github.io/Sharing_Knowledge2/MindManager2/DAX20-0402-3-3.html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DAX20-0402-3-4 サイバー経済を生き残る法【2018年4月30日PRESIDENT大前研一】</w:t>
      </w:r>
    </w:p>
    <w:p>
      <w:pPr>
        <w:ind w:left="1380"/>
        <w:rPr>
          <w:color w:val="auto"/>
          <w:u w:val="none"/>
        </w:rPr>
      </w:pPr>
      <w:hyperlink r:id="rId120" w:history="1">
        <w:r>
          <w:rPr>
            <w:color w:val="0000FF"/>
            <w:u w:val="single"/>
          </w:rPr>
          <w:t>https://bluemoon55.github.io/Sharing_Knowledge2/MindManager2/DAX20-0402-3-4.html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DAX21</w:t>
      </w:r>
    </w:p>
    <w:p>
      <w:pPr>
        <w:pStyle w:val="List"/>
        <w:numPr>
          <w:ilvl w:val="3"/>
          <w:numId w:val="104"/>
        </w:numPr>
      </w:pPr>
      <w:r>
        <w:t>DAX21_デジタルトランスフォーメーション（DX）</w:t>
      </w:r>
    </w:p>
    <w:p>
      <w:pPr>
        <w:ind w:left="1380"/>
        <w:rPr>
          <w:color w:val="auto"/>
          <w:u w:val="none"/>
        </w:rPr>
      </w:pPr>
      <w:hyperlink r:id="rId121" w:history="1">
        <w:r>
          <w:rPr>
            <w:color w:val="0000FF"/>
            <w:u w:val="single"/>
          </w:rPr>
          <w:t>https://bluemoon55.github.io/Sharing_Knowledge2/MindManager2/DAX21.html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DAX22AI・データの利用契約</w:t>
      </w:r>
    </w:p>
    <w:p>
      <w:pPr>
        <w:pStyle w:val="List"/>
        <w:numPr>
          <w:ilvl w:val="3"/>
          <w:numId w:val="104"/>
        </w:numPr>
      </w:pPr>
      <w:r>
        <w:t>DAX22-01 AI・データの利用に関する契約ガイドライン（概要資料）</w:t>
      </w:r>
    </w:p>
    <w:p>
      <w:pPr>
        <w:ind w:left="1380"/>
        <w:rPr>
          <w:color w:val="auto"/>
          <w:u w:val="none"/>
        </w:rPr>
      </w:pPr>
      <w:hyperlink r:id="rId122" w:history="1">
        <w:r>
          <w:rPr>
            <w:color w:val="0000FF"/>
            <w:u w:val="single"/>
          </w:rPr>
          <w:t>https://bluemoon55.github.io/Sharing_Knowledge2/MindManager2/DAX22-01.html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DAX22-02 AI・データの利用に関する契約ガイドライン（データ編）</w:t>
      </w:r>
    </w:p>
    <w:p>
      <w:pPr>
        <w:ind w:left="1380"/>
        <w:rPr>
          <w:color w:val="auto"/>
          <w:u w:val="none"/>
        </w:rPr>
      </w:pPr>
      <w:hyperlink r:id="rId123" w:history="1">
        <w:r>
          <w:rPr>
            <w:color w:val="0000FF"/>
            <w:u w:val="single"/>
          </w:rPr>
          <w:t>https://bluemoon55.github.io/Sharing_Knowledge2/MindManager2/DAX22-02.html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DAX22-03 AI・データの利用に関する契約ガイドライン（AI編）</w:t>
      </w:r>
    </w:p>
    <w:p>
      <w:pPr>
        <w:ind w:left="1380"/>
        <w:rPr>
          <w:color w:val="auto"/>
          <w:u w:val="none"/>
        </w:rPr>
      </w:pPr>
      <w:hyperlink r:id="rId124" w:history="1">
        <w:r>
          <w:rPr>
            <w:color w:val="0000FF"/>
            <w:u w:val="single"/>
          </w:rPr>
          <w:t>https://bluemoon55.github.io/Sharing_Knowledge2/MindManager2/DAX22-03.html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DAX43</w:t>
      </w:r>
    </w:p>
    <w:p>
      <w:pPr>
        <w:pStyle w:val="List"/>
        <w:numPr>
          <w:ilvl w:val="3"/>
          <w:numId w:val="104"/>
        </w:numPr>
      </w:pPr>
      <w:r>
        <w:t>DAX43-01 デジタルアーカイブの過去から未来</w:t>
      </w:r>
    </w:p>
    <w:p>
      <w:pPr>
        <w:ind w:left="138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DAX43-01-1 ECサイトのサイバーセキュリティ対策の実践のために</w:t>
      </w:r>
    </w:p>
    <w:p>
      <w:pPr>
        <w:ind w:left="1380"/>
        <w:rPr>
          <w:color w:val="auto"/>
          <w:u w:val="none"/>
        </w:rPr>
      </w:pPr>
      <w:hyperlink r:id="rId125" w:history="1">
        <w:r>
          <w:rPr>
            <w:color w:val="0000FF"/>
            <w:u w:val="single"/>
          </w:rPr>
          <w:t>https://bluemoon55.github.io/Sharing_Knowledge2/MindManager2/DAX43-01-1.html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DAX43-90知の共有化に関連するキーワードと関連</w:t>
      </w:r>
    </w:p>
    <w:p>
      <w:pPr>
        <w:ind w:left="1380"/>
        <w:rPr>
          <w:color w:val="auto"/>
          <w:u w:val="none"/>
        </w:rPr>
      </w:pPr>
      <w:hyperlink r:id="rId32" w:history="1">
        <w:r>
          <w:rPr>
            <w:color w:val="0000FF"/>
            <w:u w:val="single"/>
          </w:rPr>
          <w:t>https://bluemoon55.github.io/Sharing_Knowledge2/MindManager2/DAX43-90.html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DAX46</w:t>
      </w:r>
    </w:p>
    <w:p>
      <w:pPr>
        <w:pStyle w:val="List"/>
        <w:numPr>
          <w:ilvl w:val="3"/>
          <w:numId w:val="104"/>
        </w:numPr>
      </w:pPr>
      <w:r>
        <w:t>DAX46-01次世代情報システム構築フレームワーク</w:t>
      </w:r>
    </w:p>
    <w:p>
      <w:pPr>
        <w:ind w:left="1380"/>
        <w:rPr>
          <w:color w:val="auto"/>
          <w:u w:val="none"/>
        </w:rPr>
      </w:pPr>
      <w:hyperlink r:id="rId33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DAX47【2020年新規】</w:t>
      </w:r>
    </w:p>
    <w:p>
      <w:pPr>
        <w:pStyle w:val="List"/>
        <w:numPr>
          <w:ilvl w:val="3"/>
          <w:numId w:val="104"/>
        </w:numPr>
      </w:pPr>
      <w:r>
        <w:t>DAX47-01_改正民法に対応した「情報システム・モデル取引・契約書」</w:t>
      </w:r>
    </w:p>
    <w:p>
      <w:pPr>
        <w:ind w:left="1380"/>
        <w:rPr>
          <w:color w:val="auto"/>
          <w:u w:val="none"/>
        </w:rPr>
      </w:pPr>
      <w:hyperlink r:id="rId126" w:history="1">
        <w:r>
          <w:rPr>
            <w:color w:val="0000FF"/>
            <w:u w:val="single"/>
          </w:rPr>
          <w:t>https://bluemoon55.github.io/Sharing_Knowledge2/MindManager2/DAX47-01.html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DAX48【2020年新規】</w:t>
      </w:r>
    </w:p>
    <w:p>
      <w:pPr>
        <w:pStyle w:val="List"/>
        <w:numPr>
          <w:ilvl w:val="3"/>
          <w:numId w:val="104"/>
        </w:numPr>
      </w:pPr>
      <w:r>
        <w:t>DAX48-01_2020_図書館情報学研究(図書館システム・オープンデータ)要約版</w:t>
      </w:r>
    </w:p>
    <w:p>
      <w:pPr>
        <w:ind w:left="1380"/>
        <w:rPr>
          <w:color w:val="auto"/>
          <w:u w:val="none"/>
        </w:rPr>
      </w:pPr>
      <w:hyperlink r:id="rId39" w:history="1">
        <w:r>
          <w:rPr>
            <w:color w:val="0000FF"/>
            <w:u w:val="single"/>
          </w:rPr>
          <w:t>https://bluemoon55.github.io/Sharing_Knowledge2/MindManager2/DAX48-01_2020.html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DAX48-10_2015_見たことのない図書館を考える【2015年1月10日同志社大学】</w:t>
      </w:r>
    </w:p>
    <w:p>
      <w:pPr>
        <w:ind w:left="1380"/>
        <w:rPr>
          <w:color w:val="auto"/>
          <w:u w:val="none"/>
        </w:rPr>
      </w:pPr>
      <w:hyperlink r:id="rId41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デジタルアーカイブジャパン（ナショナルアーカイブ・次世代図書館サービス）</w:t>
      </w:r>
    </w:p>
    <w:p>
      <w:pPr>
        <w:pStyle w:val="Heading3"/>
        <w:numPr>
          <w:ilvl w:val="2"/>
          <w:numId w:val="104"/>
        </w:numPr>
      </w:pPr>
      <w:r>
        <w:t>Bib10-0602「未来の図書館を作るとは」（長尾元館長）で示されたこと【全編】</w:t>
      </w:r>
    </w:p>
    <w:p>
      <w:pPr>
        <w:ind w:left="10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Bib10-01情報化社会の進展と次世代情報システム【枠のみ】</w:t>
      </w:r>
    </w:p>
    <w:p>
      <w:pPr>
        <w:pStyle w:val="Heading3"/>
        <w:numPr>
          <w:ilvl w:val="2"/>
          <w:numId w:val="104"/>
        </w:numPr>
      </w:pPr>
      <w:r>
        <w:t>Bib03-03知識インフラ構築の一翼を担う 組織の活動</w:t>
      </w:r>
    </w:p>
    <w:p>
      <w:pPr>
        <w:ind w:left="1020"/>
        <w:rPr>
          <w:color w:val="auto"/>
          <w:u w:val="none"/>
        </w:rPr>
      </w:pPr>
      <w:hyperlink r:id="rId127" w:history="1">
        <w:r>
          <w:rPr>
            <w:color w:val="0000FF"/>
            <w:u w:val="single"/>
          </w:rPr>
          <w:t>https://bluemoon55.github.io/Sharing_Knowledge2/MindManager2/Bib03-03.html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Bib03-07MLAサービスシステム構築に向けた外部機関の支援【期待】</w:t>
      </w:r>
    </w:p>
    <w:p>
      <w:pPr>
        <w:ind w:left="1020"/>
        <w:rPr>
          <w:color w:val="auto"/>
          <w:u w:val="none"/>
        </w:rPr>
      </w:pPr>
      <w:hyperlink r:id="rId128" w:history="1">
        <w:r>
          <w:rPr>
            <w:color w:val="0000FF"/>
            <w:u w:val="single"/>
          </w:rPr>
          <w:t>https://bluemoon55.github.io/Sharing_Knowledge2/MindManager2/Bib03-07.html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Bib10-06AIを活用した知の共有化の進展への期待 【要約】</w:t>
      </w:r>
    </w:p>
    <w:p>
      <w:pPr>
        <w:ind w:left="1020"/>
        <w:rPr>
          <w:color w:val="auto"/>
          <w:u w:val="none"/>
        </w:rPr>
      </w:pPr>
      <w:hyperlink r:id="rId35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Bib10-07次世代図書館サービスの実現形でのタスクと必要なスキル・知識【詳細】 【変換エラーのため、xmind→html】</w:t>
      </w:r>
    </w:p>
    <w:p>
      <w:pPr>
        <w:ind w:left="1020"/>
        <w:rPr>
          <w:color w:val="auto"/>
          <w:u w:val="none"/>
        </w:rPr>
      </w:pPr>
      <w:hyperlink r:id="rId129" w:history="1">
        <w:r>
          <w:rPr>
            <w:rStyle w:val="Hyperlink"/>
            <w:color w:val="0000FF"/>
            <w:u w:val="single"/>
          </w:rPr>
          <w:t>https://bluemoon55.github.io/Sharing_Knowledge/Digital_Archives/Deliverables/mind2html/Bib10-07%20次世代図書館サービスの実現形でのタスクと必要なスキル・知識【詳細】.html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国の施策</w:t>
      </w:r>
    </w:p>
    <w:p>
      <w:pPr>
        <w:pStyle w:val="List"/>
        <w:numPr>
          <w:ilvl w:val="3"/>
          <w:numId w:val="104"/>
        </w:numPr>
      </w:pPr>
      <w:r>
        <w:t>Bib10-08_2016年度までの国等の情報政策</w:t>
      </w:r>
    </w:p>
    <w:p>
      <w:pPr>
        <w:ind w:left="1380"/>
        <w:rPr>
          <w:color w:val="auto"/>
          <w:u w:val="none"/>
        </w:rPr>
      </w:pPr>
      <w:hyperlink r:id="rId130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List"/>
        <w:numPr>
          <w:ilvl w:val="3"/>
          <w:numId w:val="104"/>
        </w:numPr>
      </w:pPr>
      <w:r>
        <w:t>Bib10-08「知の共有化」に関連した国等の政策の要約</w:t>
      </w:r>
    </w:p>
    <w:p>
      <w:pPr>
        <w:ind w:left="1380"/>
        <w:rPr>
          <w:color w:val="auto"/>
          <w:u w:val="none"/>
        </w:rPr>
      </w:pPr>
      <w:hyperlink r:id="rId131" w:history="1">
        <w:r>
          <w:rPr>
            <w:color w:val="0000FF"/>
            <w:u w:val="single"/>
          </w:rPr>
          <w:t>https://bluemoon55.github.io/Sharing_Knowledge2/MindManager2/Bib10-08.html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発表論文・口頭発表及び年度毎の成果物</w:t>
      </w:r>
    </w:p>
    <w:p>
      <w:pPr>
        <w:pStyle w:val="Heading2"/>
        <w:numPr>
          <w:ilvl w:val="1"/>
          <w:numId w:val="104"/>
        </w:numPr>
      </w:pPr>
      <w:r>
        <w:t>DAX45-01「知の共有化」に関連する発表論文及び口頭発表</w:t>
      </w:r>
    </w:p>
    <w:p>
      <w:pPr>
        <w:ind w:left="660"/>
        <w:rPr>
          <w:color w:val="auto"/>
          <w:u w:val="none"/>
        </w:rPr>
      </w:pPr>
      <w:hyperlink r:id="rId132" w:history="1">
        <w:r>
          <w:rPr>
            <w:color w:val="0000FF"/>
            <w:u w:val="single"/>
          </w:rPr>
          <w:t>https://bluemoon55.github.io/Sharing_Knowledge2/MindManager2/DAX45-01.html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■政策的文書</w:t>
      </w:r>
    </w:p>
    <w:p>
      <w:pPr>
        <w:pStyle w:val="Heading3"/>
        <w:numPr>
          <w:ilvl w:val="2"/>
          <w:numId w:val="104"/>
        </w:numPr>
      </w:pPr>
      <w:r>
        <w:t>■発表論文</w:t>
      </w:r>
    </w:p>
    <w:p>
      <w:pPr>
        <w:pStyle w:val="Heading3"/>
        <w:numPr>
          <w:ilvl w:val="2"/>
          <w:numId w:val="104"/>
        </w:numPr>
      </w:pPr>
      <w:r>
        <w:t>■口頭発表</w:t>
      </w:r>
    </w:p>
    <w:p>
      <w:pPr>
        <w:pStyle w:val="Heading3"/>
        <w:numPr>
          <w:ilvl w:val="2"/>
          <w:numId w:val="104"/>
        </w:numPr>
      </w:pPr>
      <w:r>
        <w:t>※成果物に見る事業の歩み【2003～2015年】</w:t>
      </w:r>
    </w:p>
    <w:p>
      <w:pPr>
        <w:pStyle w:val="Heading1"/>
        <w:numPr>
          <w:ilvl w:val="0"/>
          <w:numId w:val="104"/>
        </w:numPr>
      </w:pPr>
      <w:r>
        <w:t>ReviewingDocuments</w:t>
      </w:r>
    </w:p>
    <w:p>
      <w:pPr>
        <w:pStyle w:val="Heading2"/>
        <w:numPr>
          <w:ilvl w:val="1"/>
          <w:numId w:val="104"/>
        </w:numPr>
      </w:pPr>
      <w:r>
        <w:t>DAW40-01 図書館情報学研究 (図書館システム・オープンデータ) 【docx】</w:t>
      </w:r>
    </w:p>
    <w:p>
      <w:pPr>
        <w:ind w:left="66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Page not found &amp;middot; GitHub Pages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【作成中へリンク】【文書】【論文とりまとめ全文】Bib45W-01電子図書館事業20年の歩みと今後の方向性・未来の図書館の姿 【docx】</w:t>
      </w:r>
    </w:p>
    <w:p>
      <w:pPr>
        <w:ind w:left="660"/>
        <w:rPr>
          <w:color w:val="auto"/>
          <w:u w:val="none"/>
        </w:rPr>
      </w:pPr>
      <w:hyperlink r:id="rId133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https://bluemoon55.github.io/Presentation_Doc/2019_論文/【校正中】【文書】【論文とりまとめ全文】DAW45-01電子図書館事業20年の歩みと今後の方向性・未来の図書館の姿.docx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【作成中へリンク【文書】【私の発表論文等】Bib46W-01文化的資産の次世代への継承と利活用に向けた活動の歩み 【docx】</w:t>
      </w:r>
    </w:p>
    <w:p>
      <w:pPr>
        <w:ind w:left="660"/>
        <w:rPr>
          <w:color w:val="auto"/>
          <w:u w:val="none"/>
        </w:rPr>
      </w:pPr>
      <w:hyperlink r:id="rId134" w:history="1">
        <w:r>
          <w:rPr>
            <w:rStyle w:val="Hyperlink"/>
            <w:color w:val="0000FF"/>
            <w:u w:val="single"/>
          </w:rPr>
          <w:t>https://bluemoon55.github.io/Presentation_Doc/2019_論文/【校正中】【文書】【私の発表論文等】DAW46-01文化的資産の次世代への継承と利活用に向けた活動の歩み.docx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DAP42-01-2016ゼミ用【フルセット】PPT資料 【pptx】</w:t>
      </w:r>
    </w:p>
    <w:p>
      <w:pPr>
        <w:ind w:left="660"/>
        <w:rPr>
          <w:color w:val="auto"/>
          <w:u w:val="none"/>
        </w:rPr>
      </w:pPr>
      <w:hyperlink r:id="rId135" w:history="1">
        <w:r>
          <w:rPr>
            <w:rStyle w:val="Hyperlink"/>
            <w:color w:val="0000FF"/>
            <w:u w:val="single"/>
          </w:rPr>
          <w:t>https://bluemoon55.github.io/Sharing_Knowledge/Digital_Archives/Deliverables/DA40_Seminar/DAP42-01-2016ゼミ用【フルセット】PPT資料.pptx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分冊文書（Making Document）</w:t>
      </w:r>
    </w:p>
    <w:p>
      <w:pPr>
        <w:pStyle w:val="Heading3"/>
        <w:numPr>
          <w:ilvl w:val="2"/>
          <w:numId w:val="104"/>
        </w:numPr>
      </w:pPr>
      <w:r>
        <w:t>【文書】05-00政府の新しいガイドラインによる開発【詳細】3 【docx】</w:t>
      </w:r>
    </w:p>
    <w:p>
      <w:pPr>
        <w:ind w:left="1020"/>
        <w:rPr>
          <w:color w:val="auto"/>
          <w:u w:val="none"/>
        </w:rPr>
      </w:pPr>
      <w:hyperlink r:id="rId13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https://bluemoon55.github.io/Sharing_Knowledge/Digital_Archives/Making_Document/Bib00/【文書】DAW05-00政府の新しいガイドラインによる開発【詳細】3.docx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【文書】05-01政府情報システムの整備及び管理に関する標準ガイドライン【本文要約】 【docx】</w:t>
      </w:r>
    </w:p>
    <w:p>
      <w:pPr>
        <w:ind w:left="1020"/>
        <w:rPr>
          <w:color w:val="auto"/>
          <w:u w:val="none"/>
        </w:rPr>
      </w:pPr>
      <w:hyperlink r:id="rId137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【文書】05-02政府情報システムの整備及び管理に関する標準ガイドライン（実務手引書）【本文要約】 【docx】</w:t>
      </w:r>
    </w:p>
    <w:p>
      <w:pPr>
        <w:ind w:left="1020"/>
        <w:rPr>
          <w:color w:val="auto"/>
          <w:u w:val="none"/>
        </w:rPr>
      </w:pPr>
      <w:hyperlink r:id="rId137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https://bluemoon55.github.io/Sharing_Knowledge/Digital_Archives/Making_Document/Bib00/【文書】DAW05-01政府情報システムの整備及び管理に関する標準ガイドライン【本文要約】.docx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【文書】09-01図書館情報システムにフォーカスしたシステム構築運用 【docx】</w:t>
      </w:r>
    </w:p>
    <w:p>
      <w:pPr>
        <w:ind w:left="1020"/>
        <w:rPr>
          <w:color w:val="auto"/>
          <w:u w:val="none"/>
        </w:rPr>
      </w:pPr>
      <w:hyperlink r:id="rId138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https://bluemoon55.github.io/Sharing_Knowledge/Digital_Archives/Making_Document/Bib00/【文書】DAW09-01図書館情報システムにフォーカスしたシステム構築運用.docx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【文書】09-02図書館情報システムの要件定義（例） 【docx】</w:t>
      </w:r>
    </w:p>
    <w:p>
      <w:pPr>
        <w:ind w:left="1020"/>
        <w:rPr>
          <w:color w:val="auto"/>
          <w:u w:val="none"/>
        </w:rPr>
      </w:pPr>
      <w:hyperlink r:id="rId13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https://bluemoon55.github.io/Sharing_Knowledge/Digital_Archives/Making_Document/Bib00/【文書】DAW09-02図書館情報システムの要件定義（例）.docx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【文書】11Digital Transformation時代の公共図書館のサービスシステム【詳細】1 【docx】</w:t>
      </w:r>
    </w:p>
    <w:p>
      <w:pPr>
        <w:ind w:left="1020"/>
        <w:rPr>
          <w:color w:val="auto"/>
          <w:u w:val="none"/>
        </w:rPr>
      </w:pPr>
      <w:hyperlink r:id="rId140" w:history="1">
        <w:r>
          <w:rPr>
            <w:color w:val="0000FF"/>
            <w:u w:val="single"/>
          </w:rPr>
          <w:t>https://bluemoon55.github.io/Sharing_Knowledge/Digital_Archives/Making_Document/Bib10/【文書】DAW11Digital Transformation時代の公共図書館のサービスシステム【詳細】1.docx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【文書】14電子図書館サービスのあゆみ（ポータルを中心に） 【docx】</w:t>
      </w:r>
    </w:p>
    <w:p>
      <w:pPr>
        <w:ind w:left="1020"/>
        <w:rPr>
          <w:color w:val="auto"/>
          <w:u w:val="none"/>
        </w:rPr>
      </w:pPr>
      <w:hyperlink r:id="rId14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https://bluemoon55.github.io/Sharing_Knowledge/Digital_Archives/Making_Document/Bib10/【文書】DAW14電子図書館サービスのあゆみ（ポータルを中心に）.docx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【文書】17電子図書館サービスのあゆみ（デジタルアーカイブ） 【docx】</w:t>
      </w:r>
    </w:p>
    <w:p>
      <w:pPr>
        <w:ind w:left="1020"/>
        <w:rPr>
          <w:color w:val="auto"/>
          <w:u w:val="none"/>
        </w:rPr>
      </w:pPr>
      <w:hyperlink r:id="rId142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https://bluemoon55.github.io/Sharing_Knowledge/Digital_Archives/Making_Document/Bib10/【文書】DAW17電子図書館サービスのあゆみ（デジタルアーカイブ）.docx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【文書】19-20知識インフラの構築 【docx】</w:t>
      </w:r>
    </w:p>
    <w:p>
      <w:pPr>
        <w:ind w:left="1020"/>
        <w:rPr>
          <w:color w:val="auto"/>
          <w:u w:val="none"/>
        </w:rPr>
      </w:pPr>
      <w:hyperlink r:id="rId143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https://bluemoon55.github.io/Sharing_Knowledge/Digital_Archives/Making_Document/Bib10/【文書】DAW19-20知識インフラの構築.docx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【文書】23-31知識インフラとしてのナショナルアーカイブの構築を目指して【詳細】 【docx】</w:t>
      </w:r>
    </w:p>
    <w:p>
      <w:pPr>
        <w:ind w:left="1020"/>
        <w:rPr>
          <w:color w:val="auto"/>
          <w:u w:val="none"/>
        </w:rPr>
      </w:pPr>
      <w:hyperlink r:id="rId144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https://bluemoon55.github.io/Sharing_Knowledge/Digital_Archives/Making_Document/Bib20/【文書】DAW23-31知識インフラとしてのナショナルアーカイブの構築を目指して【詳細】.docx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分冊スライド（Making Document）</w:t>
      </w:r>
    </w:p>
    <w:p>
      <w:pPr>
        <w:pStyle w:val="Heading3"/>
        <w:numPr>
          <w:ilvl w:val="2"/>
          <w:numId w:val="104"/>
        </w:numPr>
      </w:pPr>
      <w:r>
        <w:t>【スライド】02国会図書館とは【詳細】 【pptx】</w:t>
      </w:r>
    </w:p>
    <w:p>
      <w:pPr>
        <w:ind w:left="1020"/>
        <w:rPr>
          <w:color w:val="auto"/>
          <w:u w:val="none"/>
        </w:rPr>
      </w:pPr>
      <w:hyperlink r:id="rId14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https://bluemoon55.github.io/Sharing_Knowledge/Digital_Archives/Making_Document/Bib00/【スライド】Bib02国会図書館とは【詳細】.pptx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【スライド】03-08情報システムの構築運用に必要なスキルと知識【詳細】 【pptx】</w:t>
      </w:r>
    </w:p>
    <w:p>
      <w:pPr>
        <w:ind w:left="1020"/>
        <w:rPr>
          <w:color w:val="auto"/>
          <w:u w:val="none"/>
        </w:rPr>
      </w:pPr>
      <w:hyperlink r:id="rId14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https://bluemoon55.github.io/Sharing_Knowledge/Digital_Archives/Making_Document/Bib00/【スライド】Bib03-08情報システムの構築運用に必要なスキルと知識【詳細】.pptx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【スライド】09-10政府ガイドライン、iコンピテンシ・ディクショナリの図書館での適用【詳細】 【pptx】</w:t>
      </w:r>
    </w:p>
    <w:p>
      <w:pPr>
        <w:ind w:left="1020"/>
        <w:rPr>
          <w:color w:val="auto"/>
          <w:u w:val="none"/>
        </w:rPr>
      </w:pPr>
      <w:hyperlink r:id="rId147" w:history="1">
        <w:r>
          <w:rPr>
            <w:rStyle w:val="Hyperlink"/>
            <w:color w:val="0000FF"/>
            <w:u w:val="single"/>
          </w:rPr>
          <w:t>J:\Cloud_Storage\OneDrive - ＮＰO知的資源イニシアティブ（ＩＲＩ）\git_repository_Duo\Sharing_Knowledge\MindManager\Bib00\【スライド】Bib09-10政府ガイドライン、iコンピテンシ・ディクショナリの図書館での適用【詳細】.pptx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【スライド】11.30.31Digital Transformation時代の公共図書館サービスシステムのあり方【詳細】 【pptx】</w:t>
      </w:r>
    </w:p>
    <w:p>
      <w:pPr>
        <w:ind w:left="1020"/>
        <w:rPr>
          <w:color w:val="auto"/>
          <w:u w:val="none"/>
        </w:rPr>
      </w:pPr>
      <w:hyperlink r:id="rId148" w:history="1">
        <w:r>
          <w:rPr>
            <w:color w:val="0000FF"/>
            <w:u w:val="single"/>
          </w:rPr>
          <w:t>https://bluemoon55.github.io/Sharing_Knowledge/Digital_Archives/Making_Document/Bib10/【スライド】Bib11.30.31Digital Transformation時代の公共図書館サービスシステムのあり方【詳細】.pptx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【スライド】13-16電子図書館サービスの理念からNDLサーチの歩み【詳細】 【pptx】</w:t>
      </w:r>
    </w:p>
    <w:p>
      <w:pPr>
        <w:ind w:left="1020"/>
        <w:rPr>
          <w:color w:val="auto"/>
          <w:u w:val="none"/>
        </w:rPr>
      </w:pPr>
      <w:hyperlink r:id="rId149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https://bluemoon55.github.io/Sharing_Knowledge/Digital_Archives/Making_Document/Bib10/【スライド】Bib13-16電子図書館サービスの理念からNDLサーチの歩み【詳細】.pptx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【スライド】13-19電子図書館サービスの理念と電子図書館サービスシステムの歩み【詳細】 【pptx】</w:t>
      </w:r>
    </w:p>
    <w:p>
      <w:pPr>
        <w:ind w:left="1020"/>
        <w:rPr>
          <w:color w:val="auto"/>
          <w:u w:val="none"/>
        </w:rPr>
      </w:pPr>
      <w:hyperlink r:id="rId150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https://bluemoon55.github.io/Sharing_Knowledge/Digital_Archives/Making_Document/Bib10/【スライド】Bib13-19電子図書館サービスの理念と電子図書館サービスシステムの歩み【詳細】.pptx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【スライド】17デジタルアーカイブの構築の歩み【詳細】 【pptx】</w:t>
      </w:r>
    </w:p>
    <w:p>
      <w:pPr>
        <w:ind w:left="1020"/>
        <w:rPr>
          <w:color w:val="auto"/>
          <w:u w:val="none"/>
        </w:rPr>
      </w:pPr>
      <w:hyperlink r:id="rId151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https://bluemoon55.github.io/Sharing_Knowledge/Digital_Archives/Making_Document/Bib10/【スライド】Bib17デジタルアーカイブの構築の歩み【詳細】.pptx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【スライド】19東日本大震災アーカイブから知識インフラの構築へ【詳細】 【pptx】</w:t>
      </w:r>
    </w:p>
    <w:p>
      <w:pPr>
        <w:ind w:left="1020"/>
        <w:rPr>
          <w:color w:val="auto"/>
          <w:u w:val="none"/>
        </w:rPr>
      </w:pPr>
      <w:hyperlink r:id="rId152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https://bluemoon55.github.io/Sharing_Knowledge/Digital_Archives/Making_Document/Bib10/【スライド】Bib19東日本大震災アーカイブから知識インフラの構築へ【詳細】.pptx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【スライド】22国の情報政策の経緯【詳細】 【pptx】</w:t>
      </w:r>
    </w:p>
    <w:p>
      <w:pPr>
        <w:ind w:left="1020"/>
        <w:rPr>
          <w:color w:val="auto"/>
          <w:u w:val="none"/>
        </w:rPr>
      </w:pPr>
      <w:hyperlink r:id="rId153" w:history="1">
        <w:r>
          <w:rPr>
            <w:color w:val="0000FF"/>
            <w:u w:val="single"/>
          </w:rPr>
          <w:t>https://bluemoon55.github.io/Sharing_Knowledge/Digital_Archives/Making_Document/Bib20/【スライド】Bib22国の情報政策の経緯【詳細】.pptx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【スライド】23.24.28知識インフラとしてのナショナルアーカイブの構築を目指して【詳細】 【pptx】</w:t>
      </w:r>
    </w:p>
    <w:p>
      <w:pPr>
        <w:ind w:left="1020"/>
        <w:rPr>
          <w:color w:val="auto"/>
          <w:u w:val="none"/>
        </w:rPr>
      </w:pPr>
      <w:hyperlink r:id="rId154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https://bluemoon55.github.io/Sharing_Knowledge/Digital_Archives/Making_Document/Bib20/【スライド】Bib23.24.28知識インフラとしてのナショナルアーカイブの構築を目指して【詳細】.pptx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【スライド】25-27出版界との連携による電子書籍ナショナルアーカイブの構築【詳細】 【pptx】</w:t>
      </w:r>
    </w:p>
    <w:p>
      <w:pPr>
        <w:ind w:left="1020"/>
        <w:rPr>
          <w:color w:val="auto"/>
          <w:u w:val="none"/>
        </w:rPr>
      </w:pPr>
      <w:hyperlink r:id="rId155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https://bluemoon55.github.io/Sharing_Knowledge/Digital_Archives/Making_Document/Bib20/【スライド】Bib25-27出版界との連携による電子書籍ナショナルアーカイブの構築【詳細】.pptx</w:t>
        </w:r>
      </w:hyperlink>
      <w:r>
        <w:rPr>
          <w:color w:val="auto"/>
          <w:u w:val="none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【スライド】32国のデジタルコレクションの構築と提供に向けた連携協力【詳細】 【pptx】</w:t>
      </w:r>
    </w:p>
    <w:p>
      <w:pPr>
        <w:ind w:left="1020"/>
        <w:rPr>
          <w:color w:val="auto"/>
          <w:u w:val="none"/>
        </w:rPr>
      </w:pPr>
      <w:hyperlink r:id="rId156" w:history="1">
        <w:r>
          <w:rPr>
            <w:rStyle w:val="Hyperlink"/>
            <w:color w:val="0000FF"/>
            <w:u w:val="single"/>
          </w:rPr>
          <w:t>https://bluemoon55.github.io/Sharing_Knowledge/Digital_Archives/Making_Document/Bib20/【スライド】Bib32国のデジタルコレクションの構築と提供に向けた連携協力【詳細】.pptx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sectPr w:rsidSect="00F019F0">
          <w:footerReference w:type="even" r:id="rId157"/>
          <w:footerReference w:type="default" r:id="rId158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59"/>
      <w:footerReference w:type="default" r:id="rId160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ind w:left="600"/>
      <w:jc w:val="center"/>
      <w:rPr>
        <w:rStyle w:val="PageNumber"/>
      </w:rPr>
    </w:pPr>
  </w:p>
  <w:p w:rsidR="00E04205" w:rsidP="00F11915" w14:paraId="44BAC1A4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ind w:left="60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  <w:ind w:left="6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ind w:left="600"/>
      <w:jc w:val="center"/>
      <w:rPr>
        <w:rStyle w:val="PageNumber"/>
      </w:rPr>
    </w:pPr>
  </w:p>
  <w:p w:rsidR="00E04205" w:rsidP="00F11915" w14:paraId="444C4B2B" w14:textId="77777777">
    <w:pPr>
      <w:pStyle w:val="Footer"/>
      <w:ind w:left="60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299EDE76"/>
    <w:lvl w:ilvl="0">
      <w:start w:val="1"/>
      <w:numFmt w:val="decimal"/>
      <w:pStyle w:val="Heading4"/>
      <w:lvlText w:val="(%1)"/>
      <w:lvlJc w:val="left"/>
      <w:pPr>
        <w:ind w:left="420" w:hanging="420"/>
      </w:p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3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959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25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2165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194C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CE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4C"/>
    <w:pPr>
      <w:widowControl w:val="0"/>
      <w:ind w:left="300" w:leftChars="30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542165"/>
    <w:pPr>
      <w:keepNext/>
      <w:numPr>
        <w:numId w:val="1"/>
      </w:numPr>
      <w:ind w:left="425" w:leftChars="0"/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4C0258"/>
    <w:pPr>
      <w:keepNext/>
      <w:numPr>
        <w:ilvl w:val="2"/>
        <w:numId w:val="1"/>
      </w:numPr>
      <w:ind w:left="809" w:leftChars="100"/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4C0258"/>
    <w:pPr>
      <w:keepNext/>
      <w:numPr>
        <w:numId w:val="100"/>
      </w:numPr>
      <w:ind w:left="570" w:right="100" w:leftChars="15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6E194C"/>
    <w:pPr>
      <w:keepNext/>
      <w:numPr>
        <w:numId w:val="101"/>
      </w:numPr>
      <w:ind w:left="620" w:right="100" w:leftChars="2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6E194C"/>
    <w:pPr>
      <w:keepNext/>
      <w:numPr>
        <w:numId w:val="103"/>
      </w:numPr>
      <w:ind w:left="670" w:right="100" w:leftChars="25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4C0258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6E194C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4C0258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542165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6E194C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List">
    <w:name w:val="List"/>
    <w:basedOn w:val="Normal"/>
    <w:rsid w:val="00EF7B96"/>
    <w:pPr>
      <w:ind w:left="360" w:hanging="360"/>
    </w:pPr>
  </w:style>
  <w:style w:type="paragraph" w:styleId="List2">
    <w:name w:val="List 2"/>
    <w:basedOn w:val="Normal"/>
    <w:rsid w:val="00EF7B96"/>
    <w:pPr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doi.org/10.14988/pa.2017.0000016828" TargetMode="External" /><Relationship Id="rId100" Type="http://schemas.openxmlformats.org/officeDocument/2006/relationships/hyperlink" Target="https://bluemoon55.github.io/Sharing_Knowledge2/MindManager2/DAX25-14.html" TargetMode="External" /><Relationship Id="rId101" Type="http://schemas.openxmlformats.org/officeDocument/2006/relationships/hyperlink" Target="https://bluemoon55.github.io/Sharing_Knowledge2/MindManager2/DAX25-15.html" TargetMode="External" /><Relationship Id="rId102" Type="http://schemas.openxmlformats.org/officeDocument/2006/relationships/hyperlink" Target="https://bluemoon55.github.io/Sharing_Knowledge2/MindManager2/DAX25-16.html" TargetMode="External" /><Relationship Id="rId103" Type="http://schemas.openxmlformats.org/officeDocument/2006/relationships/hyperlink" Target="https://bluemoon55.github.io/Sharing_Knowledge2/MindManager2/DAX25-17.html" TargetMode="External" /><Relationship Id="rId104" Type="http://schemas.openxmlformats.org/officeDocument/2006/relationships/hyperlink" Target="https://bluemoon55.github.io/Sharing_Knowledge2/MindManager2/DAX25-18.html" TargetMode="External" /><Relationship Id="rId105" Type="http://schemas.openxmlformats.org/officeDocument/2006/relationships/hyperlink" Target="https://bluemoon55.github.io/Sharing_Knowledge2/MindManager2/DAX20-0402-1.html" TargetMode="External" /><Relationship Id="rId106" Type="http://schemas.openxmlformats.org/officeDocument/2006/relationships/hyperlink" Target="https://bluemoon55.github.io/Sharing_Knowledge2/MindManager2/DAX20-0402-2.html" TargetMode="External" /><Relationship Id="rId107" Type="http://schemas.openxmlformats.org/officeDocument/2006/relationships/hyperlink" Target="https://bluemoon55.github.io/Sharing_Knowledge2/MindManager2/DAX20-0402-2-0.html" TargetMode="External" /><Relationship Id="rId108" Type="http://schemas.openxmlformats.org/officeDocument/2006/relationships/hyperlink" Target="https://bluemoon55.github.io/Sharing_Knowledge2/MindManager2/DAX20-0402-2-1.html" TargetMode="External" /><Relationship Id="rId109" Type="http://schemas.openxmlformats.org/officeDocument/2006/relationships/hyperlink" Target="https://bluemoon55.github.io/Sharing_Knowledge2/MindManager2/DAX20-0402-2-2.html" TargetMode="External" /><Relationship Id="rId11" Type="http://schemas.openxmlformats.org/officeDocument/2006/relationships/hyperlink" Target="https://bluemoon55.github.io/Sharing_Knowledge/Digital_Archives/Deliverables/Manuscript/&#12304;2017&#24180;&#12305;&#12304;&#32000;&#35201;&#12305;AI&#12434;&#27963;&#29992;&#12375;&#12383;&#12300;&#30693;&#12398;&#20849;&#26377;&#21270;&#12301;&#12471;&#12473;&#12486;&#12512;&#12398;&#26041;&#21521;&#24615;&#12304;&#21516;&#24535;&#31038;&#22823;&#23398;&#22259;&#26360;&#39208;&#24773;&#22577;&#23398;&#65288;27&#21495;&#65289;&#12305;.pdf" TargetMode="External" /><Relationship Id="rId110" Type="http://schemas.openxmlformats.org/officeDocument/2006/relationships/hyperlink" Target="https://bluemoon55.github.io/Sharing_Knowledge2/MindManager2/DAX20-0402-2-3.html" TargetMode="External" /><Relationship Id="rId111" Type="http://schemas.openxmlformats.org/officeDocument/2006/relationships/hyperlink" Target="https://bluemoon55.github.io/Sharing_Knowledge2/MindManager2/DAX20-0402-2-4.html" TargetMode="External" /><Relationship Id="rId112" Type="http://schemas.openxmlformats.org/officeDocument/2006/relationships/hyperlink" Target="https://bluemoon55.github.io/Sharing_Knowledge2/MindManager2/DAX20-0402-2-5.html" TargetMode="External" /><Relationship Id="rId113" Type="http://schemas.openxmlformats.org/officeDocument/2006/relationships/hyperlink" Target="https://bluemoon55.github.io/Sharing_Knowledge2/MindManager2/DAX20-0402-2-6.html" TargetMode="External" /><Relationship Id="rId114" Type="http://schemas.openxmlformats.org/officeDocument/2006/relationships/hyperlink" Target="https://bluemoon55.github.io/Sharing_Knowledge2/MindManager2/DAX20-0402-2-9.html" TargetMode="External" /><Relationship Id="rId115" Type="http://schemas.openxmlformats.org/officeDocument/2006/relationships/hyperlink" Target="https://bluemoon55.github.io/Sharing_Knowledge2/MindManager2/DAX20-0402-99.html" TargetMode="External" /><Relationship Id="rId116" Type="http://schemas.openxmlformats.org/officeDocument/2006/relationships/hyperlink" Target="https://bluemoon55.github.io/Sharing_Knowledge2/MindManager2/DAX10-20.html" TargetMode="External" /><Relationship Id="rId117" Type="http://schemas.openxmlformats.org/officeDocument/2006/relationships/hyperlink" Target="https://bluemoon55.github.io/Sharing_Knowledge2/MindManager2/DAX20-0402-3.html" TargetMode="External" /><Relationship Id="rId118" Type="http://schemas.openxmlformats.org/officeDocument/2006/relationships/hyperlink" Target="https://bluemoon55.github.io/Sharing_Knowledge2/MindManager2/DAX20-0402-3-1.html" TargetMode="External" /><Relationship Id="rId119" Type="http://schemas.openxmlformats.org/officeDocument/2006/relationships/hyperlink" Target="https://bluemoon55.github.io/Sharing_Knowledge2/MindManager2/DAX20-0402-3-3.html" TargetMode="External" /><Relationship Id="rId12" Type="http://schemas.openxmlformats.org/officeDocument/2006/relationships/hyperlink" Target="https://bluemoon55.github.io/Sharing_Knowledge2/MindManager2/Bib10-0602.html" TargetMode="External" /><Relationship Id="rId120" Type="http://schemas.openxmlformats.org/officeDocument/2006/relationships/hyperlink" Target="https://bluemoon55.github.io/Sharing_Knowledge2/MindManager2/DAX20-0402-3-4.html" TargetMode="External" /><Relationship Id="rId121" Type="http://schemas.openxmlformats.org/officeDocument/2006/relationships/hyperlink" Target="https://bluemoon55.github.io/Sharing_Knowledge2/MindManager2/DAX21.html" TargetMode="External" /><Relationship Id="rId122" Type="http://schemas.openxmlformats.org/officeDocument/2006/relationships/hyperlink" Target="https://bluemoon55.github.io/Sharing_Knowledge2/MindManager2/DAX22-01.html" TargetMode="External" /><Relationship Id="rId123" Type="http://schemas.openxmlformats.org/officeDocument/2006/relationships/hyperlink" Target="https://bluemoon55.github.io/Sharing_Knowledge2/MindManager2/DAX22-02.html" TargetMode="External" /><Relationship Id="rId124" Type="http://schemas.openxmlformats.org/officeDocument/2006/relationships/hyperlink" Target="https://bluemoon55.github.io/Sharing_Knowledge2/MindManager2/DAX22-03.html" TargetMode="External" /><Relationship Id="rId125" Type="http://schemas.openxmlformats.org/officeDocument/2006/relationships/hyperlink" Target="https://bluemoon55.github.io/Sharing_Knowledge2/MindManager2/DAX43-01-1.html" TargetMode="External" /><Relationship Id="rId126" Type="http://schemas.openxmlformats.org/officeDocument/2006/relationships/hyperlink" Target="https://bluemoon55.github.io/Sharing_Knowledge2/MindManager2/DAX47-01.html" TargetMode="External" /><Relationship Id="rId127" Type="http://schemas.openxmlformats.org/officeDocument/2006/relationships/hyperlink" Target="https://bluemoon55.github.io/Sharing_Knowledge2/MindManager2/Bib03-03.html" TargetMode="External" /><Relationship Id="rId128" Type="http://schemas.openxmlformats.org/officeDocument/2006/relationships/hyperlink" Target="https://bluemoon55.github.io/Sharing_Knowledge2/MindManager2/Bib03-07.html" TargetMode="External" /><Relationship Id="rId129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 /><Relationship Id="rId13" Type="http://schemas.openxmlformats.org/officeDocument/2006/relationships/hyperlink" Target="https://bluemoon55.github.io/Sharing_Knowledge/Digital_Archives/Deliverables/DA40_Seminar/DAP34&#27425;&#19990;&#20195;&#12471;&#12473;&#12486;&#12512;&#12398;&#27083;&#31689;&#12398;&#12383;&#12417;&#12395;.pdf" TargetMode="External" /><Relationship Id="rId130" Type="http://schemas.openxmlformats.org/officeDocument/2006/relationships/hyperlink" Target="https://bluemoon55.github.io/Sharing_Knowledge2/MindManager2/Bib10-08_2016.html" TargetMode="External" /><Relationship Id="rId131" Type="http://schemas.openxmlformats.org/officeDocument/2006/relationships/hyperlink" Target="https://bluemoon55.github.io/Sharing_Knowledge2/MindManager2/Bib10-08.html" TargetMode="External" /><Relationship Id="rId132" Type="http://schemas.openxmlformats.org/officeDocument/2006/relationships/hyperlink" Target="https://bluemoon55.github.io/Sharing_Knowledge2/MindManager2/DAX45-01.html" TargetMode="External" /><Relationship Id="rId133" Type="http://schemas.openxmlformats.org/officeDocument/2006/relationships/hyperlink" Target="https://bluemoon55.github.io/Presentation_Doc/2019_&#35542;&#25991;/&#12304;&#26657;&#27491;&#20013;&#12305;&#12304;&#25991;&#26360;&#12305;&#12304;&#35542;&#25991;&#12392;&#12426;&#12414;&#12392;&#12417;&#20840;&#25991;&#12305;DAW45-01&#38651;&#23376;&#22259;&#26360;&#39208;&#20107;&#26989;20&#24180;&#12398;&#27497;&#12415;&#12392;&#20170;&#24460;&#12398;&#26041;&#21521;&#24615;&#12539;&#26410;&#26469;&#12398;&#22259;&#26360;&#39208;&#12398;&#23039;.docx" TargetMode="External" /><Relationship Id="rId134" Type="http://schemas.openxmlformats.org/officeDocument/2006/relationships/hyperlink" Target="https://bluemoon55.github.io/Presentation_Doc/2019_&#35542;&#25991;/&#12304;&#26657;&#27491;&#20013;&#12305;&#12304;&#25991;&#26360;&#12305;&#12304;&#31169;&#12398;&#30330;&#34920;&#35542;&#25991;&#31561;&#12305;DAW46-01&#25991;&#21270;&#30340;&#36039;&#29987;&#12398;&#27425;&#19990;&#20195;&#12408;&#12398;&#32153;&#25215;&#12392;&#21033;&#27963;&#29992;&#12395;&#21521;&#12369;&#12383;&#27963;&#21205;&#12398;&#27497;&#12415;.docx" TargetMode="External" /><Relationship Id="rId135" Type="http://schemas.openxmlformats.org/officeDocument/2006/relationships/hyperlink" Target="https://bluemoon55.github.io/Sharing_Knowledge/Digital_Archives/Deliverables/DA40_Seminar/DAP42-01-2016&#12476;&#12511;&#29992;&#12304;&#12501;&#12523;&#12475;&#12483;&#12488;&#12305;PPT&#36039;&#26009;.pptx" TargetMode="External" /><Relationship Id="rId136" Type="http://schemas.openxmlformats.org/officeDocument/2006/relationships/hyperlink" Target="https://bluemoon55.github.io/Sharing_Knowledge/Digital_Archives/Making_Document/Bib00/&#12304;&#25991;&#26360;&#12305;DAW05-00&#25919;&#24220;&#12398;&#26032;&#12375;&#12356;&#12460;&#12452;&#12489;&#12521;&#12452;&#12531;&#12395;&#12424;&#12427;&#38283;&#30330;&#12304;&#35443;&#32048;&#12305;3.docx" TargetMode="External" /><Relationship Id="rId137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 /><Relationship Id="rId138" Type="http://schemas.openxmlformats.org/officeDocument/2006/relationships/hyperlink" Target="https://bluemoon55.github.io/Sharing_Knowledge/Digital_Archives/Making_Document/Bib00/&#12304;&#25991;&#26360;&#12305;DAW09-01&#22259;&#26360;&#39208;&#24773;&#22577;&#12471;&#12473;&#12486;&#12512;&#12395;&#12501;&#12457;&#12540;&#12459;&#12473;&#12375;&#12383;&#12471;&#12473;&#12486;&#12512;&#27083;&#31689;&#36939;&#29992;.docx" TargetMode="External" /><Relationship Id="rId139" Type="http://schemas.openxmlformats.org/officeDocument/2006/relationships/hyperlink" Target="https://bluemoon55.github.io/Sharing_Knowledge/Digital_Archives/Making_Document/Bib00/&#12304;&#25991;&#26360;&#12305;DAW09-02&#22259;&#26360;&#39208;&#24773;&#22577;&#12471;&#12473;&#12486;&#12512;&#12398;&#35201;&#20214;&#23450;&#32681;&#65288;&#20363;&#65289;.docx" TargetMode="External" /><Relationship Id="rId14" Type="http://schemas.openxmlformats.org/officeDocument/2006/relationships/hyperlink" Target="https://bluemoon55.github.io/Sharing_Knowledge2/MindManager2/DAX43-01.html" TargetMode="External" /><Relationship Id="rId140" Type="http://schemas.openxmlformats.org/officeDocument/2006/relationships/hyperlink" Target="https://bluemoon55.github.io/Sharing_Knowledge/Digital_Archives/Making_Document/Bib10/&#12304;&#25991;&#26360;&#12305;DAW11Digital Transformation&#26178;&#20195;&#12398;&#20844;&#20849;&#22259;&#26360;&#39208;&#12398;&#12469;&#12540;&#12499;&#12473;&#12471;&#12473;&#12486;&#12512;&#12304;&#35443;&#32048;&#12305;1.docx" TargetMode="External" /><Relationship Id="rId141" Type="http://schemas.openxmlformats.org/officeDocument/2006/relationships/hyperlink" Target="https://bluemoon55.github.io/Sharing_Knowledge/Digital_Archives/Making_Document/Bib10/&#12304;&#25991;&#26360;&#12305;DAW14&#38651;&#23376;&#22259;&#26360;&#39208;&#12469;&#12540;&#12499;&#12473;&#12398;&#12354;&#12422;&#12415;&#65288;&#12509;&#12540;&#12479;&#12523;&#12434;&#20013;&#24515;&#12395;&#65289;.docx" TargetMode="External" /><Relationship Id="rId142" Type="http://schemas.openxmlformats.org/officeDocument/2006/relationships/hyperlink" Target="https://bluemoon55.github.io/Sharing_Knowledge/Digital_Archives/Making_Document/Bib10/&#12304;&#25991;&#26360;&#12305;DAW17&#38651;&#23376;&#22259;&#26360;&#39208;&#12469;&#12540;&#12499;&#12473;&#12398;&#12354;&#12422;&#12415;&#65288;&#12487;&#12472;&#12479;&#12523;&#12450;&#12540;&#12459;&#12452;&#12502;&#65289;.docx" TargetMode="External" /><Relationship Id="rId143" Type="http://schemas.openxmlformats.org/officeDocument/2006/relationships/hyperlink" Target="https://bluemoon55.github.io/Sharing_Knowledge/Digital_Archives/Making_Document/Bib10/&#12304;&#25991;&#26360;&#12305;DAW19-20&#30693;&#35672;&#12452;&#12531;&#12501;&#12521;&#12398;&#27083;&#31689;.docx" TargetMode="External" /><Relationship Id="rId144" Type="http://schemas.openxmlformats.org/officeDocument/2006/relationships/hyperlink" Target="https://bluemoon55.github.io/Sharing_Knowledge/Digital_Archives/Making_Document/Bib20/&#12304;&#25991;&#26360;&#12305;DAW23-31&#30693;&#35672;&#12452;&#12531;&#12501;&#12521;&#12392;&#12375;&#12390;&#12398;&#12490;&#12471;&#12519;&#12490;&#12523;&#12450;&#12540;&#12459;&#12452;&#12502;&#12398;&#27083;&#31689;&#12434;&#30446;&#25351;&#12375;&#12390;&#12304;&#35443;&#32048;&#12305;.docx" TargetMode="External" /><Relationship Id="rId145" Type="http://schemas.openxmlformats.org/officeDocument/2006/relationships/hyperlink" Target="https://bluemoon55.github.io/Sharing_Knowledge/Digital_Archives/Making_Document/Bib00/&#12304;&#12473;&#12521;&#12452;&#12489;&#12305;Bib02&#22269;&#20250;&#22259;&#26360;&#39208;&#12392;&#12399;&#12304;&#35443;&#32048;&#12305;.pptx" TargetMode="External" /><Relationship Id="rId146" Type="http://schemas.openxmlformats.org/officeDocument/2006/relationships/hyperlink" Target="https://bluemoon55.github.io/Sharing_Knowledge/Digital_Archives/Making_Document/Bib00/&#12304;&#12473;&#12521;&#12452;&#12489;&#12305;Bib03-08&#24773;&#22577;&#12471;&#12473;&#12486;&#12512;&#12398;&#27083;&#31689;&#36939;&#29992;&#12395;&#24517;&#35201;&#12394;&#12473;&#12461;&#12523;&#12392;&#30693;&#35672;&#12304;&#35443;&#32048;&#12305;.pptx" TargetMode="External" /><Relationship Id="rId147" Type="http://schemas.openxmlformats.org/officeDocument/2006/relationships/hyperlink" Target="file:///J:\Cloud_Storage\OneDrive%20-%20&#65326;&#65328;O&#30693;&#30340;&#36039;&#28304;&#12452;&#12491;&#12471;&#12450;&#12486;&#12451;&#12502;&#65288;&#65321;&#65330;&#65321;&#65289;\git_repository_Duo\Sharing_Knowledge\MindManager\Bib00\&#12304;&#12473;&#12521;&#12452;&#12489;&#12305;Bib09-10&#25919;&#24220;&#12460;&#12452;&#12489;&#12521;&#12452;&#12531;&#12289;i&#12467;&#12531;&#12500;&#12486;&#12531;&#12471;&#12539;&#12487;&#12451;&#12463;&#12471;&#12519;&#12490;&#12522;&#12398;&#22259;&#26360;&#39208;&#12391;&#12398;&#36969;&#29992;&#12304;&#35443;&#32048;&#12305;.pptx" TargetMode="External" /><Relationship Id="rId148" Type="http://schemas.openxmlformats.org/officeDocument/2006/relationships/hyperlink" Target="https://bluemoon55.github.io/Sharing_Knowledge/Digital_Archives/Making_Document/Bib10/&#12304;&#12473;&#12521;&#12452;&#12489;&#12305;Bib11.30.31Digital Transformation&#26178;&#20195;&#12398;&#20844;&#20849;&#22259;&#26360;&#39208;&#12469;&#12540;&#12499;&#12473;&#12471;&#12473;&#12486;&#12512;&#12398;&#12354;&#12426;&#26041;&#12304;&#35443;&#32048;&#12305;.pptx" TargetMode="External" /><Relationship Id="rId149" Type="http://schemas.openxmlformats.org/officeDocument/2006/relationships/hyperlink" Target="https://bluemoon55.github.io/Sharing_Knowledge/Digital_Archives/Making_Document/Bib10/&#12304;&#12473;&#12521;&#12452;&#12489;&#12305;Bib13-16&#38651;&#23376;&#22259;&#26360;&#39208;&#12469;&#12540;&#12499;&#12473;&#12398;&#29702;&#24565;&#12363;&#12425;NDL&#12469;&#12540;&#12481;&#12398;&#27497;&#12415;&#12304;&#35443;&#32048;&#12305;.pptx" TargetMode="External" /><Relationship Id="rId15" Type="http://schemas.openxmlformats.org/officeDocument/2006/relationships/hyperlink" Target="https://bluemoon55.github.io/Sharing_Knowledge/Digital_Archives/Deliverables/DA40_Seminar/DAW40-01" TargetMode="External" /><Relationship Id="rId150" Type="http://schemas.openxmlformats.org/officeDocument/2006/relationships/hyperlink" Target="https://bluemoon55.github.io/Sharing_Knowledge/Digital_Archives/Making_Document/Bib10/&#12304;&#12473;&#12521;&#12452;&#12489;&#12305;Bib13-19&#38651;&#23376;&#22259;&#26360;&#39208;&#12469;&#12540;&#12499;&#12473;&#12398;&#29702;&#24565;&#12392;&#38651;&#23376;&#22259;&#26360;&#39208;&#12469;&#12540;&#12499;&#12473;&#12471;&#12473;&#12486;&#12512;&#12398;&#27497;&#12415;&#12304;&#35443;&#32048;&#12305;.pptx" TargetMode="External" /><Relationship Id="rId151" Type="http://schemas.openxmlformats.org/officeDocument/2006/relationships/hyperlink" Target="https://bluemoon55.github.io/Sharing_Knowledge/Digital_Archives/Making_Document/Bib10/&#12304;&#12473;&#12521;&#12452;&#12489;&#12305;Bib17&#12487;&#12472;&#12479;&#12523;&#12450;&#12540;&#12459;&#12452;&#12502;&#12398;&#27083;&#31689;&#12398;&#27497;&#12415;&#12304;&#35443;&#32048;&#12305;.pptx" TargetMode="External" /><Relationship Id="rId152" Type="http://schemas.openxmlformats.org/officeDocument/2006/relationships/hyperlink" Target="https://bluemoon55.github.io/Sharing_Knowledge/Digital_Archives/Making_Document/Bib10/&#12304;&#12473;&#12521;&#12452;&#12489;&#12305;Bib19&#26481;&#26085;&#26412;&#22823;&#38663;&#28797;&#12450;&#12540;&#12459;&#12452;&#12502;&#12363;&#12425;&#30693;&#35672;&#12452;&#12531;&#12501;&#12521;&#12398;&#27083;&#31689;&#12408;&#12304;&#35443;&#32048;&#12305;.pptx" TargetMode="External" /><Relationship Id="rId153" Type="http://schemas.openxmlformats.org/officeDocument/2006/relationships/hyperlink" Target="https://bluemoon55.github.io/Sharing_Knowledge/Digital_Archives/Making_Document/Bib20/&#12304;&#12473;&#12521;&#12452;&#12489;&#12305;Bib22&#22269;&#12398;&#24773;&#22577;&#25919;&#31574;&#12398;&#32076;&#32239;&#12304;&#35443;&#32048;&#12305;.pptx" TargetMode="External" /><Relationship Id="rId154" Type="http://schemas.openxmlformats.org/officeDocument/2006/relationships/hyperlink" Target="https://bluemoon55.github.io/Sharing_Knowledge/Digital_Archives/Making_Document/Bib20/&#12304;&#12473;&#12521;&#12452;&#12489;&#12305;Bib23.24.28&#30693;&#35672;&#12452;&#12531;&#12501;&#12521;&#12392;&#12375;&#12390;&#12398;&#12490;&#12471;&#12519;&#12490;&#12523;&#12450;&#12540;&#12459;&#12452;&#12502;&#12398;&#27083;&#31689;&#12434;&#30446;&#25351;&#12375;&#12390;&#12304;&#35443;&#32048;&#12305;.pptx" TargetMode="External" /><Relationship Id="rId155" Type="http://schemas.openxmlformats.org/officeDocument/2006/relationships/hyperlink" Target="https://bluemoon55.github.io/Sharing_Knowledge/Digital_Archives/Making_Document/Bib20/&#12304;&#12473;&#12521;&#12452;&#12489;&#12305;Bib25-27&#20986;&#29256;&#30028;&#12392;&#12398;&#36899;&#25658;&#12395;&#12424;&#12427;&#38651;&#23376;&#26360;&#31821;&#12490;&#12471;&#12519;&#12490;&#12523;&#12450;&#12540;&#12459;&#12452;&#12502;&#12398;&#27083;&#31689;&#12304;&#35443;&#32048;&#12305;.pptx" TargetMode="External" /><Relationship Id="rId156" Type="http://schemas.openxmlformats.org/officeDocument/2006/relationships/hyperlink" Target="https://bluemoon55.github.io/Sharing_Knowledge/Digital_Archives/Making_Document/Bib20/&#12304;&#12473;&#12521;&#12452;&#12489;&#12305;Bib32&#22269;&#12398;&#12487;&#12472;&#12479;&#12523;&#12467;&#12524;&#12463;&#12471;&#12519;&#12531;&#12398;&#27083;&#31689;&#12392;&#25552;&#20379;&#12395;&#21521;&#12369;&#12383;&#36899;&#25658;&#21332;&#21147;&#12304;&#35443;&#32048;&#12305;.pptx" TargetMode="External" /><Relationship Id="rId157" Type="http://schemas.openxmlformats.org/officeDocument/2006/relationships/footer" Target="footer1.xml" /><Relationship Id="rId158" Type="http://schemas.openxmlformats.org/officeDocument/2006/relationships/footer" Target="footer2.xml" /><Relationship Id="rId159" Type="http://schemas.openxmlformats.org/officeDocument/2006/relationships/footer" Target="footer3.xml" /><Relationship Id="rId16" Type="http://schemas.openxmlformats.org/officeDocument/2006/relationships/hyperlink" Target="https://bluemoon55.github.io/Sharing_Knowledge2/MindManager2/DAX40-01.html" TargetMode="External" /><Relationship Id="rId160" Type="http://schemas.openxmlformats.org/officeDocument/2006/relationships/footer" Target="footer4.xml" /><Relationship Id="rId161" Type="http://schemas.openxmlformats.org/officeDocument/2006/relationships/theme" Target="theme/theme1.xml" /><Relationship Id="rId162" Type="http://schemas.openxmlformats.org/officeDocument/2006/relationships/numbering" Target="numbering.xml" /><Relationship Id="rId163" Type="http://schemas.openxmlformats.org/officeDocument/2006/relationships/styles" Target="styles.xml" /><Relationship Id="rId17" Type="http://schemas.openxmlformats.org/officeDocument/2006/relationships/hyperlink" Target="https://bluemoon55.github.io/Sharing_Knowledge2/MindManager2/DAX40-02.html" TargetMode="External" /><Relationship Id="rId18" Type="http://schemas.openxmlformats.org/officeDocument/2006/relationships/hyperlink" Target="https://bluemoon55.github.io/Sharing_Knowledge2/MindManager2/DAX40-03-01.html" TargetMode="External" /><Relationship Id="rId19" Type="http://schemas.openxmlformats.org/officeDocument/2006/relationships/hyperlink" Target="https://bluemoon55.github.io/Sharing_Knowledge2/MindManager2/DAX40-03-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bluemoon55.github.io/Sharing_Knowledge2/MindManager2/DAX40-04.html" TargetMode="External" /><Relationship Id="rId21" Type="http://schemas.openxmlformats.org/officeDocument/2006/relationships/hyperlink" Target="https://bluemoon55.github.io/Sharing_Knowledge2/MindManager2/DAX40-05.html" TargetMode="External" /><Relationship Id="rId22" Type="http://schemas.openxmlformats.org/officeDocument/2006/relationships/hyperlink" Target="https://bluemoon55.github.io/Sharing_Knowledge2/MindManager2/DAX40-06-1.html" TargetMode="External" /><Relationship Id="rId23" Type="http://schemas.openxmlformats.org/officeDocument/2006/relationships/hyperlink" Target="https://bluemoon55.github.io/Sharing_Knowledge2/MindManager2/DAX40-06-2.html" TargetMode="External" /><Relationship Id="rId24" Type="http://schemas.openxmlformats.org/officeDocument/2006/relationships/hyperlink" Target="https://bluemoon55.github.io/Sharing_Knowledge2/MindManager2/DAX40-06-3.html" TargetMode="External" /><Relationship Id="rId25" Type="http://schemas.openxmlformats.org/officeDocument/2006/relationships/hyperlink" Target="https://bluemoon55.github.io/Sharing_Knowledge2/MindManager2/DAX40-10.html" TargetMode="External" /><Relationship Id="rId26" Type="http://schemas.openxmlformats.org/officeDocument/2006/relationships/hyperlink" Target="https://bluemoon55.github.io/Sharing_Knowledge2/MindManager2/DAX40-20.html" TargetMode="External" /><Relationship Id="rId27" Type="http://schemas.openxmlformats.org/officeDocument/2006/relationships/hyperlink" Target="https://bluemoon55.github.io/Sharing_Knowledge2/MindManager2/DAX40-40.html" TargetMode="External" /><Relationship Id="rId28" Type="http://schemas.openxmlformats.org/officeDocument/2006/relationships/hyperlink" Target="https://bluemoon55.github.io/Sharing_Knowledge2/MindManager2/DAX40-50.html" TargetMode="External" /><Relationship Id="rId29" Type="http://schemas.openxmlformats.org/officeDocument/2006/relationships/hyperlink" Target="https://bluemoon55.github.io/Sharing_Knowledge/Digital_Archives/Deliverables/DA40_Seminar/VISIO-&#12304;20&#24180;&#12392;&#12426;&#12414;&#12392;&#12417;&#12305;20&#24180;&#12398;&#27497;&#12415;&#12392;&#20170;&#24460;&#12398;&#26041;&#21521;&#24615;.pdf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bluemoon55.github.io/Sharing_Knowledge/Digital_Archives/Deliverables/DA40_Seminar/VISIO-TP&amp;D&#21442;&#32771;&#22259;&#38754;.pdf" TargetMode="External" /><Relationship Id="rId31" Type="http://schemas.openxmlformats.org/officeDocument/2006/relationships/hyperlink" Target="https://bluemoon55.github.io/Sharing_Knowledge2/MindManager2/DAX25-20-04.html" TargetMode="External" /><Relationship Id="rId32" Type="http://schemas.openxmlformats.org/officeDocument/2006/relationships/hyperlink" Target="https://bluemoon55.github.io/Sharing_Knowledge2/MindManager2/DAX43-90.html" TargetMode="External" /><Relationship Id="rId33" Type="http://schemas.openxmlformats.org/officeDocument/2006/relationships/hyperlink" Target="https://bluemoon55.github.io/Sharing_Knowledge2/MindManager2/DAX46-01.html" TargetMode="External" /><Relationship Id="rId34" Type="http://schemas.openxmlformats.org/officeDocument/2006/relationships/hyperlink" Target="https://bluemoon55.github.io/Sharing_Knowledge2/MindManager2/Bib03-01-2.html" TargetMode="External" /><Relationship Id="rId35" Type="http://schemas.openxmlformats.org/officeDocument/2006/relationships/hyperlink" Target="https://bluemoon55.github.io/Sharing_Knowledge2/MindManager2/Bib10-06.html" TargetMode="External" /><Relationship Id="rId36" Type="http://schemas.openxmlformats.org/officeDocument/2006/relationships/hyperlink" Target="https://bluemoon55.github.io/Sharing_Knowledge2/MindManager2/DAX41.html" TargetMode="External" /><Relationship Id="rId37" Type="http://schemas.openxmlformats.org/officeDocument/2006/relationships/hyperlink" Target="https://bluemoon55.github.io/Sharing_Knowledge2/MindManager2/DAX41-2.html" TargetMode="External" /><Relationship Id="rId38" Type="http://schemas.openxmlformats.org/officeDocument/2006/relationships/hyperlink" Target="https://bluemoon55.github.io/Sharing_Knowledge/Digital_Archives/Deliverables/DA40_Seminar/DAW42-01-2018&#12476;&#12511;&#29992;&#12494;&#12540;&#12488;&#36039;&#26009;&#12304;&#12501;&#12523;&#12475;&#12483;&#12488;&#12305;20170310&#12304;&#22823;&#23481;&#37327;&#12305;.docx" TargetMode="External" /><Relationship Id="rId39" Type="http://schemas.openxmlformats.org/officeDocument/2006/relationships/hyperlink" Target="https://bluemoon55.github.io/Sharing_Knowledge2/MindManager2/DAX48-01_2020.html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https://bluemoon55.github.io/Sharing_Knowledge/Digital_Archives/Deliverables/DA40_Seminar/DAP42-01-2020&#12476;&#12511;&#29992;&#12304;&#12509;&#12452;&#12531;&#12488;&#12305;PPT&#36039;&#26009;.pptx" TargetMode="External" /><Relationship Id="rId41" Type="http://schemas.openxmlformats.org/officeDocument/2006/relationships/hyperlink" Target="https://bluemoon55.github.io/Sharing_Knowledge2/MindManager2/DAX48-10_2015.html" TargetMode="External" /><Relationship Id="rId42" Type="http://schemas.openxmlformats.org/officeDocument/2006/relationships/hyperlink" Target="https://bluemoon55.github.io/Sharing_Knowledge/Digital_Archives/Deliverables/DA40_Seminar/&#12304;&#38750;&#20844;&#38283;&#12305;DAW42-01-2018&#12476;&#12511;&#29992;&#12304;&#12509;&#12452;&#12531;&#12488;&#12305;&#12494;&#12540;&#12488;&#36039;&#26009;.pdf" TargetMode="External" /><Relationship Id="rId43" Type="http://schemas.openxmlformats.org/officeDocument/2006/relationships/hyperlink" Target="https://bluemoon55.github.io/Sharing_Knowledge/Digital_Archives/Making_Document/DA40_Seminar/&#12304;&#32032;&#26448;&#12305;&#12304;&#35542;&#25991;&#12305;&#12304;TPD&#12503;&#12521;&#12473;&#21516;&#24535;&#31038;&#12305;&#30693;&#12398;&#20849;&#26377;&#21270;&#12395;&#21521;&#12369;&#12383;&#27963;&#21205;&#12398;&#27497;&#12415;&#12304;&#35443;&#32048;&#29256;&#12305;.docx" TargetMode="External" /><Relationship Id="rId44" Type="http://schemas.openxmlformats.org/officeDocument/2006/relationships/hyperlink" Target="https://github.com/BlueMoon55/Sharing_Knowledge/tree/gh-pages/Digital_Archives/Deliverables/DA40_Seminar" TargetMode="External" /><Relationship Id="rId45" Type="http://schemas.openxmlformats.org/officeDocument/2006/relationships/hyperlink" Target="https://github.com/BlueMoon55/Presentation_Doc/tree/gh-pages/2020_MindMap/2019_MindMap_Knowledge" TargetMode="External" /><Relationship Id="rId46" Type="http://schemas.openxmlformats.org/officeDocument/2006/relationships/hyperlink" Target="https://bluemoon55.github.io/Sharing_Knowledge2/MindManager2/DAX95.html" TargetMode="External" /><Relationship Id="rId47" Type="http://schemas.openxmlformats.org/officeDocument/2006/relationships/hyperlink" Target="https://bluemoon55.github.io/Sharing_Knowledge2/MindManager2/Bib06-01.html" TargetMode="External" /><Relationship Id="rId48" Type="http://schemas.openxmlformats.org/officeDocument/2006/relationships/hyperlink" Target="https://bluemoon55.github.io/Sharing_Knowledge2/MindManager2/Bib06-02.html" TargetMode="External" /><Relationship Id="rId49" Type="http://schemas.openxmlformats.org/officeDocument/2006/relationships/hyperlink" Target="https://bluemoon55.github.io/Sharing_Knowledge2/MindManager2/Bib04-07.html" TargetMode="External" /><Relationship Id="rId5" Type="http://schemas.openxmlformats.org/officeDocument/2006/relationships/hyperlink" Target="https://bluemoon55.github.io/Sharing_Knowledge2/MindManager2/DAX91_Seminar_Document.html" TargetMode="External" /><Relationship Id="rId50" Type="http://schemas.openxmlformats.org/officeDocument/2006/relationships/hyperlink" Target="https://bluemoon55.github.io/Sharing_Knowledge2/MindManager2/Bib06-06.html" TargetMode="External" /><Relationship Id="rId51" Type="http://schemas.openxmlformats.org/officeDocument/2006/relationships/hyperlink" Target="https://bluemoon55.github.io/Sharing_Knowledge2/MindManager2/Bib06-05.html" TargetMode="External" /><Relationship Id="rId52" Type="http://schemas.openxmlformats.org/officeDocument/2006/relationships/hyperlink" Target="https://bluemoon55.github.io/Sharing_Knowledge2/MindManager2/Bib10-02.html" TargetMode="External" /><Relationship Id="rId53" Type="http://schemas.openxmlformats.org/officeDocument/2006/relationships/hyperlink" Target="https://bluemoon55.github.io/Sharing_Knowledge2/MindManager2/Bib03-02.html" TargetMode="External" /><Relationship Id="rId54" Type="http://schemas.openxmlformats.org/officeDocument/2006/relationships/hyperlink" Target="https://bluemoon55.github.io/Sharing_Knowledge2/MindManager2/Bib03-04.html" TargetMode="External" /><Relationship Id="rId55" Type="http://schemas.openxmlformats.org/officeDocument/2006/relationships/hyperlink" Target="https://bluemoon55.github.io/Sharing_Knowledge2/MindManager2/Bib03-05.html" TargetMode="External" /><Relationship Id="rId56" Type="http://schemas.openxmlformats.org/officeDocument/2006/relationships/hyperlink" Target="https://bluemoon55.github.io/Sharing_Knowledge2/MindManager2/Bib03-08.html" TargetMode="External" /><Relationship Id="rId57" Type="http://schemas.openxmlformats.org/officeDocument/2006/relationships/hyperlink" Target="https://bluemoon55.github.io/Sharing_Knowledge2/MindManager2/Bib03-0601.html" TargetMode="External" /><Relationship Id="rId58" Type="http://schemas.openxmlformats.org/officeDocument/2006/relationships/hyperlink" Target="https://bluemoon55.github.io/Sharing_Knowledge2/MindManager2/Bib03-0602.html" TargetMode="External" /><Relationship Id="rId59" Type="http://schemas.openxmlformats.org/officeDocument/2006/relationships/hyperlink" Target="https://bluemoon55.github.io/Sharing_Knowledge2/MindManager2/Bib10-09.html" TargetMode="External" /><Relationship Id="rId6" Type="http://schemas.openxmlformats.org/officeDocument/2006/relationships/hyperlink" Target="https://bluemoon55.github.io/Sharing_Knowledge2/MindManager2/DAX25-30.html" TargetMode="External" /><Relationship Id="rId60" Type="http://schemas.openxmlformats.org/officeDocument/2006/relationships/hyperlink" Target="https://bluemoon55.github.io/Sharing_Knowledge2/MindManager2/Bib10-10.html" TargetMode="External" /><Relationship Id="rId61" Type="http://schemas.openxmlformats.org/officeDocument/2006/relationships/hyperlink" Target="https://bluemoon55.github.io/Sharing_Knowledge2/MindManager2/Bib06-07.html" TargetMode="External" /><Relationship Id="rId62" Type="http://schemas.openxmlformats.org/officeDocument/2006/relationships/hyperlink" Target="https://bluemoon55.github.io/Sharing_Knowledge2/MindManager2/Bib04-02.html" TargetMode="External" /><Relationship Id="rId63" Type="http://schemas.openxmlformats.org/officeDocument/2006/relationships/hyperlink" Target="https://bluemoon55.github.io/Sharing_Knowledge2/MindManager2/Bib04-03.html" TargetMode="External" /><Relationship Id="rId64" Type="http://schemas.openxmlformats.org/officeDocument/2006/relationships/hyperlink" Target="https://bluemoon55.github.io/Sharing_Knowledge2/MindManager2/Bib04-04.html" TargetMode="External" /><Relationship Id="rId65" Type="http://schemas.openxmlformats.org/officeDocument/2006/relationships/hyperlink" Target="https://bluemoon55.github.io/Sharing_Knowledge2/MindManager2/Bib04-06.html" TargetMode="External" /><Relationship Id="rId66" Type="http://schemas.openxmlformats.org/officeDocument/2006/relationships/hyperlink" Target="https://bluemoon55.github.io/Sharing_Knowledge2/MindManager2/Bib05-01.html" TargetMode="External" /><Relationship Id="rId67" Type="http://schemas.openxmlformats.org/officeDocument/2006/relationships/hyperlink" Target="https://bluemoon55.github.io/Sharing_Knowledge2/MindManager2/Bib10-11.html" TargetMode="External" /><Relationship Id="rId68" Type="http://schemas.openxmlformats.org/officeDocument/2006/relationships/hyperlink" Target="https://bluemoon55.github.io/Sharing_Knowledge2/MindManager2/Bib04-05.html" TargetMode="External" /><Relationship Id="rId69" Type="http://schemas.openxmlformats.org/officeDocument/2006/relationships/hyperlink" Target="https://bluemoon55.github.io/Sharing_Knowledge2/MindManager2/Bib06-04.html" TargetMode="External" /><Relationship Id="rId7" Type="http://schemas.openxmlformats.org/officeDocument/2006/relationships/hyperlink" Target="https://bluemoon55.github.io/Sharing_Knowledge2/MindManager2/DAX93-01.html" TargetMode="External" /><Relationship Id="rId70" Type="http://schemas.openxmlformats.org/officeDocument/2006/relationships/hyperlink" Target="https://bluemoon55.github.io/Sharing_Knowledge2/MindManager2/Bib05-02.html" TargetMode="External" /><Relationship Id="rId71" Type="http://schemas.openxmlformats.org/officeDocument/2006/relationships/hyperlink" Target="https://bluemoon55.github.io/Sharing_Knowledge2/MindManager2/Bib05-03.html" TargetMode="External" /><Relationship Id="rId72" Type="http://schemas.openxmlformats.org/officeDocument/2006/relationships/hyperlink" Target="https://bluemoon55.github.io/Sharing_Knowledge2/MindManager2/Bib05-04.html" TargetMode="External" /><Relationship Id="rId73" Type="http://schemas.openxmlformats.org/officeDocument/2006/relationships/hyperlink" Target="https://bluemoon55.github.io/Sharing_Knowledge2/MindManager2/Bib05-05.html" TargetMode="External" /><Relationship Id="rId74" Type="http://schemas.openxmlformats.org/officeDocument/2006/relationships/hyperlink" Target="https://bluemoon55.github.io/Sharing_Knowledge2/MindManager2/Bib05-06.html" TargetMode="External" /><Relationship Id="rId75" Type="http://schemas.openxmlformats.org/officeDocument/2006/relationships/hyperlink" Target="https://bluemoon55.github.io/Sharing_Knowledge2/MindManager2/Bib05-07.html" TargetMode="External" /><Relationship Id="rId76" Type="http://schemas.openxmlformats.org/officeDocument/2006/relationships/hyperlink" Target="https://bluemoon55.github.io/Sharing_Knowledge2/MindManager2/Bib05-13.html" TargetMode="External" /><Relationship Id="rId77" Type="http://schemas.openxmlformats.org/officeDocument/2006/relationships/hyperlink" Target="https://bluemoon55.github.io/Sharing_Knowledge2/MindManager2/Bib06-09.html" TargetMode="External" /><Relationship Id="rId78" Type="http://schemas.openxmlformats.org/officeDocument/2006/relationships/hyperlink" Target="https://bluemoon55.github.io/Sharing_Knowledge2/MindManager2/Bib06-10.html" TargetMode="External" /><Relationship Id="rId79" Type="http://schemas.openxmlformats.org/officeDocument/2006/relationships/hyperlink" Target="https://bluemoon55.github.io/Sharing_Knowledge2/MindManager2/DAX25-20-00.html" TargetMode="External" /><Relationship Id="rId8" Type="http://schemas.openxmlformats.org/officeDocument/2006/relationships/hyperlink" Target="https://bluemoon55.github.io/Sharing_Knowledge2/MindManager2/DAX92_Seminar_Plan.html" TargetMode="External" /><Relationship Id="rId80" Type="http://schemas.openxmlformats.org/officeDocument/2006/relationships/hyperlink" Target="https://bluemoon55.github.io/Sharing_Knowledge2/MindManager2/DAX25-20-01.html" TargetMode="External" /><Relationship Id="rId81" Type="http://schemas.openxmlformats.org/officeDocument/2006/relationships/hyperlink" Target="https://bluemoon55.github.io/Sharing_Knowledge2/MindManager2/DAX25-20-02.html" TargetMode="External" /><Relationship Id="rId82" Type="http://schemas.openxmlformats.org/officeDocument/2006/relationships/hyperlink" Target="https://bluemoon55.github.io/Sharing_Knowledge2/MindManager2/DAX25-20-03.html" TargetMode="External" /><Relationship Id="rId83" Type="http://schemas.openxmlformats.org/officeDocument/2006/relationships/hyperlink" Target="https://bluemoon55.github.io/Sharing_Knowledge2/MindManager2/DAX25-20-04-01.html" TargetMode="External" /><Relationship Id="rId84" Type="http://schemas.openxmlformats.org/officeDocument/2006/relationships/hyperlink" Target="https://bluemoon55.github.io/Sharing_Knowledge2/MindManager2/DAX25-20-05.html" TargetMode="External" /><Relationship Id="rId85" Type="http://schemas.openxmlformats.org/officeDocument/2006/relationships/hyperlink" Target="https://bluemoon55.github.io/Sharing_Knowledge2/MindManager2/DAX25-20-05-5-6-3.html" TargetMode="External" /><Relationship Id="rId86" Type="http://schemas.openxmlformats.org/officeDocument/2006/relationships/hyperlink" Target="https://bluemoon55.github.io/Sharing_Knowledge2/MindManager2/DAX20-04.html" TargetMode="External" /><Relationship Id="rId87" Type="http://schemas.openxmlformats.org/officeDocument/2006/relationships/hyperlink" Target="https://bluemoon55.github.io/Sharing_Knowledge2/MindManager2/DAX20-0401-1.html" TargetMode="External" /><Relationship Id="rId88" Type="http://schemas.openxmlformats.org/officeDocument/2006/relationships/hyperlink" Target="https://bluemoon55.github.io/Sharing_Knowledge2/MindManager2/DAX25-01.html" TargetMode="External" /><Relationship Id="rId89" Type="http://schemas.openxmlformats.org/officeDocument/2006/relationships/hyperlink" Target="https://bluemoon55.github.io/Sharing_Knowledge2/MindManager2/DAX25-02.html" TargetMode="External" /><Relationship Id="rId9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 /><Relationship Id="rId90" Type="http://schemas.openxmlformats.org/officeDocument/2006/relationships/hyperlink" Target="https://bluemoon55.github.io/Sharing_Knowledge2/MindManager2/DAX25-03.html" TargetMode="External" /><Relationship Id="rId91" Type="http://schemas.openxmlformats.org/officeDocument/2006/relationships/hyperlink" Target="https://bluemoon55.github.io/Sharing_Knowledge2/MindManager2/DAX25-04.html" TargetMode="External" /><Relationship Id="rId92" Type="http://schemas.openxmlformats.org/officeDocument/2006/relationships/hyperlink" Target="https://bluemoon55.github.io/Sharing_Knowledge2/MindManager2/DAX25-05.html" TargetMode="External" /><Relationship Id="rId93" Type="http://schemas.openxmlformats.org/officeDocument/2006/relationships/hyperlink" Target="https://bluemoon55.github.io/Sharing_Knowledge2/MindManager2/DAX25-06.html" TargetMode="External" /><Relationship Id="rId94" Type="http://schemas.openxmlformats.org/officeDocument/2006/relationships/hyperlink" Target="https://bluemoon55.github.io/Sharing_Knowledge2/MindManager2/DAX25-08.html" TargetMode="External" /><Relationship Id="rId95" Type="http://schemas.openxmlformats.org/officeDocument/2006/relationships/hyperlink" Target="https://bluemoon55.github.io/Sharing_Knowledge2/MindManager2/DAX25-09.html" TargetMode="External" /><Relationship Id="rId96" Type="http://schemas.openxmlformats.org/officeDocument/2006/relationships/hyperlink" Target="https://bluemoon55.github.io/Sharing_Knowledge2/MindManager2/DAX25-10.html" TargetMode="External" /><Relationship Id="rId97" Type="http://schemas.openxmlformats.org/officeDocument/2006/relationships/hyperlink" Target="https://bluemoon55.github.io/Sharing_Knowledge2/MindManager2/DAX25-11.html" TargetMode="External" /><Relationship Id="rId98" Type="http://schemas.openxmlformats.org/officeDocument/2006/relationships/hyperlink" Target="https://bluemoon55.github.io/Sharing_Knowledge2/MindManager2/DAX25-12.html" TargetMode="External" /><Relationship Id="rId99" Type="http://schemas.openxmlformats.org/officeDocument/2006/relationships/hyperlink" Target="https://bluemoon55.github.io/Sharing_Knowledge2/MindManager2/DAX25-13.html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報告書テンプレート.dotx</Template>
  <TotalTime>19</TotalTime>
  <Pages>15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4</cp:revision>
  <cp:lastPrinted>2018-03-22T01:27:00Z</cp:lastPrinted>
  <dcterms:created xsi:type="dcterms:W3CDTF">2021-05-24T07:04:00Z</dcterms:created>
  <dcterms:modified xsi:type="dcterms:W3CDTF">2021-12-11T01:52:00Z</dcterms:modified>
</cp:coreProperties>
</file>