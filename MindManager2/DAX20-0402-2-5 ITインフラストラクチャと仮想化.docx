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1.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&#65279;<?xml version="1.0" encoding="utf-8" standalone="yes"?><Relationships xmlns="http://schemas.openxmlformats.org/package/2006/relationships"><Relationship Id="rId1" Type="http://schemas.openxmlformats.org/officeDocument/2006/relationships/officeDocument" Target="word/document.xml" /><Relationship Id="rId2"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 Generated by Aspose.Words for .NET 20.4 -->
  <w:body>
    <w:p>
      <w:pPr>
        <w:pStyle w:val="Title"/>
        <w:numPr>
          <w:ilvl w:val="0"/>
          <w:numId w:val="0"/>
        </w:numPr>
        <w:ind w:left="0"/>
      </w:pPr>
      <w:r>
        <w:t>DAX20-0402-2-5_ITインフラストラクチャと仮想化</w:t>
      </w:r>
    </w:p>
    <w:p>
      <w:pPr>
        <w:pStyle w:val="Heading1"/>
        <w:numPr>
          <w:ilvl w:val="0"/>
          <w:numId w:val="104"/>
        </w:numPr>
      </w:pPr>
      <w:r>
        <w:t>Main Topic</w:t>
      </w:r>
    </w:p>
    <w:p>
      <w:pPr>
        <w:numPr>
          <w:ilvl w:val="0"/>
          <w:numId w:val="0"/>
        </w:numPr>
        <w:ind w:left="520"/>
      </w:pPr>
    </w:p>
    <w:p>
      <w:pPr>
        <w:numPr>
          <w:ilvl w:val="0"/>
          <w:numId w:val="0"/>
        </w:numPr>
        <w:ind w:left="520"/>
      </w:pPr>
      <w:r>
        <w:drawing>
          <wp:anchor simplePos="0" relativeHeight="251658240" behindDoc="0" locked="0" layoutInCell="1" allowOverlap="1">
            <wp:simplePos x="0" y="0"/>
            <wp:positionH relativeFrom="column">
              <wp:posOffset>330200</wp:posOffset>
            </wp:positionH>
            <wp:positionV relativeFrom="line">
              <wp:posOffset>1270</wp:posOffset>
            </wp:positionV>
            <wp:extent cx="5069840" cy="3802380"/>
            <wp:wrapTopAndBottom/>
            <wp:docPr id="1000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2" name=""/>
                    <pic:cNvPicPr>
                      <a:picLocks noChangeAspect="1"/>
                    </pic:cNvPicPr>
                  </pic:nvPicPr>
                  <pic:blipFill>
                    <a:blip xmlns:r="http://schemas.openxmlformats.org/officeDocument/2006/relationships" r:embed="rId5"/>
                    <a:stretch>
                      <a:fillRect/>
                    </a:stretch>
                  </pic:blipFill>
                  <pic:spPr>
                    <a:xfrm>
                      <a:off x="0" y="0"/>
                      <a:ext cx="5069840" cy="3802380"/>
                    </a:xfrm>
                    <a:prstGeom prst="rect">
                      <a:avLst/>
                    </a:prstGeom>
                  </pic:spPr>
                </pic:pic>
              </a:graphicData>
            </a:graphic>
          </wp:anchor>
        </w:drawing>
      </w:r>
    </w:p>
    <w:p>
      <w:pPr>
        <w:pStyle w:val="Heading1"/>
        <w:numPr>
          <w:ilvl w:val="0"/>
          <w:numId w:val="104"/>
        </w:numPr>
      </w:pPr>
      <w:r>
        <w:t>コレ1枚でわかるITインフラストラクチャと仮想化</w:t>
      </w:r>
    </w:p>
    <w:p>
      <w:pPr>
        <w:pStyle w:val="Heading2"/>
        <w:numPr>
          <w:ilvl w:val="1"/>
          <w:numId w:val="104"/>
        </w:numPr>
      </w:pPr>
      <w:r>
        <w:t>Subtopic</w:t>
      </w:r>
    </w:p>
    <w:p>
      <w:pPr>
        <w:numPr>
          <w:ilvl w:val="0"/>
          <w:numId w:val="0"/>
        </w:numPr>
        <w:ind w:left="1040"/>
      </w:pPr>
    </w:p>
    <w:p>
      <w:pPr>
        <w:numPr>
          <w:ilvl w:val="0"/>
          <w:numId w:val="0"/>
        </w:numPr>
        <w:ind w:left="1040"/>
      </w:pPr>
      <w:r>
        <w:drawing>
          <wp:anchor simplePos="0" relativeHeight="251659264" behindDoc="0" locked="0" layoutInCell="1" allowOverlap="1">
            <wp:simplePos x="0" y="0"/>
            <wp:positionH relativeFrom="column">
              <wp:posOffset>660400</wp:posOffset>
            </wp:positionH>
            <wp:positionV relativeFrom="line">
              <wp:posOffset>1270</wp:posOffset>
            </wp:positionV>
            <wp:extent cx="4739640" cy="3554730"/>
            <wp:wrapTopAndBottom/>
            <wp:docPr id="1000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4" name=""/>
                    <pic:cNvPicPr>
                      <a:picLocks noChangeAspect="1"/>
                    </pic:cNvPicPr>
                  </pic:nvPicPr>
                  <pic:blipFill>
                    <a:blip xmlns:r="http://schemas.openxmlformats.org/officeDocument/2006/relationships" r:embed="rId6"/>
                    <a:stretch>
                      <a:fillRect/>
                    </a:stretch>
                  </pic:blipFill>
                  <pic:spPr>
                    <a:xfrm>
                      <a:off x="0" y="0"/>
                      <a:ext cx="4739640" cy="3554730"/>
                    </a:xfrm>
                    <a:prstGeom prst="rect">
                      <a:avLst/>
                    </a:prstGeom>
                  </pic:spPr>
                </pic:pic>
              </a:graphicData>
            </a:graphic>
          </wp:anchor>
        </w:drawing>
      </w:r>
    </w:p>
    <w:p>
      <w:pPr>
        <w:pStyle w:val="Heading1"/>
        <w:numPr>
          <w:ilvl w:val="0"/>
          <w:numId w:val="104"/>
        </w:numPr>
      </w:pPr>
      <w:r>
        <w:t>「仮想化」の本当の意味</w:t>
      </w:r>
    </w:p>
    <w:p>
      <w:pPr>
        <w:pStyle w:val="Heading2"/>
        <w:numPr>
          <w:ilvl w:val="1"/>
          <w:numId w:val="104"/>
        </w:numPr>
      </w:pPr>
      <w:r>
        <w:t>Subtopic</w:t>
      </w:r>
    </w:p>
    <w:p>
      <w:pPr>
        <w:numPr>
          <w:ilvl w:val="0"/>
          <w:numId w:val="0"/>
        </w:numPr>
        <w:ind w:left="1040"/>
      </w:pPr>
    </w:p>
    <w:p>
      <w:pPr>
        <w:numPr>
          <w:ilvl w:val="0"/>
          <w:numId w:val="0"/>
        </w:numPr>
        <w:ind w:left="1040"/>
      </w:pPr>
      <w:r>
        <w:drawing>
          <wp:anchor simplePos="0" relativeHeight="251660288" behindDoc="0" locked="0" layoutInCell="1" allowOverlap="1">
            <wp:simplePos x="0" y="0"/>
            <wp:positionH relativeFrom="column">
              <wp:posOffset>660400</wp:posOffset>
            </wp:positionH>
            <wp:positionV relativeFrom="line">
              <wp:posOffset>1270</wp:posOffset>
            </wp:positionV>
            <wp:extent cx="4739640" cy="3554730"/>
            <wp:wrapTopAndBottom/>
            <wp:docPr id="1000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6" name=""/>
                    <pic:cNvPicPr>
                      <a:picLocks noChangeAspect="1"/>
                    </pic:cNvPicPr>
                  </pic:nvPicPr>
                  <pic:blipFill>
                    <a:blip xmlns:r="http://schemas.openxmlformats.org/officeDocument/2006/relationships" r:embed="rId7"/>
                    <a:stretch>
                      <a:fillRect/>
                    </a:stretch>
                  </pic:blipFill>
                  <pic:spPr>
                    <a:xfrm>
                      <a:off x="0" y="0"/>
                      <a:ext cx="4739640" cy="3554730"/>
                    </a:xfrm>
                    <a:prstGeom prst="rect">
                      <a:avLst/>
                    </a:prstGeom>
                  </pic:spPr>
                </pic:pic>
              </a:graphicData>
            </a:graphic>
          </wp:anchor>
        </w:drawing>
      </w:r>
    </w:p>
    <w:p>
      <w:pPr>
        <w:pStyle w:val="Heading2"/>
        <w:numPr>
          <w:ilvl w:val="1"/>
          <w:numId w:val="104"/>
        </w:numPr>
      </w:pPr>
      <w:r>
        <w:t>日本語の「仮想」という言葉を聞くと、 「虚像の」、 「実態のない」という意味を思い浮かべてしまいます。 ところが、 この言葉の元となった英語の「Virtual」は、 どうもそういう意味ではないらしいのです。 調べてみると、 「（表面または名目上はそうでないが）事実上の／実質上の／実際の」という意味があるようです。 また、 ラテン語の語源を見ると「力のある〜」と記されています。</w:t>
      </w:r>
    </w:p>
    <w:p>
      <w:pPr>
        <w:pStyle w:val="Heading2"/>
        <w:numPr>
          <w:ilvl w:val="1"/>
          <w:numId w:val="104"/>
        </w:numPr>
      </w:pPr>
      <w:r>
        <w:t>辞書を引くと英語の文例には、 次のような記述がありました。</w:t>
      </w:r>
    </w:p>
    <w:p>
      <w:pPr>
        <w:pStyle w:val="Heading2"/>
        <w:numPr>
          <w:ilvl w:val="1"/>
          <w:numId w:val="104"/>
        </w:numPr>
      </w:pPr>
      <w:r>
        <w:t>It was a virtual promise.</w:t>
      </w:r>
    </w:p>
    <w:p>
      <w:pPr>
        <w:pStyle w:val="Heading2"/>
        <w:numPr>
          <w:ilvl w:val="1"/>
          <w:numId w:val="104"/>
        </w:numPr>
      </w:pPr>
      <w:r>
        <w:t>（約束ではないが）実際には約束も同然だった。</w:t>
      </w:r>
    </w:p>
    <w:p>
      <w:pPr>
        <w:pStyle w:val="Heading2"/>
        <w:numPr>
          <w:ilvl w:val="1"/>
          <w:numId w:val="104"/>
        </w:numPr>
      </w:pPr>
      <w:r>
        <w:t>He was the virtual leader of the movement.</w:t>
      </w:r>
    </w:p>
    <w:p>
      <w:pPr>
        <w:pStyle w:val="Heading2"/>
        <w:numPr>
          <w:ilvl w:val="1"/>
          <w:numId w:val="104"/>
        </w:numPr>
      </w:pPr>
      <w:r>
        <w:t>彼はその運動の事実上の指導者だった。</w:t>
      </w:r>
    </w:p>
    <w:p>
      <w:pPr>
        <w:pStyle w:val="Heading2"/>
        <w:numPr>
          <w:ilvl w:val="1"/>
          <w:numId w:val="104"/>
        </w:numPr>
      </w:pPr>
      <w:r>
        <w:t>He was formally a general, but he was a virtual king of this country．</w:t>
      </w:r>
    </w:p>
    <w:p>
      <w:pPr>
        <w:pStyle w:val="Heading2"/>
        <w:numPr>
          <w:ilvl w:val="1"/>
          <w:numId w:val="104"/>
        </w:numPr>
      </w:pPr>
      <w:r>
        <w:t>　彼は公式には「将軍」ではあったが、 彼はこの国の実質的国王だった。</w:t>
      </w:r>
    </w:p>
    <w:p>
      <w:pPr>
        <w:pStyle w:val="Heading2"/>
        <w:numPr>
          <w:ilvl w:val="1"/>
          <w:numId w:val="104"/>
        </w:numPr>
      </w:pPr>
      <w:r>
        <w:t xml:space="preserve"> このように見ていくと、 私たちがITの用語として使っている「仮想化＝Virtualization」は、 次のような意味と理解するのが、 自然かも知れません。</w:t>
      </w:r>
    </w:p>
    <w:p>
      <w:pPr>
        <w:pStyle w:val="Heading2"/>
        <w:numPr>
          <w:ilvl w:val="1"/>
          <w:numId w:val="104"/>
        </w:numPr>
      </w:pPr>
      <w:r>
        <w:t>「物理的実態とは異なるが実質的機能を実現する仕組み」</w:t>
      </w:r>
    </w:p>
    <w:p>
      <w:pPr>
        <w:pStyle w:val="Heading2"/>
        <w:numPr>
          <w:ilvl w:val="1"/>
          <w:numId w:val="104"/>
        </w:numPr>
      </w:pPr>
      <w:r>
        <w:t>仮想化は決して、 「虚像で実態のないシステムを作り出す仕組み」ではないのです。</w:t>
      </w:r>
    </w:p>
    <w:p>
      <w:pPr>
        <w:pStyle w:val="Heading2"/>
        <w:numPr>
          <w:ilvl w:val="1"/>
          <w:numId w:val="104"/>
        </w:numPr>
      </w:pPr>
      <w:r>
        <w:t>つまり、 サーバーやストレージ、 ネットワークの物理的な構成や機能、 性能とは異なる形態をしているが、 実質的には、 これと同様の役割を果たす仕組みを実現する技術と考える方が現実に即しています。</w:t>
      </w:r>
    </w:p>
    <w:p>
      <w:pPr>
        <w:pStyle w:val="Heading2"/>
        <w:numPr>
          <w:ilvl w:val="1"/>
          <w:numId w:val="104"/>
        </w:numPr>
      </w:pPr>
      <w:r>
        <w:t>私たちは、 物理的な実態がそこになければ、 その存在を認めにくいものです。 しかし、 考えてみれば、 物理的実態にかかわらず、 必要な機器構成や機能、 性能と同等のものが、 実質的に使えるのならば十分です。</w:t>
      </w:r>
    </w:p>
    <w:p>
      <w:pPr>
        <w:pStyle w:val="Heading2"/>
        <w:numPr>
          <w:ilvl w:val="1"/>
          <w:numId w:val="104"/>
        </w:numPr>
        <w:ind w:left="1040"/>
      </w:pPr>
      <w:r>
        <w:rPr>
          <w:rFonts w:ascii="Arial" w:eastAsia="ＭＳ ゴシック" w:hAnsi="Arial" w:cs="Times New Roman"/>
          <w:b/>
          <w:i w:val="0"/>
          <w:iCs w:val="0"/>
          <w:caps w:val="0"/>
          <w:strike w:val="0"/>
          <w:dstrike w:val="0"/>
          <w:color w:val="auto"/>
          <w:sz w:val="22"/>
          <w:u w:val="none"/>
        </w:rPr>
        <w:drawing>
          <wp:inline>
            <wp:extent cx="139700" cy="139700"/>
            <wp:docPr id="1000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8"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r>
        <w:rPr>
          <w:rFonts w:ascii="Arial" w:eastAsia="ＭＳ ゴシック" w:hAnsi="Arial" w:cs="Times New Roman"/>
          <w:b/>
          <w:i w:val="0"/>
          <w:iCs w:val="0"/>
          <w:caps w:val="0"/>
          <w:strike w:val="0"/>
          <w:dstrike w:val="0"/>
          <w:color w:val="auto"/>
          <w:sz w:val="22"/>
          <w:u w:val="none"/>
        </w:rPr>
        <w:t xml:space="preserve"> </w:t>
      </w:r>
      <w:r>
        <w:rPr>
          <w:rFonts w:ascii="Arial" w:eastAsia="ＭＳ ゴシック" w:hAnsi="Arial" w:cs="Times New Roman"/>
          <w:b/>
          <w:i w:val="0"/>
          <w:iCs w:val="0"/>
          <w:caps w:val="0"/>
          <w:strike w:val="0"/>
          <w:dstrike w:val="0"/>
          <w:color w:val="auto"/>
          <w:sz w:val="22"/>
          <w:u w:val="none"/>
        </w:rPr>
        <w:t>「仮想化」とは、 まさに物理的なシステム資源とは異なるが「実質的」には、 物理的なシステム資源と同等の扱いができるものを実現し、 ユーザーに提供する仕組みなのです。</w:t>
      </w:r>
    </w:p>
    <w:p>
      <w:pPr>
        <w:pStyle w:val="Heading1"/>
        <w:numPr>
          <w:ilvl w:val="0"/>
          <w:numId w:val="104"/>
        </w:numPr>
      </w:pPr>
      <w:r>
        <w:t>仮想化の3つのタイプ</w:t>
      </w:r>
    </w:p>
    <w:p>
      <w:pPr>
        <w:pStyle w:val="Heading2"/>
        <w:numPr>
          <w:ilvl w:val="1"/>
          <w:numId w:val="104"/>
        </w:numPr>
      </w:pPr>
      <w:r>
        <w:t>Subtopic</w:t>
      </w:r>
    </w:p>
    <w:p>
      <w:pPr>
        <w:numPr>
          <w:ilvl w:val="0"/>
          <w:numId w:val="0"/>
        </w:numPr>
        <w:ind w:left="1040"/>
      </w:pPr>
    </w:p>
    <w:p>
      <w:pPr>
        <w:numPr>
          <w:ilvl w:val="0"/>
          <w:numId w:val="0"/>
        </w:numPr>
        <w:ind w:left="1040"/>
      </w:pPr>
      <w:r>
        <w:drawing>
          <wp:anchor simplePos="0" relativeHeight="251661312" behindDoc="0" locked="0" layoutInCell="1" allowOverlap="1">
            <wp:simplePos x="0" y="0"/>
            <wp:positionH relativeFrom="column">
              <wp:posOffset>660400</wp:posOffset>
            </wp:positionH>
            <wp:positionV relativeFrom="line">
              <wp:posOffset>1270</wp:posOffset>
            </wp:positionV>
            <wp:extent cx="4739640" cy="3554730"/>
            <wp:wrapTopAndBottom/>
            <wp:docPr id="1000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0" name=""/>
                    <pic:cNvPicPr>
                      <a:picLocks noChangeAspect="1"/>
                    </pic:cNvPicPr>
                  </pic:nvPicPr>
                  <pic:blipFill>
                    <a:blip xmlns:r="http://schemas.openxmlformats.org/officeDocument/2006/relationships" r:embed="rId9"/>
                    <a:stretch>
                      <a:fillRect/>
                    </a:stretch>
                  </pic:blipFill>
                  <pic:spPr>
                    <a:xfrm>
                      <a:off x="0" y="0"/>
                      <a:ext cx="4739640" cy="3554730"/>
                    </a:xfrm>
                    <a:prstGeom prst="rect">
                      <a:avLst/>
                    </a:prstGeom>
                  </pic:spPr>
                </pic:pic>
              </a:graphicData>
            </a:graphic>
          </wp:anchor>
        </w:drawing>
      </w:r>
    </w:p>
    <w:p>
      <w:pPr>
        <w:pStyle w:val="Heading2"/>
        <w:numPr>
          <w:ilvl w:val="1"/>
          <w:numId w:val="104"/>
        </w:numPr>
      </w:pPr>
      <w:r>
        <w:t>【図解】コレ１枚で分かる仮想化の３タイプ</w:t>
      </w:r>
    </w:p>
    <w:p>
      <w:pPr>
        <w:pStyle w:val="Heading2"/>
        <w:numPr>
          <w:ilvl w:val="1"/>
          <w:numId w:val="104"/>
        </w:numPr>
      </w:pPr>
      <w:r>
        <w:t>仮想化とは、 物理的な実態とは異なるものの、 あたかもその物理的な実態がそこにあるかのように機能させるソフトウェア技術のことです。</w:t>
      </w:r>
    </w:p>
    <w:p>
      <w:pPr>
        <w:pStyle w:val="Heading2"/>
        <w:numPr>
          <w:ilvl w:val="1"/>
          <w:numId w:val="104"/>
        </w:numPr>
      </w:pPr>
      <w:r>
        <w:t>仮想化には、 次の3つのタイプがあります。</w:t>
      </w:r>
    </w:p>
    <w:p>
      <w:pPr>
        <w:pStyle w:val="Heading2"/>
        <w:numPr>
          <w:ilvl w:val="1"/>
          <w:numId w:val="104"/>
        </w:numPr>
      </w:pPr>
      <w:r>
        <w:t>パーティショニング（分割）</w:t>
      </w:r>
    </w:p>
    <w:p>
      <w:pPr>
        <w:numPr>
          <w:ilvl w:val="2"/>
          <w:numId w:val="104"/>
        </w:numPr>
      </w:pPr>
      <w:r>
        <w:t>ひとつのシステム資源を複数の独立した個別の資源として機能させます。 例えば1台のサーバーを、 10台の個別・独立したサーバーが存在しているかのように機能させる場合などです。</w:t>
      </w:r>
    </w:p>
    <w:p>
      <w:pPr>
        <w:numPr>
          <w:ilvl w:val="2"/>
          <w:numId w:val="104"/>
        </w:numPr>
      </w:pPr>
      <w:r>
        <w:t>この方法を使えば、 １ユーザーだけでは能力に余裕のある物理サーバー上に、 見かけ上複数のサーバーを稼働させ、 複数のユーザーが、 それぞれを自分専用のサーバーとして扱うことができます。 また、 システム資源を余らせることなく有効活用することができます。</w:t>
      </w:r>
    </w:p>
    <w:p>
      <w:pPr>
        <w:pStyle w:val="Heading2"/>
        <w:numPr>
          <w:ilvl w:val="1"/>
          <w:numId w:val="104"/>
        </w:numPr>
      </w:pPr>
      <w:r>
        <w:t>アグリゲーション（集約）</w:t>
      </w:r>
    </w:p>
    <w:p>
      <w:pPr>
        <w:numPr>
          <w:ilvl w:val="2"/>
          <w:numId w:val="104"/>
        </w:numPr>
      </w:pPr>
      <w:r>
        <w:t>複数のシステム資源をひとつのシステム資源のように機能させます。 例えば、 複数の異なるストレージを1つの大きなストレージに見せかける場合などです。 この機能を使わなければ、 ユーザーは、 複数の別々のストレージの存在を意識し、 煩雑な操作や設定を行わなければなりません。 しかし、 この機能により、 そんなことは気にすることなく、 またメーカーや機種を意識することなく、 １つのストレージとして扱えますので、 使用上の利便性は大いに高まります。</w:t>
      </w:r>
    </w:p>
    <w:p>
      <w:pPr>
        <w:pStyle w:val="Heading2"/>
        <w:numPr>
          <w:ilvl w:val="1"/>
          <w:numId w:val="104"/>
        </w:numPr>
      </w:pPr>
      <w:r>
        <w:t>エミュレーション（模倣）</w:t>
      </w:r>
    </w:p>
    <w:p>
      <w:pPr>
        <w:numPr>
          <w:ilvl w:val="2"/>
          <w:numId w:val="104"/>
        </w:numPr>
      </w:pPr>
      <w:r>
        <w:t>あるシステム資源を異なるシステム資源として機能させます。 例えば、 PC上で、 スマートフォンの基本ソフトウェアが稼働し、 スマートフォンに模した画面を表示させることができます。 スマートフォンにはない、 大きな画面とキーボードで同様の操作ができるようになり、 アプリケーション開発やテストの利便性を高めることができます。</w:t>
      </w:r>
    </w:p>
    <w:p>
      <w:pPr>
        <w:pStyle w:val="Heading2"/>
        <w:numPr>
          <w:ilvl w:val="1"/>
          <w:numId w:val="104"/>
        </w:numPr>
      </w:pPr>
      <w:r>
        <w:t>仮想化というと、 「サーバー仮想化」つまり、 「パーティショニング（分割）」についてだけ、 語られることが少なくありませんが、 それだけではありません。 ユーザーにとっては、 物理的な実態はどうであろうと、 必要な機能が実現できればいいわけです。 それをソフトウェアの設定だけで実現しようという技術の総称が仮想化というわけです。</w:t>
      </w:r>
    </w:p>
    <w:p>
      <w:pPr>
        <w:pStyle w:val="Heading2"/>
        <w:numPr>
          <w:ilvl w:val="1"/>
          <w:numId w:val="104"/>
        </w:numPr>
      </w:pPr>
      <w:r>
        <w:t>以前紹介した、 「SDI（Software Defined Infrastructure）」もこの技術が土台にあります。 つまり、 物理的な実態は、 インフラを構成するハードウェアの集まりである「リソース・プール」ですが、 そこからソフトウェアの設定だけで必要なインフラ機能を取り出し、 構築することができる仕組みです。 仮想化を分割の仕組みと捉えると本質を見失いかねませんので、 注意が必要です。</w:t>
      </w:r>
    </w:p>
    <w:p>
      <w:pPr>
        <w:pStyle w:val="Heading1"/>
        <w:numPr>
          <w:ilvl w:val="0"/>
          <w:numId w:val="104"/>
        </w:numPr>
      </w:pPr>
      <w:r>
        <w:t>ソフトウェア化する世界</w:t>
      </w:r>
    </w:p>
    <w:p>
      <w:pPr>
        <w:pStyle w:val="Heading2"/>
        <w:numPr>
          <w:ilvl w:val="1"/>
          <w:numId w:val="104"/>
        </w:numPr>
      </w:pPr>
      <w:r>
        <w:t>Subtopic</w:t>
      </w:r>
    </w:p>
    <w:p>
      <w:pPr>
        <w:numPr>
          <w:ilvl w:val="0"/>
          <w:numId w:val="0"/>
        </w:numPr>
        <w:ind w:left="1040"/>
      </w:pPr>
    </w:p>
    <w:p>
      <w:pPr>
        <w:numPr>
          <w:ilvl w:val="0"/>
          <w:numId w:val="0"/>
        </w:numPr>
        <w:ind w:left="1040"/>
      </w:pPr>
      <w:r>
        <w:drawing>
          <wp:anchor simplePos="0" relativeHeight="251662336" behindDoc="0" locked="0" layoutInCell="1" allowOverlap="1">
            <wp:simplePos x="0" y="0"/>
            <wp:positionH relativeFrom="column">
              <wp:posOffset>660400</wp:posOffset>
            </wp:positionH>
            <wp:positionV relativeFrom="line">
              <wp:posOffset>1270</wp:posOffset>
            </wp:positionV>
            <wp:extent cx="4739640" cy="3554730"/>
            <wp:wrapTopAndBottom/>
            <wp:docPr id="1000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2" name=""/>
                    <pic:cNvPicPr>
                      <a:picLocks noChangeAspect="1"/>
                    </pic:cNvPicPr>
                  </pic:nvPicPr>
                  <pic:blipFill>
                    <a:blip xmlns:r="http://schemas.openxmlformats.org/officeDocument/2006/relationships" r:embed="rId10"/>
                    <a:stretch>
                      <a:fillRect/>
                    </a:stretch>
                  </pic:blipFill>
                  <pic:spPr>
                    <a:xfrm>
                      <a:off x="0" y="0"/>
                      <a:ext cx="4739640" cy="3554730"/>
                    </a:xfrm>
                    <a:prstGeom prst="rect">
                      <a:avLst/>
                    </a:prstGeom>
                  </pic:spPr>
                </pic:pic>
              </a:graphicData>
            </a:graphic>
          </wp:anchor>
        </w:drawing>
      </w:r>
    </w:p>
    <w:p>
      <w:pPr>
        <w:pStyle w:val="Heading2"/>
        <w:numPr>
          <w:ilvl w:val="1"/>
          <w:numId w:val="104"/>
        </w:numPr>
      </w:pPr>
      <w:r>
        <w:t>【図解】コレ１枚で分かるソフトウェア化する世界</w:t>
      </w:r>
    </w:p>
    <w:p>
      <w:pPr>
        <w:pStyle w:val="Heading2"/>
        <w:numPr>
          <w:ilvl w:val="1"/>
          <w:numId w:val="104"/>
        </w:numPr>
      </w:pPr>
      <w:r>
        <w:t>私たちはいま、 ソフトウェアというフィルターを通して、 世界を見ることが増えつつあります。</w:t>
      </w:r>
    </w:p>
    <w:p>
      <w:pPr>
        <w:pStyle w:val="Heading2"/>
        <w:numPr>
          <w:ilvl w:val="1"/>
          <w:numId w:val="104"/>
        </w:numPr>
      </w:pPr>
      <w:r>
        <w:t>例えば、 データセンターに設置されたサーバーやストレージ、 ネットワーク機器などの様々なシステム資源は、 Hyper-VやKVMなどの仮想化ソフトウェア、 OpenStackやVMware vCloud、 MesosなどのクラウドOSによって管理され、 利用者は物理的な機器類を見ることも意識することもなく、 必要なシステムの能力を利用できます。</w:t>
      </w:r>
    </w:p>
    <w:p>
      <w:pPr>
        <w:pStyle w:val="Heading2"/>
        <w:numPr>
          <w:ilvl w:val="1"/>
          <w:numId w:val="104"/>
        </w:numPr>
      </w:pPr>
      <w:r>
        <w:t>このクラウド・コンピューティングという仕組みにより、 物理的にはひとつの大きなシステム資源であるにもかかわらず、 利用者にとっては個別の専用システムとして扱うことができます。 そして、 必要な時に必要なだけのシステム資源を即座に調達することができ、 手間のかかる運用管理の大部分もソフトウェアに任せることができるようになりました。</w:t>
      </w:r>
    </w:p>
    <w:p>
      <w:pPr>
        <w:pStyle w:val="Heading2"/>
        <w:numPr>
          <w:ilvl w:val="1"/>
          <w:numId w:val="104"/>
        </w:numPr>
      </w:pPr>
      <w:r>
        <w:t>このようなソフトウェアによってハードウェアや設備などの物理的実体を覆い隠し、 利用者の利用目的や利用シーンに合わせて、 わかりやすく見える化することで、 利用者の利便性を高め、 作業負担を減らし、 しかも柔軟に構成や使い勝手をカスタマイズできる仕組みが、 クラウド以外にも私たちの日常や社会に拡がりつつあります。</w:t>
      </w:r>
    </w:p>
    <w:p>
      <w:pPr>
        <w:pStyle w:val="Heading2"/>
        <w:numPr>
          <w:ilvl w:val="1"/>
          <w:numId w:val="104"/>
        </w:numPr>
      </w:pPr>
      <w:r>
        <w:t>例えば、 物流倉庫では、 様々なお客様からの荷物を大量に預かっています。 それらを予めお客様毎に物理的に区分けした場所に置くとなると、 スペースに無駄が生じ、 作業効率も低下します。 そこで、 倉庫として最も効率よく運用できるように荷物を配置し、 それらをソフトウェアで管理することで、 利用者にとっては、 あたかも自分専用の倉庫を使っているように見える化し、 運用や管理も利用者にとって、 わかりやすいやり方で使ってもらうことができます。</w:t>
      </w:r>
    </w:p>
    <w:p>
      <w:pPr>
        <w:pStyle w:val="Heading2"/>
        <w:numPr>
          <w:ilvl w:val="1"/>
          <w:numId w:val="104"/>
        </w:numPr>
      </w:pPr>
      <w:r>
        <w:t>また、 個人が所有する様々な資産、 例えば自家用車や自宅の空き部屋、 トラックの荷台の空きスペースなどをスマートフォンから登録し、 それらをクラウドで共有することで、 使いたい人が、 使いたいときに依頼すれば、 容易に提供できる仕組みも登場しています。 これなどもまた、 物理的な実体をソフトウェアで管理し、 利用者の便宜に応じて提供する仕組みです。</w:t>
      </w:r>
    </w:p>
    <w:p>
      <w:pPr>
        <w:pStyle w:val="Heading2"/>
        <w:numPr>
          <w:ilvl w:val="1"/>
          <w:numId w:val="104"/>
        </w:numPr>
      </w:pPr>
      <w:r>
        <w:t>このような大きな仕組みばかりでなく、 テレビや電子レンジ、 カメラや時計などの家電製品や日用品も、 その実体はハードウェアとソフトウェアの組合せによって実現しています。 ハードウェアはソフトウェアによって、 その取り扱いの難しさを覆い隠され、 使いやすくわかりやすいように見える化され、 操作も容易になるように工夫されています。</w:t>
      </w:r>
    </w:p>
    <w:p>
      <w:pPr>
        <w:pStyle w:val="Heading2"/>
        <w:numPr>
          <w:ilvl w:val="1"/>
          <w:numId w:val="104"/>
        </w:numPr>
      </w:pPr>
      <w:r>
        <w:t>このように物理実体が高機能、 高性能になり、 その扱いが複雑で手間のかかるものになっても、 ソフトウェア化されることで、 使い勝手や利便性を高めつつ、 その価値を最大限に引き出すことができるような仕組みが、 拡がりつつあるのです。</w:t>
      </w:r>
    </w:p>
    <w:p>
      <w:pPr>
        <w:pStyle w:val="Heading1"/>
        <w:numPr>
          <w:ilvl w:val="0"/>
          <w:numId w:val="104"/>
        </w:numPr>
      </w:pPr>
      <w:r>
        <w:t>ITインフラと利用形態の歴史的変遷</w:t>
      </w:r>
    </w:p>
    <w:p>
      <w:pPr>
        <w:pStyle w:val="Heading2"/>
        <w:numPr>
          <w:ilvl w:val="1"/>
          <w:numId w:val="104"/>
        </w:numPr>
      </w:pPr>
      <w:r>
        <w:t>Subtopic</w:t>
      </w:r>
    </w:p>
    <w:p>
      <w:pPr>
        <w:numPr>
          <w:ilvl w:val="0"/>
          <w:numId w:val="0"/>
        </w:numPr>
        <w:ind w:left="1040"/>
      </w:pPr>
    </w:p>
    <w:p>
      <w:pPr>
        <w:numPr>
          <w:ilvl w:val="0"/>
          <w:numId w:val="0"/>
        </w:numPr>
        <w:ind w:left="1040"/>
      </w:pPr>
      <w:r>
        <w:drawing>
          <wp:anchor simplePos="0" relativeHeight="251663360" behindDoc="0" locked="0" layoutInCell="1" allowOverlap="1">
            <wp:simplePos x="0" y="0"/>
            <wp:positionH relativeFrom="column">
              <wp:posOffset>660400</wp:posOffset>
            </wp:positionH>
            <wp:positionV relativeFrom="line">
              <wp:posOffset>1270</wp:posOffset>
            </wp:positionV>
            <wp:extent cx="4739640" cy="3554730"/>
            <wp:wrapTopAndBottom/>
            <wp:docPr id="1000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4" name=""/>
                    <pic:cNvPicPr>
                      <a:picLocks noChangeAspect="1"/>
                    </pic:cNvPicPr>
                  </pic:nvPicPr>
                  <pic:blipFill>
                    <a:blip xmlns:r="http://schemas.openxmlformats.org/officeDocument/2006/relationships" r:embed="rId11"/>
                    <a:stretch>
                      <a:fillRect/>
                    </a:stretch>
                  </pic:blipFill>
                  <pic:spPr>
                    <a:xfrm>
                      <a:off x="0" y="0"/>
                      <a:ext cx="4739640" cy="3554730"/>
                    </a:xfrm>
                    <a:prstGeom prst="rect">
                      <a:avLst/>
                    </a:prstGeom>
                  </pic:spPr>
                </pic:pic>
              </a:graphicData>
            </a:graphic>
          </wp:anchor>
        </w:drawing>
      </w:r>
    </w:p>
    <w:p>
      <w:pPr>
        <w:pStyle w:val="Heading2"/>
        <w:numPr>
          <w:ilvl w:val="1"/>
          <w:numId w:val="104"/>
        </w:numPr>
      </w:pPr>
      <w:r>
        <w:t>1950年代、 コンピューターがビジネスで利用されるようになりましたが、 非常に高価であり、 個人が占有して使うことは不可能でした。 そこで大型コンピューター（メインフレーム）を共同利用するために、 「バッチ」処理が登場します。 バッチは処理目的ごとの「プログラムとデータのひとまとまり（ジョブ）」ごとに順次処理するのですが、 前の処理が終わるまで次の処理が始められません。</w:t>
      </w:r>
    </w:p>
    <w:p>
      <w:pPr>
        <w:pStyle w:val="Heading2"/>
        <w:numPr>
          <w:ilvl w:val="1"/>
          <w:numId w:val="104"/>
        </w:numPr>
      </w:pPr>
      <w:r>
        <w:t>1960年代にはいり、 インタラクティブ（対話的）に複数ユーザーが同時に使える「タイムシェアリング（時分割）」が考案されます。 これはCPUの処理時間を細かく区切り、 その単位でユーザーを切り替えることで、 一時点では1ユーザーですが、 あたかも同時に複数ユーザーが使えるようになりました。</w:t>
      </w:r>
    </w:p>
    <w:p>
      <w:pPr>
        <w:pStyle w:val="Heading2"/>
        <w:numPr>
          <w:ilvl w:val="1"/>
          <w:numId w:val="104"/>
        </w:numPr>
      </w:pPr>
      <w:r>
        <w:t>1960年代後半、 この時分割された処理単位毎にハードウェア機能の割り当てや設定を切り替えることで、 一台のハードウェアで複数のハードウェアが同時に動いているように機能させる「仮想化」が登場、 これにより高価な自分専用機を購入しなくても、 専用機を占有するような使い方を実現しました。</w:t>
      </w:r>
    </w:p>
    <w:p>
      <w:pPr>
        <w:pStyle w:val="Heading2"/>
        <w:numPr>
          <w:ilvl w:val="1"/>
          <w:numId w:val="104"/>
        </w:numPr>
      </w:pPr>
      <w:r>
        <w:t>1980年代に入り、 PCやミニコン、 オフコンといった安価なコンピューターが登場したことで、 使用上の制約も多いメインフレームの仮想化ではなく、 業務ごとに個別に購入して使おうという動きが生まれました。 この分散化により企業が抱えるコンピューター台数は増え、 バージョンアップやトラブル対応、 運用といった維持管理に関わる手間やコストが膨れあがってゆきます。</w:t>
      </w:r>
    </w:p>
    <w:p>
      <w:pPr>
        <w:pStyle w:val="Heading2"/>
        <w:numPr>
          <w:ilvl w:val="1"/>
          <w:numId w:val="104"/>
        </w:numPr>
      </w:pPr>
      <w:r>
        <w:t>2000年代に入り、 この事態に対処しようと複数のハードウェアを集約できる「仮想化」が再び注目されます。 この仮想化されたコンピューターを運用管理とともにインターネット越しに貸し出そうというサービス（IaaS）も登場します。</w:t>
      </w:r>
    </w:p>
    <w:p>
      <w:pPr>
        <w:pStyle w:val="Heading2"/>
        <w:numPr>
          <w:ilvl w:val="1"/>
          <w:numId w:val="104"/>
        </w:numPr>
      </w:pPr>
      <w:r>
        <w:t>ただ、 仮想化されたコンピューターは、 それ毎にOSや設定のためのデータを個別に持ち動かさなくてはなりません。 そのためメモリーやストレージなどの資源を大量消費します。 そこで同じOSを使い、 ユーザーやアプリケーション毎の個別設定だけを保持し、 少ない消費資源で個別のコンピューターのように機能させる「コンテナ」方式が登場しました。 コンピューターが様々な業務で使われ、 変更に即応できるコンテナは、 広く普及の兆しを見せ始めています。</w:t>
      </w:r>
    </w:p>
    <w:p>
      <w:pPr>
        <w:pStyle w:val="Heading1"/>
        <w:numPr>
          <w:ilvl w:val="0"/>
          <w:numId w:val="104"/>
        </w:numPr>
      </w:pPr>
      <w:r>
        <w:t>サーバー仮想化</w:t>
      </w:r>
    </w:p>
    <w:p>
      <w:pPr>
        <w:pStyle w:val="Heading2"/>
        <w:numPr>
          <w:ilvl w:val="1"/>
          <w:numId w:val="104"/>
        </w:numPr>
      </w:pPr>
      <w:r>
        <w:t>Subtopic</w:t>
      </w:r>
    </w:p>
    <w:p>
      <w:pPr>
        <w:numPr>
          <w:ilvl w:val="0"/>
          <w:numId w:val="0"/>
        </w:numPr>
        <w:ind w:left="1040"/>
      </w:pPr>
    </w:p>
    <w:p>
      <w:pPr>
        <w:numPr>
          <w:ilvl w:val="0"/>
          <w:numId w:val="0"/>
        </w:numPr>
        <w:ind w:left="1040"/>
      </w:pPr>
      <w:r>
        <w:drawing>
          <wp:anchor simplePos="0" relativeHeight="251664384" behindDoc="0" locked="0" layoutInCell="1" allowOverlap="1">
            <wp:simplePos x="0" y="0"/>
            <wp:positionH relativeFrom="column">
              <wp:posOffset>660400</wp:posOffset>
            </wp:positionH>
            <wp:positionV relativeFrom="line">
              <wp:posOffset>1270</wp:posOffset>
            </wp:positionV>
            <wp:extent cx="4739640" cy="3554730"/>
            <wp:wrapTopAndBottom/>
            <wp:docPr id="1000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6" name=""/>
                    <pic:cNvPicPr>
                      <a:picLocks noChangeAspect="1"/>
                    </pic:cNvPicPr>
                  </pic:nvPicPr>
                  <pic:blipFill>
                    <a:blip xmlns:r="http://schemas.openxmlformats.org/officeDocument/2006/relationships" r:embed="rId12"/>
                    <a:stretch>
                      <a:fillRect/>
                    </a:stretch>
                  </pic:blipFill>
                  <pic:spPr>
                    <a:xfrm>
                      <a:off x="0" y="0"/>
                      <a:ext cx="4739640" cy="3554730"/>
                    </a:xfrm>
                    <a:prstGeom prst="rect">
                      <a:avLst/>
                    </a:prstGeom>
                  </pic:spPr>
                </pic:pic>
              </a:graphicData>
            </a:graphic>
          </wp:anchor>
        </w:drawing>
      </w:r>
    </w:p>
    <w:p>
      <w:pPr>
        <w:pStyle w:val="Heading2"/>
        <w:numPr>
          <w:ilvl w:val="1"/>
          <w:numId w:val="104"/>
        </w:numPr>
      </w:pPr>
      <w:r>
        <w:t>サーバーとして使われるコンピュータは、 プロセッサー、 メモリ、 ストレージといったハードウェアによって構成されています。</w:t>
      </w:r>
    </w:p>
    <w:p>
      <w:pPr>
        <w:pStyle w:val="Heading2"/>
        <w:numPr>
          <w:ilvl w:val="1"/>
          <w:numId w:val="104"/>
        </w:numPr>
      </w:pPr>
      <w:r>
        <w:t>このハードウェアをオペレーティング・システム（OS）と言われるソフトウェアが制御し、 業務を処理するアプリケーションやデータを管理するデータベース、 通信制御やユーザー管理を行うシステムなど、 様々なプログラムに、 ハードウェア資源を適宜割り当て、 ユーザーの求める処理を効率よく確実に実行させるように機能します。 このOSには、 Windows ServerやLinuxなどがあります。</w:t>
      </w:r>
    </w:p>
    <w:p>
      <w:pPr>
        <w:pStyle w:val="Heading2"/>
        <w:numPr>
          <w:ilvl w:val="1"/>
          <w:numId w:val="104"/>
        </w:numPr>
      </w:pPr>
      <w:r>
        <w:t>「サーバー仮想化」は、 このハードウェアに搭載されているプロセッサーやメモリの使用時間やストレージの容量を細かく分割して複数のユーザーに割り当てます。 ユーザーは、 割り当てられたシステム資源をそれぞれ占有使用することができます。 このような仕組みにより、 物理的には一台のハードウェアであるにもかかわらず、 自分専用の個別のサーバーがユーザー毎に提供されているように見せかけることができるのです。 この見かけ上のひとつひとつのサーバーを「仮想サーバー」または、 「仮想マシン」と言い、 これを実現するソフトウェアは、 ハイパーバイザー（Hypervisor）と呼ばれています。 VMware vSphereやMicrosoft Hyper-V、 Citrix Xen Server、 Linuxに組み込まれているKVMといった製品が広く使われています。</w:t>
      </w:r>
    </w:p>
    <w:p>
      <w:pPr>
        <w:pStyle w:val="Heading2"/>
        <w:numPr>
          <w:ilvl w:val="1"/>
          <w:numId w:val="104"/>
        </w:numPr>
      </w:pPr>
      <w:r>
        <w:t>仮想サーバーは、 実際の物理的なサーバーと同様に振る舞い、 機能します。 ですから、 サーバー毎に独立したOSを載せ、 個別にアプリケーションを実行させることができます。 ユーザーは、 まるで専用のハードウェアを与えられたような自由度と利便性を享受しつつ、 全体としては、 ハードウェアの使用効率を高めることができるのです。</w:t>
      </w:r>
    </w:p>
    <w:p>
      <w:pPr>
        <w:pStyle w:val="Heading1"/>
        <w:numPr>
          <w:ilvl w:val="0"/>
          <w:numId w:val="104"/>
        </w:numPr>
      </w:pPr>
      <w:r>
        <w:t>コンテナ型仮想化</w:t>
      </w:r>
    </w:p>
    <w:p>
      <w:pPr>
        <w:pStyle w:val="Heading2"/>
        <w:numPr>
          <w:ilvl w:val="1"/>
          <w:numId w:val="104"/>
        </w:numPr>
      </w:pPr>
      <w:r>
        <w:t>Subtopic</w:t>
      </w:r>
    </w:p>
    <w:p>
      <w:pPr>
        <w:numPr>
          <w:ilvl w:val="0"/>
          <w:numId w:val="0"/>
        </w:numPr>
        <w:ind w:left="1040"/>
      </w:pPr>
    </w:p>
    <w:p>
      <w:pPr>
        <w:numPr>
          <w:ilvl w:val="0"/>
          <w:numId w:val="0"/>
        </w:numPr>
        <w:ind w:left="1040"/>
      </w:pPr>
      <w:r>
        <w:drawing>
          <wp:anchor simplePos="0" relativeHeight="251665408" behindDoc="0" locked="0" layoutInCell="1" allowOverlap="1">
            <wp:simplePos x="0" y="0"/>
            <wp:positionH relativeFrom="column">
              <wp:posOffset>660400</wp:posOffset>
            </wp:positionH>
            <wp:positionV relativeFrom="line">
              <wp:posOffset>1270</wp:posOffset>
            </wp:positionV>
            <wp:extent cx="4739640" cy="3554730"/>
            <wp:wrapTopAndBottom/>
            <wp:docPr id="1000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8" name=""/>
                    <pic:cNvPicPr>
                      <a:picLocks noChangeAspect="1"/>
                    </pic:cNvPicPr>
                  </pic:nvPicPr>
                  <pic:blipFill>
                    <a:blip xmlns:r="http://schemas.openxmlformats.org/officeDocument/2006/relationships" r:embed="rId13"/>
                    <a:stretch>
                      <a:fillRect/>
                    </a:stretch>
                  </pic:blipFill>
                  <pic:spPr>
                    <a:xfrm>
                      <a:off x="0" y="0"/>
                      <a:ext cx="4739640" cy="3554730"/>
                    </a:xfrm>
                    <a:prstGeom prst="rect">
                      <a:avLst/>
                    </a:prstGeom>
                  </pic:spPr>
                </pic:pic>
              </a:graphicData>
            </a:graphic>
          </wp:anchor>
        </w:drawing>
      </w:r>
    </w:p>
    <w:p>
      <w:pPr>
        <w:pStyle w:val="Heading2"/>
        <w:numPr>
          <w:ilvl w:val="1"/>
          <w:numId w:val="104"/>
        </w:numPr>
      </w:pPr>
      <w:r>
        <w:t>「サーバー仮想化」の手段として、 広く使われているのが、 ハイパーバイザを使った仮想化です。 ハイパーバイザとは、 仮想化を実現するソフトウェアのことで、 ハードウェアに搭載されているプロセッサーやメモリの使用時間やストレージの容量を細かく分割して複数のユーザーに割り当てる機能を持っています。 ユーザーは、 割り当てられたシステム資源をそれぞれ占有使用することで、 物理的には一台のハードウェアであるにもかかわらず、 自分専用の個別サーバーが割り当てられているように見せかけることができるのです。 この見かけ上のひとつひとつのサーバーを「仮想サーバー」または、 「仮想マシン」と言い、 それを実現するソフトウェアには、 VMwareのESXi、 CitrixのXen Server、 MicrosoftのHyper-Vなどがあります。</w:t>
      </w:r>
    </w:p>
    <w:p>
      <w:pPr>
        <w:pStyle w:val="Heading2"/>
        <w:numPr>
          <w:ilvl w:val="1"/>
          <w:numId w:val="104"/>
        </w:numPr>
      </w:pPr>
      <w:r>
        <w:t>「サーバー仮想化」を実現するもうひとつのやり方として、 コンテナを使う方法があります。 この方法は、 ひとつのOSにコンテナと言われる「独立したサーバーと同様の振る舞いをする区画」を複数作り、 それを個別のユーザーやサービスに割り当てます。 利用するユーザーやサービスから見れば、 あたかも独立した個別サーバーのように、 別々のサーバーが動いているように見える点は、 ハイパーバイザを使う場合と同様です。 しかし、 同じOS上で実現するので、 全てのコンテナは同じOSしか使えません。 ハイパーバイザならそれより一段下のレベル、 つまりハードウェアのサーバーと同じ振る舞いをする仮想サーバーを実現しますので、 仮想サーバー毎に別々のOSを稼働させることができますので、 この点は異なります。</w:t>
      </w:r>
    </w:p>
    <w:p>
      <w:pPr>
        <w:pStyle w:val="Heading2"/>
        <w:numPr>
          <w:ilvl w:val="1"/>
          <w:numId w:val="104"/>
        </w:numPr>
      </w:pPr>
      <w:r>
        <w:t>その一方で、 コンテナは、 ハイパーバイザのように、 個別にCPUやメモリ、 ストレージなどを割り当てる必要がないためシステム資源のオーバーヘッド（仮想化のために割り当てられる資源や能力）が少なくてすみます。 そのため、 同じ性能のハードウェアであれば、 より多くのコンテナを作ることができます。 また、 コンテナは、 それを起動させるためにハイパーバイザ型のように仮想マシンとOSを起動させる手間がかからないため、 極めて高速で起動できます。 さらにハイパーバイザのように仮想マシンごとにOSを用意する必要がないのでディスク使用量も少なくて済みます。</w:t>
      </w:r>
    </w:p>
    <w:p>
      <w:pPr>
        <w:pStyle w:val="Heading2"/>
        <w:numPr>
          <w:ilvl w:val="1"/>
          <w:numId w:val="104"/>
        </w:numPr>
      </w:pPr>
      <w:r>
        <w:t>ひとつのコンテナは、 OSから見るとひとつのプロセスとみなされます。 プロセスとは、 プログラムが動いている状態のことです。 そのため、 他のサーバーにコンテナを移動させて動かすに当たっても、 OS上で動くプログラムを移動させるのと同様に、 元となるハードウェアの機能や設定に影響を受けることが少なくてすみます。 ハイパーバイザでは、 元となるハードウェアの機能や構成に依存し、 設定情報も引き継がなくてはなりませんが、 コンテナは、 その必要がなく、 マルチ・クラウドやハイブリッド・クラウドのように、 異なるクラウドやサーバー間で実行環境を移動させることも容易です。</w:t>
      </w:r>
    </w:p>
    <w:p>
      <w:pPr>
        <w:pStyle w:val="Heading2"/>
        <w:numPr>
          <w:ilvl w:val="1"/>
          <w:numId w:val="104"/>
        </w:numPr>
      </w:pPr>
      <w:r>
        <w:t>このようなコンテナを実現するソフトウェアを「コンテナ管理ソフトウェア」と言います。 そのひとつとして、 Dockerが注目されています。 Dockerとは、 Docker社が提供するLinux用のコンテナ管理ソフトウェアです。</w:t>
      </w:r>
    </w:p>
    <w:p>
      <w:pPr>
        <w:pStyle w:val="Heading2"/>
        <w:numPr>
          <w:ilvl w:val="1"/>
          <w:numId w:val="104"/>
        </w:numPr>
      </w:pPr>
      <w:r>
        <w:t>Dockerが注目されるようになったのは、 そのコンテナを生成する設定を「Dockerfile」として公開し、 それを他のユーザーと共有できる仕組みを設けた点にあります。 これによって、 他のユーザーが作ったソフトウェアとそれを動かすソフトウェア構築プロセスをそのままに他のサーバーで実行し、 同じコンテナを労せずして自分のサーバー上で実現して、 ソフトウェアをインストールできるようになったことです。 そのためハイブリッド・クラウドやマルチ・クラウドといった利用形態に於いては、 大変便利な仕組みです。</w:t>
      </w:r>
    </w:p>
    <w:p>
      <w:pPr>
        <w:pStyle w:val="Heading2"/>
        <w:numPr>
          <w:ilvl w:val="1"/>
          <w:numId w:val="104"/>
        </w:numPr>
      </w:pPr>
      <w:r>
        <w:t>そのため、 Dockerは、 AWSやGoogleなどのクラウド・サービス・プロバイダーをはじめ、 VMware、 IBM、 Dell、 RedHatなどの大手ITベンダーが採用を表明しています。 また、 Microsoftも自社のクラウド・サービスであるWindows Azure Platformや次期Windows Serverでの採用を表明しており、 コンテナ型仮想化として広く普及してゆくものと思われます。</w:t>
      </w:r>
    </w:p>
    <w:p>
      <w:pPr>
        <w:pStyle w:val="Heading1"/>
        <w:numPr>
          <w:ilvl w:val="0"/>
          <w:numId w:val="104"/>
        </w:numPr>
      </w:pPr>
      <w:r>
        <w:t>サーバー仮想化による３つのメリット</w:t>
      </w:r>
    </w:p>
    <w:p>
      <w:pPr>
        <w:pStyle w:val="Heading2"/>
        <w:numPr>
          <w:ilvl w:val="1"/>
          <w:numId w:val="104"/>
        </w:numPr>
      </w:pPr>
      <w:r>
        <w:t>Subtopic</w:t>
      </w:r>
    </w:p>
    <w:p>
      <w:pPr>
        <w:numPr>
          <w:ilvl w:val="0"/>
          <w:numId w:val="0"/>
        </w:numPr>
        <w:ind w:left="1040"/>
      </w:pPr>
    </w:p>
    <w:p>
      <w:pPr>
        <w:numPr>
          <w:ilvl w:val="0"/>
          <w:numId w:val="0"/>
        </w:numPr>
        <w:ind w:left="1040"/>
      </w:pPr>
      <w:r>
        <w:drawing>
          <wp:anchor simplePos="0" relativeHeight="251666432" behindDoc="0" locked="0" layoutInCell="1" allowOverlap="1">
            <wp:simplePos x="0" y="0"/>
            <wp:positionH relativeFrom="column">
              <wp:posOffset>660400</wp:posOffset>
            </wp:positionH>
            <wp:positionV relativeFrom="line">
              <wp:posOffset>1270</wp:posOffset>
            </wp:positionV>
            <wp:extent cx="4739640" cy="3554730"/>
            <wp:wrapTopAndBottom/>
            <wp:docPr id="1000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0" name=""/>
                    <pic:cNvPicPr>
                      <a:picLocks noChangeAspect="1"/>
                    </pic:cNvPicPr>
                  </pic:nvPicPr>
                  <pic:blipFill>
                    <a:blip xmlns:r="http://schemas.openxmlformats.org/officeDocument/2006/relationships" r:embed="rId14"/>
                    <a:stretch>
                      <a:fillRect/>
                    </a:stretch>
                  </pic:blipFill>
                  <pic:spPr>
                    <a:xfrm>
                      <a:off x="0" y="0"/>
                      <a:ext cx="4739640" cy="3554730"/>
                    </a:xfrm>
                    <a:prstGeom prst="rect">
                      <a:avLst/>
                    </a:prstGeom>
                  </pic:spPr>
                </pic:pic>
              </a:graphicData>
            </a:graphic>
          </wp:anchor>
        </w:drawing>
      </w:r>
    </w:p>
    <w:p>
      <w:pPr>
        <w:pStyle w:val="Heading2"/>
        <w:numPr>
          <w:ilvl w:val="1"/>
          <w:numId w:val="104"/>
        </w:numPr>
      </w:pPr>
      <w:r>
        <w:t>【図解】コレ１枚で分かるサーバー仮想化の３つのメリット</w:t>
      </w:r>
    </w:p>
    <w:p>
      <w:pPr>
        <w:pStyle w:val="Heading2"/>
        <w:numPr>
          <w:ilvl w:val="1"/>
          <w:numId w:val="104"/>
        </w:numPr>
      </w:pPr>
      <w:r>
        <w:t>物理マシンの集約</w:t>
      </w:r>
    </w:p>
    <w:p>
      <w:pPr>
        <w:pStyle w:val="Heading2"/>
        <w:numPr>
          <w:ilvl w:val="1"/>
          <w:numId w:val="104"/>
        </w:numPr>
      </w:pPr>
      <w:r>
        <w:t>物理マシン、 つまり機械の台数を減らせることができます。 仮想化されていないサーバーは、 その機械が持っている能力最大に使われることはあまりなく、 また使用率にばらつきがあるのが一般的です。 こういうサーバーを束ねて集約することで、 一台の機械の能力を無駄なく使えば、 使用率は高まり、 機械の台数を減らすことができます。</w:t>
      </w:r>
    </w:p>
    <w:p>
      <w:pPr>
        <w:pStyle w:val="Heading2"/>
        <w:numPr>
          <w:ilvl w:val="1"/>
          <w:numId w:val="104"/>
        </w:numPr>
      </w:pPr>
      <w:r>
        <w:t>使用率が高く性能が低い旧式機械を使っている場合、 その機械の何台分もの能力を持つ新しい機械に集約することで、 台数を減らすことができます。</w:t>
      </w:r>
    </w:p>
    <w:p>
      <w:pPr>
        <w:pStyle w:val="Heading2"/>
        <w:numPr>
          <w:ilvl w:val="1"/>
          <w:numId w:val="104"/>
        </w:numPr>
      </w:pPr>
      <w:r>
        <w:t>使用する機械の台数を減らせば、 購入費用の抑制、 電気代やCO2の削減、 データセンターを借用している場合は、 その使用料を削減できます。</w:t>
      </w:r>
    </w:p>
    <w:p>
      <w:pPr>
        <w:pStyle w:val="Heading2"/>
        <w:numPr>
          <w:ilvl w:val="1"/>
          <w:numId w:val="104"/>
        </w:numPr>
      </w:pPr>
      <w:r>
        <w:t>ソフトウェア定義</w:t>
      </w:r>
    </w:p>
    <w:p>
      <w:pPr>
        <w:pStyle w:val="Heading2"/>
        <w:numPr>
          <w:ilvl w:val="1"/>
          <w:numId w:val="104"/>
        </w:numPr>
      </w:pPr>
      <w:r>
        <w:t>機械の設置や配線とった物理的な作業を伴わずにサーバー機能や性能の調達、 構成の変更が実現します。 運用管理者は、 画面のメニューやコマンドを使って設定するだけです。 もちろん仮想サーバーとして使用しようとしている能力の合計が、 物理マシンの能力の上限を超えないことが前提ですが、 その範囲内であれば、 仮想サーバーの調達や複製、 構成変更は、 設定だけで可能です。</w:t>
      </w:r>
    </w:p>
    <w:p>
      <w:pPr>
        <w:pStyle w:val="Heading2"/>
        <w:numPr>
          <w:ilvl w:val="1"/>
          <w:numId w:val="104"/>
        </w:numPr>
      </w:pPr>
      <w:r>
        <w:t>これにより、 仮想サーバーの調達や構成変更が柔軟、 迅速に、 しかも稼働中にできるようになり、 運用管理業務の作業効率を高めることができます。</w:t>
      </w:r>
    </w:p>
    <w:p>
      <w:pPr>
        <w:pStyle w:val="Heading2"/>
        <w:numPr>
          <w:ilvl w:val="1"/>
          <w:numId w:val="104"/>
        </w:numPr>
      </w:pPr>
      <w:r>
        <w:t>ライブマイグレーション</w:t>
      </w:r>
    </w:p>
    <w:p>
      <w:pPr>
        <w:pStyle w:val="Heading2"/>
        <w:numPr>
          <w:ilvl w:val="1"/>
          <w:numId w:val="104"/>
        </w:numPr>
      </w:pPr>
      <w:r>
        <w:t>仮想サーバーの実体は「設定ファイル」にあります。 この設定ファイルにはプロセッサーの能力、 メモリーの容量、 ネットワークのアドレス番号などの仮想サーバーの設定に関わる情報が書き込まれています。 この設定ファイルを、 サーバー仮想化を実現するソフトウェア（Microsoft Hyper-VやLinuxのKVMなど）に読み込ませると、 物理マシンから必要な機能や性能を取り出し、 仮想サーバーを実現してくれます。</w:t>
      </w:r>
    </w:p>
    <w:p>
      <w:pPr>
        <w:pStyle w:val="Heading2"/>
        <w:numPr>
          <w:ilvl w:val="1"/>
          <w:numId w:val="104"/>
        </w:numPr>
      </w:pPr>
      <w:r>
        <w:t>この設定ファイルを２台の物理マシンで共有する構成にしておきます。 そして、 その物理マシンで稼働する仮想化ソフトウェアがお互いの物理マシンの稼働状況を監視させておくとします。 もし一方が障害を起こし停止したら、 一方の動いている物理マシンが、 その仮想サーバーの設定情報を読み出し、 動いている方で仮想サーバーを立ち上げてくれます。 これにり利用者は物理マシンの障害の影響を受けることなく、 仮想サーバーを利用し続けることができます。</w:t>
      </w:r>
    </w:p>
    <w:p>
      <w:pPr>
        <w:pStyle w:val="Heading2"/>
        <w:numPr>
          <w:ilvl w:val="1"/>
          <w:numId w:val="104"/>
        </w:numPr>
      </w:pPr>
      <w:r>
        <w:t>障害時ばかりではなく、 保守点検で機械を停止させなければならないときなどは、 この方法を利用して予め仮想サーバーを別の物理マシンに移動させておき、 保守点検が終わったら元に戻すことで、 利用者に影響を与えないで物理マシンを停めることができます。</w:t>
      </w:r>
    </w:p>
    <w:p>
      <w:pPr>
        <w:pStyle w:val="Heading2"/>
        <w:numPr>
          <w:ilvl w:val="1"/>
          <w:numId w:val="104"/>
        </w:numPr>
      </w:pPr>
      <w:r>
        <w:t>さらに、 ある物理マシンの使用率が高まったとき、 能力に余裕のある物理マシン仮想サーバーを移動させれば、 全体としての負荷の平準化が実現します。</w:t>
      </w:r>
    </w:p>
    <w:p>
      <w:pPr>
        <w:pStyle w:val="Heading2"/>
        <w:numPr>
          <w:ilvl w:val="1"/>
          <w:numId w:val="104"/>
        </w:numPr>
      </w:pPr>
      <w:r>
        <w:t>このように、 仮想サーバーを停めることなく移動させることもサーバーの仮想化によって実現できます。</w:t>
      </w:r>
    </w:p>
    <w:p>
      <w:pPr>
        <w:pStyle w:val="Heading1"/>
        <w:numPr>
          <w:ilvl w:val="0"/>
          <w:numId w:val="104"/>
        </w:numPr>
      </w:pPr>
      <w:r>
        <w:t>仮想化とクラウド（IaaS）との違い</w:t>
      </w:r>
    </w:p>
    <w:p>
      <w:pPr>
        <w:pStyle w:val="Heading2"/>
        <w:numPr>
          <w:ilvl w:val="1"/>
          <w:numId w:val="104"/>
        </w:numPr>
      </w:pPr>
      <w:r>
        <w:t>Subtopic</w:t>
      </w:r>
    </w:p>
    <w:p>
      <w:pPr>
        <w:numPr>
          <w:ilvl w:val="0"/>
          <w:numId w:val="0"/>
        </w:numPr>
        <w:ind w:left="1040"/>
      </w:pPr>
    </w:p>
    <w:p>
      <w:pPr>
        <w:numPr>
          <w:ilvl w:val="0"/>
          <w:numId w:val="0"/>
        </w:numPr>
        <w:ind w:left="1040"/>
      </w:pPr>
      <w:r>
        <w:drawing>
          <wp:anchor simplePos="0" relativeHeight="251667456" behindDoc="0" locked="0" layoutInCell="1" allowOverlap="1">
            <wp:simplePos x="0" y="0"/>
            <wp:positionH relativeFrom="column">
              <wp:posOffset>660400</wp:posOffset>
            </wp:positionH>
            <wp:positionV relativeFrom="line">
              <wp:posOffset>1270</wp:posOffset>
            </wp:positionV>
            <wp:extent cx="4739640" cy="3554730"/>
            <wp:wrapTopAndBottom/>
            <wp:docPr id="1000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2" name=""/>
                    <pic:cNvPicPr>
                      <a:picLocks noChangeAspect="1"/>
                    </pic:cNvPicPr>
                  </pic:nvPicPr>
                  <pic:blipFill>
                    <a:blip xmlns:r="http://schemas.openxmlformats.org/officeDocument/2006/relationships" r:embed="rId15"/>
                    <a:stretch>
                      <a:fillRect/>
                    </a:stretch>
                  </pic:blipFill>
                  <pic:spPr>
                    <a:xfrm>
                      <a:off x="0" y="0"/>
                      <a:ext cx="4739640" cy="3554730"/>
                    </a:xfrm>
                    <a:prstGeom prst="rect">
                      <a:avLst/>
                    </a:prstGeom>
                  </pic:spPr>
                </pic:pic>
              </a:graphicData>
            </a:graphic>
          </wp:anchor>
        </w:drawing>
      </w:r>
    </w:p>
    <w:p>
      <w:pPr>
        <w:pStyle w:val="Heading2"/>
        <w:numPr>
          <w:ilvl w:val="1"/>
          <w:numId w:val="104"/>
        </w:numPr>
      </w:pPr>
      <w:r>
        <w:t>【図解】コレ１枚で分かる仮想化とクラウド（IaaS）の違い</w:t>
      </w:r>
    </w:p>
    <w:p>
      <w:pPr>
        <w:pStyle w:val="Heading2"/>
        <w:numPr>
          <w:ilvl w:val="1"/>
          <w:numId w:val="104"/>
        </w:numPr>
      </w:pPr>
      <w:r>
        <w:t>「仮想化」と「クラウド（IaaS）」は、 何が違うのでしょうか。</w:t>
      </w:r>
    </w:p>
    <w:p>
      <w:pPr>
        <w:pStyle w:val="Heading2"/>
        <w:numPr>
          <w:ilvl w:val="1"/>
          <w:numId w:val="104"/>
        </w:numPr>
      </w:pPr>
      <w:r>
        <w:t>仮想化（Virtualization）は、 サーバーやストレージ、 ネットワーク機器などのシステム・インフラに関わるシステム資源を、 ソフトウェアによる設定や定義によって調達したり、 構成を変更したりする技術のことです。 例えば、 ある一台のハードウェアであるサーバーを、 あたかも複数のサーバーが存在し、 機能しているように見せかけたり、 パラメーターの設定変更で、 その機能や構成を変更したりできるようにする仕組みです。</w:t>
      </w:r>
    </w:p>
    <w:p>
      <w:pPr>
        <w:pStyle w:val="Heading2"/>
        <w:numPr>
          <w:ilvl w:val="1"/>
          <w:numId w:val="104"/>
        </w:numPr>
      </w:pPr>
      <w:r>
        <w:t>サーバーを仮想化するソフトウェアとしては、 MicrosoftのHyper-V、 VMwareのvSphere ESXi、 LinuxのKVMなどがあります。 また、 サーバー以外にも、 ストレージやネットワーク機器などを仮想化するための製品があります。</w:t>
      </w:r>
    </w:p>
    <w:p>
      <w:pPr>
        <w:pStyle w:val="Heading2"/>
        <w:numPr>
          <w:ilvl w:val="1"/>
          <w:numId w:val="104"/>
        </w:numPr>
      </w:pPr>
      <w:r>
        <w:t>ただ、 ハードウェアを仮想化しても、 その起動やシャットダウン、 バックアップやリカバリー、  リソースの変更や監視といった運用や管理のための作業は必要です。 また、 ユーザーが、 どのようなシステム構成にするかを選択し、 その設定に従って、 機能や性能を調達したり、 構成変更したりする作業も必要となります。</w:t>
      </w:r>
    </w:p>
    <w:p>
      <w:pPr>
        <w:pStyle w:val="Heading2"/>
        <w:numPr>
          <w:ilvl w:val="1"/>
          <w:numId w:val="104"/>
        </w:numPr>
      </w:pPr>
      <w:r>
        <w:t>IaaSは、 仮想化の仕組みを土台に、 上記のような運用管理や調達、 構成の作業を自動化し、 それらを一体として提供するサービスのことです。 これは、 以前紹介したSDI（Software Defined Infrastructure）の仕組みそのものです。 このサービスを特定の企業や組織で占有する場合をプライベート・クラウド、 この仕組みを事業者が構築し、 複数の企業や組織で共用することを前提に提供するサービスが、 パブリック・クラウドです。</w:t>
      </w:r>
    </w:p>
    <w:p>
      <w:pPr>
        <w:pStyle w:val="Heading2"/>
        <w:numPr>
          <w:ilvl w:val="1"/>
          <w:numId w:val="104"/>
        </w:numPr>
      </w:pPr>
      <w:r>
        <w:t>このような運用管理や調達、 構成の機能を提供しIaaSを構築するソフトウェアを「クラウドOS」と呼ぶ場合があります。 例えば、 OpenStackやCloudStackなどのオープンソースとして提供されるものや、 MicrosoftのAzure StackやVMware のvCloud Suiteなどの商用ソフトウェア（プロプイエタリ）が、 あります。</w:t>
      </w:r>
    </w:p>
    <w:p>
      <w:pPr>
        <w:pStyle w:val="Heading2"/>
        <w:numPr>
          <w:ilvl w:val="1"/>
          <w:numId w:val="104"/>
        </w:numPr>
      </w:pPr>
      <w:r>
        <w:t>ハードウェアへの直接的な操作をユーザーからは隠蔽し、 ソフトウェアの設定だけで、 ハードウェアの機能を操作し使えるようにするという点で、 WindowsやLinuxのようなOSと似ていることから、 そのように呼ばれています。</w:t>
      </w:r>
    </w:p>
    <w:p>
      <w:pPr>
        <w:pStyle w:val="Heading2"/>
        <w:numPr>
          <w:ilvl w:val="1"/>
          <w:numId w:val="104"/>
        </w:numPr>
      </w:pPr>
      <w:r>
        <w:t>なお、 PaaS（ミドルウェアをサービスとして提供するクラウド・サービス）やSaaS（アプリケーションをサービスとして提供するクラウド・サービス）については、 必ずしも仮想化を使わないので、 その点は注意が必要です。</w:t>
      </w:r>
    </w:p>
    <w:p>
      <w:pPr>
        <w:pStyle w:val="Heading2"/>
        <w:numPr>
          <w:ilvl w:val="1"/>
          <w:numId w:val="104"/>
        </w:numPr>
      </w:pPr>
      <w:r>
        <w:t>IaaSは、 ハードウェアの機能や性能を仮想化して利用するサービスであるため「仮想化」は、 前提となります。 しかし、 PaaSやSaaSからは、 ハードウェアは、 ユーザーにとっては、 見えなくてもいい存在です。 つまり、 PaaSであれば、 データベースや開発・実行環境が、 複数の企業や組織（テナント）で共有、 利用できればいいわけで、 仮想化の技術を必ずしも使う必要はないのです。 仮想化は、 テナント毎に仮想マシンを構築し、 OSを起動させなくてはならず、 メモリーやCPUなどのシステム資源の消費量が大きくなってしまいます。 そこで、 ハードウェアをユーザーに意識させる必要のないPaaSやSaaSでは、 もっとシステム資源の消費が少ない方法で、 複数のテナントに対応できるよう工夫が凝らされている場合も少なくないのです。</w:t>
      </w:r>
    </w:p>
    <w:p>
      <w:pPr>
        <w:pStyle w:val="Heading1"/>
        <w:numPr>
          <w:ilvl w:val="0"/>
          <w:numId w:val="104"/>
        </w:numPr>
      </w:pPr>
      <w:r>
        <w:t>仮想化の種類(システム資源の構成要素から考える)</w:t>
      </w:r>
    </w:p>
    <w:p>
      <w:pPr>
        <w:pStyle w:val="Heading2"/>
        <w:numPr>
          <w:ilvl w:val="1"/>
          <w:numId w:val="104"/>
        </w:numPr>
      </w:pPr>
      <w:r>
        <w:t>Subtopic</w:t>
      </w:r>
    </w:p>
    <w:p>
      <w:pPr>
        <w:numPr>
          <w:ilvl w:val="0"/>
          <w:numId w:val="0"/>
        </w:numPr>
        <w:ind w:left="1040"/>
      </w:pPr>
    </w:p>
    <w:p>
      <w:pPr>
        <w:numPr>
          <w:ilvl w:val="0"/>
          <w:numId w:val="0"/>
        </w:numPr>
        <w:ind w:left="1040"/>
      </w:pPr>
      <w:r>
        <w:drawing>
          <wp:anchor simplePos="0" relativeHeight="251668480" behindDoc="0" locked="0" layoutInCell="1" allowOverlap="1">
            <wp:simplePos x="0" y="0"/>
            <wp:positionH relativeFrom="column">
              <wp:posOffset>660400</wp:posOffset>
            </wp:positionH>
            <wp:positionV relativeFrom="line">
              <wp:posOffset>1270</wp:posOffset>
            </wp:positionV>
            <wp:extent cx="4739640" cy="3554730"/>
            <wp:wrapTopAndBottom/>
            <wp:docPr id="1000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4" name=""/>
                    <pic:cNvPicPr>
                      <a:picLocks noChangeAspect="1"/>
                    </pic:cNvPicPr>
                  </pic:nvPicPr>
                  <pic:blipFill>
                    <a:blip xmlns:r="http://schemas.openxmlformats.org/officeDocument/2006/relationships" r:embed="rId16"/>
                    <a:stretch>
                      <a:fillRect/>
                    </a:stretch>
                  </pic:blipFill>
                  <pic:spPr>
                    <a:xfrm>
                      <a:off x="0" y="0"/>
                      <a:ext cx="4739640" cy="3554730"/>
                    </a:xfrm>
                    <a:prstGeom prst="rect">
                      <a:avLst/>
                    </a:prstGeom>
                  </pic:spPr>
                </pic:pic>
              </a:graphicData>
            </a:graphic>
          </wp:anchor>
        </w:drawing>
      </w:r>
    </w:p>
    <w:p>
      <w:pPr>
        <w:pStyle w:val="Heading2"/>
        <w:numPr>
          <w:ilvl w:val="1"/>
          <w:numId w:val="104"/>
        </w:numPr>
      </w:pPr>
      <w:r>
        <w:t>「サーバー仮想化」の他にもシステム資源を仮想化する技術があります。</w:t>
      </w:r>
    </w:p>
    <w:p>
      <w:pPr>
        <w:pStyle w:val="Heading2"/>
        <w:numPr>
          <w:ilvl w:val="1"/>
          <w:numId w:val="104"/>
        </w:numPr>
      </w:pPr>
      <w:r>
        <w:t>「デスクトップ仮想化」では、 ユーザーの使用するPCを共用コンピュータであるサーバーの上に「仮想PC」として動かし、 そのディスプレイ、 キーボード、 マウスをネットワーク越しに使えるようにします。 ユーザーは手元のPCを操作しながらも、 実はサーバー上の仮想PCのプロセッサーやストレージを使っているのです。 このためディスプレイ、 キーボード、 マウスそしてネットワーク接続などの必要最低限の機能に限定したPC「シンクライアント」から使うこともできます。 ちなみに「クライアント」とは、 「サーバーから提供されるサービスを利用する」コンピュータという意味ですが、 ここでは、 「一時点でひとりのユーザーが占有して使用するコンピュータ」と理解しておけば良いでしょう。</w:t>
      </w:r>
    </w:p>
    <w:p>
      <w:pPr>
        <w:pStyle w:val="Heading2"/>
        <w:numPr>
          <w:ilvl w:val="1"/>
          <w:numId w:val="104"/>
        </w:numPr>
      </w:pPr>
      <w:r>
        <w:t>「アプリケーション仮想化」では、 MicrosoftのWordやExcelといった、 本来ユーザーPC上で稼働するアプリケーション・プログラムをサーバー上で動かし、 ネットワークを介して複数のユーザーで共同使用するものです。 デスクトップ仮想化と同様にシンクライアントを使うこともできます。</w:t>
      </w:r>
    </w:p>
    <w:p>
      <w:pPr>
        <w:pStyle w:val="Heading2"/>
        <w:numPr>
          <w:ilvl w:val="1"/>
          <w:numId w:val="104"/>
        </w:numPr>
      </w:pPr>
      <w:r>
        <w:t>「クライアント仮想化」では、 一台のPCにWindowsやMac OSといった異なるOSを同時に稼働させます。</w:t>
      </w:r>
    </w:p>
    <w:p>
      <w:pPr>
        <w:pStyle w:val="Heading2"/>
        <w:numPr>
          <w:ilvl w:val="1"/>
          <w:numId w:val="104"/>
        </w:numPr>
      </w:pPr>
      <w:r>
        <w:t>「ストレージ仮想化」では、 ストレージ（記憶装置）といわれるデータやプログラムを格納しておく装置を複数のコンピュータで共用し、 利用効率や利便性を高めるものです。</w:t>
      </w:r>
    </w:p>
    <w:p>
      <w:pPr>
        <w:pStyle w:val="Heading2"/>
        <w:numPr>
          <w:ilvl w:val="1"/>
          <w:numId w:val="104"/>
        </w:numPr>
      </w:pPr>
      <w:r>
        <w:t>「ネットワーク仮想化」では、 ネットワークの接続ルートやルーターやスイッチと言われるネットワーク機器の構成をソフトウェアの設定だけで調達、 変更できるようにします。</w:t>
      </w:r>
    </w:p>
    <w:p>
      <w:pPr>
        <w:pStyle w:val="Heading2"/>
        <w:numPr>
          <w:ilvl w:val="1"/>
          <w:numId w:val="104"/>
        </w:numPr>
      </w:pPr>
      <w:r>
        <w:t>それでは、 それらについて見てゆくことにしましょう。</w:t>
      </w:r>
    </w:p>
    <w:p>
      <w:pPr>
        <w:pStyle w:val="Heading1"/>
        <w:numPr>
          <w:ilvl w:val="0"/>
          <w:numId w:val="104"/>
        </w:numPr>
      </w:pPr>
      <w:r>
        <w:t>デスクトップ仮想化とアプリケーション仮想化</w:t>
      </w:r>
    </w:p>
    <w:p>
      <w:pPr>
        <w:pStyle w:val="Heading2"/>
        <w:numPr>
          <w:ilvl w:val="1"/>
          <w:numId w:val="104"/>
        </w:numPr>
      </w:pPr>
      <w:r>
        <w:t>Subtopic</w:t>
      </w:r>
    </w:p>
    <w:p>
      <w:pPr>
        <w:numPr>
          <w:ilvl w:val="0"/>
          <w:numId w:val="0"/>
        </w:numPr>
        <w:ind w:left="1040"/>
      </w:pPr>
    </w:p>
    <w:p>
      <w:pPr>
        <w:numPr>
          <w:ilvl w:val="0"/>
          <w:numId w:val="0"/>
        </w:numPr>
        <w:ind w:left="1040"/>
      </w:pPr>
      <w:r>
        <w:drawing>
          <wp:anchor simplePos="0" relativeHeight="251669504" behindDoc="0" locked="0" layoutInCell="1" allowOverlap="1">
            <wp:simplePos x="0" y="0"/>
            <wp:positionH relativeFrom="column">
              <wp:posOffset>660400</wp:posOffset>
            </wp:positionH>
            <wp:positionV relativeFrom="line">
              <wp:posOffset>1270</wp:posOffset>
            </wp:positionV>
            <wp:extent cx="4739640" cy="3554730"/>
            <wp:wrapTopAndBottom/>
            <wp:docPr id="1000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6" name=""/>
                    <pic:cNvPicPr>
                      <a:picLocks noChangeAspect="1"/>
                    </pic:cNvPicPr>
                  </pic:nvPicPr>
                  <pic:blipFill>
                    <a:blip xmlns:r="http://schemas.openxmlformats.org/officeDocument/2006/relationships" r:embed="rId17"/>
                    <a:stretch>
                      <a:fillRect/>
                    </a:stretch>
                  </pic:blipFill>
                  <pic:spPr>
                    <a:xfrm>
                      <a:off x="0" y="0"/>
                      <a:ext cx="4739640" cy="3554730"/>
                    </a:xfrm>
                    <a:prstGeom prst="rect">
                      <a:avLst/>
                    </a:prstGeom>
                  </pic:spPr>
                </pic:pic>
              </a:graphicData>
            </a:graphic>
          </wp:anchor>
        </w:drawing>
      </w:r>
    </w:p>
    <w:p>
      <w:pPr>
        <w:pStyle w:val="Heading2"/>
        <w:numPr>
          <w:ilvl w:val="1"/>
          <w:numId w:val="104"/>
        </w:numPr>
      </w:pPr>
      <w:r>
        <w:t>【図解】コレ１枚で分かる「デスクトップの仮想化」と「アプリケーションの仮想化」</w:t>
      </w:r>
    </w:p>
    <w:p>
      <w:pPr>
        <w:pStyle w:val="Heading2"/>
        <w:numPr>
          <w:ilvl w:val="1"/>
          <w:numId w:val="104"/>
        </w:numPr>
      </w:pPr>
      <w:r>
        <w:t>「デスクトップ仮想化」は、 サーバー仮想化と同様の技術で、 サーバー上にユーザー個別の「仮想PC」を稼働させ、 ネットワークを介して、 その「仮想PC」の画面を手元のディスプレイに転送・表示させ、 キーボード、 マウスなどの入出力装置を利用させる技術です。 「VDI（Virtual Desktop Infrastructure）」とも呼ばれています。 ちなみに「デスクトップ」とは、 PC画面のことです。</w:t>
      </w:r>
    </w:p>
    <w:p>
      <w:pPr>
        <w:pStyle w:val="Heading2"/>
        <w:numPr>
          <w:ilvl w:val="1"/>
          <w:numId w:val="104"/>
        </w:numPr>
      </w:pPr>
      <w:r>
        <w:t>例えば、 仮想PCで、 普通のPCと同様にWindowsを動かし、 WordやExcelを使い、 作成した文書や表は、 自分の仮想PCに割り当てられたストレージに保存します。 ユーザーは、 手元にあるPCのディスプレイ、 キーボード、 マウスを操作しますが、 実際に使うプロセッサーやストレージは、 サーバーのものです。</w:t>
      </w:r>
    </w:p>
    <w:p>
      <w:pPr>
        <w:pStyle w:val="Heading2"/>
        <w:numPr>
          <w:ilvl w:val="1"/>
          <w:numId w:val="104"/>
        </w:numPr>
      </w:pPr>
      <w:r>
        <w:t>一方、 「アプリケーション仮想化」は、 PCの全機能ではなく、 特定のアプリケーションだけをサーバーで動かし、 ネットワーク越しに複数ユーザーで共用する技術です。 さらに、 ネットワークがつながっていないときでも操作を継続できるようにしたソフトウェアも登場しています。</w:t>
      </w:r>
    </w:p>
    <w:p>
      <w:pPr>
        <w:pStyle w:val="Heading2"/>
        <w:numPr>
          <w:ilvl w:val="1"/>
          <w:numId w:val="104"/>
        </w:numPr>
      </w:pPr>
      <w:r>
        <w:t>例えば、 MicrosoftのIE（Internet Explorer）6でなければ動かないアプリケーションがあり、 同時に最新IEも利用したいとき、 IE6を「アプリケーション仮想化」で使用し、 PCでは最新IEを動かせば対処できます。 また、 コンプライアンス上データやアプリケーションを持ち出せないアプリケーションの場合に、 自社のデータセンターに設置されているサーバーでこれを動かし、 その操作を外部から行うといった使い方もできます。</w:t>
      </w:r>
    </w:p>
    <w:p>
      <w:pPr>
        <w:pStyle w:val="Heading2"/>
        <w:numPr>
          <w:ilvl w:val="1"/>
          <w:numId w:val="104"/>
        </w:numPr>
      </w:pPr>
      <w:r>
        <w:t>どちらも管理されたデータセンターに設置されたサーバーで動かすため、 データの持ち出しは困難です。 また、 盗難や置き忘れで手持ちのPCがなくなってしまっても、 管理者が、 そのPCから仮想PCへのアクセスを遮断してしまえば使えなくなります。 さらに、 忘れがちなバックアップやセキュリティ対策など、 運用管理者が、 サーバーに対して一括でできることから、 安全安心の担保、 運用管理負担の軽減にも役立ちます。</w:t>
      </w:r>
    </w:p>
    <w:p>
      <w:pPr>
        <w:pStyle w:val="Heading2"/>
        <w:numPr>
          <w:ilvl w:val="1"/>
          <w:numId w:val="104"/>
        </w:numPr>
      </w:pPr>
      <w:r>
        <w:t>また、 自宅で仕事をする場合、 自宅のPCからネットワークを介して会社で使っている仮想PCのデスクトップを呼び出せば同じ環境をそのまま使えます。 これは、 災害や事故でPCが破損してしまっても使えることから、 事業継続の観点からも注目されています。</w:t>
      </w:r>
    </w:p>
    <w:p>
      <w:pPr>
        <w:pStyle w:val="Heading1"/>
        <w:numPr>
          <w:ilvl w:val="0"/>
          <w:numId w:val="104"/>
        </w:numPr>
      </w:pPr>
      <w:r>
        <w:t>シンクライアント</w:t>
      </w:r>
    </w:p>
    <w:p>
      <w:pPr>
        <w:pStyle w:val="Heading2"/>
        <w:numPr>
          <w:ilvl w:val="1"/>
          <w:numId w:val="104"/>
        </w:numPr>
      </w:pPr>
      <w:r>
        <w:t>Subtopic</w:t>
      </w:r>
    </w:p>
    <w:p>
      <w:pPr>
        <w:numPr>
          <w:ilvl w:val="0"/>
          <w:numId w:val="0"/>
        </w:numPr>
        <w:ind w:left="1040"/>
      </w:pPr>
    </w:p>
    <w:p>
      <w:pPr>
        <w:numPr>
          <w:ilvl w:val="0"/>
          <w:numId w:val="0"/>
        </w:numPr>
        <w:ind w:left="1040"/>
      </w:pPr>
      <w:r>
        <w:drawing>
          <wp:anchor simplePos="0" relativeHeight="251670528" behindDoc="0" locked="0" layoutInCell="1" allowOverlap="1">
            <wp:simplePos x="0" y="0"/>
            <wp:positionH relativeFrom="column">
              <wp:posOffset>660400</wp:posOffset>
            </wp:positionH>
            <wp:positionV relativeFrom="line">
              <wp:posOffset>1270</wp:posOffset>
            </wp:positionV>
            <wp:extent cx="4739640" cy="3554730"/>
            <wp:wrapTopAndBottom/>
            <wp:docPr id="1000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8" name=""/>
                    <pic:cNvPicPr>
                      <a:picLocks noChangeAspect="1"/>
                    </pic:cNvPicPr>
                  </pic:nvPicPr>
                  <pic:blipFill>
                    <a:blip xmlns:r="http://schemas.openxmlformats.org/officeDocument/2006/relationships" r:embed="rId18"/>
                    <a:stretch>
                      <a:fillRect/>
                    </a:stretch>
                  </pic:blipFill>
                  <pic:spPr>
                    <a:xfrm>
                      <a:off x="0" y="0"/>
                      <a:ext cx="4739640" cy="3554730"/>
                    </a:xfrm>
                    <a:prstGeom prst="rect">
                      <a:avLst/>
                    </a:prstGeom>
                  </pic:spPr>
                </pic:pic>
              </a:graphicData>
            </a:graphic>
          </wp:anchor>
        </w:drawing>
      </w:r>
    </w:p>
    <w:p>
      <w:pPr>
        <w:pStyle w:val="Heading2"/>
        <w:numPr>
          <w:ilvl w:val="1"/>
          <w:numId w:val="104"/>
        </w:numPr>
      </w:pPr>
      <w:r>
        <w:t>「デスクトップ仮想化」と「アプリケーション仮装化」は、 手元のPC側にOSやアプリケーションを導入する必要はありません。 ならば、 ネットワークに接続でき、 画面表示や入出力操作の機能を動かすことができるだけの必要最小限のメモリやプロセッサでも十分です。 また、 プログラムや作成した文書や表などのデータをPC側に保管する必要がないので、 ストレージも不要です。</w:t>
      </w:r>
    </w:p>
    <w:p>
      <w:pPr>
        <w:pStyle w:val="Heading2"/>
        <w:numPr>
          <w:ilvl w:val="1"/>
          <w:numId w:val="104"/>
        </w:numPr>
      </w:pPr>
      <w:r>
        <w:t>そこで、 「デスクトップ仮想化」と「アプリケーション仮装化」の使用を前提に機能を最小限に絞ったクライアントPCが作られました。 これをシンクライアント（Thin Client）と言います。 Thinとは、 「やせた」という意味です。 ちなみに、 通常のPCを、 Fat（太った）Clientと呼ぶことがあります。</w:t>
      </w:r>
    </w:p>
    <w:p>
      <w:pPr>
        <w:pStyle w:val="Heading2"/>
        <w:numPr>
          <w:ilvl w:val="1"/>
          <w:numId w:val="104"/>
        </w:numPr>
      </w:pPr>
      <w:r>
        <w:t>最近では、 タブレットやスマートフォンのアプリで、 シンクライアントの機能を実現しているものも登場しています。</w:t>
      </w:r>
    </w:p>
    <w:p>
      <w:pPr>
        <w:pStyle w:val="Heading2"/>
        <w:numPr>
          <w:ilvl w:val="1"/>
          <w:numId w:val="104"/>
        </w:numPr>
      </w:pPr>
      <w:r>
        <w:t>シンクライアントは、 高い処理能力や大容量のストレージを搭載した一般のPCに比べて大幅に安価です。 また、 ユーザー個別の設定やアプリケーション、 データはサーバー側で管理していますので、 仮に機械が故障しても、 復旧作業を行わず取り替えるだけで使用を再開できるのでユーザーの管理負担は少なくてすみます。</w:t>
      </w:r>
    </w:p>
    <w:p>
      <w:pPr>
        <w:pStyle w:val="Heading2"/>
        <w:numPr>
          <w:ilvl w:val="1"/>
          <w:numId w:val="104"/>
        </w:numPr>
      </w:pPr>
      <w:r>
        <w:t>また、 シンクライアントにはデータは保管できませんから、 サーバーに接続する手順が分からなければ、 盗難に遭ってもデータが盗まれる危険はありません。 セキュリティの観点からも安心です。</w:t>
      </w:r>
    </w:p>
    <w:p>
      <w:pPr>
        <w:pStyle w:val="Heading2"/>
        <w:numPr>
          <w:ilvl w:val="1"/>
          <w:numId w:val="104"/>
        </w:numPr>
      </w:pPr>
      <w:r>
        <w:t>「シンクライアント」は、 このような機能を絞り込んだPCの名称として使われていますが、 「シンクライアントが利用できる仮想化方式」すなわち、 「デスクトップ仮想化」と「アプリケーション仮装化」の総称としても使われる場合があります。</w:t>
      </w:r>
    </w:p>
    <w:p>
      <w:pPr>
        <w:pStyle w:val="Heading1"/>
        <w:numPr>
          <w:ilvl w:val="0"/>
          <w:numId w:val="104"/>
        </w:numPr>
      </w:pPr>
      <w:r>
        <w:t>Chromebook</w:t>
      </w:r>
    </w:p>
    <w:p>
      <w:pPr>
        <w:pStyle w:val="Heading2"/>
        <w:numPr>
          <w:ilvl w:val="1"/>
          <w:numId w:val="104"/>
        </w:numPr>
      </w:pPr>
      <w:r>
        <w:t>Subtopic</w:t>
      </w:r>
    </w:p>
    <w:p>
      <w:pPr>
        <w:numPr>
          <w:ilvl w:val="0"/>
          <w:numId w:val="0"/>
        </w:numPr>
        <w:ind w:left="1040"/>
      </w:pPr>
    </w:p>
    <w:p>
      <w:pPr>
        <w:numPr>
          <w:ilvl w:val="0"/>
          <w:numId w:val="0"/>
        </w:numPr>
        <w:ind w:left="1040"/>
      </w:pPr>
      <w:r>
        <w:drawing>
          <wp:anchor simplePos="0" relativeHeight="251671552" behindDoc="0" locked="0" layoutInCell="1" allowOverlap="1">
            <wp:simplePos x="0" y="0"/>
            <wp:positionH relativeFrom="column">
              <wp:posOffset>660400</wp:posOffset>
            </wp:positionH>
            <wp:positionV relativeFrom="line">
              <wp:posOffset>1270</wp:posOffset>
            </wp:positionV>
            <wp:extent cx="4739640" cy="3554730"/>
            <wp:wrapTopAndBottom/>
            <wp:docPr id="1000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30" name=""/>
                    <pic:cNvPicPr>
                      <a:picLocks noChangeAspect="1"/>
                    </pic:cNvPicPr>
                  </pic:nvPicPr>
                  <pic:blipFill>
                    <a:blip xmlns:r="http://schemas.openxmlformats.org/officeDocument/2006/relationships" r:embed="rId19"/>
                    <a:stretch>
                      <a:fillRect/>
                    </a:stretch>
                  </pic:blipFill>
                  <pic:spPr>
                    <a:xfrm>
                      <a:off x="0" y="0"/>
                      <a:ext cx="4739640" cy="3554730"/>
                    </a:xfrm>
                    <a:prstGeom prst="rect">
                      <a:avLst/>
                    </a:prstGeom>
                  </pic:spPr>
                </pic:pic>
              </a:graphicData>
            </a:graphic>
          </wp:anchor>
        </w:drawing>
      </w:r>
    </w:p>
    <w:p>
      <w:pPr>
        <w:pStyle w:val="Heading2"/>
        <w:numPr>
          <w:ilvl w:val="1"/>
          <w:numId w:val="104"/>
        </w:numPr>
      </w:pPr>
      <w:r>
        <w:t>【図解】コレ１枚で分かるChromebook</w:t>
      </w:r>
    </w:p>
    <w:p>
      <w:pPr>
        <w:pStyle w:val="Heading2"/>
        <w:numPr>
          <w:ilvl w:val="1"/>
          <w:numId w:val="104"/>
        </w:numPr>
      </w:pPr>
      <w:r>
        <w:t>今、 Chromebookという新しいタイプのノートPCが、 注目されています。 米Gartner は、 2015年、 全世界の Chromebook の販売台数は、 730万台に達し、 PCやタブレットが、 二桁を超えて大幅な減少している中、 2014年に比べ27%の成長になると予測しています。</w:t>
      </w:r>
    </w:p>
    <w:p>
      <w:pPr>
        <w:pStyle w:val="Heading2"/>
        <w:numPr>
          <w:ilvl w:val="1"/>
          <w:numId w:val="104"/>
        </w:numPr>
      </w:pPr>
      <w:r>
        <w:t>Chromebookとは、 Googleが開発したChromeブラウザを動かすことに特化した基本ソフトChrome OSを搭載したノートPCのことです。</w:t>
      </w:r>
    </w:p>
    <w:p>
      <w:pPr>
        <w:pStyle w:val="Heading2"/>
        <w:numPr>
          <w:ilvl w:val="1"/>
          <w:numId w:val="104"/>
        </w:numPr>
      </w:pPr>
      <w:r>
        <w:t>ブラウザしか動かないというシンプルな機能に特化することで、 高速なCPUや大量のメモリが不要となりました。 また、 アプリをPCにインストールせず、 ブラウザを介して、 クラウド・サービスとして利用するため、 プログラムやデータをPCに保管する必要はなく、 大容量のストレージもいりません。 同時にデータ流出の危険も減り、 バックアップも不要です。 さらに、 機能がシンプルなために、 脆弱性が少なくウイルスに狙われる危険も減り安全性も高まります。 また、 ユーザーが使えるアプリケーションの選択やデータの範囲などの権限設定も管理者が、 一括して管理画面から行うことができるなど、 PCを個別に配布することに比べ、 運用管理負担を大幅に削減することができます。</w:t>
      </w:r>
    </w:p>
    <w:p>
      <w:pPr>
        <w:pStyle w:val="Heading2"/>
        <w:numPr>
          <w:ilvl w:val="1"/>
          <w:numId w:val="104"/>
        </w:numPr>
      </w:pPr>
      <w:r>
        <w:t>これまで「何でもできる」ことを追求し開発されてきたWindowsなどの汎用OSには、 快適に動かすためには高性能なハードウェアが必要でしたが、 あえて機能を絞り込むことによって、 軽量で安価なノートPCを実現したのです。</w:t>
      </w:r>
    </w:p>
    <w:p>
      <w:pPr>
        <w:pStyle w:val="Heading2"/>
        <w:numPr>
          <w:ilvl w:val="1"/>
          <w:numId w:val="104"/>
        </w:numPr>
      </w:pPr>
      <w:r>
        <w:t>かつて、 メール、 表計算や文書作成などは、 PCに導入されたアプリに頼っていましたが、 今ではブラウザを介してクラウドで利用できるようになっています。 その他の業務アプリケーションもクラウドで利用できるものが増えています。</w:t>
      </w:r>
    </w:p>
    <w:p>
      <w:pPr>
        <w:pStyle w:val="Heading2"/>
        <w:numPr>
          <w:ilvl w:val="1"/>
          <w:numId w:val="104"/>
        </w:numPr>
      </w:pPr>
      <w:r>
        <w:t>多くのPCユーザーを抱える企業や教育機関は、 セキュリティ上の心配が少なく、 運用管理側の負担も少ないChromebookに注目しています。 まだPCでなければできないことや使い勝手で、 従来型のノートPCが必要だとの声も少なくはありませんが、 ネットワーク環境やクラウド・サービスの充実とともに、 新たな選択肢としてその地位を確立してゆくことになるでしょう。</w:t>
      </w:r>
    </w:p>
    <w:p>
      <w:pPr>
        <w:pStyle w:val="Heading1"/>
        <w:numPr>
          <w:ilvl w:val="0"/>
          <w:numId w:val="104"/>
        </w:numPr>
      </w:pPr>
      <w:r>
        <w:t>クライアント仮想化</w:t>
      </w:r>
    </w:p>
    <w:p>
      <w:pPr>
        <w:pStyle w:val="Heading2"/>
        <w:numPr>
          <w:ilvl w:val="1"/>
          <w:numId w:val="104"/>
        </w:numPr>
      </w:pPr>
      <w:r>
        <w:t>Subtopic</w:t>
      </w:r>
    </w:p>
    <w:p>
      <w:pPr>
        <w:numPr>
          <w:ilvl w:val="0"/>
          <w:numId w:val="0"/>
        </w:numPr>
        <w:ind w:left="1040"/>
      </w:pPr>
    </w:p>
    <w:p>
      <w:pPr>
        <w:numPr>
          <w:ilvl w:val="0"/>
          <w:numId w:val="0"/>
        </w:numPr>
        <w:ind w:left="1040"/>
      </w:pPr>
      <w:r>
        <w:drawing>
          <wp:anchor simplePos="0" relativeHeight="251672576" behindDoc="0" locked="0" layoutInCell="1" allowOverlap="1">
            <wp:simplePos x="0" y="0"/>
            <wp:positionH relativeFrom="column">
              <wp:posOffset>660400</wp:posOffset>
            </wp:positionH>
            <wp:positionV relativeFrom="line">
              <wp:posOffset>1270</wp:posOffset>
            </wp:positionV>
            <wp:extent cx="4739640" cy="3554730"/>
            <wp:wrapTopAndBottom/>
            <wp:docPr id="1000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32" name=""/>
                    <pic:cNvPicPr>
                      <a:picLocks noChangeAspect="1"/>
                    </pic:cNvPicPr>
                  </pic:nvPicPr>
                  <pic:blipFill>
                    <a:blip xmlns:r="http://schemas.openxmlformats.org/officeDocument/2006/relationships" r:embed="rId20"/>
                    <a:stretch>
                      <a:fillRect/>
                    </a:stretch>
                  </pic:blipFill>
                  <pic:spPr>
                    <a:xfrm>
                      <a:off x="0" y="0"/>
                      <a:ext cx="4739640" cy="3554730"/>
                    </a:xfrm>
                    <a:prstGeom prst="rect">
                      <a:avLst/>
                    </a:prstGeom>
                  </pic:spPr>
                </pic:pic>
              </a:graphicData>
            </a:graphic>
          </wp:anchor>
        </w:drawing>
      </w:r>
    </w:p>
    <w:p>
      <w:pPr>
        <w:pStyle w:val="Heading2"/>
        <w:numPr>
          <w:ilvl w:val="1"/>
          <w:numId w:val="104"/>
        </w:numPr>
      </w:pPr>
      <w:r>
        <w:t>クライアントの仮想化は、 ひとつのクライアントPC上に複数の異なるオペレーティング・システムを同時に稼働させる技術です。</w:t>
      </w:r>
    </w:p>
    <w:p>
      <w:pPr>
        <w:pStyle w:val="Heading2"/>
        <w:numPr>
          <w:ilvl w:val="1"/>
          <w:numId w:val="104"/>
        </w:numPr>
      </w:pPr>
      <w:r>
        <w:t>本来、 ひとりのユーザーに占有使用されるクライアントPCに、 複数の仮想マシンを動かし異なるオペレーティング・システムを稼働させるのは、 プログラムやデータの互換性を確保するためです。</w:t>
      </w:r>
    </w:p>
    <w:p>
      <w:pPr>
        <w:pStyle w:val="Heading2"/>
        <w:numPr>
          <w:ilvl w:val="1"/>
          <w:numId w:val="104"/>
        </w:numPr>
      </w:pPr>
      <w:r>
        <w:t>例えば、 Window 7と言われるPC用のオペレーティング・システム上で、 「XPモード」と呼ばれる仮想化の機能が動きます。 この機能はWindows 7の前のバージョンであるWindows XPを動かすことができる仮想PCをWindows7の中に作ります。 この上で、 Windows XPを動かせば、 一台のPCの上で、 同時にWindows 7とWindows XPを同時に稼働させることができます。</w:t>
      </w:r>
    </w:p>
    <w:p>
      <w:pPr>
        <w:pStyle w:val="Heading2"/>
        <w:numPr>
          <w:ilvl w:val="1"/>
          <w:numId w:val="104"/>
        </w:numPr>
      </w:pPr>
      <w:r>
        <w:t>このようなことが必要になるのは、 Windows XPでは動くがWindows 7では動かないソフトウェアがあるからです。 バージョンアップのためにこれを移行するとなると、 プログラムの修正やテスト、 購入したパッケージ・ソフトウェアであれば、 バージョンアップしなければなりません。 そのための作業の手間や費用は、 台数が多ければ多いほど、 大きな負担となります。 しかし、 この機能を使えば、 XP用として開発、 購入したソフトウェアを無駄にしないですむのです。</w:t>
      </w:r>
    </w:p>
    <w:p>
      <w:pPr>
        <w:pStyle w:val="Heading2"/>
        <w:numPr>
          <w:ilvl w:val="1"/>
          <w:numId w:val="104"/>
        </w:numPr>
      </w:pPr>
      <w:r>
        <w:t>また、 AppleのMac OS上でWindowsを動かすクライアント仮想化のソフトウェアもあります。 これを使えば、 一台のMac PCでMac OSとWindowsを同時に動かすことができます。 そのため、 それぞれでしか動かないが、 どちらも使いたいと言ったときに、 ふたつのPCを用意する必要はありません。 また、 データも相互にやりとりできますので、 大変便利です。</w:t>
      </w:r>
    </w:p>
    <w:p>
      <w:pPr>
        <w:pStyle w:val="Heading1"/>
        <w:numPr>
          <w:ilvl w:val="0"/>
          <w:numId w:val="104"/>
        </w:numPr>
      </w:pPr>
      <w:r>
        <w:t>ストレージ仮想化</w:t>
      </w:r>
    </w:p>
    <w:p>
      <w:pPr>
        <w:pStyle w:val="Heading2"/>
        <w:numPr>
          <w:ilvl w:val="1"/>
          <w:numId w:val="104"/>
        </w:numPr>
      </w:pPr>
      <w:r>
        <w:t>Subtopic</w:t>
      </w:r>
    </w:p>
    <w:p>
      <w:pPr>
        <w:numPr>
          <w:ilvl w:val="0"/>
          <w:numId w:val="0"/>
        </w:numPr>
        <w:ind w:left="1040"/>
      </w:pPr>
    </w:p>
    <w:p>
      <w:pPr>
        <w:numPr>
          <w:ilvl w:val="0"/>
          <w:numId w:val="0"/>
        </w:numPr>
        <w:ind w:left="1040"/>
      </w:pPr>
      <w:r>
        <w:drawing>
          <wp:anchor simplePos="0" relativeHeight="251673600" behindDoc="0" locked="0" layoutInCell="1" allowOverlap="1">
            <wp:simplePos x="0" y="0"/>
            <wp:positionH relativeFrom="column">
              <wp:posOffset>660400</wp:posOffset>
            </wp:positionH>
            <wp:positionV relativeFrom="line">
              <wp:posOffset>1270</wp:posOffset>
            </wp:positionV>
            <wp:extent cx="4739640" cy="3554730"/>
            <wp:wrapTopAndBottom/>
            <wp:docPr id="1000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34" name=""/>
                    <pic:cNvPicPr>
                      <a:picLocks noChangeAspect="1"/>
                    </pic:cNvPicPr>
                  </pic:nvPicPr>
                  <pic:blipFill>
                    <a:blip xmlns:r="http://schemas.openxmlformats.org/officeDocument/2006/relationships" r:embed="rId21"/>
                    <a:stretch>
                      <a:fillRect/>
                    </a:stretch>
                  </pic:blipFill>
                  <pic:spPr>
                    <a:xfrm>
                      <a:off x="0" y="0"/>
                      <a:ext cx="4739640" cy="3554730"/>
                    </a:xfrm>
                    <a:prstGeom prst="rect">
                      <a:avLst/>
                    </a:prstGeom>
                  </pic:spPr>
                </pic:pic>
              </a:graphicData>
            </a:graphic>
          </wp:anchor>
        </w:drawing>
      </w:r>
    </w:p>
    <w:p>
      <w:pPr>
        <w:pStyle w:val="Heading2"/>
        <w:numPr>
          <w:ilvl w:val="1"/>
          <w:numId w:val="104"/>
        </w:numPr>
      </w:pPr>
      <w:r>
        <w:t>【図解】コレ１枚で分かるストレージの仮想化</w:t>
      </w:r>
    </w:p>
    <w:p>
      <w:pPr>
        <w:pStyle w:val="Heading2"/>
        <w:numPr>
          <w:ilvl w:val="1"/>
          <w:numId w:val="104"/>
        </w:numPr>
      </w:pPr>
      <w:r>
        <w:t>ストレージ仮想化は、 ハードウェアの物理的な制限・制約からの解放するために使われる技術です。</w:t>
      </w:r>
    </w:p>
    <w:p>
      <w:pPr>
        <w:pStyle w:val="Heading2"/>
        <w:numPr>
          <w:ilvl w:val="1"/>
          <w:numId w:val="104"/>
        </w:numPr>
      </w:pPr>
      <w:r>
        <w:t>例えば、 ストレージの容量は、 使っている／いないに関わらず、 「128GB」というように物理的に決まってしまいます。 これをサーバー個別に割り当て、 そこでしか使えないのでは、 複数サーバーを使っている場合などは非効率です。 そこで、 複数ストレージをひとつにまとめ複数サーバーで共用し必要な容量だけを割り当てることで使用効率を高めることができます。</w:t>
      </w:r>
    </w:p>
    <w:p>
      <w:pPr>
        <w:pStyle w:val="Heading2"/>
        <w:numPr>
          <w:ilvl w:val="1"/>
          <w:numId w:val="104"/>
        </w:numPr>
      </w:pPr>
      <w:r>
        <w:t>また、 シンプロビジョニングや重複排除という技術で使用効率や利便性をさらに高めることができます。</w:t>
      </w:r>
    </w:p>
    <w:p>
      <w:pPr>
        <w:pStyle w:val="Heading2"/>
        <w:numPr>
          <w:ilvl w:val="1"/>
          <w:numId w:val="104"/>
        </w:numPr>
      </w:pPr>
      <w:r>
        <w:t>シンプロビジョニングは、 物理ストレージの容量を実際より多くあるようにサーバー上のアプリケーションに見せかける技術です。 これまでなら、 物理ストレージの容量が変われば、 サーバーやアプリケーションへの設定変更が必要でした。 しかし、 この技術を使えば、 サーバーやアプリケーションには、 最初から大きな容量で設定しておき、 実際にはその時点で使う容量だけを用意し、 足らなくなった容量を物理的に補充するだけで設定の変更が不要になります。 これにより容量を節約できると共に運用負担が軽減できます。</w:t>
      </w:r>
    </w:p>
    <w:p>
      <w:pPr>
        <w:pStyle w:val="Heading2"/>
        <w:numPr>
          <w:ilvl w:val="1"/>
          <w:numId w:val="104"/>
        </w:numPr>
      </w:pPr>
      <w:r>
        <w:t>重複排除は、 データの重複している部分を削減し、 ストレージの使用効率を高める技術です。 例えば、 電子メールでファイルを添付して同時に複数の人に送信すると、 同じファイルのコピーがいくつも作られてしまいます。 この重複データを削除してデータ容量を削減する一方で、 ユーザーには、 これまでと変わらず複数のファイルがそこにあるように見せかけることができます。 このように、 ユーザーに意識させずストレージの容量を減らすことができるのです。</w:t>
      </w:r>
    </w:p>
    <w:p>
      <w:pPr>
        <w:pStyle w:val="Heading2"/>
        <w:numPr>
          <w:ilvl w:val="1"/>
          <w:numId w:val="104"/>
        </w:numPr>
      </w:pPr>
      <w:r>
        <w:t>ビッグデータの時代となり、 ストレージの需要が高まる中、 効率よくストレージを利用し、 運用や管理の負担を軽減することへの需要は、 益々高まってくるでしょう。</w:t>
      </w:r>
    </w:p>
    <w:p>
      <w:pPr>
        <w:pStyle w:val="Heading1"/>
        <w:numPr>
          <w:ilvl w:val="0"/>
          <w:numId w:val="104"/>
        </w:numPr>
      </w:pPr>
      <w:r>
        <w:t>コンバージド・システムとハイパーコンバージド・システム</w:t>
      </w:r>
    </w:p>
    <w:p>
      <w:pPr>
        <w:pStyle w:val="Heading2"/>
        <w:numPr>
          <w:ilvl w:val="1"/>
          <w:numId w:val="104"/>
        </w:numPr>
      </w:pPr>
      <w:r>
        <w:t>Subtopic</w:t>
      </w:r>
    </w:p>
    <w:p>
      <w:pPr>
        <w:numPr>
          <w:ilvl w:val="0"/>
          <w:numId w:val="0"/>
        </w:numPr>
        <w:ind w:left="1040"/>
      </w:pPr>
    </w:p>
    <w:p>
      <w:pPr>
        <w:numPr>
          <w:ilvl w:val="0"/>
          <w:numId w:val="0"/>
        </w:numPr>
        <w:ind w:left="1040"/>
      </w:pPr>
      <w:r>
        <w:drawing>
          <wp:anchor simplePos="0" relativeHeight="251674624" behindDoc="0" locked="0" layoutInCell="1" allowOverlap="1">
            <wp:simplePos x="0" y="0"/>
            <wp:positionH relativeFrom="column">
              <wp:posOffset>660400</wp:posOffset>
            </wp:positionH>
            <wp:positionV relativeFrom="line">
              <wp:posOffset>1270</wp:posOffset>
            </wp:positionV>
            <wp:extent cx="4739640" cy="3554730"/>
            <wp:wrapTopAndBottom/>
            <wp:docPr id="1000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36" name=""/>
                    <pic:cNvPicPr>
                      <a:picLocks noChangeAspect="1"/>
                    </pic:cNvPicPr>
                  </pic:nvPicPr>
                  <pic:blipFill>
                    <a:blip xmlns:r="http://schemas.openxmlformats.org/officeDocument/2006/relationships" r:embed="rId22"/>
                    <a:stretch>
                      <a:fillRect/>
                    </a:stretch>
                  </pic:blipFill>
                  <pic:spPr>
                    <a:xfrm>
                      <a:off x="0" y="0"/>
                      <a:ext cx="4739640" cy="3554730"/>
                    </a:xfrm>
                    <a:prstGeom prst="rect">
                      <a:avLst/>
                    </a:prstGeom>
                  </pic:spPr>
                </pic:pic>
              </a:graphicData>
            </a:graphic>
          </wp:anchor>
        </w:drawing>
      </w:r>
    </w:p>
    <w:p>
      <w:pPr>
        <w:pStyle w:val="Heading2"/>
        <w:numPr>
          <w:ilvl w:val="1"/>
          <w:numId w:val="104"/>
        </w:numPr>
      </w:pPr>
      <w:r>
        <w:t>インターネットに繋げば、 いつでも何処でも望む情報が手に入り、 アプリケーション・サービスをうけられるようになりました。 その結果、 必要となるシステム資源は、 質的にも量的にも従来とは桁違いの規模となり、 これが継続的に増大する状況が生まれています。 これを「Webスケール」と呼んでいます。 パブリック・クラウドは、 このWebスケールに対応しなければなりません。</w:t>
      </w:r>
    </w:p>
    <w:p>
      <w:pPr>
        <w:pStyle w:val="Heading2"/>
        <w:numPr>
          <w:ilvl w:val="1"/>
          <w:numId w:val="104"/>
        </w:numPr>
      </w:pPr>
      <w:r>
        <w:t>そのためには、 CPUやメモリ、 ストレージなどのハードウェア能力をそれぞれ個別に増強する「スケールアップ」では、 すぐに物理的な限界に達してしまいます。 そこで、 同様のハードウェアを並列に追加してゆき、 全体の規模を拡大して、 並列処理させることで能力を増強する「スケールアウト」での対応が、 一般的です。 スケールアウトにすれば、 継続的な需要の増大に際しても、 ハードウェアを追加してゆくことで、 容易に能力を増強できるのです。</w:t>
      </w:r>
    </w:p>
    <w:p>
      <w:pPr>
        <w:pStyle w:val="Heading2"/>
        <w:numPr>
          <w:ilvl w:val="1"/>
          <w:numId w:val="104"/>
        </w:numPr>
      </w:pPr>
      <w:r>
        <w:t>スクリーンショット 2015-06-11 7.42.30.png</w:t>
      </w:r>
    </w:p>
    <w:p>
      <w:pPr>
        <w:pStyle w:val="Heading2"/>
        <w:numPr>
          <w:ilvl w:val="1"/>
          <w:numId w:val="104"/>
        </w:numPr>
      </w:pPr>
      <w:r>
        <w:t>このようなスケールアウトの考え方をパブリック・クラウドではなく、 プライベート・クラウドのインフラとして提供しようという製品が登場しています。 これらは、 「ハイパー・コンバージド・システム」と言われ、 Nutanix、 EVO:RAIL、 Simplivity、 VCEのVxRackなどの製品が登場しています。 これら製品は、 サーバー、 ネットワーク、 ストレージで1単位の標準化されたモジュールで構成され、 これを追加してゆくことで、 すなわち、 スケールアウトでシステムの能力を増強することができます。</w:t>
      </w:r>
    </w:p>
    <w:p>
      <w:pPr>
        <w:pStyle w:val="Heading2"/>
        <w:numPr>
          <w:ilvl w:val="1"/>
          <w:numId w:val="104"/>
        </w:numPr>
      </w:pPr>
      <w:r>
        <w:t>これまでも、 サーバー、 ネットワーク、 ストレージをひとつの筐体に収め、 システムの接続や基本的な設定を予め済ませて出荷する「コンバージド・システム（垂直統合システム）」と言われる製品はありました。 例えば、 Oracleの Exalogic Elastic Cloud、 IBMのPureFlex System、 VCEのvBlock、 HP のConvergedSystemなどがあります。</w:t>
      </w:r>
    </w:p>
    <w:p>
      <w:pPr>
        <w:pStyle w:val="Heading2"/>
        <w:numPr>
          <w:ilvl w:val="1"/>
          <w:numId w:val="104"/>
        </w:numPr>
      </w:pPr>
      <w:r>
        <w:t>しかし、 能力の拡張となると構成要素毎に個別対応しなければならず、 しかも、 接続や設定などが複雑になります。 規模や構成を変えないことを前提に使うには、 導入や設定、 運用も容易なのですが、 スケールアウトには簡単に対応できないものでした。</w:t>
      </w:r>
    </w:p>
    <w:p>
      <w:pPr>
        <w:pStyle w:val="Heading2"/>
        <w:numPr>
          <w:ilvl w:val="1"/>
          <w:numId w:val="104"/>
        </w:numPr>
      </w:pPr>
      <w:r>
        <w:t>一方、 「ハイパー・コンバージド・システム」は、 標準化されたモジュールを追加することで、 能力をスケールアウトに拡張でき、 その構成や設定も自動で行われます。 能力の拡張を迅速かつ段階的に行う必要があるインフラ用途として有効です。 また構成や設定を全てソフトウェアで行えるSDI（Software Defined Infrastructure）を構築する手段としても注目されています。</w:t>
      </w:r>
    </w:p>
    <w:p>
      <w:pPr>
        <w:pStyle w:val="Heading2"/>
        <w:numPr>
          <w:ilvl w:val="1"/>
          <w:numId w:val="104"/>
        </w:numPr>
      </w:pPr>
      <w:r>
        <w:t>スクリーンショット 2015-06-11 7.42.56.png</w:t>
      </w:r>
    </w:p>
    <w:p>
      <w:pPr>
        <w:pStyle w:val="Heading2"/>
        <w:numPr>
          <w:ilvl w:val="1"/>
          <w:numId w:val="104"/>
        </w:numPr>
      </w:pPr>
      <w:r>
        <w:t>米Gartnerは、 「2015年の戦略的テクノロジ・トレンドのトップ10」にWeb Scale ITとして、 これを取り上げ、 注目しています。</w:t>
      </w:r>
    </w:p>
    <w:p>
      <w:pPr>
        <w:pStyle w:val="Heading1"/>
        <w:numPr>
          <w:ilvl w:val="0"/>
          <w:numId w:val="104"/>
        </w:numPr>
      </w:pPr>
      <w:r>
        <w:t>SDN（Software Defined Networking）</w:t>
      </w:r>
    </w:p>
    <w:p>
      <w:pPr>
        <w:pStyle w:val="Heading2"/>
        <w:numPr>
          <w:ilvl w:val="1"/>
          <w:numId w:val="104"/>
        </w:numPr>
      </w:pPr>
      <w:r>
        <w:t>Subtopic</w:t>
      </w:r>
    </w:p>
    <w:p>
      <w:pPr>
        <w:numPr>
          <w:ilvl w:val="0"/>
          <w:numId w:val="0"/>
        </w:numPr>
        <w:ind w:left="1040"/>
      </w:pPr>
    </w:p>
    <w:p>
      <w:pPr>
        <w:numPr>
          <w:ilvl w:val="0"/>
          <w:numId w:val="0"/>
        </w:numPr>
        <w:ind w:left="1040"/>
      </w:pPr>
      <w:r>
        <w:drawing>
          <wp:anchor simplePos="0" relativeHeight="251675648" behindDoc="0" locked="0" layoutInCell="1" allowOverlap="1">
            <wp:simplePos x="0" y="0"/>
            <wp:positionH relativeFrom="column">
              <wp:posOffset>660400</wp:posOffset>
            </wp:positionH>
            <wp:positionV relativeFrom="line">
              <wp:posOffset>1270</wp:posOffset>
            </wp:positionV>
            <wp:extent cx="4739640" cy="3554730"/>
            <wp:wrapTopAndBottom/>
            <wp:docPr id="1000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38" name=""/>
                    <pic:cNvPicPr>
                      <a:picLocks noChangeAspect="1"/>
                    </pic:cNvPicPr>
                  </pic:nvPicPr>
                  <pic:blipFill>
                    <a:blip xmlns:r="http://schemas.openxmlformats.org/officeDocument/2006/relationships" r:embed="rId23"/>
                    <a:stretch>
                      <a:fillRect/>
                    </a:stretch>
                  </pic:blipFill>
                  <pic:spPr>
                    <a:xfrm>
                      <a:off x="0" y="0"/>
                      <a:ext cx="4739640" cy="3554730"/>
                    </a:xfrm>
                    <a:prstGeom prst="rect">
                      <a:avLst/>
                    </a:prstGeom>
                  </pic:spPr>
                </pic:pic>
              </a:graphicData>
            </a:graphic>
          </wp:anchor>
        </w:drawing>
      </w:r>
    </w:p>
    <w:p>
      <w:pPr>
        <w:pStyle w:val="Heading2"/>
        <w:numPr>
          <w:ilvl w:val="1"/>
          <w:numId w:val="104"/>
        </w:numPr>
      </w:pPr>
      <w:r>
        <w:t>【図解】コレ１枚で分かるSDN</w:t>
      </w:r>
    </w:p>
    <w:p>
      <w:pPr>
        <w:pStyle w:val="Heading2"/>
        <w:numPr>
          <w:ilvl w:val="1"/>
          <w:numId w:val="104"/>
        </w:numPr>
      </w:pPr>
      <w:r>
        <w:t>従来、 ネットワークの構築は、 異なる役割や機能を持つ多数の機器をケーブルで接続し、 それぞれの機器に手間のかかる設定が必要でした。 この常識を変えたのが、 SDN（Software-Defined Networking）です。</w:t>
      </w:r>
    </w:p>
    <w:p>
      <w:pPr>
        <w:pStyle w:val="Heading2"/>
        <w:numPr>
          <w:ilvl w:val="1"/>
          <w:numId w:val="104"/>
        </w:numPr>
      </w:pPr>
      <w:r>
        <w:t>SDNとは、 ルーターやスイッチなどのネットワーク機器の構成や機能、 ネットワーク接続ルートなどを、 物理的な機器の導入や配線などの作業をしなくても、 ソフトウェアへの設定だけで実現する技術の総称です。</w:t>
      </w:r>
    </w:p>
    <w:p>
      <w:pPr>
        <w:pStyle w:val="Heading2"/>
        <w:numPr>
          <w:ilvl w:val="1"/>
          <w:numId w:val="104"/>
        </w:numPr>
      </w:pPr>
      <w:r>
        <w:t>例えば、 異なる複数企業のシステム機器が混在して設置されているデータセンターの場合、 従来であれば、 独立性を保証するため各社毎に機器もネットワークも物理的に分離して別々に管理しなければなりませんでした。 しかし、 SDNであれば、 全てをひとつの物理的なネットワークでつなぎ、 設定だけで分割して個別独立のネットワークに見せかけることができます。 また、 ルーターやスイッチ、 ファイヤーウォールなどの機能や役割の違う物理的な機器が必要でしたが、 物理的には同じ機器を使って、 設定だけで必要とする機能構成を実現することもできます。 このような仕組みをNFV（Network Functions Virtualization：ネットワーク機能の仮想化）と言います。</w:t>
      </w:r>
    </w:p>
    <w:p>
      <w:pPr>
        <w:pStyle w:val="Heading2"/>
        <w:numPr>
          <w:ilvl w:val="1"/>
          <w:numId w:val="104"/>
        </w:numPr>
      </w:pPr>
      <w:r>
        <w:t>また、 ネットワーク全体を一元的に集中制御できるので、 個々のネットワーク機器の設定に時間を取られません。</w:t>
      </w:r>
    </w:p>
    <w:p>
      <w:pPr>
        <w:pStyle w:val="Heading2"/>
        <w:numPr>
          <w:ilvl w:val="1"/>
          <w:numId w:val="104"/>
        </w:numPr>
      </w:pPr>
      <w:r>
        <w:t>さらに、 利用目的に応じた「ポリシー」に応じてネットワークの特性を自由に制御できるようになりました。 ポリシーとは、 どのように扱うかの方針や制約条件を体系的かつ具体的に定めた規範のことです。</w:t>
      </w:r>
    </w:p>
    <w:p>
      <w:pPr>
        <w:pStyle w:val="Heading2"/>
        <w:numPr>
          <w:ilvl w:val="1"/>
          <w:numId w:val="104"/>
        </w:numPr>
      </w:pPr>
      <w:r>
        <w:t>例えば、 セキュリティを高度に保ちたい、 負荷分散を行いたい、 音声や映像は途切れないように優先的に処理したいといった、 アプリケーションに応じたポリシーを設定し、 それに応じてネットワーク全体の挙動を制御できるようになったのです。</w:t>
      </w:r>
    </w:p>
    <w:p>
      <w:pPr>
        <w:pStyle w:val="Heading2"/>
        <w:numPr>
          <w:ilvl w:val="1"/>
          <w:numId w:val="104"/>
        </w:numPr>
      </w:pPr>
      <w:r>
        <w:t>かつては、 運用管理者が、 アプリケーションのポリシーに応じて、 手作業で個々のネットワーク機器の構成や設定を行っていました。 しかし、 SDNに対応したハードウェアやソフトウェアの登場により、 これらの作業をネットワーク全体に対して一括して、 あるいは、 アプリケーションからの要求に応じて自動的で対応できるようになったのです。</w:t>
      </w:r>
    </w:p>
    <w:p>
      <w:pPr>
        <w:pStyle w:val="Heading2"/>
        <w:numPr>
          <w:ilvl w:val="1"/>
          <w:numId w:val="104"/>
        </w:numPr>
      </w:pPr>
      <w:r>
        <w:t>これにより、 ネットワークの運用管理負担が軽減されると共に、 アプリケーションの変更に即応できる柔軟なネットワークが実現したのです。</w:t>
      </w:r>
    </w:p>
    <w:p>
      <w:pPr>
        <w:pStyle w:val="Heading1"/>
        <w:numPr>
          <w:ilvl w:val="0"/>
          <w:numId w:val="104"/>
        </w:numPr>
      </w:pPr>
      <w:r>
        <w:t>SD-WAN（Software-Defined Wide Area Network）</w:t>
      </w:r>
    </w:p>
    <w:p>
      <w:pPr>
        <w:pStyle w:val="Heading2"/>
        <w:numPr>
          <w:ilvl w:val="1"/>
          <w:numId w:val="104"/>
        </w:numPr>
      </w:pPr>
      <w:r>
        <w:t>Subtopic</w:t>
      </w:r>
    </w:p>
    <w:p>
      <w:pPr>
        <w:numPr>
          <w:ilvl w:val="0"/>
          <w:numId w:val="0"/>
        </w:numPr>
        <w:ind w:left="1040"/>
      </w:pPr>
    </w:p>
    <w:p>
      <w:pPr>
        <w:numPr>
          <w:ilvl w:val="0"/>
          <w:numId w:val="0"/>
        </w:numPr>
        <w:ind w:left="1040"/>
      </w:pPr>
      <w:r>
        <w:drawing>
          <wp:anchor simplePos="0" relativeHeight="251676672" behindDoc="0" locked="0" layoutInCell="1" allowOverlap="1">
            <wp:simplePos x="0" y="0"/>
            <wp:positionH relativeFrom="column">
              <wp:posOffset>660400</wp:posOffset>
            </wp:positionH>
            <wp:positionV relativeFrom="line">
              <wp:posOffset>1270</wp:posOffset>
            </wp:positionV>
            <wp:extent cx="4739640" cy="3554730"/>
            <wp:wrapTopAndBottom/>
            <wp:docPr id="1000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40" name=""/>
                    <pic:cNvPicPr>
                      <a:picLocks noChangeAspect="1"/>
                    </pic:cNvPicPr>
                  </pic:nvPicPr>
                  <pic:blipFill>
                    <a:blip xmlns:r="http://schemas.openxmlformats.org/officeDocument/2006/relationships" r:embed="rId24"/>
                    <a:stretch>
                      <a:fillRect/>
                    </a:stretch>
                  </pic:blipFill>
                  <pic:spPr>
                    <a:xfrm>
                      <a:off x="0" y="0"/>
                      <a:ext cx="4739640" cy="3554730"/>
                    </a:xfrm>
                    <a:prstGeom prst="rect">
                      <a:avLst/>
                    </a:prstGeom>
                  </pic:spPr>
                </pic:pic>
              </a:graphicData>
            </a:graphic>
          </wp:anchor>
        </w:drawing>
      </w:r>
    </w:p>
    <w:p>
      <w:pPr>
        <w:pStyle w:val="Heading1"/>
        <w:numPr>
          <w:ilvl w:val="0"/>
          <w:numId w:val="104"/>
        </w:numPr>
      </w:pPr>
      <w:r>
        <w:t>ブロックチェーン</w:t>
      </w:r>
    </w:p>
    <w:p>
      <w:pPr>
        <w:pStyle w:val="Heading2"/>
        <w:numPr>
          <w:ilvl w:val="1"/>
          <w:numId w:val="104"/>
        </w:numPr>
      </w:pPr>
      <w:r>
        <w:t>Subtopic</w:t>
      </w:r>
    </w:p>
    <w:p>
      <w:pPr>
        <w:numPr>
          <w:ilvl w:val="0"/>
          <w:numId w:val="0"/>
        </w:numPr>
        <w:ind w:left="1040"/>
      </w:pPr>
    </w:p>
    <w:p>
      <w:pPr>
        <w:numPr>
          <w:ilvl w:val="0"/>
          <w:numId w:val="0"/>
        </w:numPr>
        <w:ind w:left="1040"/>
      </w:pPr>
      <w:r>
        <w:drawing>
          <wp:anchor simplePos="0" relativeHeight="251677696" behindDoc="0" locked="0" layoutInCell="1" allowOverlap="1">
            <wp:simplePos x="0" y="0"/>
            <wp:positionH relativeFrom="column">
              <wp:posOffset>660400</wp:posOffset>
            </wp:positionH>
            <wp:positionV relativeFrom="line">
              <wp:posOffset>1270</wp:posOffset>
            </wp:positionV>
            <wp:extent cx="4739640" cy="3554730"/>
            <wp:wrapTopAndBottom/>
            <wp:docPr id="1000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42" name=""/>
                    <pic:cNvPicPr>
                      <a:picLocks noChangeAspect="1"/>
                    </pic:cNvPicPr>
                  </pic:nvPicPr>
                  <pic:blipFill>
                    <a:blip xmlns:r="http://schemas.openxmlformats.org/officeDocument/2006/relationships" r:embed="rId25"/>
                    <a:stretch>
                      <a:fillRect/>
                    </a:stretch>
                  </pic:blipFill>
                  <pic:spPr>
                    <a:xfrm>
                      <a:off x="0" y="0"/>
                      <a:ext cx="4739640" cy="3554730"/>
                    </a:xfrm>
                    <a:prstGeom prst="rect">
                      <a:avLst/>
                    </a:prstGeom>
                  </pic:spPr>
                </pic:pic>
              </a:graphicData>
            </a:graphic>
          </wp:anchor>
        </w:drawing>
      </w:r>
    </w:p>
    <w:p>
      <w:pPr>
        <w:pStyle w:val="Heading2"/>
        <w:numPr>
          <w:ilvl w:val="1"/>
          <w:numId w:val="104"/>
        </w:numPr>
      </w:pPr>
      <w:r>
        <w:t>【図解】コレ１枚でわかるブロックチェーン</w:t>
      </w:r>
    </w:p>
    <w:p>
      <w:pPr>
        <w:pStyle w:val="Heading2"/>
        <w:numPr>
          <w:ilvl w:val="1"/>
          <w:numId w:val="104"/>
        </w:numPr>
      </w:pPr>
      <w:r>
        <w:t>ブロックチェーン（blockchain）とは、 複数のシステムで取引履歴を分散管理する技術のことです。 これには暗号技術とP2Pネットワーク（通信ノード間で中継を介さず直接通信する）技術が使われており、 第三者機関による証明がなくても取引の正当性を証明でき、 データの改ざんを困難にしています。</w:t>
      </w:r>
    </w:p>
    <w:p>
      <w:pPr>
        <w:pStyle w:val="Heading2"/>
        <w:numPr>
          <w:ilvl w:val="1"/>
          <w:numId w:val="104"/>
        </w:numPr>
      </w:pPr>
      <w:r>
        <w:t>ブロックチェーンは、 もともと「政府や中央銀行による規制や管理を受けることなく、 誰もが自由に取引でき、 改ざんなどの不正ができないインターネット上の通貨」として開発されたビットコイン（Bitcoin）の信頼性を担保するための基盤技術として、 サトシ・ナカモトと名乗る人物が論文中で初めて原理を示したことが誕生の切っ掛けとなっています。</w:t>
      </w:r>
    </w:p>
    <w:p>
      <w:pPr>
        <w:pStyle w:val="Heading2"/>
        <w:numPr>
          <w:ilvl w:val="1"/>
          <w:numId w:val="104"/>
        </w:numPr>
      </w:pPr>
      <w:r>
        <w:t>この論文に基づいて有志の協力によりオープン・ソース・ソフトウエア（OSS）としてビットコインが開発され、 2009年より運用が始まっています。 運用が開始されて以降、 改ざんなどの被害を受けることなく取引が継続されており、 その仕組みの有効性・信頼性については認められつつあります。 なお、 日本にあったビットコインの取引所Mt.Goxのシステムが2014年に外部からの不正侵害による窃盗行為によるものとして取引が停止され大きな社会問題になりましたが、 これはビットコインそのものの問題ではなく、 ビットコインの取引を仲介するシステムの問題であり、 これによってビットコインそのものの信頼性が侵害されたわけではなく、 両者は分けて考えなくてはなりません。</w:t>
      </w:r>
    </w:p>
    <w:p>
      <w:pPr>
        <w:pStyle w:val="Heading2"/>
        <w:numPr>
          <w:ilvl w:val="1"/>
          <w:numId w:val="104"/>
        </w:numPr>
      </w:pPr>
      <w:r>
        <w:t>さて、 このビットコインの信頼性を担保する基盤となったブロックチェーンは、 「複数のシステムで取引（トランザクション）の履歴を分散共有し監視し合うことで、 取引の正当性を担保する仕組み」といえるでしょう。</w:t>
      </w:r>
    </w:p>
    <w:p>
      <w:pPr>
        <w:pStyle w:val="Heading2"/>
        <w:numPr>
          <w:ilvl w:val="1"/>
          <w:numId w:val="104"/>
        </w:numPr>
      </w:pPr>
      <w:r>
        <w:t>一般的な取引では、 法律や規制、 あるいは実績によって信頼される第三者機関／組織が取引の正当性を保証し、 その取引の履歴を一元的に管理することで、 信頼性が担保されていました。</w:t>
      </w:r>
    </w:p>
    <w:p>
      <w:pPr>
        <w:pStyle w:val="Heading2"/>
        <w:numPr>
          <w:ilvl w:val="1"/>
          <w:numId w:val="104"/>
        </w:numPr>
      </w:pPr>
      <w:r>
        <w:t>ブロックチェーンの技術を使うと、</w:t>
      </w:r>
    </w:p>
    <w:p>
      <w:pPr>
        <w:pStyle w:val="Heading2"/>
        <w:numPr>
          <w:ilvl w:val="1"/>
          <w:numId w:val="104"/>
        </w:numPr>
      </w:pPr>
      <w:r>
        <w:t>ブロックチェーンのネットワークに参加する全てのノードに取引が通知され、 だれもがその取引の内容を知ることができる。</w:t>
      </w:r>
    </w:p>
    <w:p>
      <w:pPr>
        <w:pStyle w:val="Heading2"/>
        <w:numPr>
          <w:ilvl w:val="1"/>
          <w:numId w:val="104"/>
        </w:numPr>
      </w:pPr>
      <w:r>
        <w:t>定められたルール（コンセンサス[合意]するための手順）に従って特定のノードが取引のまとまりである「ブロック」を分散共有された台帳に登録することが許され、 登録します。 ここでいう台帳とは、 取引のまとまりである「ブロック」を時間軸に沿ってチェーンのようにつないだもので、 これが「ブロックチェーン」と呼ばれる所以です。</w:t>
      </w:r>
    </w:p>
    <w:p>
      <w:pPr>
        <w:pStyle w:val="Heading2"/>
        <w:numPr>
          <w:ilvl w:val="1"/>
          <w:numId w:val="104"/>
        </w:numPr>
      </w:pPr>
      <w:r>
        <w:t>この台帳に取引記録が追加されると（＝ブロックチェーンに新たなブロックが追加されると）、 これに参加する全てのノードで新しいブロックチェーンが共有されます。</w:t>
      </w:r>
    </w:p>
    <w:p>
      <w:pPr>
        <w:pStyle w:val="Heading2"/>
        <w:numPr>
          <w:ilvl w:val="1"/>
          <w:numId w:val="104"/>
        </w:numPr>
      </w:pPr>
      <w:r>
        <w:t>この一連の仕組みにより、 膨大な複数のノードにより取引の履歴は分散共有され、 取引の存在と正当性が特定の第三者に頼らなくても証明されるのです。 また改ざんしようとしても、 分散共有された膨大な数のブロックチェーンの特定のブロックをほぼ同時に改ざんしなければならず、 結果として改ざんが不可能になっているのです。 例えば、 ビットコインの場合は、 膨大な数のノードが四六時中ブロックチェーンの更新を行っており、 この全てのノードの51%以上を改ざんしなければ、 改ざんは成立しません。 これは、 強力なスパーコンピューターを駆使しても改ざんができない規模となっており、 現実的には改ざんができないようになっているのです。</w:t>
      </w:r>
    </w:p>
    <w:p>
      <w:pPr>
        <w:pStyle w:val="Heading2"/>
        <w:numPr>
          <w:ilvl w:val="1"/>
          <w:numId w:val="104"/>
        </w:numPr>
      </w:pPr>
      <w:r>
        <w:t>また、 ブロックチェーンでは取引者の情報は暗号化されているため、 取引の内容は公開されても取引者の具体的な情報に紐付けされていないので匿名性は担保されています。</w:t>
      </w:r>
    </w:p>
    <w:p>
      <w:pPr>
        <w:pStyle w:val="Heading2"/>
        <w:numPr>
          <w:ilvl w:val="1"/>
          <w:numId w:val="104"/>
        </w:numPr>
      </w:pPr>
      <w:r>
        <w:t>ブロックチェーンは、 ビットコインに代表されるパブリックな取引への適用ばかりではありません。 改ざんを困難にする仕組みや、 低性能なシステムを分散ノードとして使用し無停止で運用可能なことから、 銀行取引や契約などの中核となっている元帳管理に適しているとして、 プライベートなシステムでの適用にも注目されるようになってきました。 例えば、 銀行の預金や為替、 決済などの勘定系業務、 証券取引、 不動産登記、 契約管理などへの適用についての検討や研究が進められています。</w:t>
      </w:r>
    </w:p>
    <w:p>
      <w:pPr>
        <w:pStyle w:val="Heading2"/>
        <w:numPr>
          <w:ilvl w:val="1"/>
          <w:numId w:val="104"/>
        </w:numPr>
      </w:pPr>
      <w:r>
        <w:t>例えば、 米株式市場のNASDAQは、 「ブロックチェーン」を使った未公開株式取引システム「Nasdaq Linq」を発表、 また三菱UFJフィナンシャル・グループ（MUFG）が、 ブロックチェーン技術に強みを持つスタートアップ企業米R3が主催し、 英バークレイズ銀行、 米シティグループなど世界的大手金融機関22行が参画する「Distributed Ledger Group」に参加、 さらにIBMがIoTのスケーラビリティとセキュリティを確保する技術「ADEPT（Autonomous Decentralized Peer-to-Peer Telemetry）」にブロックチェーンの技術を適用するなどの取り組みが始まっています。</w:t>
      </w:r>
    </w:p>
    <w:p>
      <w:pPr>
        <w:pStyle w:val="Heading2"/>
        <w:numPr>
          <w:ilvl w:val="1"/>
          <w:numId w:val="104"/>
        </w:numPr>
      </w:pPr>
      <w:r>
        <w:t>このようにブロックチェーン技術は、 実用に向けた様々な取り組みが積極的にすすめられており、 今後ますます注目されるようになってゆくでしょう。</w:t>
      </w:r>
    </w:p>
    <w:p>
      <w:pPr>
        <w:pStyle w:val="Heading1"/>
        <w:numPr>
          <w:ilvl w:val="0"/>
          <w:numId w:val="104"/>
        </w:numPr>
      </w:pPr>
      <w:r>
        <w:t>多層防衛</w:t>
      </w:r>
    </w:p>
    <w:p>
      <w:pPr>
        <w:pStyle w:val="Heading2"/>
        <w:numPr>
          <w:ilvl w:val="1"/>
          <w:numId w:val="104"/>
        </w:numPr>
      </w:pPr>
      <w:r>
        <w:t>Subtopic</w:t>
      </w:r>
    </w:p>
    <w:p>
      <w:pPr>
        <w:numPr>
          <w:ilvl w:val="0"/>
          <w:numId w:val="0"/>
        </w:numPr>
        <w:ind w:left="1040"/>
      </w:pPr>
    </w:p>
    <w:p>
      <w:pPr>
        <w:numPr>
          <w:ilvl w:val="0"/>
          <w:numId w:val="0"/>
        </w:numPr>
        <w:ind w:left="1040"/>
      </w:pPr>
      <w:r>
        <w:drawing>
          <wp:anchor simplePos="0" relativeHeight="251678720" behindDoc="0" locked="0" layoutInCell="1" allowOverlap="1">
            <wp:simplePos x="0" y="0"/>
            <wp:positionH relativeFrom="column">
              <wp:posOffset>660400</wp:posOffset>
            </wp:positionH>
            <wp:positionV relativeFrom="line">
              <wp:posOffset>1270</wp:posOffset>
            </wp:positionV>
            <wp:extent cx="4739640" cy="3554730"/>
            <wp:wrapTopAndBottom/>
            <wp:docPr id="10004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44" name=""/>
                    <pic:cNvPicPr>
                      <a:picLocks noChangeAspect="1"/>
                    </pic:cNvPicPr>
                  </pic:nvPicPr>
                  <pic:blipFill>
                    <a:blip xmlns:r="http://schemas.openxmlformats.org/officeDocument/2006/relationships" r:embed="rId26"/>
                    <a:stretch>
                      <a:fillRect/>
                    </a:stretch>
                  </pic:blipFill>
                  <pic:spPr>
                    <a:xfrm>
                      <a:off x="0" y="0"/>
                      <a:ext cx="4739640" cy="3554730"/>
                    </a:xfrm>
                    <a:prstGeom prst="rect">
                      <a:avLst/>
                    </a:prstGeom>
                  </pic:spPr>
                </pic:pic>
              </a:graphicData>
            </a:graphic>
          </wp:anchor>
        </w:drawing>
      </w:r>
    </w:p>
    <w:p>
      <w:pPr>
        <w:pStyle w:val="Heading2"/>
        <w:numPr>
          <w:ilvl w:val="1"/>
          <w:numId w:val="104"/>
        </w:numPr>
      </w:pPr>
      <w:r>
        <w:t>【図解】コレ1枚でわかる多層防衛</w:t>
      </w:r>
    </w:p>
    <w:p>
      <w:pPr>
        <w:pStyle w:val="Heading2"/>
        <w:numPr>
          <w:ilvl w:val="1"/>
          <w:numId w:val="104"/>
        </w:numPr>
      </w:pPr>
      <w:r>
        <w:t>ITシステムは、 その適用範囲を拡大すると同時にセキュリティ侵害の危険性を高めてしまいました。 また、 技術の進化は、 攻撃の技術をも進化させ、 その対策を難しくしています。</w:t>
      </w:r>
    </w:p>
    <w:p>
      <w:pPr>
        <w:pStyle w:val="Heading2"/>
        <w:numPr>
          <w:ilvl w:val="1"/>
          <w:numId w:val="104"/>
        </w:numPr>
      </w:pPr>
      <w:r>
        <w:t>例えば、 PCがウイルスに感染して情報が漏洩してしまうことを想定した場合、 ウイルス対策ソフトを導入してPC自体のセキュリティを強化することが行われます。 しかし、 ウイルス対策ソフトをくぐり抜ける高度な攻撃を受けてしまえば、 被害はシステム資源全体に及ぶ危険性もあります。</w:t>
      </w:r>
    </w:p>
    <w:p>
      <w:pPr>
        <w:pStyle w:val="Heading2"/>
        <w:numPr>
          <w:ilvl w:val="1"/>
          <w:numId w:val="104"/>
        </w:numPr>
      </w:pPr>
      <w:r>
        <w:t>このような事態に対処する手段として「多層防御」という考え方が生まれました。</w:t>
      </w:r>
    </w:p>
    <w:p>
      <w:pPr>
        <w:pStyle w:val="Heading2"/>
        <w:numPr>
          <w:ilvl w:val="1"/>
          <w:numId w:val="104"/>
        </w:numPr>
      </w:pPr>
      <w:r>
        <w:t>多層防御とは、 PC自体のセキュリティ対策だけではなく、 ネットワークやサーバーなど、 PCにウイルスが侵入する経路をも考え、 その経路上でも対策を施し、 ITシステム全体のセキュリティ強度を向上させようというものです。 それは、 単に技術的な対策に留まるものではなく、 運用方法や操作方法、 ビジネス・プロセスや戦略まで含んだ広範な取り組みです。</w:t>
      </w:r>
    </w:p>
    <w:p>
      <w:pPr>
        <w:pStyle w:val="Heading2"/>
        <w:numPr>
          <w:ilvl w:val="1"/>
          <w:numId w:val="104"/>
        </w:numPr>
      </w:pPr>
      <w:r>
        <w:t>例えば、 ウイルス対策ソフトが破られてもネットワークで防ぎ、 それが突破されてもサーバーで防ぐといったように、 幾重にも防御を施し、 システム全体でセキュリティ侵害を防ぐことができます。 また、 対策を多層にすることで、 セキュリティ侵害に手間をかけさせ時間を稼ぐことで、 事態を発見しやすくすることも可能になります。</w:t>
      </w:r>
    </w:p>
    <w:p>
      <w:pPr>
        <w:pStyle w:val="Heading2"/>
        <w:numPr>
          <w:ilvl w:val="1"/>
          <w:numId w:val="104"/>
        </w:numPr>
      </w:pPr>
      <w:r>
        <w:t>技術面の対策としては、 IDやバスワードを認証したり、 許可された使われ方をしていない端末を遮断したりと言った「認証対策」、 ウイルス対策ソフトの導入、 セキュリティ更新プログラムの適用、 不正なプログラムの起動防止、 不正な通信の禁止、 盗難・紛失による情報漏洩防止といった「デバイス対策」、 暗号化などの「データ対策」が挙げられます。</w:t>
      </w:r>
    </w:p>
    <w:p>
      <w:pPr>
        <w:pStyle w:val="Heading2"/>
        <w:numPr>
          <w:ilvl w:val="1"/>
          <w:numId w:val="104"/>
        </w:numPr>
      </w:pPr>
      <w:r>
        <w:t>もちろん、 このような技術的な対策だけでは完璧ではありません。 セキュリティを侵害する技術は、 日々進化し攻撃力を増しています。 また、 スマートフォンやタブレットは、 ビジネスの現場でこれまでにも増して使われるようになり、 BYOD（Bring Your Own Device：個人のデバイスを業務目的で使用すること）も普及し、 対策すべきリスクも高まります。</w:t>
      </w:r>
    </w:p>
    <w:p>
      <w:pPr>
        <w:pStyle w:val="Heading2"/>
        <w:numPr>
          <w:ilvl w:val="1"/>
          <w:numId w:val="104"/>
        </w:numPr>
      </w:pPr>
      <w:r>
        <w:t>これに対処するには、 技術面に頼るだけではなく、 事故や外部からの侵害を招かないための業務手順を整備することや、 事故や侵害が起きてもすぐに気付くことがでる体制や手順を整えること、 事故や侵害が起きたときの対策を予め準備しておくなどなどの総合的な対策が、 重要になります。</w:t>
      </w:r>
    </w:p>
    <w:p>
      <w:pPr>
        <w:pStyle w:val="Heading1"/>
        <w:numPr>
          <w:ilvl w:val="0"/>
          <w:numId w:val="104"/>
        </w:numPr>
      </w:pPr>
      <w:r>
        <w:t>CSIRT（Computer Security Incident Response Team）</w:t>
      </w:r>
    </w:p>
    <w:p>
      <w:pPr>
        <w:pStyle w:val="Heading2"/>
        <w:numPr>
          <w:ilvl w:val="1"/>
          <w:numId w:val="104"/>
        </w:numPr>
      </w:pPr>
      <w:r>
        <w:t>Subtopic</w:t>
      </w:r>
    </w:p>
    <w:p>
      <w:pPr>
        <w:numPr>
          <w:ilvl w:val="0"/>
          <w:numId w:val="0"/>
        </w:numPr>
        <w:ind w:left="1040"/>
      </w:pPr>
    </w:p>
    <w:p>
      <w:pPr>
        <w:numPr>
          <w:ilvl w:val="0"/>
          <w:numId w:val="0"/>
        </w:numPr>
        <w:ind w:left="1040"/>
      </w:pPr>
      <w:r>
        <w:drawing>
          <wp:anchor simplePos="0" relativeHeight="251679744" behindDoc="0" locked="0" layoutInCell="1" allowOverlap="1">
            <wp:simplePos x="0" y="0"/>
            <wp:positionH relativeFrom="column">
              <wp:posOffset>660400</wp:posOffset>
            </wp:positionH>
            <wp:positionV relativeFrom="line">
              <wp:posOffset>1270</wp:posOffset>
            </wp:positionV>
            <wp:extent cx="4739640" cy="3554730"/>
            <wp:wrapTopAndBottom/>
            <wp:docPr id="10004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46" name=""/>
                    <pic:cNvPicPr>
                      <a:picLocks noChangeAspect="1"/>
                    </pic:cNvPicPr>
                  </pic:nvPicPr>
                  <pic:blipFill>
                    <a:blip xmlns:r="http://schemas.openxmlformats.org/officeDocument/2006/relationships" r:embed="rId27"/>
                    <a:stretch>
                      <a:fillRect/>
                    </a:stretch>
                  </pic:blipFill>
                  <pic:spPr>
                    <a:xfrm>
                      <a:off x="0" y="0"/>
                      <a:ext cx="4739640" cy="3554730"/>
                    </a:xfrm>
                    <a:prstGeom prst="rect">
                      <a:avLst/>
                    </a:prstGeom>
                  </pic:spPr>
                </pic:pic>
              </a:graphicData>
            </a:graphic>
          </wp:anchor>
        </w:drawing>
      </w:r>
    </w:p>
    <w:p>
      <w:pPr>
        <w:pStyle w:val="Heading2"/>
        <w:numPr>
          <w:ilvl w:val="1"/>
          <w:numId w:val="104"/>
        </w:numPr>
      </w:pPr>
      <w:r>
        <w:t>【図解】コレ１枚でわかるCSIRT</w:t>
      </w:r>
    </w:p>
    <w:p>
      <w:pPr>
        <w:pStyle w:val="Heading2"/>
        <w:numPr>
          <w:ilvl w:val="1"/>
          <w:numId w:val="104"/>
        </w:numPr>
      </w:pPr>
      <w:r>
        <w:t>「標的型攻撃」や「リスト型攻撃」などのサイバー攻撃は、 巧妙化の度合いを増しています。 そのため、 どんなに堅牢に防御しても、 セキュリティ事故（セキュリティ・インシデント）を完全に防ぐことはできません。</w:t>
      </w:r>
    </w:p>
    <w:p>
      <w:pPr>
        <w:pStyle w:val="Heading2"/>
        <w:numPr>
          <w:ilvl w:val="1"/>
          <w:numId w:val="104"/>
        </w:numPr>
      </w:pPr>
      <w:r>
        <w:t>そこで、 「インシデントは必ず起きるもの」という前提で、 対応体制を構築し、 備えておくことが求められています。 このような情報セキュリティ対応の中核を担うのがCSIRT（Computer Security Incident Response Team）です。</w:t>
      </w:r>
    </w:p>
    <w:p>
      <w:pPr>
        <w:pStyle w:val="Heading2"/>
        <w:numPr>
          <w:ilvl w:val="1"/>
          <w:numId w:val="104"/>
        </w:numPr>
      </w:pPr>
      <w:r>
        <w:t>CSIRTは、 自社へのサイバー攻撃を検知し、 セキュリティ事故が発生すれば直ちに緊急対応します。 インシデントに対応する「火消し役」と考えるとわかりやすいかもしれません。 主な役割は、 次３点です。</w:t>
      </w:r>
    </w:p>
    <w:p>
      <w:pPr>
        <w:numPr>
          <w:ilvl w:val="2"/>
          <w:numId w:val="104"/>
        </w:numPr>
      </w:pPr>
      <w:r>
        <w:t>社内対応：セキュリティ情報の提供や指示・命令系統の整備・管理</w:t>
      </w:r>
    </w:p>
    <w:p>
      <w:pPr>
        <w:numPr>
          <w:ilvl w:val="2"/>
          <w:numId w:val="104"/>
        </w:numPr>
      </w:pPr>
      <w:r>
        <w:t>社外対応：社外からの問い合わせやインシデント情報についての統一した対外窓口（POC : Point of Contact）</w:t>
      </w:r>
    </w:p>
    <w:p>
      <w:pPr>
        <w:numPr>
          <w:ilvl w:val="2"/>
          <w:numId w:val="104"/>
        </w:numPr>
      </w:pPr>
      <w:r>
        <w:t>情報連携：外部のセキュリティ組織や他社のCSIRTと連携し、 セキュリティに関する情報を共有</w:t>
      </w:r>
    </w:p>
    <w:p>
      <w:pPr>
        <w:pStyle w:val="Heading2"/>
        <w:numPr>
          <w:ilvl w:val="1"/>
          <w:numId w:val="104"/>
        </w:numPr>
      </w:pPr>
      <w:r>
        <w:t>インシデントに対抗するためには、 セキュリティ対策を施したシステムの構築や運用管理、 セキュリティに関する啓蒙活動や制度上の整備などが不可欠です。 しかし、 対策に完全はあり得ません。 そのために、 インシデントが発生すれば、 直ちにそれを検知し対策を講じる体制としてCSIRTが必要になるのです。</w:t>
      </w:r>
    </w:p>
    <w:p>
      <w:pPr>
        <w:pStyle w:val="Heading2"/>
        <w:numPr>
          <w:ilvl w:val="1"/>
          <w:numId w:val="104"/>
        </w:numPr>
      </w:pPr>
      <w:r>
        <w:t>CSIRTは、 恒常的な部門として組織されることもあります。 しかし、 そのための要員やスキルを維持し続けることは容易なことではありません。 そこで、 必要に応じて招集される組織する場合もあります。 前者は、 「消防署」であり、 後者は「消防団」のような組織に例えるとわかりやすいかもしれません。</w:t>
      </w:r>
    </w:p>
    <w:p>
      <w:pPr>
        <w:pStyle w:val="Heading2"/>
        <w:numPr>
          <w:ilvl w:val="1"/>
          <w:numId w:val="104"/>
        </w:numPr>
      </w:pPr>
      <w:r>
        <w:t>また、 社内の要員だけでは、 日々高度化、 巧妙化するサイバー攻撃に対抗することは困難です。 そこで、 セキュリティ対策を専門とする企業や、 セキュリティ情報を共有、 あるいは、 支援してくれる外部組織との連携も必要です。</w:t>
      </w:r>
    </w:p>
    <w:p>
      <w:pPr>
        <w:pStyle w:val="Heading2"/>
        <w:numPr>
          <w:ilvl w:val="1"/>
          <w:numId w:val="104"/>
        </w:numPr>
      </w:pPr>
      <w:r>
        <w:t>CSIRTの歴史は古く、 インターネット黎明期の1988年、 アメリカで甚大な被害を与えたマルウエア「Morris worm」対策のため、 情報共有や組織間で連携する必要性が高まり、 その連絡調整を担う組織として「CERT/CC（Computer Emergency Response Team / Coordination Center）」という組織が、 米カーネギーメロン大学内に設置されました。 これが世界で最初のCSIRTと言われています。</w:t>
      </w:r>
    </w:p>
    <w:p>
      <w:pPr>
        <w:pStyle w:val="Heading2"/>
        <w:numPr>
          <w:ilvl w:val="1"/>
          <w:numId w:val="104"/>
        </w:numPr>
      </w:pPr>
      <w:r>
        <w:t>その後、 世界各国で同様のCSIRTが作られるようになり、 各国のCSIRTをまとめ、 他国との情報の収集や共有を行うための世界的な非営利組織FIRST（Forum of Incident Response and Security Teams）が、 1990年に設立されました。 1996年、 我が国でも「JPCERT/CC」という組織が設立され、 インシデント情報の共有、 対策の研究やガイドラインの作成、 取り組みについての啓蒙などが行われています。</w:t>
      </w:r>
    </w:p>
    <w:p>
      <w:pPr>
        <w:pStyle w:val="Heading2"/>
        <w:numPr>
          <w:ilvl w:val="1"/>
          <w:numId w:val="104"/>
        </w:numPr>
      </w:pPr>
      <w:r>
        <w:t>セキュリティ・インシデントは、 増え続けています。 この現実から逃れる術はありません。 この事態に対応するために、 企業はCSIRTを設置し、 適切に機能させることで、 例えインシデントが発生しても被害を最小限に食い止め、 再発防止にも貢献することが、 求められているのです。</w:t>
      </w:r>
    </w:p>
    <w:p>
      <w:pPr>
        <w:numPr>
          <w:ilvl w:val="0"/>
          <w:numId w:val="0"/>
        </w:numPr>
        <w:ind w:left="0"/>
        <w:sectPr w:rsidSect="00F019F0">
          <w:headerReference w:type="even" r:id="rId28"/>
          <w:headerReference w:type="default" r:id="rId29"/>
          <w:footerReference w:type="even" r:id="rId30"/>
          <w:footerReference w:type="default" r:id="rId31"/>
          <w:headerReference w:type="first" r:id="rId32"/>
          <w:footerReference w:type="first" r:id="rId33"/>
          <w:pgSz w:w="11906" w:h="16838" w:code="9"/>
          <w:pgMar w:top="1418" w:right="1701" w:bottom="1134" w:left="1701" w:header="851" w:footer="992" w:gutter="0"/>
          <w:cols w:space="104"/>
          <w:docGrid w:type="lines" w:linePitch="360"/>
        </w:sectPr>
      </w:pPr>
    </w:p>
    <w:p/>
    <w:sectPr w:rsidSect="00DC121D">
      <w:footerReference w:type="even" r:id="rId34"/>
      <w:footerReference w:type="default" r:id="rId35"/>
      <w:type w:val="continuous"/>
      <w:pgSz w:w="11906" w:h="16838" w:code="9"/>
      <w:pgMar w:top="1418" w:right="1701" w:bottom="1418" w:left="1701" w:header="851" w:footer="992" w:gutter="0"/>
      <w:cols w:space="425"/>
      <w:docGrid w:type="linesAndChars" w:linePitch="333" w:charSpace="-1444"/>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w:panose1 w:val="02040604050505020304"/>
    <w:charset w:val="00"/>
    <w:family w:val="roman"/>
    <w:pitch w:val="variable"/>
    <w:sig w:usb0="00000287" w:usb1="00000000" w:usb2="00000000" w:usb3="00000000" w:csb0="0000009F" w:csb1="00000000"/>
  </w:font>
  <w:font w:name="ＭＳ 明朝">
    <w:altName w:val="MS Mincho"/>
    <w:panose1 w:val="02020609040205080304"/>
    <w:charset w:val="80"/>
    <w:family w:val="roma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ＭＳ Ｐゴシック">
    <w:panose1 w:val="020B0600070205080204"/>
    <w:charset w:val="80"/>
    <w:family w:val="modern"/>
    <w:pitch w:val="variable"/>
    <w:sig w:usb0="E00002FF" w:usb1="6AC7FDFB" w:usb2="08000012" w:usb3="00000000" w:csb0="0002009F" w:csb1="00000000"/>
  </w:font>
  <w:font w:name="PMingLiU">
    <w:altName w:val="新細明體"/>
    <w:panose1 w:val="02010601000101010101"/>
    <w:charset w:val="88"/>
    <w:family w:val="roman"/>
    <w:pitch w:val="variable"/>
    <w:sig w:usb0="A00002FF" w:usb1="28CFFCFA" w:usb2="00000016" w:usb3="00000000" w:csb0="001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rsidR="00E04205" w:rsidP="00580CE6" w14:paraId="4BECF217" w14:textId="77777777">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11</w:t>
    </w:r>
    <w:r>
      <w:rPr>
        <w:rStyle w:val="PageNumber"/>
      </w:rPr>
      <w:fldChar w:fldCharType="end"/>
    </w:r>
  </w:p>
  <w:p w:rsidR="00E04205" w14:paraId="5C103EA9" w14:textId="7777777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rsidR="00E04205" w:rsidP="00F11915" w14:paraId="2CF4C1C7" w14:textId="77777777">
    <w:pPr>
      <w:pStyle w:val="Footer"/>
      <w:jc w:val="center"/>
      <w:rPr>
        <w:rStyle w:val="PageNumber"/>
      </w:rPr>
    </w:pPr>
  </w:p>
  <w:p w:rsidR="00E04205" w:rsidP="00F11915" w14:paraId="44BAC1A4" w14:textId="77777777">
    <w:pPr>
      <w:pStyle w:val="Footer"/>
      <w:jc w:val="center"/>
    </w:pPr>
    <w:r>
      <w:rPr>
        <w:rStyle w:val="PageNumber"/>
      </w:rPr>
      <w:fldChar w:fldCharType="begin"/>
    </w:r>
    <w:r>
      <w:rPr>
        <w:rStyle w:val="PageNumber"/>
      </w:rPr>
      <w:instrText xml:space="preserve"> PAGE </w:instrText>
    </w:r>
    <w:r>
      <w:rPr>
        <w:rStyle w:val="PageNumber"/>
      </w:rPr>
      <w:fldChar w:fldCharType="separate"/>
    </w:r>
    <w:r>
      <w:rPr>
        <w:rStyle w:val="PageNumber"/>
      </w:rPr>
      <w:t>32</w:t>
    </w:r>
    <w:r>
      <w:rPr>
        <w:rStyle w:val="PageNumber"/>
      </w:rPr>
      <w:fldChar w:fldCharType="end"/>
    </w:r>
    <w:r>
      <w:rPr>
        <w:rStyle w:val="PageNumber"/>
        <w:rFonts w:hint="eastAsia"/>
      </w:rPr>
      <w:t>/</w:t>
    </w:r>
    <w:r>
      <w:rPr>
        <w:rStyle w:val="PageNumber"/>
      </w:rPr>
      <w:fldChar w:fldCharType="begin"/>
    </w:r>
    <w:r>
      <w:rPr>
        <w:rStyle w:val="PageNumber"/>
      </w:rPr>
      <w:instrText xml:space="preserve"> NUMPAGES </w:instrText>
    </w:r>
    <w:r>
      <w:rPr>
        <w:rStyle w:val="PageNumber"/>
      </w:rPr>
      <w:fldChar w:fldCharType="separate"/>
    </w:r>
    <w:r>
      <w:rPr>
        <w:rStyle w:val="PageNumber"/>
      </w:rPr>
      <w:t>32</w:t>
    </w:r>
    <w:r>
      <w:rPr>
        <w:rStyle w:val="PageNumber"/>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rsidR="006D3EDE" w14:paraId="322B108F" w14:textId="77777777">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rsidR="00E04205" w:rsidP="00580CE6" w14:paraId="280B3D1F" w14:textId="77777777">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11</w:t>
    </w:r>
    <w:r>
      <w:rPr>
        <w:rStyle w:val="PageNumber"/>
      </w:rPr>
      <w:fldChar w:fldCharType="end"/>
    </w:r>
  </w:p>
  <w:p w:rsidR="00E04205" w14:paraId="52349EE2" w14:textId="77777777">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rsidR="00E04205" w:rsidP="00F11915" w14:paraId="32D8DABD" w14:textId="77777777">
    <w:pPr>
      <w:pStyle w:val="Footer"/>
      <w:jc w:val="center"/>
      <w:rPr>
        <w:rStyle w:val="PageNumber"/>
      </w:rPr>
    </w:pPr>
  </w:p>
  <w:p w:rsidR="00E04205" w:rsidP="00F11915" w14:paraId="444C4B2B" w14:textId="77777777">
    <w:pPr>
      <w:pStyle w:val="Footer"/>
      <w:jc w:val="center"/>
    </w:pPr>
    <w:r>
      <w:rPr>
        <w:rStyle w:val="PageNumber"/>
      </w:rPr>
      <w:fldChar w:fldCharType="begin"/>
    </w:r>
    <w:r>
      <w:rPr>
        <w:rStyle w:val="PageNumber"/>
      </w:rPr>
      <w:instrText xml:space="preserve"> PAGE </w:instrText>
    </w:r>
    <w:r>
      <w:rPr>
        <w:rStyle w:val="PageNumber"/>
      </w:rPr>
      <w:fldChar w:fldCharType="separate"/>
    </w:r>
    <w:r w:rsidR="00176970">
      <w:rPr>
        <w:rStyle w:val="PageNumber"/>
        <w:noProof/>
      </w:rPr>
      <w:t>25</w:t>
    </w:r>
    <w:r>
      <w:rPr>
        <w:rStyle w:val="PageNumber"/>
      </w:rPr>
      <w:fldChar w:fldCharType="end"/>
    </w:r>
    <w:r>
      <w:rPr>
        <w:rStyle w:val="PageNumber"/>
        <w:rFonts w:hint="eastAsia"/>
      </w:rPr>
      <w:t>/</w:t>
    </w:r>
    <w:r>
      <w:rPr>
        <w:rStyle w:val="PageNumber"/>
      </w:rPr>
      <w:fldChar w:fldCharType="begin"/>
    </w:r>
    <w:r>
      <w:rPr>
        <w:rStyle w:val="PageNumber"/>
      </w:rPr>
      <w:instrText xml:space="preserve"> NUMPAGES </w:instrText>
    </w:r>
    <w:r>
      <w:rPr>
        <w:rStyle w:val="PageNumber"/>
      </w:rPr>
      <w:fldChar w:fldCharType="separate"/>
    </w:r>
    <w:r w:rsidR="00176970">
      <w:rPr>
        <w:rStyle w:val="PageNumber"/>
        <w:noProof/>
      </w:rPr>
      <w:t>103</w:t>
    </w:r>
    <w:r>
      <w:rPr>
        <w:rStyle w:val="PageNumber"/>
      </w:rPr>
      <w:fldChar w:fldCharType="end"/>
    </w:r>
  </w:p>
</w:ftr>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rsidR="006D3EDE" w14:paraId="7958F687" w14:textId="7777777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rsidR="00E04205" w:rsidP="008D62CD" w14:paraId="5FA4A2C6" w14:textId="7777777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rsidR="006D3EDE" w14:paraId="59D73580" w14:textId="7777777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abstractNum w:abstractNumId="0">
    <w:nsid w:val="00000001"/>
    <w:multiLevelType w:val="multilevel"/>
    <w:tmpl w:val="00000001"/>
    <w:name w:val="WW8Num1"/>
    <w:lvl w:ilvl="0">
      <w:start w:val="1"/>
      <w:numFmt w:val="decimal"/>
      <w:lvlText w:val="%1."/>
      <w:lvlJc w:val="left"/>
      <w:pPr>
        <w:tabs>
          <w:tab w:val="num" w:pos="284"/>
        </w:tabs>
        <w:ind w:left="284" w:hanging="284"/>
      </w:pPr>
    </w:lvl>
    <w:lvl w:ilvl="1">
      <w:start w:val="1"/>
      <w:numFmt w:val="decimal"/>
      <w:lvlText w:val="(%2)"/>
      <w:lvlJc w:val="left"/>
      <w:pPr>
        <w:tabs>
          <w:tab w:val="num" w:pos="425"/>
        </w:tabs>
        <w:ind w:left="425" w:hanging="283"/>
      </w:pPr>
      <w:rPr>
        <w:b w:val="0"/>
      </w:rPr>
    </w:lvl>
    <w:lvl w:ilvl="2">
      <w:start w:val="1"/>
      <w:numFmt w:val="lowerLetter"/>
      <w:lvlText w:val="%3)"/>
      <w:lvlJc w:val="left"/>
      <w:pPr>
        <w:tabs>
          <w:tab w:val="num" w:pos="624"/>
        </w:tabs>
        <w:ind w:left="624" w:hanging="284"/>
      </w:pPr>
    </w:lvl>
    <w:lvl w:ilvl="3">
      <w:start w:val="1"/>
      <w:numFmt w:val="decimal"/>
      <w:lvlText w:val="(%4)"/>
      <w:lvlJc w:val="left"/>
      <w:pPr>
        <w:tabs>
          <w:tab w:val="num" w:pos="1077"/>
        </w:tabs>
        <w:ind w:left="1077" w:hanging="283"/>
      </w:pPr>
    </w:lvl>
    <w:lvl w:ilvl="4">
      <w:start w:val="1"/>
      <w:numFmt w:val="lowerLetter"/>
      <w:lvlText w:val="(%5）"/>
      <w:lvlJc w:val="left"/>
      <w:pPr>
        <w:tabs>
          <w:tab w:val="num" w:pos="1361"/>
        </w:tabs>
        <w:ind w:left="1361" w:hanging="284"/>
      </w:pPr>
      <w:rPr>
        <w:rFonts w:ascii="Times New Roman" w:eastAsia="Times New Roman" w:hAnsi="Times New Roman" w:cs="Times New Roman"/>
        <w:lang w:val="en-US"/>
      </w:rPr>
    </w:lvl>
    <w:lvl w:ilvl="5">
      <w:start w:val="1"/>
      <w:numFmt w:val="lowerRoman"/>
      <w:lvlText w:val="%6）"/>
      <w:lvlJc w:val="left"/>
      <w:pPr>
        <w:tabs>
          <w:tab w:val="num" w:pos="1588"/>
        </w:tabs>
        <w:ind w:left="1588" w:hanging="284"/>
      </w:pPr>
    </w:lvl>
    <w:lvl w:ilvl="6">
      <w:start w:val="1"/>
      <w:numFmt w:val="decimal"/>
      <w:lvlText w:val="%7)"/>
      <w:lvlJc w:val="left"/>
      <w:pPr>
        <w:tabs>
          <w:tab w:val="num" w:pos="1871"/>
        </w:tabs>
        <w:ind w:left="1871" w:hanging="283"/>
      </w:pPr>
    </w:lvl>
    <w:lvl w:ilvl="7">
      <w:start w:val="1"/>
      <w:numFmt w:val="decimal"/>
      <w:lvlText w:val="%8"/>
      <w:lvlJc w:val="left"/>
      <w:pPr>
        <w:tabs>
          <w:tab w:val="num" w:pos="2155"/>
        </w:tabs>
        <w:ind w:left="2155" w:hanging="284"/>
      </w:pPr>
    </w:lvl>
    <w:lvl w:ilvl="8">
      <w:start w:val="1"/>
      <w:numFmt w:val="none"/>
      <w:suff w:val="nothing"/>
      <w:lvlJc w:val="right"/>
      <w:pPr>
        <w:tabs>
          <w:tab w:val="num" w:pos="3827"/>
        </w:tabs>
        <w:ind w:left="3827" w:hanging="425"/>
      </w:pPr>
    </w:lvl>
  </w:abstractNum>
  <w:abstractNum w:abstractNumId="1">
    <w:nsid w:val="001C6B60"/>
    <w:multiLevelType w:val="hybridMultilevel"/>
    <w:tmpl w:val="457C37F6"/>
    <w:lvl w:ilvl="0">
      <w:start w:val="1"/>
      <w:numFmt w:val="decimal"/>
      <w:lvlText w:val="(%1)"/>
      <w:lvlJc w:val="left"/>
      <w:pPr>
        <w:ind w:left="420" w:hanging="420"/>
      </w:pPr>
      <w:rPr>
        <w:b w:val="0"/>
        <w:bCs w:val="0"/>
        <w:i w:val="0"/>
        <w:iCs w:val="0"/>
        <w:caps w:val="0"/>
        <w:smallCaps w:val="0"/>
        <w:strike w:val="0"/>
        <w:dstrike w:val="0"/>
        <w:noProof w:val="0"/>
        <w:vanish w:val="0"/>
        <w:color w:val="000000"/>
        <w:spacing w:val="0"/>
        <w:position w:val="0"/>
        <w:u w:val="none"/>
        <w:effect w:val="none"/>
        <w:vertAlign w:val="baseli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noFill/>
          <w14:prstDash w14:val="solid"/>
          <w14:bevel/>
        </w14:textOutline>
        <w14:scene3d>
          <w14:camera w14:prst="orthographicFront"/>
          <w14:lightRig w14:rig="threePt" w14:dir="t">
            <w14:rot w14:lat="0" w14:lon="0" w14:rev="0"/>
          </w14:lightRig>
        </w14:scene3d>
        <w14:props3d/>
        <w14:ligatures w14:val="none"/>
        <w14:numForm w14:val="default"/>
        <w14:numSpacing w14:val="default"/>
        <w14:stylisticSets xmlns:w14="http://schemas.microsoft.com/office/word/2010/wordml"/>
        <w14:cntxtAlts w14:val="0"/>
      </w:rPr>
    </w:lvl>
    <w:lvl w:ilvl="1">
      <w:start w:val="1"/>
      <w:numFmt w:val="aiueoFullWidth"/>
      <w:lvlText w:val="(%2)"/>
      <w:lvlJc w:val="left"/>
      <w:pPr>
        <w:ind w:left="840" w:hanging="420"/>
      </w:pPr>
    </w:lvl>
    <w:lvl w:ilvl="2">
      <w:start w:val="1"/>
      <w:numFmt w:val="decimalEnclosedCircle"/>
      <w:lvlText w:val="＜%3"/>
      <w:lvlJc w:val="left"/>
      <w:pPr>
        <w:ind w:left="1230" w:hanging="390"/>
      </w:pPr>
      <w:rPr>
        <w:rFonts w:hint="default"/>
      </w:rPr>
    </w:lvl>
    <w:lvl w:ilvl="3" w:tentative="1">
      <w:start w:val="1"/>
      <w:numFmt w:val="decimal"/>
      <w:lvlText w:val="%4."/>
      <w:lvlJc w:val="left"/>
      <w:pPr>
        <w:ind w:left="1680" w:hanging="420"/>
      </w:pPr>
    </w:lvl>
    <w:lvl w:ilvl="4" w:tentative="1">
      <w:start w:val="1"/>
      <w:numFmt w:val="aiueoFullWidth"/>
      <w:lvlText w:val="(%5)"/>
      <w:lvlJc w:val="left"/>
      <w:pPr>
        <w:ind w:left="2100" w:hanging="420"/>
      </w:pPr>
    </w:lvl>
    <w:lvl w:ilvl="5" w:tentative="1">
      <w:start w:val="1"/>
      <w:numFmt w:val="decimalEnclosedCircle"/>
      <w:lvlText w:val="%6"/>
      <w:lvlJc w:val="left"/>
      <w:pPr>
        <w:ind w:left="2520" w:hanging="420"/>
      </w:pPr>
    </w:lvl>
    <w:lvl w:ilvl="6" w:tentative="1">
      <w:start w:val="1"/>
      <w:numFmt w:val="decimal"/>
      <w:lvlText w:val="%7."/>
      <w:lvlJc w:val="left"/>
      <w:pPr>
        <w:ind w:left="2940" w:hanging="420"/>
      </w:pPr>
    </w:lvl>
    <w:lvl w:ilvl="7" w:tentative="1">
      <w:start w:val="1"/>
      <w:numFmt w:val="aiueoFullWidth"/>
      <w:lvlText w:val="(%8)"/>
      <w:lvlJc w:val="left"/>
      <w:pPr>
        <w:ind w:left="3360" w:hanging="420"/>
      </w:pPr>
    </w:lvl>
    <w:lvl w:ilvl="8" w:tentative="1">
      <w:start w:val="1"/>
      <w:numFmt w:val="decimalEnclosedCircle"/>
      <w:lvlText w:val="%9"/>
      <w:lvlJc w:val="left"/>
      <w:pPr>
        <w:ind w:left="3780" w:hanging="420"/>
      </w:pPr>
    </w:lvl>
  </w:abstractNum>
  <w:abstractNum w:abstractNumId="2">
    <w:nsid w:val="00AD09D4"/>
    <w:multiLevelType w:val="hybridMultilevel"/>
    <w:tmpl w:val="FF9803EC"/>
    <w:lvl w:ilvl="0">
      <w:start w:val="1"/>
      <w:numFmt w:val="decimal"/>
      <w:lvlText w:val="(%1)"/>
      <w:lvlJc w:val="left"/>
      <w:pPr>
        <w:ind w:left="420" w:hanging="420"/>
      </w:pPr>
      <w:rPr>
        <w:b w:val="0"/>
        <w:bCs w:val="0"/>
        <w:i w:val="0"/>
        <w:iCs w:val="0"/>
        <w:caps w:val="0"/>
        <w:smallCaps w:val="0"/>
        <w:strike w:val="0"/>
        <w:dstrike w:val="0"/>
        <w:noProof w:val="0"/>
        <w:vanish w:val="0"/>
        <w:color w:val="000000"/>
        <w:spacing w:val="0"/>
        <w:position w:val="0"/>
        <w:u w:val="none"/>
        <w:effect w:val="none"/>
        <w:vertAlign w:val="baseli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noFill/>
          <w14:prstDash w14:val="solid"/>
          <w14:bevel/>
        </w14:textOutline>
        <w14:scene3d>
          <w14:camera w14:prst="orthographicFront"/>
          <w14:lightRig w14:rig="threePt" w14:dir="t">
            <w14:rot w14:lat="0" w14:lon="0" w14:rev="0"/>
          </w14:lightRig>
        </w14:scene3d>
        <w14:props3d/>
        <w14:ligatures w14:val="none"/>
        <w14:numForm w14:val="default"/>
        <w14:numSpacing w14:val="default"/>
        <w14:stylisticSets xmlns:w14="http://schemas.microsoft.com/office/word/2010/wordml"/>
        <w14:cntxtAlts w14:val="0"/>
      </w:rPr>
    </w:lvl>
    <w:lvl w:ilvl="1">
      <w:start w:val="1"/>
      <w:numFmt w:val="aiueoFullWidth"/>
      <w:lvlText w:val="(%2)"/>
      <w:lvlJc w:val="left"/>
      <w:pPr>
        <w:ind w:left="840" w:hanging="420"/>
      </w:pPr>
    </w:lvl>
    <w:lvl w:ilvl="2">
      <w:start w:val="1"/>
      <w:numFmt w:val="decimalEnclosedCircle"/>
      <w:lvlText w:val="＜%3"/>
      <w:lvlJc w:val="left"/>
      <w:pPr>
        <w:ind w:left="1230" w:hanging="390"/>
      </w:pPr>
      <w:rPr>
        <w:rFonts w:hint="default"/>
      </w:rPr>
    </w:lvl>
    <w:lvl w:ilvl="3" w:tentative="1">
      <w:start w:val="1"/>
      <w:numFmt w:val="decimal"/>
      <w:lvlText w:val="%4."/>
      <w:lvlJc w:val="left"/>
      <w:pPr>
        <w:ind w:left="1680" w:hanging="420"/>
      </w:pPr>
    </w:lvl>
    <w:lvl w:ilvl="4" w:tentative="1">
      <w:start w:val="1"/>
      <w:numFmt w:val="aiueoFullWidth"/>
      <w:lvlText w:val="(%5)"/>
      <w:lvlJc w:val="left"/>
      <w:pPr>
        <w:ind w:left="2100" w:hanging="420"/>
      </w:pPr>
    </w:lvl>
    <w:lvl w:ilvl="5" w:tentative="1">
      <w:start w:val="1"/>
      <w:numFmt w:val="decimalEnclosedCircle"/>
      <w:lvlText w:val="%6"/>
      <w:lvlJc w:val="left"/>
      <w:pPr>
        <w:ind w:left="2520" w:hanging="420"/>
      </w:pPr>
    </w:lvl>
    <w:lvl w:ilvl="6" w:tentative="1">
      <w:start w:val="1"/>
      <w:numFmt w:val="decimal"/>
      <w:lvlText w:val="%7."/>
      <w:lvlJc w:val="left"/>
      <w:pPr>
        <w:ind w:left="2940" w:hanging="420"/>
      </w:pPr>
    </w:lvl>
    <w:lvl w:ilvl="7" w:tentative="1">
      <w:start w:val="1"/>
      <w:numFmt w:val="aiueoFullWidth"/>
      <w:lvlText w:val="(%8)"/>
      <w:lvlJc w:val="left"/>
      <w:pPr>
        <w:ind w:left="3360" w:hanging="420"/>
      </w:pPr>
    </w:lvl>
    <w:lvl w:ilvl="8" w:tentative="1">
      <w:start w:val="1"/>
      <w:numFmt w:val="decimalEnclosedCircle"/>
      <w:lvlText w:val="%9"/>
      <w:lvlJc w:val="left"/>
      <w:pPr>
        <w:ind w:left="3780" w:hanging="420"/>
      </w:pPr>
    </w:lvl>
  </w:abstractNum>
  <w:abstractNum w:abstractNumId="3">
    <w:nsid w:val="017642DB"/>
    <w:multiLevelType w:val="hybridMultilevel"/>
    <w:tmpl w:val="1D9C4EA4"/>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4">
    <w:nsid w:val="01F24F40"/>
    <w:multiLevelType w:val="hybridMultilevel"/>
    <w:tmpl w:val="D806DBE0"/>
    <w:lvl w:ilvl="0">
      <w:start w:val="1"/>
      <w:numFmt w:val="bullet"/>
      <w:lvlText w:val=""/>
      <w:lvlJc w:val="left"/>
      <w:pPr>
        <w:ind w:left="420" w:hanging="420"/>
      </w:pPr>
      <w:rPr>
        <w:rFonts w:ascii="Wingdings" w:hAnsi="Wingdings" w:hint="default"/>
      </w:rPr>
    </w:lvl>
    <w:lvl w:ilvl="1">
      <w:start w:val="1"/>
      <w:numFmt w:val="bullet"/>
      <w:lvlText w:val=""/>
      <w:lvlJc w:val="left"/>
      <w:pPr>
        <w:ind w:left="780" w:hanging="36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5">
    <w:nsid w:val="02024570"/>
    <w:multiLevelType w:val="hybridMultilevel"/>
    <w:tmpl w:val="D826C954"/>
    <w:lvl w:ilvl="0">
      <w:start w:val="1"/>
      <w:numFmt w:val="bullet"/>
      <w:lvlText w:val=""/>
      <w:lvlJc w:val="left"/>
      <w:pPr>
        <w:ind w:left="420" w:hanging="420"/>
      </w:pPr>
      <w:rPr>
        <w:rFonts w:ascii="Wingdings" w:hAnsi="Wingdings" w:hint="default"/>
      </w:rPr>
    </w:lvl>
    <w:lvl w:ilvl="1">
      <w:start w:val="1"/>
      <w:numFmt w:val="bullet"/>
      <w:lvlText w:val=""/>
      <w:lvlJc w:val="left"/>
      <w:pPr>
        <w:ind w:left="780" w:hanging="360"/>
      </w:pPr>
      <w:rPr>
        <w:rFonts w:ascii="Wingdings" w:hAnsi="Wingdings" w:hint="default"/>
      </w:rPr>
    </w:lvl>
    <w:lvl w:ilvl="2">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6">
    <w:nsid w:val="04502705"/>
    <w:multiLevelType w:val="hybridMultilevel"/>
    <w:tmpl w:val="281405D2"/>
    <w:lvl w:ilvl="0">
      <w:start w:val="1"/>
      <w:numFmt w:val="bullet"/>
      <w:lvlText w:val=""/>
      <w:lvlJc w:val="left"/>
      <w:pPr>
        <w:ind w:left="613" w:hanging="420"/>
      </w:pPr>
      <w:rPr>
        <w:rFonts w:ascii="Wingdings" w:hAnsi="Wingdings" w:hint="default"/>
      </w:rPr>
    </w:lvl>
    <w:lvl w:ilvl="1">
      <w:start w:val="1"/>
      <w:numFmt w:val="bullet"/>
      <w:lvlText w:val=""/>
      <w:lvlJc w:val="left"/>
      <w:pPr>
        <w:ind w:left="1033" w:hanging="420"/>
      </w:pPr>
      <w:rPr>
        <w:rFonts w:ascii="Wingdings" w:hAnsi="Wingdings" w:hint="default"/>
      </w:rPr>
    </w:lvl>
    <w:lvl w:ilvl="2" w:tentative="1">
      <w:start w:val="1"/>
      <w:numFmt w:val="bullet"/>
      <w:lvlText w:val=""/>
      <w:lvlJc w:val="left"/>
      <w:pPr>
        <w:ind w:left="1453" w:hanging="420"/>
      </w:pPr>
      <w:rPr>
        <w:rFonts w:ascii="Wingdings" w:hAnsi="Wingdings" w:hint="default"/>
      </w:rPr>
    </w:lvl>
    <w:lvl w:ilvl="3" w:tentative="1">
      <w:start w:val="1"/>
      <w:numFmt w:val="bullet"/>
      <w:lvlText w:val=""/>
      <w:lvlJc w:val="left"/>
      <w:pPr>
        <w:ind w:left="1873" w:hanging="420"/>
      </w:pPr>
      <w:rPr>
        <w:rFonts w:ascii="Wingdings" w:hAnsi="Wingdings" w:hint="default"/>
      </w:rPr>
    </w:lvl>
    <w:lvl w:ilvl="4" w:tentative="1">
      <w:start w:val="1"/>
      <w:numFmt w:val="bullet"/>
      <w:lvlText w:val=""/>
      <w:lvlJc w:val="left"/>
      <w:pPr>
        <w:ind w:left="2293" w:hanging="420"/>
      </w:pPr>
      <w:rPr>
        <w:rFonts w:ascii="Wingdings" w:hAnsi="Wingdings" w:hint="default"/>
      </w:rPr>
    </w:lvl>
    <w:lvl w:ilvl="5" w:tentative="1">
      <w:start w:val="1"/>
      <w:numFmt w:val="bullet"/>
      <w:lvlText w:val=""/>
      <w:lvlJc w:val="left"/>
      <w:pPr>
        <w:ind w:left="2713" w:hanging="420"/>
      </w:pPr>
      <w:rPr>
        <w:rFonts w:ascii="Wingdings" w:hAnsi="Wingdings" w:hint="default"/>
      </w:rPr>
    </w:lvl>
    <w:lvl w:ilvl="6" w:tentative="1">
      <w:start w:val="1"/>
      <w:numFmt w:val="bullet"/>
      <w:lvlText w:val=""/>
      <w:lvlJc w:val="left"/>
      <w:pPr>
        <w:ind w:left="3133" w:hanging="420"/>
      </w:pPr>
      <w:rPr>
        <w:rFonts w:ascii="Wingdings" w:hAnsi="Wingdings" w:hint="default"/>
      </w:rPr>
    </w:lvl>
    <w:lvl w:ilvl="7" w:tentative="1">
      <w:start w:val="1"/>
      <w:numFmt w:val="bullet"/>
      <w:lvlText w:val=""/>
      <w:lvlJc w:val="left"/>
      <w:pPr>
        <w:ind w:left="3553" w:hanging="420"/>
      </w:pPr>
      <w:rPr>
        <w:rFonts w:ascii="Wingdings" w:hAnsi="Wingdings" w:hint="default"/>
      </w:rPr>
    </w:lvl>
    <w:lvl w:ilvl="8" w:tentative="1">
      <w:start w:val="1"/>
      <w:numFmt w:val="bullet"/>
      <w:lvlText w:val=""/>
      <w:lvlJc w:val="left"/>
      <w:pPr>
        <w:ind w:left="3973" w:hanging="420"/>
      </w:pPr>
      <w:rPr>
        <w:rFonts w:ascii="Wingdings" w:hAnsi="Wingdings" w:hint="default"/>
      </w:rPr>
    </w:lvl>
  </w:abstractNum>
  <w:abstractNum w:abstractNumId="7">
    <w:nsid w:val="04DC25ED"/>
    <w:multiLevelType w:val="hybridMultilevel"/>
    <w:tmpl w:val="76F06B54"/>
    <w:lvl w:ilvl="0">
      <w:start w:val="1"/>
      <w:numFmt w:val="bullet"/>
      <w:pStyle w:val="Heading7"/>
      <w:lvlText w:val="●"/>
      <w:lvlJc w:val="left"/>
      <w:pPr>
        <w:ind w:left="520" w:hanging="420"/>
      </w:pPr>
      <w:rPr>
        <w:rFonts w:ascii="Century" w:hAnsi="Century" w:hint="default"/>
      </w:rPr>
    </w:lvl>
    <w:lvl w:ilvl="1" w:tentative="1">
      <w:start w:val="1"/>
      <w:numFmt w:val="bullet"/>
      <w:lvlText w:val=""/>
      <w:lvlJc w:val="left"/>
      <w:pPr>
        <w:ind w:left="940" w:hanging="420"/>
      </w:pPr>
      <w:rPr>
        <w:rFonts w:ascii="Wingdings" w:hAnsi="Wingdings" w:hint="default"/>
      </w:rPr>
    </w:lvl>
    <w:lvl w:ilvl="2" w:tentative="1">
      <w:start w:val="1"/>
      <w:numFmt w:val="bullet"/>
      <w:lvlText w:val=""/>
      <w:lvlJc w:val="left"/>
      <w:pPr>
        <w:ind w:left="1360" w:hanging="420"/>
      </w:pPr>
      <w:rPr>
        <w:rFonts w:ascii="Wingdings" w:hAnsi="Wingdings" w:hint="default"/>
      </w:rPr>
    </w:lvl>
    <w:lvl w:ilvl="3" w:tentative="1">
      <w:start w:val="1"/>
      <w:numFmt w:val="bullet"/>
      <w:lvlText w:val=""/>
      <w:lvlJc w:val="left"/>
      <w:pPr>
        <w:ind w:left="1780" w:hanging="420"/>
      </w:pPr>
      <w:rPr>
        <w:rFonts w:ascii="Wingdings" w:hAnsi="Wingdings" w:hint="default"/>
      </w:rPr>
    </w:lvl>
    <w:lvl w:ilvl="4" w:tentative="1">
      <w:start w:val="1"/>
      <w:numFmt w:val="bullet"/>
      <w:lvlText w:val=""/>
      <w:lvlJc w:val="left"/>
      <w:pPr>
        <w:ind w:left="2200" w:hanging="420"/>
      </w:pPr>
      <w:rPr>
        <w:rFonts w:ascii="Wingdings" w:hAnsi="Wingdings" w:hint="default"/>
      </w:rPr>
    </w:lvl>
    <w:lvl w:ilvl="5" w:tentative="1">
      <w:start w:val="1"/>
      <w:numFmt w:val="bullet"/>
      <w:lvlText w:val=""/>
      <w:lvlJc w:val="left"/>
      <w:pPr>
        <w:ind w:left="2620" w:hanging="420"/>
      </w:pPr>
      <w:rPr>
        <w:rFonts w:ascii="Wingdings" w:hAnsi="Wingdings" w:hint="default"/>
      </w:rPr>
    </w:lvl>
    <w:lvl w:ilvl="6" w:tentative="1">
      <w:start w:val="1"/>
      <w:numFmt w:val="bullet"/>
      <w:lvlText w:val=""/>
      <w:lvlJc w:val="left"/>
      <w:pPr>
        <w:ind w:left="3040" w:hanging="420"/>
      </w:pPr>
      <w:rPr>
        <w:rFonts w:ascii="Wingdings" w:hAnsi="Wingdings" w:hint="default"/>
      </w:rPr>
    </w:lvl>
    <w:lvl w:ilvl="7" w:tentative="1">
      <w:start w:val="1"/>
      <w:numFmt w:val="bullet"/>
      <w:lvlText w:val=""/>
      <w:lvlJc w:val="left"/>
      <w:pPr>
        <w:ind w:left="3460" w:hanging="420"/>
      </w:pPr>
      <w:rPr>
        <w:rFonts w:ascii="Wingdings" w:hAnsi="Wingdings" w:hint="default"/>
      </w:rPr>
    </w:lvl>
    <w:lvl w:ilvl="8" w:tentative="1">
      <w:start w:val="1"/>
      <w:numFmt w:val="bullet"/>
      <w:lvlText w:val=""/>
      <w:lvlJc w:val="left"/>
      <w:pPr>
        <w:ind w:left="3880" w:hanging="420"/>
      </w:pPr>
      <w:rPr>
        <w:rFonts w:ascii="Wingdings" w:hAnsi="Wingdings" w:hint="default"/>
      </w:rPr>
    </w:lvl>
  </w:abstractNum>
  <w:abstractNum w:abstractNumId="8">
    <w:nsid w:val="05232E66"/>
    <w:multiLevelType w:val="hybridMultilevel"/>
    <w:tmpl w:val="9B2C8FDA"/>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9">
    <w:nsid w:val="05AF2A97"/>
    <w:multiLevelType w:val="hybridMultilevel"/>
    <w:tmpl w:val="279C0F74"/>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10">
    <w:nsid w:val="064D7A1A"/>
    <w:multiLevelType w:val="hybridMultilevel"/>
    <w:tmpl w:val="1CA2DDD4"/>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11">
    <w:nsid w:val="079E55F8"/>
    <w:multiLevelType w:val="hybridMultilevel"/>
    <w:tmpl w:val="B38C9006"/>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12">
    <w:nsid w:val="084D1E68"/>
    <w:multiLevelType w:val="hybridMultilevel"/>
    <w:tmpl w:val="610ED0E8"/>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13">
    <w:nsid w:val="0A691099"/>
    <w:multiLevelType w:val="hybridMultilevel"/>
    <w:tmpl w:val="DDE663A8"/>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14">
    <w:nsid w:val="0E0F7E21"/>
    <w:multiLevelType w:val="hybridMultilevel"/>
    <w:tmpl w:val="36BE7BFC"/>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15">
    <w:nsid w:val="0E92287A"/>
    <w:multiLevelType w:val="hybridMultilevel"/>
    <w:tmpl w:val="64047B36"/>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16">
    <w:nsid w:val="0EA05214"/>
    <w:multiLevelType w:val="hybridMultilevel"/>
    <w:tmpl w:val="44CA45A0"/>
    <w:lvl w:ilvl="0">
      <w:start w:val="1"/>
      <w:numFmt w:val="decimal"/>
      <w:lvlText w:val="(%1)"/>
      <w:lvlJc w:val="left"/>
      <w:pPr>
        <w:ind w:left="420" w:hanging="420"/>
      </w:pPr>
      <w:rPr>
        <w:b w:val="0"/>
        <w:bCs w:val="0"/>
        <w:i w:val="0"/>
        <w:iCs w:val="0"/>
        <w:caps w:val="0"/>
        <w:smallCaps w:val="0"/>
        <w:strike w:val="0"/>
        <w:dstrike w:val="0"/>
        <w:noProof w:val="0"/>
        <w:vanish w:val="0"/>
        <w:color w:val="000000"/>
        <w:spacing w:val="0"/>
        <w:position w:val="0"/>
        <w:u w:val="none"/>
        <w:effect w:val="none"/>
        <w:vertAlign w:val="baseli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noFill/>
          <w14:prstDash w14:val="solid"/>
          <w14:bevel/>
        </w14:textOutline>
        <w14:scene3d>
          <w14:camera w14:prst="orthographicFront"/>
          <w14:lightRig w14:rig="threePt" w14:dir="t">
            <w14:rot w14:lat="0" w14:lon="0" w14:rev="0"/>
          </w14:lightRig>
        </w14:scene3d>
        <w14:props3d/>
        <w14:ligatures w14:val="none"/>
        <w14:numForm w14:val="default"/>
        <w14:numSpacing w14:val="default"/>
        <w14:stylisticSets xmlns:w14="http://schemas.microsoft.com/office/word/2010/wordml"/>
        <w14:cntxtAlts w14:val="0"/>
      </w:rPr>
    </w:lvl>
    <w:lvl w:ilvl="1">
      <w:start w:val="1"/>
      <w:numFmt w:val="aiueoFullWidth"/>
      <w:lvlText w:val="(%2)"/>
      <w:lvlJc w:val="left"/>
      <w:pPr>
        <w:ind w:left="840" w:hanging="420"/>
      </w:pPr>
    </w:lvl>
    <w:lvl w:ilvl="2">
      <w:start w:val="1"/>
      <w:numFmt w:val="decimalEnclosedCircle"/>
      <w:lvlText w:val="＜%3"/>
      <w:lvlJc w:val="left"/>
      <w:pPr>
        <w:ind w:left="1260" w:hanging="420"/>
      </w:pPr>
      <w:rPr>
        <w:rFonts w:hint="default"/>
      </w:rPr>
    </w:lvl>
    <w:lvl w:ilvl="3" w:tentative="1">
      <w:start w:val="1"/>
      <w:numFmt w:val="decimal"/>
      <w:lvlText w:val="%4."/>
      <w:lvlJc w:val="left"/>
      <w:pPr>
        <w:ind w:left="1680" w:hanging="420"/>
      </w:pPr>
    </w:lvl>
    <w:lvl w:ilvl="4" w:tentative="1">
      <w:start w:val="1"/>
      <w:numFmt w:val="aiueoFullWidth"/>
      <w:lvlText w:val="(%5)"/>
      <w:lvlJc w:val="left"/>
      <w:pPr>
        <w:ind w:left="2100" w:hanging="420"/>
      </w:pPr>
    </w:lvl>
    <w:lvl w:ilvl="5" w:tentative="1">
      <w:start w:val="1"/>
      <w:numFmt w:val="decimalEnclosedCircle"/>
      <w:lvlText w:val="%6"/>
      <w:lvlJc w:val="left"/>
      <w:pPr>
        <w:ind w:left="2520" w:hanging="420"/>
      </w:pPr>
    </w:lvl>
    <w:lvl w:ilvl="6" w:tentative="1">
      <w:start w:val="1"/>
      <w:numFmt w:val="decimal"/>
      <w:lvlText w:val="%7."/>
      <w:lvlJc w:val="left"/>
      <w:pPr>
        <w:ind w:left="2940" w:hanging="420"/>
      </w:pPr>
    </w:lvl>
    <w:lvl w:ilvl="7" w:tentative="1">
      <w:start w:val="1"/>
      <w:numFmt w:val="aiueoFullWidth"/>
      <w:lvlText w:val="(%8)"/>
      <w:lvlJc w:val="left"/>
      <w:pPr>
        <w:ind w:left="3360" w:hanging="420"/>
      </w:pPr>
    </w:lvl>
    <w:lvl w:ilvl="8" w:tentative="1">
      <w:start w:val="1"/>
      <w:numFmt w:val="decimalEnclosedCircle"/>
      <w:lvlText w:val="%9"/>
      <w:lvlJc w:val="left"/>
      <w:pPr>
        <w:ind w:left="3780" w:hanging="420"/>
      </w:pPr>
    </w:lvl>
  </w:abstractNum>
  <w:abstractNum w:abstractNumId="17">
    <w:nsid w:val="11F463DB"/>
    <w:multiLevelType w:val="hybridMultilevel"/>
    <w:tmpl w:val="122C8A7E"/>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18">
    <w:nsid w:val="12CA0D29"/>
    <w:multiLevelType w:val="hybridMultilevel"/>
    <w:tmpl w:val="5F7CA3DC"/>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19">
    <w:nsid w:val="146403AF"/>
    <w:multiLevelType w:val="hybridMultilevel"/>
    <w:tmpl w:val="55CCF81E"/>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20">
    <w:nsid w:val="173D392A"/>
    <w:multiLevelType w:val="hybridMultilevel"/>
    <w:tmpl w:val="84924A3A"/>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21">
    <w:nsid w:val="17F24147"/>
    <w:multiLevelType w:val="hybridMultilevel"/>
    <w:tmpl w:val="006A5EB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22">
    <w:nsid w:val="18AE78FA"/>
    <w:multiLevelType w:val="hybridMultilevel"/>
    <w:tmpl w:val="CA222026"/>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23">
    <w:nsid w:val="1926753A"/>
    <w:multiLevelType w:val="hybridMultilevel"/>
    <w:tmpl w:val="D9AC4712"/>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24">
    <w:nsid w:val="1A1958DD"/>
    <w:multiLevelType w:val="hybridMultilevel"/>
    <w:tmpl w:val="BDFAA5B6"/>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25">
    <w:nsid w:val="1BCE7071"/>
    <w:multiLevelType w:val="hybridMultilevel"/>
    <w:tmpl w:val="A7DC49F2"/>
    <w:lvl w:ilvl="0">
      <w:start w:val="1"/>
      <w:numFmt w:val="bullet"/>
      <w:lvlText w:val=""/>
      <w:lvlJc w:val="left"/>
      <w:pPr>
        <w:ind w:left="420" w:hanging="420"/>
      </w:pPr>
      <w:rPr>
        <w:rFonts w:ascii="Wingdings" w:hAnsi="Wingdings" w:hint="default"/>
      </w:rPr>
    </w:lvl>
    <w:lvl w:ilvl="1">
      <w:start w:val="1"/>
      <w:numFmt w:val="bullet"/>
      <w:lvlText w:val="・"/>
      <w:lvlJc w:val="left"/>
      <w:pPr>
        <w:ind w:left="780" w:hanging="360"/>
      </w:pPr>
      <w:rPr>
        <w:rFonts w:ascii="ＭＳ 明朝" w:eastAsia="ＭＳ 明朝" w:hAnsi="ＭＳ 明朝" w:cs="Times New Roman" w:hint="eastAsia"/>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26">
    <w:nsid w:val="1F621D4D"/>
    <w:multiLevelType w:val="hybridMultilevel"/>
    <w:tmpl w:val="B5D2F14E"/>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27">
    <w:nsid w:val="1F9B23D6"/>
    <w:multiLevelType w:val="hybridMultilevel"/>
    <w:tmpl w:val="65BC39F4"/>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28">
    <w:nsid w:val="22BD61A1"/>
    <w:multiLevelType w:val="hybridMultilevel"/>
    <w:tmpl w:val="C21E8D3E"/>
    <w:lvl w:ilvl="0">
      <w:start w:val="1"/>
      <w:numFmt w:val="decimalEnclosedCircle"/>
      <w:pStyle w:val="Heading6"/>
      <w:lvlText w:val="%1"/>
      <w:lvlJc w:val="left"/>
      <w:pPr>
        <w:ind w:left="620" w:hanging="420"/>
      </w:pPr>
      <w:rPr>
        <w:rFonts w:hint="eastAsia"/>
      </w:rPr>
    </w:lvl>
    <w:lvl w:ilvl="1" w:tentative="1">
      <w:start w:val="1"/>
      <w:numFmt w:val="aiueoFullWidth"/>
      <w:lvlText w:val="(%2)"/>
      <w:lvlJc w:val="left"/>
      <w:pPr>
        <w:ind w:left="1040" w:hanging="420"/>
      </w:pPr>
    </w:lvl>
    <w:lvl w:ilvl="2" w:tentative="1">
      <w:start w:val="1"/>
      <w:numFmt w:val="decimalEnclosedCircle"/>
      <w:lvlText w:val="%3"/>
      <w:lvlJc w:val="left"/>
      <w:pPr>
        <w:ind w:left="1460" w:hanging="420"/>
      </w:pPr>
    </w:lvl>
    <w:lvl w:ilvl="3" w:tentative="1">
      <w:start w:val="1"/>
      <w:numFmt w:val="decimal"/>
      <w:lvlText w:val="%4."/>
      <w:lvlJc w:val="left"/>
      <w:pPr>
        <w:ind w:left="1880" w:hanging="420"/>
      </w:pPr>
    </w:lvl>
    <w:lvl w:ilvl="4" w:tentative="1">
      <w:start w:val="1"/>
      <w:numFmt w:val="aiueoFullWidth"/>
      <w:lvlText w:val="(%5)"/>
      <w:lvlJc w:val="left"/>
      <w:pPr>
        <w:ind w:left="2300" w:hanging="420"/>
      </w:pPr>
    </w:lvl>
    <w:lvl w:ilvl="5" w:tentative="1">
      <w:start w:val="1"/>
      <w:numFmt w:val="decimalEnclosedCircle"/>
      <w:lvlText w:val="%6"/>
      <w:lvlJc w:val="left"/>
      <w:pPr>
        <w:ind w:left="2720" w:hanging="420"/>
      </w:pPr>
    </w:lvl>
    <w:lvl w:ilvl="6" w:tentative="1">
      <w:start w:val="1"/>
      <w:numFmt w:val="decimal"/>
      <w:lvlText w:val="%7."/>
      <w:lvlJc w:val="left"/>
      <w:pPr>
        <w:ind w:left="3140" w:hanging="420"/>
      </w:pPr>
    </w:lvl>
    <w:lvl w:ilvl="7" w:tentative="1">
      <w:start w:val="1"/>
      <w:numFmt w:val="aiueoFullWidth"/>
      <w:lvlText w:val="(%8)"/>
      <w:lvlJc w:val="left"/>
      <w:pPr>
        <w:ind w:left="3560" w:hanging="420"/>
      </w:pPr>
    </w:lvl>
    <w:lvl w:ilvl="8" w:tentative="1">
      <w:start w:val="1"/>
      <w:numFmt w:val="decimalEnclosedCircle"/>
      <w:lvlText w:val="%9"/>
      <w:lvlJc w:val="left"/>
      <w:pPr>
        <w:ind w:left="3980" w:hanging="420"/>
      </w:pPr>
    </w:lvl>
  </w:abstractNum>
  <w:abstractNum w:abstractNumId="29">
    <w:nsid w:val="237275F9"/>
    <w:multiLevelType w:val="hybridMultilevel"/>
    <w:tmpl w:val="228E19D0"/>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30">
    <w:nsid w:val="24F50C4A"/>
    <w:multiLevelType w:val="hybridMultilevel"/>
    <w:tmpl w:val="CA7A3E8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31">
    <w:nsid w:val="26DC6FF7"/>
    <w:multiLevelType w:val="hybridMultilevel"/>
    <w:tmpl w:val="5088D10C"/>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32">
    <w:nsid w:val="27C43D9A"/>
    <w:multiLevelType w:val="hybridMultilevel"/>
    <w:tmpl w:val="EC34306A"/>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33">
    <w:nsid w:val="28712016"/>
    <w:multiLevelType w:val="hybridMultilevel"/>
    <w:tmpl w:val="44CA45A0"/>
    <w:lvl w:ilvl="0">
      <w:start w:val="1"/>
      <w:numFmt w:val="decimal"/>
      <w:lvlText w:val="(%1)"/>
      <w:lvlJc w:val="left"/>
      <w:pPr>
        <w:ind w:left="420" w:hanging="420"/>
      </w:pPr>
      <w:rPr>
        <w:b w:val="0"/>
        <w:bCs w:val="0"/>
        <w:i w:val="0"/>
        <w:iCs w:val="0"/>
        <w:caps w:val="0"/>
        <w:smallCaps w:val="0"/>
        <w:strike w:val="0"/>
        <w:dstrike w:val="0"/>
        <w:noProof w:val="0"/>
        <w:vanish w:val="0"/>
        <w:color w:val="000000"/>
        <w:spacing w:val="0"/>
        <w:position w:val="0"/>
        <w:u w:val="none"/>
        <w:effect w:val="none"/>
        <w:vertAlign w:val="baseli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noFill/>
          <w14:prstDash w14:val="solid"/>
          <w14:bevel/>
        </w14:textOutline>
        <w14:scene3d>
          <w14:camera w14:prst="orthographicFront"/>
          <w14:lightRig w14:rig="threePt" w14:dir="t">
            <w14:rot w14:lat="0" w14:lon="0" w14:rev="0"/>
          </w14:lightRig>
        </w14:scene3d>
        <w14:props3d/>
        <w14:ligatures w14:val="none"/>
        <w14:numForm w14:val="default"/>
        <w14:numSpacing w14:val="default"/>
        <w14:stylisticSets xmlns:w14="http://schemas.microsoft.com/office/word/2010/wordml"/>
        <w14:cntxtAlts w14:val="0"/>
      </w:rPr>
    </w:lvl>
    <w:lvl w:ilvl="1">
      <w:start w:val="1"/>
      <w:numFmt w:val="aiueoFullWidth"/>
      <w:lvlText w:val="(%2)"/>
      <w:lvlJc w:val="left"/>
      <w:pPr>
        <w:ind w:left="840" w:hanging="420"/>
      </w:pPr>
    </w:lvl>
    <w:lvl w:ilvl="2">
      <w:start w:val="1"/>
      <w:numFmt w:val="decimalEnclosedCircle"/>
      <w:lvlText w:val="＜%3"/>
      <w:lvlJc w:val="left"/>
      <w:pPr>
        <w:ind w:left="1260" w:hanging="420"/>
      </w:pPr>
      <w:rPr>
        <w:rFonts w:hint="default"/>
      </w:rPr>
    </w:lvl>
    <w:lvl w:ilvl="3" w:tentative="1">
      <w:start w:val="1"/>
      <w:numFmt w:val="decimal"/>
      <w:lvlText w:val="%4."/>
      <w:lvlJc w:val="left"/>
      <w:pPr>
        <w:ind w:left="1680" w:hanging="420"/>
      </w:pPr>
    </w:lvl>
    <w:lvl w:ilvl="4" w:tentative="1">
      <w:start w:val="1"/>
      <w:numFmt w:val="aiueoFullWidth"/>
      <w:lvlText w:val="(%5)"/>
      <w:lvlJc w:val="left"/>
      <w:pPr>
        <w:ind w:left="2100" w:hanging="420"/>
      </w:pPr>
    </w:lvl>
    <w:lvl w:ilvl="5" w:tentative="1">
      <w:start w:val="1"/>
      <w:numFmt w:val="decimalEnclosedCircle"/>
      <w:lvlText w:val="%6"/>
      <w:lvlJc w:val="left"/>
      <w:pPr>
        <w:ind w:left="2520" w:hanging="420"/>
      </w:pPr>
    </w:lvl>
    <w:lvl w:ilvl="6" w:tentative="1">
      <w:start w:val="1"/>
      <w:numFmt w:val="decimal"/>
      <w:lvlText w:val="%7."/>
      <w:lvlJc w:val="left"/>
      <w:pPr>
        <w:ind w:left="2940" w:hanging="420"/>
      </w:pPr>
    </w:lvl>
    <w:lvl w:ilvl="7" w:tentative="1">
      <w:start w:val="1"/>
      <w:numFmt w:val="aiueoFullWidth"/>
      <w:lvlText w:val="(%8)"/>
      <w:lvlJc w:val="left"/>
      <w:pPr>
        <w:ind w:left="3360" w:hanging="420"/>
      </w:pPr>
    </w:lvl>
    <w:lvl w:ilvl="8" w:tentative="1">
      <w:start w:val="1"/>
      <w:numFmt w:val="decimalEnclosedCircle"/>
      <w:lvlText w:val="%9"/>
      <w:lvlJc w:val="left"/>
      <w:pPr>
        <w:ind w:left="3780" w:hanging="420"/>
      </w:pPr>
    </w:lvl>
  </w:abstractNum>
  <w:abstractNum w:abstractNumId="34">
    <w:nsid w:val="29F963A0"/>
    <w:multiLevelType w:val="hybridMultilevel"/>
    <w:tmpl w:val="65C24EC4"/>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35">
    <w:nsid w:val="2A0543C2"/>
    <w:multiLevelType w:val="hybridMultilevel"/>
    <w:tmpl w:val="5484D122"/>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36">
    <w:nsid w:val="2D9E4B37"/>
    <w:multiLevelType w:val="hybridMultilevel"/>
    <w:tmpl w:val="8F66DBBA"/>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37">
    <w:nsid w:val="2E832099"/>
    <w:multiLevelType w:val="hybridMultilevel"/>
    <w:tmpl w:val="E960A1FA"/>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38">
    <w:nsid w:val="30FC6698"/>
    <w:multiLevelType w:val="hybridMultilevel"/>
    <w:tmpl w:val="30FEDDC8"/>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39">
    <w:nsid w:val="3255271A"/>
    <w:multiLevelType w:val="hybridMultilevel"/>
    <w:tmpl w:val="99FE1788"/>
    <w:lvl w:ilvl="0">
      <w:start w:val="1"/>
      <w:numFmt w:val="bullet"/>
      <w:lvlText w:val=""/>
      <w:lvlJc w:val="left"/>
      <w:pPr>
        <w:ind w:left="613" w:hanging="420"/>
      </w:pPr>
      <w:rPr>
        <w:rFonts w:ascii="Wingdings" w:hAnsi="Wingdings" w:hint="default"/>
      </w:rPr>
    </w:lvl>
    <w:lvl w:ilvl="1" w:tentative="1">
      <w:start w:val="1"/>
      <w:numFmt w:val="bullet"/>
      <w:lvlText w:val=""/>
      <w:lvlJc w:val="left"/>
      <w:pPr>
        <w:ind w:left="1033" w:hanging="420"/>
      </w:pPr>
      <w:rPr>
        <w:rFonts w:ascii="Wingdings" w:hAnsi="Wingdings" w:hint="default"/>
      </w:rPr>
    </w:lvl>
    <w:lvl w:ilvl="2" w:tentative="1">
      <w:start w:val="1"/>
      <w:numFmt w:val="bullet"/>
      <w:lvlText w:val=""/>
      <w:lvlJc w:val="left"/>
      <w:pPr>
        <w:ind w:left="1453" w:hanging="420"/>
      </w:pPr>
      <w:rPr>
        <w:rFonts w:ascii="Wingdings" w:hAnsi="Wingdings" w:hint="default"/>
      </w:rPr>
    </w:lvl>
    <w:lvl w:ilvl="3" w:tentative="1">
      <w:start w:val="1"/>
      <w:numFmt w:val="bullet"/>
      <w:lvlText w:val=""/>
      <w:lvlJc w:val="left"/>
      <w:pPr>
        <w:ind w:left="1873" w:hanging="420"/>
      </w:pPr>
      <w:rPr>
        <w:rFonts w:ascii="Wingdings" w:hAnsi="Wingdings" w:hint="default"/>
      </w:rPr>
    </w:lvl>
    <w:lvl w:ilvl="4" w:tentative="1">
      <w:start w:val="1"/>
      <w:numFmt w:val="bullet"/>
      <w:lvlText w:val=""/>
      <w:lvlJc w:val="left"/>
      <w:pPr>
        <w:ind w:left="2293" w:hanging="420"/>
      </w:pPr>
      <w:rPr>
        <w:rFonts w:ascii="Wingdings" w:hAnsi="Wingdings" w:hint="default"/>
      </w:rPr>
    </w:lvl>
    <w:lvl w:ilvl="5" w:tentative="1">
      <w:start w:val="1"/>
      <w:numFmt w:val="bullet"/>
      <w:lvlText w:val=""/>
      <w:lvlJc w:val="left"/>
      <w:pPr>
        <w:ind w:left="2713" w:hanging="420"/>
      </w:pPr>
      <w:rPr>
        <w:rFonts w:ascii="Wingdings" w:hAnsi="Wingdings" w:hint="default"/>
      </w:rPr>
    </w:lvl>
    <w:lvl w:ilvl="6" w:tentative="1">
      <w:start w:val="1"/>
      <w:numFmt w:val="bullet"/>
      <w:lvlText w:val=""/>
      <w:lvlJc w:val="left"/>
      <w:pPr>
        <w:ind w:left="3133" w:hanging="420"/>
      </w:pPr>
      <w:rPr>
        <w:rFonts w:ascii="Wingdings" w:hAnsi="Wingdings" w:hint="default"/>
      </w:rPr>
    </w:lvl>
    <w:lvl w:ilvl="7" w:tentative="1">
      <w:start w:val="1"/>
      <w:numFmt w:val="bullet"/>
      <w:lvlText w:val=""/>
      <w:lvlJc w:val="left"/>
      <w:pPr>
        <w:ind w:left="3553" w:hanging="420"/>
      </w:pPr>
      <w:rPr>
        <w:rFonts w:ascii="Wingdings" w:hAnsi="Wingdings" w:hint="default"/>
      </w:rPr>
    </w:lvl>
    <w:lvl w:ilvl="8" w:tentative="1">
      <w:start w:val="1"/>
      <w:numFmt w:val="bullet"/>
      <w:lvlText w:val=""/>
      <w:lvlJc w:val="left"/>
      <w:pPr>
        <w:ind w:left="3973" w:hanging="420"/>
      </w:pPr>
      <w:rPr>
        <w:rFonts w:ascii="Wingdings" w:hAnsi="Wingdings" w:hint="default"/>
      </w:rPr>
    </w:lvl>
  </w:abstractNum>
  <w:abstractNum w:abstractNumId="40">
    <w:nsid w:val="338708FE"/>
    <w:multiLevelType w:val="hybridMultilevel"/>
    <w:tmpl w:val="62941D3C"/>
    <w:lvl w:ilvl="0">
      <w:start w:val="1"/>
      <w:numFmt w:val="bullet"/>
      <w:lvlText w:val=""/>
      <w:lvlJc w:val="left"/>
      <w:pPr>
        <w:ind w:left="613" w:hanging="420"/>
      </w:pPr>
      <w:rPr>
        <w:rFonts w:ascii="Wingdings" w:hAnsi="Wingdings" w:hint="default"/>
      </w:rPr>
    </w:lvl>
    <w:lvl w:ilvl="1" w:tentative="1">
      <w:start w:val="1"/>
      <w:numFmt w:val="bullet"/>
      <w:lvlText w:val=""/>
      <w:lvlJc w:val="left"/>
      <w:pPr>
        <w:ind w:left="1033" w:hanging="420"/>
      </w:pPr>
      <w:rPr>
        <w:rFonts w:ascii="Wingdings" w:hAnsi="Wingdings" w:hint="default"/>
      </w:rPr>
    </w:lvl>
    <w:lvl w:ilvl="2" w:tentative="1">
      <w:start w:val="1"/>
      <w:numFmt w:val="bullet"/>
      <w:lvlText w:val=""/>
      <w:lvlJc w:val="left"/>
      <w:pPr>
        <w:ind w:left="1453" w:hanging="420"/>
      </w:pPr>
      <w:rPr>
        <w:rFonts w:ascii="Wingdings" w:hAnsi="Wingdings" w:hint="default"/>
      </w:rPr>
    </w:lvl>
    <w:lvl w:ilvl="3" w:tentative="1">
      <w:start w:val="1"/>
      <w:numFmt w:val="bullet"/>
      <w:lvlText w:val=""/>
      <w:lvlJc w:val="left"/>
      <w:pPr>
        <w:ind w:left="1873" w:hanging="420"/>
      </w:pPr>
      <w:rPr>
        <w:rFonts w:ascii="Wingdings" w:hAnsi="Wingdings" w:hint="default"/>
      </w:rPr>
    </w:lvl>
    <w:lvl w:ilvl="4" w:tentative="1">
      <w:start w:val="1"/>
      <w:numFmt w:val="bullet"/>
      <w:lvlText w:val=""/>
      <w:lvlJc w:val="left"/>
      <w:pPr>
        <w:ind w:left="2293" w:hanging="420"/>
      </w:pPr>
      <w:rPr>
        <w:rFonts w:ascii="Wingdings" w:hAnsi="Wingdings" w:hint="default"/>
      </w:rPr>
    </w:lvl>
    <w:lvl w:ilvl="5" w:tentative="1">
      <w:start w:val="1"/>
      <w:numFmt w:val="bullet"/>
      <w:lvlText w:val=""/>
      <w:lvlJc w:val="left"/>
      <w:pPr>
        <w:ind w:left="2713" w:hanging="420"/>
      </w:pPr>
      <w:rPr>
        <w:rFonts w:ascii="Wingdings" w:hAnsi="Wingdings" w:hint="default"/>
      </w:rPr>
    </w:lvl>
    <w:lvl w:ilvl="6" w:tentative="1">
      <w:start w:val="1"/>
      <w:numFmt w:val="bullet"/>
      <w:lvlText w:val=""/>
      <w:lvlJc w:val="left"/>
      <w:pPr>
        <w:ind w:left="3133" w:hanging="420"/>
      </w:pPr>
      <w:rPr>
        <w:rFonts w:ascii="Wingdings" w:hAnsi="Wingdings" w:hint="default"/>
      </w:rPr>
    </w:lvl>
    <w:lvl w:ilvl="7" w:tentative="1">
      <w:start w:val="1"/>
      <w:numFmt w:val="bullet"/>
      <w:lvlText w:val=""/>
      <w:lvlJc w:val="left"/>
      <w:pPr>
        <w:ind w:left="3553" w:hanging="420"/>
      </w:pPr>
      <w:rPr>
        <w:rFonts w:ascii="Wingdings" w:hAnsi="Wingdings" w:hint="default"/>
      </w:rPr>
    </w:lvl>
    <w:lvl w:ilvl="8" w:tentative="1">
      <w:start w:val="1"/>
      <w:numFmt w:val="bullet"/>
      <w:lvlText w:val=""/>
      <w:lvlJc w:val="left"/>
      <w:pPr>
        <w:ind w:left="3973" w:hanging="420"/>
      </w:pPr>
      <w:rPr>
        <w:rFonts w:ascii="Wingdings" w:hAnsi="Wingdings" w:hint="default"/>
      </w:rPr>
    </w:lvl>
  </w:abstractNum>
  <w:abstractNum w:abstractNumId="41">
    <w:nsid w:val="34624CBC"/>
    <w:multiLevelType w:val="hybridMultilevel"/>
    <w:tmpl w:val="59940C6C"/>
    <w:lvl w:ilvl="0">
      <w:start w:val="1"/>
      <w:numFmt w:val="decimal"/>
      <w:lvlText w:val="(%1)"/>
      <w:lvlJc w:val="left"/>
      <w:pPr>
        <w:ind w:left="420" w:hanging="420"/>
      </w:pPr>
      <w:rPr>
        <w:b w:val="0"/>
        <w:bCs w:val="0"/>
        <w:i w:val="0"/>
        <w:iCs w:val="0"/>
        <w:caps w:val="0"/>
        <w:smallCaps w:val="0"/>
        <w:strike w:val="0"/>
        <w:dstrike w:val="0"/>
        <w:noProof w:val="0"/>
        <w:vanish w:val="0"/>
        <w:color w:val="000000"/>
        <w:spacing w:val="0"/>
        <w:position w:val="0"/>
        <w:u w:val="none"/>
        <w:effect w:val="none"/>
        <w:vertAlign w:val="baseli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noFill/>
          <w14:prstDash w14:val="solid"/>
          <w14:bevel/>
        </w14:textOutline>
        <w14:scene3d>
          <w14:camera w14:prst="orthographicFront"/>
          <w14:lightRig w14:rig="threePt" w14:dir="t">
            <w14:rot w14:lat="0" w14:lon="0" w14:rev="0"/>
          </w14:lightRig>
        </w14:scene3d>
        <w14:props3d/>
        <w14:ligatures w14:val="none"/>
        <w14:numForm w14:val="default"/>
        <w14:numSpacing w14:val="default"/>
        <w14:stylisticSets xmlns:w14="http://schemas.microsoft.com/office/word/2010/wordml"/>
        <w14:cntxtAlts w14:val="0"/>
      </w:rPr>
    </w:lvl>
    <w:lvl w:ilvl="1">
      <w:start w:val="1"/>
      <w:numFmt w:val="aiueoFullWidth"/>
      <w:lvlText w:val="(%2)"/>
      <w:lvlJc w:val="left"/>
      <w:pPr>
        <w:ind w:left="840" w:hanging="420"/>
      </w:pPr>
    </w:lvl>
    <w:lvl w:ilvl="2">
      <w:start w:val="1"/>
      <w:numFmt w:val="decimalEnclosedCircle"/>
      <w:lvlText w:val="＜%3"/>
      <w:lvlJc w:val="left"/>
      <w:pPr>
        <w:ind w:left="1260" w:hanging="420"/>
      </w:pPr>
      <w:rPr>
        <w:rFonts w:hint="default"/>
      </w:rPr>
    </w:lvl>
    <w:lvl w:ilvl="3" w:tentative="1">
      <w:start w:val="1"/>
      <w:numFmt w:val="decimal"/>
      <w:lvlText w:val="%4."/>
      <w:lvlJc w:val="left"/>
      <w:pPr>
        <w:ind w:left="1680" w:hanging="420"/>
      </w:pPr>
    </w:lvl>
    <w:lvl w:ilvl="4" w:tentative="1">
      <w:start w:val="1"/>
      <w:numFmt w:val="aiueoFullWidth"/>
      <w:lvlText w:val="(%5)"/>
      <w:lvlJc w:val="left"/>
      <w:pPr>
        <w:ind w:left="2100" w:hanging="420"/>
      </w:pPr>
    </w:lvl>
    <w:lvl w:ilvl="5" w:tentative="1">
      <w:start w:val="1"/>
      <w:numFmt w:val="decimalEnclosedCircle"/>
      <w:lvlText w:val="%6"/>
      <w:lvlJc w:val="left"/>
      <w:pPr>
        <w:ind w:left="2520" w:hanging="420"/>
      </w:pPr>
    </w:lvl>
    <w:lvl w:ilvl="6" w:tentative="1">
      <w:start w:val="1"/>
      <w:numFmt w:val="decimal"/>
      <w:lvlText w:val="%7."/>
      <w:lvlJc w:val="left"/>
      <w:pPr>
        <w:ind w:left="2940" w:hanging="420"/>
      </w:pPr>
    </w:lvl>
    <w:lvl w:ilvl="7" w:tentative="1">
      <w:start w:val="1"/>
      <w:numFmt w:val="aiueoFullWidth"/>
      <w:lvlText w:val="(%8)"/>
      <w:lvlJc w:val="left"/>
      <w:pPr>
        <w:ind w:left="3360" w:hanging="420"/>
      </w:pPr>
    </w:lvl>
    <w:lvl w:ilvl="8" w:tentative="1">
      <w:start w:val="1"/>
      <w:numFmt w:val="decimalEnclosedCircle"/>
      <w:lvlText w:val="%9"/>
      <w:lvlJc w:val="left"/>
      <w:pPr>
        <w:ind w:left="3780" w:hanging="420"/>
      </w:pPr>
    </w:lvl>
  </w:abstractNum>
  <w:abstractNum w:abstractNumId="42">
    <w:nsid w:val="349E5828"/>
    <w:multiLevelType w:val="hybridMultilevel"/>
    <w:tmpl w:val="EE165360"/>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43">
    <w:nsid w:val="353A2372"/>
    <w:multiLevelType w:val="hybridMultilevel"/>
    <w:tmpl w:val="44CA45A0"/>
    <w:lvl w:ilvl="0">
      <w:start w:val="1"/>
      <w:numFmt w:val="decimal"/>
      <w:lvlText w:val="(%1)"/>
      <w:lvlJc w:val="left"/>
      <w:pPr>
        <w:ind w:left="420" w:hanging="420"/>
      </w:pPr>
      <w:rPr>
        <w:b w:val="0"/>
        <w:bCs w:val="0"/>
        <w:i w:val="0"/>
        <w:iCs w:val="0"/>
        <w:caps w:val="0"/>
        <w:smallCaps w:val="0"/>
        <w:strike w:val="0"/>
        <w:dstrike w:val="0"/>
        <w:noProof w:val="0"/>
        <w:vanish w:val="0"/>
        <w:color w:val="000000"/>
        <w:spacing w:val="0"/>
        <w:position w:val="0"/>
        <w:u w:val="none"/>
        <w:effect w:val="none"/>
        <w:vertAlign w:val="baseli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noFill/>
          <w14:prstDash w14:val="solid"/>
          <w14:bevel/>
        </w14:textOutline>
        <w14:scene3d>
          <w14:camera w14:prst="orthographicFront"/>
          <w14:lightRig w14:rig="threePt" w14:dir="t">
            <w14:rot w14:lat="0" w14:lon="0" w14:rev="0"/>
          </w14:lightRig>
        </w14:scene3d>
        <w14:props3d/>
        <w14:ligatures w14:val="none"/>
        <w14:numForm w14:val="default"/>
        <w14:numSpacing w14:val="default"/>
        <w14:stylisticSets xmlns:w14="http://schemas.microsoft.com/office/word/2010/wordml"/>
        <w14:cntxtAlts w14:val="0"/>
      </w:rPr>
    </w:lvl>
    <w:lvl w:ilvl="1">
      <w:start w:val="1"/>
      <w:numFmt w:val="aiueoFullWidth"/>
      <w:lvlText w:val="(%2)"/>
      <w:lvlJc w:val="left"/>
      <w:pPr>
        <w:ind w:left="840" w:hanging="420"/>
      </w:pPr>
    </w:lvl>
    <w:lvl w:ilvl="2">
      <w:start w:val="1"/>
      <w:numFmt w:val="decimalEnclosedCircle"/>
      <w:lvlText w:val="＜%3"/>
      <w:lvlJc w:val="left"/>
      <w:pPr>
        <w:ind w:left="1260" w:hanging="420"/>
      </w:pPr>
      <w:rPr>
        <w:rFonts w:hint="default"/>
      </w:rPr>
    </w:lvl>
    <w:lvl w:ilvl="3" w:tentative="1">
      <w:start w:val="1"/>
      <w:numFmt w:val="decimal"/>
      <w:lvlText w:val="%4."/>
      <w:lvlJc w:val="left"/>
      <w:pPr>
        <w:ind w:left="1680" w:hanging="420"/>
      </w:pPr>
    </w:lvl>
    <w:lvl w:ilvl="4" w:tentative="1">
      <w:start w:val="1"/>
      <w:numFmt w:val="aiueoFullWidth"/>
      <w:lvlText w:val="(%5)"/>
      <w:lvlJc w:val="left"/>
      <w:pPr>
        <w:ind w:left="2100" w:hanging="420"/>
      </w:pPr>
    </w:lvl>
    <w:lvl w:ilvl="5" w:tentative="1">
      <w:start w:val="1"/>
      <w:numFmt w:val="decimalEnclosedCircle"/>
      <w:lvlText w:val="%6"/>
      <w:lvlJc w:val="left"/>
      <w:pPr>
        <w:ind w:left="2520" w:hanging="420"/>
      </w:pPr>
    </w:lvl>
    <w:lvl w:ilvl="6" w:tentative="1">
      <w:start w:val="1"/>
      <w:numFmt w:val="decimal"/>
      <w:lvlText w:val="%7."/>
      <w:lvlJc w:val="left"/>
      <w:pPr>
        <w:ind w:left="2940" w:hanging="420"/>
      </w:pPr>
    </w:lvl>
    <w:lvl w:ilvl="7" w:tentative="1">
      <w:start w:val="1"/>
      <w:numFmt w:val="aiueoFullWidth"/>
      <w:lvlText w:val="(%8)"/>
      <w:lvlJc w:val="left"/>
      <w:pPr>
        <w:ind w:left="3360" w:hanging="420"/>
      </w:pPr>
    </w:lvl>
    <w:lvl w:ilvl="8" w:tentative="1">
      <w:start w:val="1"/>
      <w:numFmt w:val="decimalEnclosedCircle"/>
      <w:lvlText w:val="%9"/>
      <w:lvlJc w:val="left"/>
      <w:pPr>
        <w:ind w:left="3780" w:hanging="420"/>
      </w:pPr>
    </w:lvl>
  </w:abstractNum>
  <w:abstractNum w:abstractNumId="44">
    <w:nsid w:val="363A07B6"/>
    <w:multiLevelType w:val="hybridMultilevel"/>
    <w:tmpl w:val="02CCBBA4"/>
    <w:lvl w:ilvl="0">
      <w:start w:val="1"/>
      <w:numFmt w:val="decimal"/>
      <w:lvlText w:val="(%1)"/>
      <w:lvlJc w:val="left"/>
      <w:pPr>
        <w:ind w:left="420" w:hanging="420"/>
      </w:pPr>
      <w:rPr>
        <w:b w:val="0"/>
        <w:bCs w:val="0"/>
        <w:i w:val="0"/>
        <w:iCs w:val="0"/>
        <w:caps w:val="0"/>
        <w:smallCaps w:val="0"/>
        <w:strike w:val="0"/>
        <w:dstrike w:val="0"/>
        <w:noProof w:val="0"/>
        <w:vanish w:val="0"/>
        <w:color w:val="000000"/>
        <w:spacing w:val="0"/>
        <w:position w:val="0"/>
        <w:u w:val="none"/>
        <w:effect w:val="none"/>
        <w:vertAlign w:val="baseli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noFill/>
          <w14:prstDash w14:val="solid"/>
          <w14:bevel/>
        </w14:textOutline>
        <w14:scene3d>
          <w14:camera w14:prst="orthographicFront"/>
          <w14:lightRig w14:rig="threePt" w14:dir="t">
            <w14:rot w14:lat="0" w14:lon="0" w14:rev="0"/>
          </w14:lightRig>
        </w14:scene3d>
        <w14:props3d/>
        <w14:ligatures w14:val="none"/>
        <w14:numForm w14:val="default"/>
        <w14:numSpacing w14:val="default"/>
        <w14:stylisticSets xmlns:w14="http://schemas.microsoft.com/office/word/2010/wordml"/>
        <w14:cntxtAlts w14:val="0"/>
      </w:rPr>
    </w:lvl>
    <w:lvl w:ilvl="1">
      <w:start w:val="1"/>
      <w:numFmt w:val="aiueoFullWidth"/>
      <w:lvlText w:val="(%2)"/>
      <w:lvlJc w:val="left"/>
      <w:pPr>
        <w:ind w:left="840" w:hanging="420"/>
      </w:pPr>
    </w:lvl>
    <w:lvl w:ilvl="2">
      <w:start w:val="1"/>
      <w:numFmt w:val="decimalEnclosedCircle"/>
      <w:lvlText w:val="＜%3"/>
      <w:lvlJc w:val="left"/>
      <w:pPr>
        <w:ind w:left="1230" w:hanging="390"/>
      </w:pPr>
      <w:rPr>
        <w:rFonts w:hint="default"/>
      </w:rPr>
    </w:lvl>
    <w:lvl w:ilvl="3" w:tentative="1">
      <w:start w:val="1"/>
      <w:numFmt w:val="decimal"/>
      <w:lvlText w:val="%4."/>
      <w:lvlJc w:val="left"/>
      <w:pPr>
        <w:ind w:left="1680" w:hanging="420"/>
      </w:pPr>
    </w:lvl>
    <w:lvl w:ilvl="4" w:tentative="1">
      <w:start w:val="1"/>
      <w:numFmt w:val="aiueoFullWidth"/>
      <w:lvlText w:val="(%5)"/>
      <w:lvlJc w:val="left"/>
      <w:pPr>
        <w:ind w:left="2100" w:hanging="420"/>
      </w:pPr>
    </w:lvl>
    <w:lvl w:ilvl="5" w:tentative="1">
      <w:start w:val="1"/>
      <w:numFmt w:val="decimalEnclosedCircle"/>
      <w:lvlText w:val="%6"/>
      <w:lvlJc w:val="left"/>
      <w:pPr>
        <w:ind w:left="2520" w:hanging="420"/>
      </w:pPr>
    </w:lvl>
    <w:lvl w:ilvl="6" w:tentative="1">
      <w:start w:val="1"/>
      <w:numFmt w:val="decimal"/>
      <w:lvlText w:val="%7."/>
      <w:lvlJc w:val="left"/>
      <w:pPr>
        <w:ind w:left="2940" w:hanging="420"/>
      </w:pPr>
    </w:lvl>
    <w:lvl w:ilvl="7" w:tentative="1">
      <w:start w:val="1"/>
      <w:numFmt w:val="aiueoFullWidth"/>
      <w:lvlText w:val="(%8)"/>
      <w:lvlJc w:val="left"/>
      <w:pPr>
        <w:ind w:left="3360" w:hanging="420"/>
      </w:pPr>
    </w:lvl>
    <w:lvl w:ilvl="8" w:tentative="1">
      <w:start w:val="1"/>
      <w:numFmt w:val="decimalEnclosedCircle"/>
      <w:lvlText w:val="%9"/>
      <w:lvlJc w:val="left"/>
      <w:pPr>
        <w:ind w:left="3780" w:hanging="420"/>
      </w:pPr>
    </w:lvl>
  </w:abstractNum>
  <w:abstractNum w:abstractNumId="45">
    <w:nsid w:val="37FB605F"/>
    <w:multiLevelType w:val="hybridMultilevel"/>
    <w:tmpl w:val="CD9098C2"/>
    <w:lvl w:ilvl="0">
      <w:start w:val="1"/>
      <w:numFmt w:val="bullet"/>
      <w:lvlText w:val=""/>
      <w:lvlJc w:val="left"/>
      <w:pPr>
        <w:ind w:left="613" w:hanging="420"/>
      </w:pPr>
      <w:rPr>
        <w:rFonts w:ascii="Wingdings" w:hAnsi="Wingdings" w:hint="default"/>
      </w:rPr>
    </w:lvl>
    <w:lvl w:ilvl="1">
      <w:start w:val="1"/>
      <w:numFmt w:val="bullet"/>
      <w:lvlText w:val=""/>
      <w:lvlJc w:val="left"/>
      <w:pPr>
        <w:ind w:left="1033" w:hanging="420"/>
      </w:pPr>
      <w:rPr>
        <w:rFonts w:ascii="Wingdings" w:hAnsi="Wingdings" w:hint="default"/>
      </w:rPr>
    </w:lvl>
    <w:lvl w:ilvl="2" w:tentative="1">
      <w:start w:val="1"/>
      <w:numFmt w:val="bullet"/>
      <w:lvlText w:val=""/>
      <w:lvlJc w:val="left"/>
      <w:pPr>
        <w:ind w:left="1453" w:hanging="420"/>
      </w:pPr>
      <w:rPr>
        <w:rFonts w:ascii="Wingdings" w:hAnsi="Wingdings" w:hint="default"/>
      </w:rPr>
    </w:lvl>
    <w:lvl w:ilvl="3" w:tentative="1">
      <w:start w:val="1"/>
      <w:numFmt w:val="bullet"/>
      <w:lvlText w:val=""/>
      <w:lvlJc w:val="left"/>
      <w:pPr>
        <w:ind w:left="1873" w:hanging="420"/>
      </w:pPr>
      <w:rPr>
        <w:rFonts w:ascii="Wingdings" w:hAnsi="Wingdings" w:hint="default"/>
      </w:rPr>
    </w:lvl>
    <w:lvl w:ilvl="4" w:tentative="1">
      <w:start w:val="1"/>
      <w:numFmt w:val="bullet"/>
      <w:lvlText w:val=""/>
      <w:lvlJc w:val="left"/>
      <w:pPr>
        <w:ind w:left="2293" w:hanging="420"/>
      </w:pPr>
      <w:rPr>
        <w:rFonts w:ascii="Wingdings" w:hAnsi="Wingdings" w:hint="default"/>
      </w:rPr>
    </w:lvl>
    <w:lvl w:ilvl="5" w:tentative="1">
      <w:start w:val="1"/>
      <w:numFmt w:val="bullet"/>
      <w:lvlText w:val=""/>
      <w:lvlJc w:val="left"/>
      <w:pPr>
        <w:ind w:left="2713" w:hanging="420"/>
      </w:pPr>
      <w:rPr>
        <w:rFonts w:ascii="Wingdings" w:hAnsi="Wingdings" w:hint="default"/>
      </w:rPr>
    </w:lvl>
    <w:lvl w:ilvl="6" w:tentative="1">
      <w:start w:val="1"/>
      <w:numFmt w:val="bullet"/>
      <w:lvlText w:val=""/>
      <w:lvlJc w:val="left"/>
      <w:pPr>
        <w:ind w:left="3133" w:hanging="420"/>
      </w:pPr>
      <w:rPr>
        <w:rFonts w:ascii="Wingdings" w:hAnsi="Wingdings" w:hint="default"/>
      </w:rPr>
    </w:lvl>
    <w:lvl w:ilvl="7" w:tentative="1">
      <w:start w:val="1"/>
      <w:numFmt w:val="bullet"/>
      <w:lvlText w:val=""/>
      <w:lvlJc w:val="left"/>
      <w:pPr>
        <w:ind w:left="3553" w:hanging="420"/>
      </w:pPr>
      <w:rPr>
        <w:rFonts w:ascii="Wingdings" w:hAnsi="Wingdings" w:hint="default"/>
      </w:rPr>
    </w:lvl>
    <w:lvl w:ilvl="8" w:tentative="1">
      <w:start w:val="1"/>
      <w:numFmt w:val="bullet"/>
      <w:lvlText w:val=""/>
      <w:lvlJc w:val="left"/>
      <w:pPr>
        <w:ind w:left="3973" w:hanging="420"/>
      </w:pPr>
      <w:rPr>
        <w:rFonts w:ascii="Wingdings" w:hAnsi="Wingdings" w:hint="default"/>
      </w:rPr>
    </w:lvl>
  </w:abstractNum>
  <w:abstractNum w:abstractNumId="46">
    <w:nsid w:val="3E504B19"/>
    <w:multiLevelType w:val="hybridMultilevel"/>
    <w:tmpl w:val="02CCBBA4"/>
    <w:lvl w:ilvl="0">
      <w:start w:val="1"/>
      <w:numFmt w:val="decimal"/>
      <w:lvlText w:val="(%1)"/>
      <w:lvlJc w:val="left"/>
      <w:pPr>
        <w:ind w:left="420" w:hanging="420"/>
      </w:pPr>
      <w:rPr>
        <w:b w:val="0"/>
        <w:bCs w:val="0"/>
        <w:i w:val="0"/>
        <w:iCs w:val="0"/>
        <w:caps w:val="0"/>
        <w:smallCaps w:val="0"/>
        <w:strike w:val="0"/>
        <w:dstrike w:val="0"/>
        <w:noProof w:val="0"/>
        <w:vanish w:val="0"/>
        <w:color w:val="000000"/>
        <w:spacing w:val="0"/>
        <w:position w:val="0"/>
        <w:u w:val="none"/>
        <w:effect w:val="none"/>
        <w:vertAlign w:val="baseli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noFill/>
          <w14:prstDash w14:val="solid"/>
          <w14:bevel/>
        </w14:textOutline>
        <w14:scene3d>
          <w14:camera w14:prst="orthographicFront"/>
          <w14:lightRig w14:rig="threePt" w14:dir="t">
            <w14:rot w14:lat="0" w14:lon="0" w14:rev="0"/>
          </w14:lightRig>
        </w14:scene3d>
        <w14:props3d/>
        <w14:ligatures w14:val="none"/>
        <w14:numForm w14:val="default"/>
        <w14:numSpacing w14:val="default"/>
        <w14:stylisticSets xmlns:w14="http://schemas.microsoft.com/office/word/2010/wordml"/>
        <w14:cntxtAlts w14:val="0"/>
      </w:rPr>
    </w:lvl>
    <w:lvl w:ilvl="1">
      <w:start w:val="1"/>
      <w:numFmt w:val="aiueoFullWidth"/>
      <w:lvlText w:val="(%2)"/>
      <w:lvlJc w:val="left"/>
      <w:pPr>
        <w:ind w:left="840" w:hanging="420"/>
      </w:pPr>
    </w:lvl>
    <w:lvl w:ilvl="2">
      <w:start w:val="1"/>
      <w:numFmt w:val="decimalEnclosedCircle"/>
      <w:lvlText w:val="＜%3"/>
      <w:lvlJc w:val="left"/>
      <w:pPr>
        <w:ind w:left="1230" w:hanging="390"/>
      </w:pPr>
      <w:rPr>
        <w:rFonts w:hint="default"/>
      </w:rPr>
    </w:lvl>
    <w:lvl w:ilvl="3" w:tentative="1">
      <w:start w:val="1"/>
      <w:numFmt w:val="decimal"/>
      <w:lvlText w:val="%4."/>
      <w:lvlJc w:val="left"/>
      <w:pPr>
        <w:ind w:left="1680" w:hanging="420"/>
      </w:pPr>
    </w:lvl>
    <w:lvl w:ilvl="4" w:tentative="1">
      <w:start w:val="1"/>
      <w:numFmt w:val="aiueoFullWidth"/>
      <w:lvlText w:val="(%5)"/>
      <w:lvlJc w:val="left"/>
      <w:pPr>
        <w:ind w:left="2100" w:hanging="420"/>
      </w:pPr>
    </w:lvl>
    <w:lvl w:ilvl="5" w:tentative="1">
      <w:start w:val="1"/>
      <w:numFmt w:val="decimalEnclosedCircle"/>
      <w:lvlText w:val="%6"/>
      <w:lvlJc w:val="left"/>
      <w:pPr>
        <w:ind w:left="2520" w:hanging="420"/>
      </w:pPr>
    </w:lvl>
    <w:lvl w:ilvl="6" w:tentative="1">
      <w:start w:val="1"/>
      <w:numFmt w:val="decimal"/>
      <w:lvlText w:val="%7."/>
      <w:lvlJc w:val="left"/>
      <w:pPr>
        <w:ind w:left="2940" w:hanging="420"/>
      </w:pPr>
    </w:lvl>
    <w:lvl w:ilvl="7" w:tentative="1">
      <w:start w:val="1"/>
      <w:numFmt w:val="aiueoFullWidth"/>
      <w:lvlText w:val="(%8)"/>
      <w:lvlJc w:val="left"/>
      <w:pPr>
        <w:ind w:left="3360" w:hanging="420"/>
      </w:pPr>
    </w:lvl>
    <w:lvl w:ilvl="8" w:tentative="1">
      <w:start w:val="1"/>
      <w:numFmt w:val="decimalEnclosedCircle"/>
      <w:lvlText w:val="%9"/>
      <w:lvlJc w:val="left"/>
      <w:pPr>
        <w:ind w:left="3780" w:hanging="420"/>
      </w:pPr>
    </w:lvl>
  </w:abstractNum>
  <w:abstractNum w:abstractNumId="47">
    <w:nsid w:val="3FA319C1"/>
    <w:multiLevelType w:val="hybridMultilevel"/>
    <w:tmpl w:val="638C83A8"/>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48">
    <w:nsid w:val="3FCB1CA2"/>
    <w:multiLevelType w:val="hybridMultilevel"/>
    <w:tmpl w:val="3696776E"/>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49">
    <w:nsid w:val="406E0DF6"/>
    <w:multiLevelType w:val="hybridMultilevel"/>
    <w:tmpl w:val="0F0C965A"/>
    <w:lvl w:ilvl="0">
      <w:start w:val="1"/>
      <w:numFmt w:val="decimal"/>
      <w:pStyle w:val="Heading4"/>
      <w:lvlText w:val="(%1)"/>
      <w:lvlJc w:val="left"/>
      <w:pPr>
        <w:ind w:left="420" w:hanging="420"/>
      </w:pPr>
      <w:rPr>
        <w:rFonts w:hint="eastAsia"/>
      </w:rPr>
    </w:lvl>
    <w:lvl w:ilvl="1" w:tentative="1">
      <w:start w:val="1"/>
      <w:numFmt w:val="aiueoFullWidth"/>
      <w:lvlText w:val="(%2)"/>
      <w:lvlJc w:val="left"/>
      <w:pPr>
        <w:ind w:left="840" w:hanging="420"/>
      </w:pPr>
    </w:lvl>
    <w:lvl w:ilvl="2" w:tentative="1">
      <w:start w:val="1"/>
      <w:numFmt w:val="decimalEnclosedCircle"/>
      <w:lvlText w:val="%3"/>
      <w:lvlJc w:val="left"/>
      <w:pPr>
        <w:ind w:left="1260" w:hanging="420"/>
      </w:pPr>
    </w:lvl>
    <w:lvl w:ilvl="3" w:tentative="1">
      <w:start w:val="1"/>
      <w:numFmt w:val="decimal"/>
      <w:lvlText w:val="%4."/>
      <w:lvlJc w:val="left"/>
      <w:pPr>
        <w:ind w:left="1680" w:hanging="420"/>
      </w:pPr>
    </w:lvl>
    <w:lvl w:ilvl="4" w:tentative="1">
      <w:start w:val="1"/>
      <w:numFmt w:val="aiueoFullWidth"/>
      <w:lvlText w:val="(%5)"/>
      <w:lvlJc w:val="left"/>
      <w:pPr>
        <w:ind w:left="2100" w:hanging="420"/>
      </w:pPr>
    </w:lvl>
    <w:lvl w:ilvl="5" w:tentative="1">
      <w:start w:val="1"/>
      <w:numFmt w:val="decimalEnclosedCircle"/>
      <w:lvlText w:val="%6"/>
      <w:lvlJc w:val="left"/>
      <w:pPr>
        <w:ind w:left="2520" w:hanging="420"/>
      </w:pPr>
    </w:lvl>
    <w:lvl w:ilvl="6" w:tentative="1">
      <w:start w:val="1"/>
      <w:numFmt w:val="decimal"/>
      <w:lvlText w:val="%7."/>
      <w:lvlJc w:val="left"/>
      <w:pPr>
        <w:ind w:left="2940" w:hanging="420"/>
      </w:pPr>
    </w:lvl>
    <w:lvl w:ilvl="7" w:tentative="1">
      <w:start w:val="1"/>
      <w:numFmt w:val="aiueoFullWidth"/>
      <w:lvlText w:val="(%8)"/>
      <w:lvlJc w:val="left"/>
      <w:pPr>
        <w:ind w:left="3360" w:hanging="420"/>
      </w:pPr>
    </w:lvl>
    <w:lvl w:ilvl="8" w:tentative="1">
      <w:start w:val="1"/>
      <w:numFmt w:val="decimalEnclosedCircle"/>
      <w:lvlText w:val="%9"/>
      <w:lvlJc w:val="left"/>
      <w:pPr>
        <w:ind w:left="3780" w:hanging="420"/>
      </w:pPr>
    </w:lvl>
  </w:abstractNum>
  <w:abstractNum w:abstractNumId="50">
    <w:nsid w:val="417F65D6"/>
    <w:multiLevelType w:val="hybridMultilevel"/>
    <w:tmpl w:val="0BA288F0"/>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51">
    <w:nsid w:val="433F0C68"/>
    <w:multiLevelType w:val="hybridMultilevel"/>
    <w:tmpl w:val="2EA4C0DC"/>
    <w:lvl w:ilvl="0">
      <w:start w:val="1"/>
      <w:numFmt w:val="bullet"/>
      <w:lvlText w:val=""/>
      <w:lvlJc w:val="left"/>
      <w:pPr>
        <w:ind w:left="420" w:hanging="420"/>
      </w:pPr>
      <w:rPr>
        <w:rFonts w:ascii="Wingdings" w:hAnsi="Wingdings" w:hint="default"/>
        <w:b w:val="0"/>
        <w:bCs w:val="0"/>
        <w:i w:val="0"/>
        <w:iCs w:val="0"/>
        <w:caps w:val="0"/>
        <w:smallCaps w:val="0"/>
        <w:strike w:val="0"/>
        <w:dstrike w:val="0"/>
        <w:noProof w:val="0"/>
        <w:vanish w:val="0"/>
        <w:color w:val="000000"/>
        <w:spacing w:val="0"/>
        <w:position w:val="0"/>
        <w:u w:val="none"/>
        <w:effect w:val="none"/>
        <w:vertAlign w:val="baseli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noFill/>
          <w14:prstDash w14:val="solid"/>
          <w14:bevel/>
        </w14:textOutline>
        <w14:scene3d>
          <w14:camera w14:prst="orthographicFront"/>
          <w14:lightRig w14:rig="threePt" w14:dir="t">
            <w14:rot w14:lat="0" w14:lon="0" w14:rev="0"/>
          </w14:lightRig>
        </w14:scene3d>
        <w14:props3d/>
        <w14:ligatures w14:val="none"/>
        <w14:numForm w14:val="default"/>
        <w14:numSpacing w14:val="default"/>
        <w14:stylisticSets xmlns:w14="http://schemas.microsoft.com/office/word/2010/wordml"/>
        <w14:cntxtAlts w14:val="0"/>
      </w:rPr>
    </w:lvl>
    <w:lvl w:ilvl="1">
      <w:start w:val="1"/>
      <w:numFmt w:val="aiueoFullWidth"/>
      <w:lvlText w:val="(%2)"/>
      <w:lvlJc w:val="left"/>
      <w:pPr>
        <w:ind w:left="840" w:hanging="420"/>
      </w:pPr>
    </w:lvl>
    <w:lvl w:ilvl="2">
      <w:start w:val="1"/>
      <w:numFmt w:val="decimalEnclosedCircle"/>
      <w:lvlText w:val="＜%3"/>
      <w:lvlJc w:val="left"/>
      <w:pPr>
        <w:ind w:left="1230" w:hanging="390"/>
      </w:pPr>
      <w:rPr>
        <w:rFonts w:hint="default"/>
      </w:rPr>
    </w:lvl>
    <w:lvl w:ilvl="3" w:tentative="1">
      <w:start w:val="1"/>
      <w:numFmt w:val="decimal"/>
      <w:lvlText w:val="%4."/>
      <w:lvlJc w:val="left"/>
      <w:pPr>
        <w:ind w:left="1680" w:hanging="420"/>
      </w:pPr>
    </w:lvl>
    <w:lvl w:ilvl="4" w:tentative="1">
      <w:start w:val="1"/>
      <w:numFmt w:val="aiueoFullWidth"/>
      <w:lvlText w:val="(%5)"/>
      <w:lvlJc w:val="left"/>
      <w:pPr>
        <w:ind w:left="2100" w:hanging="420"/>
      </w:pPr>
    </w:lvl>
    <w:lvl w:ilvl="5" w:tentative="1">
      <w:start w:val="1"/>
      <w:numFmt w:val="decimalEnclosedCircle"/>
      <w:lvlText w:val="%6"/>
      <w:lvlJc w:val="left"/>
      <w:pPr>
        <w:ind w:left="2520" w:hanging="420"/>
      </w:pPr>
    </w:lvl>
    <w:lvl w:ilvl="6" w:tentative="1">
      <w:start w:val="1"/>
      <w:numFmt w:val="decimal"/>
      <w:lvlText w:val="%7."/>
      <w:lvlJc w:val="left"/>
      <w:pPr>
        <w:ind w:left="2940" w:hanging="420"/>
      </w:pPr>
    </w:lvl>
    <w:lvl w:ilvl="7" w:tentative="1">
      <w:start w:val="1"/>
      <w:numFmt w:val="aiueoFullWidth"/>
      <w:lvlText w:val="(%8)"/>
      <w:lvlJc w:val="left"/>
      <w:pPr>
        <w:ind w:left="3360" w:hanging="420"/>
      </w:pPr>
    </w:lvl>
    <w:lvl w:ilvl="8" w:tentative="1">
      <w:start w:val="1"/>
      <w:numFmt w:val="decimalEnclosedCircle"/>
      <w:lvlText w:val="%9"/>
      <w:lvlJc w:val="left"/>
      <w:pPr>
        <w:ind w:left="3780" w:hanging="420"/>
      </w:pPr>
    </w:lvl>
  </w:abstractNum>
  <w:abstractNum w:abstractNumId="52">
    <w:nsid w:val="46240E83"/>
    <w:multiLevelType w:val="hybridMultilevel"/>
    <w:tmpl w:val="02CCBBA4"/>
    <w:lvl w:ilvl="0">
      <w:start w:val="1"/>
      <w:numFmt w:val="decimal"/>
      <w:lvlText w:val="(%1)"/>
      <w:lvlJc w:val="left"/>
      <w:pPr>
        <w:ind w:left="420" w:hanging="420"/>
      </w:pPr>
      <w:rPr>
        <w:b w:val="0"/>
        <w:bCs w:val="0"/>
        <w:i w:val="0"/>
        <w:iCs w:val="0"/>
        <w:caps w:val="0"/>
        <w:smallCaps w:val="0"/>
        <w:strike w:val="0"/>
        <w:dstrike w:val="0"/>
        <w:noProof w:val="0"/>
        <w:vanish w:val="0"/>
        <w:color w:val="000000"/>
        <w:spacing w:val="0"/>
        <w:position w:val="0"/>
        <w:u w:val="none"/>
        <w:effect w:val="none"/>
        <w:vertAlign w:val="baseli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noFill/>
          <w14:prstDash w14:val="solid"/>
          <w14:bevel/>
        </w14:textOutline>
        <w14:scene3d>
          <w14:camera w14:prst="orthographicFront"/>
          <w14:lightRig w14:rig="threePt" w14:dir="t">
            <w14:rot w14:lat="0" w14:lon="0" w14:rev="0"/>
          </w14:lightRig>
        </w14:scene3d>
        <w14:props3d/>
        <w14:ligatures w14:val="none"/>
        <w14:numForm w14:val="default"/>
        <w14:numSpacing w14:val="default"/>
        <w14:stylisticSets xmlns:w14="http://schemas.microsoft.com/office/word/2010/wordml"/>
        <w14:cntxtAlts w14:val="0"/>
      </w:rPr>
    </w:lvl>
    <w:lvl w:ilvl="1">
      <w:start w:val="1"/>
      <w:numFmt w:val="aiueoFullWidth"/>
      <w:lvlText w:val="(%2)"/>
      <w:lvlJc w:val="left"/>
      <w:pPr>
        <w:ind w:left="840" w:hanging="420"/>
      </w:pPr>
    </w:lvl>
    <w:lvl w:ilvl="2">
      <w:start w:val="1"/>
      <w:numFmt w:val="decimalEnclosedCircle"/>
      <w:lvlText w:val="＜%3"/>
      <w:lvlJc w:val="left"/>
      <w:pPr>
        <w:ind w:left="1230" w:hanging="390"/>
      </w:pPr>
      <w:rPr>
        <w:rFonts w:hint="default"/>
      </w:rPr>
    </w:lvl>
    <w:lvl w:ilvl="3" w:tentative="1">
      <w:start w:val="1"/>
      <w:numFmt w:val="decimal"/>
      <w:lvlText w:val="%4."/>
      <w:lvlJc w:val="left"/>
      <w:pPr>
        <w:ind w:left="1680" w:hanging="420"/>
      </w:pPr>
    </w:lvl>
    <w:lvl w:ilvl="4" w:tentative="1">
      <w:start w:val="1"/>
      <w:numFmt w:val="aiueoFullWidth"/>
      <w:lvlText w:val="(%5)"/>
      <w:lvlJc w:val="left"/>
      <w:pPr>
        <w:ind w:left="2100" w:hanging="420"/>
      </w:pPr>
    </w:lvl>
    <w:lvl w:ilvl="5" w:tentative="1">
      <w:start w:val="1"/>
      <w:numFmt w:val="decimalEnclosedCircle"/>
      <w:lvlText w:val="%6"/>
      <w:lvlJc w:val="left"/>
      <w:pPr>
        <w:ind w:left="2520" w:hanging="420"/>
      </w:pPr>
    </w:lvl>
    <w:lvl w:ilvl="6" w:tentative="1">
      <w:start w:val="1"/>
      <w:numFmt w:val="decimal"/>
      <w:lvlText w:val="%7."/>
      <w:lvlJc w:val="left"/>
      <w:pPr>
        <w:ind w:left="2940" w:hanging="420"/>
      </w:pPr>
    </w:lvl>
    <w:lvl w:ilvl="7" w:tentative="1">
      <w:start w:val="1"/>
      <w:numFmt w:val="aiueoFullWidth"/>
      <w:lvlText w:val="(%8)"/>
      <w:lvlJc w:val="left"/>
      <w:pPr>
        <w:ind w:left="3360" w:hanging="420"/>
      </w:pPr>
    </w:lvl>
    <w:lvl w:ilvl="8" w:tentative="1">
      <w:start w:val="1"/>
      <w:numFmt w:val="decimalEnclosedCircle"/>
      <w:lvlText w:val="%9"/>
      <w:lvlJc w:val="left"/>
      <w:pPr>
        <w:ind w:left="3780" w:hanging="420"/>
      </w:pPr>
    </w:lvl>
  </w:abstractNum>
  <w:abstractNum w:abstractNumId="53">
    <w:nsid w:val="4703059D"/>
    <w:multiLevelType w:val="hybridMultilevel"/>
    <w:tmpl w:val="44CA45A0"/>
    <w:lvl w:ilvl="0">
      <w:start w:val="1"/>
      <w:numFmt w:val="decimal"/>
      <w:lvlText w:val="(%1)"/>
      <w:lvlJc w:val="left"/>
      <w:pPr>
        <w:ind w:left="420" w:hanging="420"/>
      </w:pPr>
      <w:rPr>
        <w:b w:val="0"/>
        <w:bCs w:val="0"/>
        <w:i w:val="0"/>
        <w:iCs w:val="0"/>
        <w:caps w:val="0"/>
        <w:smallCaps w:val="0"/>
        <w:strike w:val="0"/>
        <w:dstrike w:val="0"/>
        <w:noProof w:val="0"/>
        <w:vanish w:val="0"/>
        <w:color w:val="000000"/>
        <w:spacing w:val="0"/>
        <w:position w:val="0"/>
        <w:u w:val="none"/>
        <w:effect w:val="none"/>
        <w:vertAlign w:val="baseli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noFill/>
          <w14:prstDash w14:val="solid"/>
          <w14:bevel/>
        </w14:textOutline>
        <w14:scene3d>
          <w14:camera w14:prst="orthographicFront"/>
          <w14:lightRig w14:rig="threePt" w14:dir="t">
            <w14:rot w14:lat="0" w14:lon="0" w14:rev="0"/>
          </w14:lightRig>
        </w14:scene3d>
        <w14:props3d/>
        <w14:ligatures w14:val="none"/>
        <w14:numForm w14:val="default"/>
        <w14:numSpacing w14:val="default"/>
        <w14:stylisticSets xmlns:w14="http://schemas.microsoft.com/office/word/2010/wordml"/>
        <w14:cntxtAlts w14:val="0"/>
      </w:rPr>
    </w:lvl>
    <w:lvl w:ilvl="1">
      <w:start w:val="1"/>
      <w:numFmt w:val="aiueoFullWidth"/>
      <w:lvlText w:val="(%2)"/>
      <w:lvlJc w:val="left"/>
      <w:pPr>
        <w:ind w:left="840" w:hanging="420"/>
      </w:pPr>
    </w:lvl>
    <w:lvl w:ilvl="2">
      <w:start w:val="1"/>
      <w:numFmt w:val="decimalEnclosedCircle"/>
      <w:lvlText w:val="＜%3"/>
      <w:lvlJc w:val="left"/>
      <w:pPr>
        <w:ind w:left="1260" w:hanging="420"/>
      </w:pPr>
      <w:rPr>
        <w:rFonts w:hint="default"/>
      </w:rPr>
    </w:lvl>
    <w:lvl w:ilvl="3" w:tentative="1">
      <w:start w:val="1"/>
      <w:numFmt w:val="decimal"/>
      <w:lvlText w:val="%4."/>
      <w:lvlJc w:val="left"/>
      <w:pPr>
        <w:ind w:left="1680" w:hanging="420"/>
      </w:pPr>
    </w:lvl>
    <w:lvl w:ilvl="4" w:tentative="1">
      <w:start w:val="1"/>
      <w:numFmt w:val="aiueoFullWidth"/>
      <w:lvlText w:val="(%5)"/>
      <w:lvlJc w:val="left"/>
      <w:pPr>
        <w:ind w:left="2100" w:hanging="420"/>
      </w:pPr>
    </w:lvl>
    <w:lvl w:ilvl="5" w:tentative="1">
      <w:start w:val="1"/>
      <w:numFmt w:val="decimalEnclosedCircle"/>
      <w:lvlText w:val="%6"/>
      <w:lvlJc w:val="left"/>
      <w:pPr>
        <w:ind w:left="2520" w:hanging="420"/>
      </w:pPr>
    </w:lvl>
    <w:lvl w:ilvl="6" w:tentative="1">
      <w:start w:val="1"/>
      <w:numFmt w:val="decimal"/>
      <w:lvlText w:val="%7."/>
      <w:lvlJc w:val="left"/>
      <w:pPr>
        <w:ind w:left="2940" w:hanging="420"/>
      </w:pPr>
    </w:lvl>
    <w:lvl w:ilvl="7" w:tentative="1">
      <w:start w:val="1"/>
      <w:numFmt w:val="aiueoFullWidth"/>
      <w:lvlText w:val="(%8)"/>
      <w:lvlJc w:val="left"/>
      <w:pPr>
        <w:ind w:left="3360" w:hanging="420"/>
      </w:pPr>
    </w:lvl>
    <w:lvl w:ilvl="8" w:tentative="1">
      <w:start w:val="1"/>
      <w:numFmt w:val="decimalEnclosedCircle"/>
      <w:lvlText w:val="%9"/>
      <w:lvlJc w:val="left"/>
      <w:pPr>
        <w:ind w:left="3780" w:hanging="420"/>
      </w:pPr>
    </w:lvl>
  </w:abstractNum>
  <w:abstractNum w:abstractNumId="54">
    <w:nsid w:val="47997439"/>
    <w:multiLevelType w:val="hybridMultilevel"/>
    <w:tmpl w:val="1DAA7466"/>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55">
    <w:nsid w:val="4ED46189"/>
    <w:multiLevelType w:val="hybridMultilevel"/>
    <w:tmpl w:val="2BA819B0"/>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56">
    <w:nsid w:val="50EA75F5"/>
    <w:multiLevelType w:val="hybridMultilevel"/>
    <w:tmpl w:val="074400BE"/>
    <w:lvl w:ilvl="0">
      <w:start w:val="1"/>
      <w:numFmt w:val="lowerLetter"/>
      <w:pStyle w:val="Heading5"/>
      <w:lvlText w:val="(%1)"/>
      <w:lvlJc w:val="left"/>
      <w:pPr>
        <w:ind w:left="1220" w:hanging="420"/>
      </w:pPr>
      <w:rPr>
        <w:rFonts w:hint="eastAsia"/>
      </w:rPr>
    </w:lvl>
    <w:lvl w:ilvl="1" w:tentative="1">
      <w:start w:val="1"/>
      <w:numFmt w:val="aiueoFullWidth"/>
      <w:lvlText w:val="(%2)"/>
      <w:lvlJc w:val="left"/>
      <w:pPr>
        <w:ind w:left="1640" w:hanging="420"/>
      </w:pPr>
    </w:lvl>
    <w:lvl w:ilvl="2" w:tentative="1">
      <w:start w:val="1"/>
      <w:numFmt w:val="decimalEnclosedCircle"/>
      <w:lvlText w:val="%3"/>
      <w:lvlJc w:val="left"/>
      <w:pPr>
        <w:ind w:left="2060" w:hanging="420"/>
      </w:pPr>
    </w:lvl>
    <w:lvl w:ilvl="3" w:tentative="1">
      <w:start w:val="1"/>
      <w:numFmt w:val="decimal"/>
      <w:lvlText w:val="%4."/>
      <w:lvlJc w:val="left"/>
      <w:pPr>
        <w:ind w:left="2480" w:hanging="420"/>
      </w:pPr>
    </w:lvl>
    <w:lvl w:ilvl="4" w:tentative="1">
      <w:start w:val="1"/>
      <w:numFmt w:val="aiueoFullWidth"/>
      <w:lvlText w:val="(%5)"/>
      <w:lvlJc w:val="left"/>
      <w:pPr>
        <w:ind w:left="2900" w:hanging="420"/>
      </w:pPr>
    </w:lvl>
    <w:lvl w:ilvl="5" w:tentative="1">
      <w:start w:val="1"/>
      <w:numFmt w:val="decimalEnclosedCircle"/>
      <w:lvlText w:val="%6"/>
      <w:lvlJc w:val="left"/>
      <w:pPr>
        <w:ind w:left="3320" w:hanging="420"/>
      </w:pPr>
    </w:lvl>
    <w:lvl w:ilvl="6" w:tentative="1">
      <w:start w:val="1"/>
      <w:numFmt w:val="decimal"/>
      <w:lvlText w:val="%7."/>
      <w:lvlJc w:val="left"/>
      <w:pPr>
        <w:ind w:left="3740" w:hanging="420"/>
      </w:pPr>
    </w:lvl>
    <w:lvl w:ilvl="7" w:tentative="1">
      <w:start w:val="1"/>
      <w:numFmt w:val="aiueoFullWidth"/>
      <w:lvlText w:val="(%8)"/>
      <w:lvlJc w:val="left"/>
      <w:pPr>
        <w:ind w:left="4160" w:hanging="420"/>
      </w:pPr>
    </w:lvl>
    <w:lvl w:ilvl="8" w:tentative="1">
      <w:start w:val="1"/>
      <w:numFmt w:val="decimalEnclosedCircle"/>
      <w:lvlText w:val="%9"/>
      <w:lvlJc w:val="left"/>
      <w:pPr>
        <w:ind w:left="4580" w:hanging="420"/>
      </w:pPr>
    </w:lvl>
  </w:abstractNum>
  <w:abstractNum w:abstractNumId="57">
    <w:nsid w:val="51125EAE"/>
    <w:multiLevelType w:val="hybridMultilevel"/>
    <w:tmpl w:val="2260FE8E"/>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58">
    <w:nsid w:val="53204395"/>
    <w:multiLevelType w:val="hybridMultilevel"/>
    <w:tmpl w:val="BE5C5C08"/>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59">
    <w:nsid w:val="54CD098B"/>
    <w:multiLevelType w:val="hybridMultilevel"/>
    <w:tmpl w:val="95823B52"/>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60">
    <w:nsid w:val="55381408"/>
    <w:multiLevelType w:val="multilevel"/>
    <w:tmpl w:val="F62ED146"/>
    <w:lvl w:ilvl="0">
      <w:start w:val="1"/>
      <w:numFmt w:val="decimal"/>
      <w:pStyle w:val="Heading1"/>
      <w:lvlText w:val="%1."/>
      <w:lvlJc w:val="left"/>
      <w:pPr>
        <w:tabs>
          <w:tab w:val="num" w:pos="1118"/>
        </w:tabs>
        <w:ind w:left="1118" w:hanging="425"/>
      </w:pPr>
      <w:rPr>
        <w:b w:val="0"/>
        <w:bCs w:val="0"/>
        <w:i w:val="0"/>
        <w:iCs w:val="0"/>
        <w:caps w:val="0"/>
        <w:smallCaps w:val="0"/>
        <w:strike w:val="0"/>
        <w:dstrike w:val="0"/>
        <w:noProof w:val="0"/>
        <w:vanish w:val="0"/>
        <w:color w:val="000000"/>
        <w:spacing w:val="0"/>
        <w:position w:val="0"/>
        <w:u w:val="none"/>
        <w:effect w:val="none"/>
        <w:vertAlign w:val="baseli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noFill/>
          <w14:prstDash w14:val="solid"/>
          <w14:bevel/>
        </w14:textOutline>
        <w14:scene3d>
          <w14:camera w14:prst="orthographicFront"/>
          <w14:lightRig w14:rig="threePt" w14:dir="t">
            <w14:rot w14:lat="0" w14:lon="0" w14:rev="0"/>
          </w14:lightRig>
        </w14:scene3d>
        <w14:props3d/>
        <w14:ligatures w14:val="none"/>
        <w14:numForm w14:val="default"/>
        <w14:numSpacing w14:val="default"/>
        <w14:stylisticSets xmlns:w14="http://schemas.microsoft.com/office/word/2010/wordml"/>
        <w14:cntxtAlts w14:val="0"/>
      </w:rPr>
    </w:lvl>
    <w:lvl w:ilvl="1">
      <w:start w:val="1"/>
      <w:numFmt w:val="decimal"/>
      <w:pStyle w:val="Heading2"/>
      <w:lvlText w:val="%1.%2."/>
      <w:lvlJc w:val="left"/>
      <w:pPr>
        <w:tabs>
          <w:tab w:val="num" w:pos="2978"/>
        </w:tabs>
        <w:ind w:left="2978" w:hanging="567"/>
      </w:pPr>
      <w:rPr>
        <w:b/>
        <w:bCs w:val="0"/>
        <w:i w:val="0"/>
        <w:iCs w:val="0"/>
        <w:caps w:val="0"/>
        <w:smallCaps w:val="0"/>
        <w:strike w:val="0"/>
        <w:dstrike w:val="0"/>
        <w:noProof w:val="0"/>
        <w:vanish w:val="0"/>
        <w:color w:val="000000"/>
        <w:spacing w:val="0"/>
        <w:position w:val="0"/>
        <w:u w:val="none"/>
        <w:effect w:val="none"/>
        <w:vertAlign w:val="baseli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noFill/>
          <w14:prstDash w14:val="solid"/>
          <w14:bevel/>
        </w14:textOutline>
        <w14:scene3d>
          <w14:camera w14:prst="orthographicFront"/>
          <w14:lightRig w14:rig="threePt" w14:dir="t">
            <w14:rot w14:lat="0" w14:lon="0" w14:rev="0"/>
          </w14:lightRig>
        </w14:scene3d>
        <w14:props3d/>
        <w14:ligatures w14:val="none"/>
        <w14:numForm w14:val="default"/>
        <w14:numSpacing w14:val="default"/>
        <w14:stylisticSets xmlns:w14="http://schemas.microsoft.com/office/word/2010/wordml"/>
        <w14:cntxtAlts w14:val="0"/>
      </w:rPr>
    </w:lvl>
    <w:lvl w:ilvl="2">
      <w:start w:val="1"/>
      <w:numFmt w:val="decimal"/>
      <w:pStyle w:val="Heading3"/>
      <w:lvlText w:val="%1.%2.%3."/>
      <w:lvlJc w:val="left"/>
      <w:pPr>
        <w:tabs>
          <w:tab w:val="num" w:pos="851"/>
        </w:tabs>
        <w:ind w:left="851" w:hanging="709"/>
      </w:pPr>
      <w:rPr>
        <w:rFonts w:cs="Times New Roman"/>
        <w:i w:val="0"/>
        <w:iCs w:val="0"/>
        <w:caps w:val="0"/>
        <w:smallCaps w:val="0"/>
        <w:strike w:val="0"/>
        <w:dstrike w:val="0"/>
        <w:noProof w:val="0"/>
        <w:vanish w:val="0"/>
        <w:color w:val="000000"/>
        <w:spacing w:val="0"/>
        <w:position w:val="0"/>
        <w:u w:val="none"/>
        <w:effect w:val="none"/>
        <w:vertAlign w:val="baseline"/>
        <w:specVanish w:val="0"/>
        <w14:shadow w14:blurRad="0" w14:dist="0" w14:dir="0" w14:sx="0" w14:sy="0" w14:kx="0" w14:ky="0" w14:algn="none">
          <w14:srgbClr w14:val="000000"/>
        </w14:shadow>
        <w14:textOutline w14:w="0" w14:cap="rnd">
          <w14:noFill/>
          <w14:prstDash w14:val="solid"/>
          <w14:bevel/>
        </w14:textOutline>
      </w:rPr>
    </w:lvl>
    <w:lvl w:ilvl="3">
      <w:start w:val="1"/>
      <w:numFmt w:val="decimal"/>
      <w:lvlText w:val="%1.%2.%3.%4."/>
      <w:lvlJc w:val="left"/>
      <w:pPr>
        <w:tabs>
          <w:tab w:val="num" w:pos="1544"/>
        </w:tabs>
        <w:ind w:left="1544" w:hanging="851"/>
      </w:pPr>
      <w:rPr>
        <w:rFonts w:hint="eastAsia"/>
      </w:rPr>
    </w:lvl>
    <w:lvl w:ilvl="4">
      <w:start w:val="1"/>
      <w:numFmt w:val="decimal"/>
      <w:lvlText w:val="%1.%2.%3.%4.%5."/>
      <w:lvlJc w:val="left"/>
      <w:pPr>
        <w:tabs>
          <w:tab w:val="num" w:pos="1685"/>
        </w:tabs>
        <w:ind w:left="1685" w:hanging="992"/>
      </w:pPr>
      <w:rPr>
        <w:rFonts w:hint="eastAsia"/>
      </w:rPr>
    </w:lvl>
    <w:lvl w:ilvl="5">
      <w:start w:val="1"/>
      <w:numFmt w:val="decimal"/>
      <w:lvlText w:val="%1.%2.%3.%4.%5.%6."/>
      <w:lvlJc w:val="left"/>
      <w:pPr>
        <w:tabs>
          <w:tab w:val="num" w:pos="1827"/>
        </w:tabs>
        <w:ind w:left="1827" w:hanging="1134"/>
      </w:pPr>
      <w:rPr>
        <w:rFonts w:hint="eastAsia"/>
      </w:rPr>
    </w:lvl>
    <w:lvl w:ilvl="6">
      <w:start w:val="1"/>
      <w:numFmt w:val="decimal"/>
      <w:lvlText w:val="%1.%2.%3.%4.%5.%6.%7."/>
      <w:lvlJc w:val="left"/>
      <w:pPr>
        <w:tabs>
          <w:tab w:val="num" w:pos="1969"/>
        </w:tabs>
        <w:ind w:left="1969" w:hanging="1276"/>
      </w:pPr>
      <w:rPr>
        <w:rFonts w:hint="eastAsia"/>
      </w:rPr>
    </w:lvl>
    <w:lvl w:ilvl="7">
      <w:start w:val="1"/>
      <w:numFmt w:val="decimal"/>
      <w:lvlText w:val="%1.%2.%3.%4.%5.%6.%7.%8."/>
      <w:lvlJc w:val="left"/>
      <w:pPr>
        <w:tabs>
          <w:tab w:val="num" w:pos="2111"/>
        </w:tabs>
        <w:ind w:left="2111" w:hanging="1418"/>
      </w:pPr>
      <w:rPr>
        <w:rFonts w:hint="eastAsia"/>
      </w:rPr>
    </w:lvl>
    <w:lvl w:ilvl="8">
      <w:start w:val="1"/>
      <w:numFmt w:val="decimal"/>
      <w:lvlText w:val="%1.%2.%3.%4.%5.%6.%7.%8.%9."/>
      <w:lvlJc w:val="left"/>
      <w:pPr>
        <w:tabs>
          <w:tab w:val="num" w:pos="2252"/>
        </w:tabs>
        <w:ind w:left="2252" w:hanging="1559"/>
      </w:pPr>
      <w:rPr>
        <w:rFonts w:hint="eastAsia"/>
      </w:rPr>
    </w:lvl>
  </w:abstractNum>
  <w:abstractNum w:abstractNumId="61">
    <w:nsid w:val="564B4CF6"/>
    <w:multiLevelType w:val="hybridMultilevel"/>
    <w:tmpl w:val="1AB8883A"/>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62">
    <w:nsid w:val="569F60CA"/>
    <w:multiLevelType w:val="hybridMultilevel"/>
    <w:tmpl w:val="CBC86744"/>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63">
    <w:nsid w:val="56E14541"/>
    <w:multiLevelType w:val="hybridMultilevel"/>
    <w:tmpl w:val="44EA28F0"/>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64">
    <w:nsid w:val="59851627"/>
    <w:multiLevelType w:val="hybridMultilevel"/>
    <w:tmpl w:val="457C37F6"/>
    <w:lvl w:ilvl="0">
      <w:start w:val="1"/>
      <w:numFmt w:val="decimal"/>
      <w:lvlText w:val="(%1)"/>
      <w:lvlJc w:val="left"/>
      <w:pPr>
        <w:ind w:left="420" w:hanging="420"/>
      </w:pPr>
      <w:rPr>
        <w:b w:val="0"/>
        <w:bCs w:val="0"/>
        <w:i w:val="0"/>
        <w:iCs w:val="0"/>
        <w:caps w:val="0"/>
        <w:smallCaps w:val="0"/>
        <w:strike w:val="0"/>
        <w:dstrike w:val="0"/>
        <w:noProof w:val="0"/>
        <w:vanish w:val="0"/>
        <w:color w:val="000000"/>
        <w:spacing w:val="0"/>
        <w:position w:val="0"/>
        <w:u w:val="none"/>
        <w:effect w:val="none"/>
        <w:vertAlign w:val="baseli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noFill/>
          <w14:prstDash w14:val="solid"/>
          <w14:bevel/>
        </w14:textOutline>
        <w14:scene3d>
          <w14:camera w14:prst="orthographicFront"/>
          <w14:lightRig w14:rig="threePt" w14:dir="t">
            <w14:rot w14:lat="0" w14:lon="0" w14:rev="0"/>
          </w14:lightRig>
        </w14:scene3d>
        <w14:props3d/>
        <w14:ligatures w14:val="none"/>
        <w14:numForm w14:val="default"/>
        <w14:numSpacing w14:val="default"/>
        <w14:stylisticSets xmlns:w14="http://schemas.microsoft.com/office/word/2010/wordml"/>
        <w14:cntxtAlts w14:val="0"/>
      </w:rPr>
    </w:lvl>
    <w:lvl w:ilvl="1">
      <w:start w:val="1"/>
      <w:numFmt w:val="aiueoFullWidth"/>
      <w:lvlText w:val="(%2)"/>
      <w:lvlJc w:val="left"/>
      <w:pPr>
        <w:ind w:left="840" w:hanging="420"/>
      </w:pPr>
    </w:lvl>
    <w:lvl w:ilvl="2">
      <w:start w:val="1"/>
      <w:numFmt w:val="decimalEnclosedCircle"/>
      <w:lvlText w:val="＜%3"/>
      <w:lvlJc w:val="left"/>
      <w:pPr>
        <w:ind w:left="1230" w:hanging="390"/>
      </w:pPr>
      <w:rPr>
        <w:rFonts w:hint="default"/>
      </w:rPr>
    </w:lvl>
    <w:lvl w:ilvl="3" w:tentative="1">
      <w:start w:val="1"/>
      <w:numFmt w:val="decimal"/>
      <w:lvlText w:val="%4."/>
      <w:lvlJc w:val="left"/>
      <w:pPr>
        <w:ind w:left="1680" w:hanging="420"/>
      </w:pPr>
    </w:lvl>
    <w:lvl w:ilvl="4" w:tentative="1">
      <w:start w:val="1"/>
      <w:numFmt w:val="aiueoFullWidth"/>
      <w:lvlText w:val="(%5)"/>
      <w:lvlJc w:val="left"/>
      <w:pPr>
        <w:ind w:left="2100" w:hanging="420"/>
      </w:pPr>
    </w:lvl>
    <w:lvl w:ilvl="5" w:tentative="1">
      <w:start w:val="1"/>
      <w:numFmt w:val="decimalEnclosedCircle"/>
      <w:lvlText w:val="%6"/>
      <w:lvlJc w:val="left"/>
      <w:pPr>
        <w:ind w:left="2520" w:hanging="420"/>
      </w:pPr>
    </w:lvl>
    <w:lvl w:ilvl="6" w:tentative="1">
      <w:start w:val="1"/>
      <w:numFmt w:val="decimal"/>
      <w:lvlText w:val="%7."/>
      <w:lvlJc w:val="left"/>
      <w:pPr>
        <w:ind w:left="2940" w:hanging="420"/>
      </w:pPr>
    </w:lvl>
    <w:lvl w:ilvl="7" w:tentative="1">
      <w:start w:val="1"/>
      <w:numFmt w:val="aiueoFullWidth"/>
      <w:lvlText w:val="(%8)"/>
      <w:lvlJc w:val="left"/>
      <w:pPr>
        <w:ind w:left="3360" w:hanging="420"/>
      </w:pPr>
    </w:lvl>
    <w:lvl w:ilvl="8" w:tentative="1">
      <w:start w:val="1"/>
      <w:numFmt w:val="decimalEnclosedCircle"/>
      <w:lvlText w:val="%9"/>
      <w:lvlJc w:val="left"/>
      <w:pPr>
        <w:ind w:left="3780" w:hanging="420"/>
      </w:pPr>
    </w:lvl>
  </w:abstractNum>
  <w:abstractNum w:abstractNumId="65">
    <w:nsid w:val="5F075482"/>
    <w:multiLevelType w:val="hybridMultilevel"/>
    <w:tmpl w:val="B44C7B2A"/>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66">
    <w:nsid w:val="6077058E"/>
    <w:multiLevelType w:val="hybridMultilevel"/>
    <w:tmpl w:val="8EA85752"/>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67">
    <w:nsid w:val="63213CFE"/>
    <w:multiLevelType w:val="hybridMultilevel"/>
    <w:tmpl w:val="3B023F2E"/>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68">
    <w:nsid w:val="63A45E14"/>
    <w:multiLevelType w:val="hybridMultilevel"/>
    <w:tmpl w:val="3360357A"/>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69">
    <w:nsid w:val="6551251F"/>
    <w:multiLevelType w:val="hybridMultilevel"/>
    <w:tmpl w:val="44CA45A0"/>
    <w:lvl w:ilvl="0">
      <w:start w:val="1"/>
      <w:numFmt w:val="decimal"/>
      <w:lvlText w:val="(%1)"/>
      <w:lvlJc w:val="left"/>
      <w:pPr>
        <w:ind w:left="420" w:hanging="420"/>
      </w:pPr>
      <w:rPr>
        <w:b w:val="0"/>
        <w:bCs w:val="0"/>
        <w:i w:val="0"/>
        <w:iCs w:val="0"/>
        <w:caps w:val="0"/>
        <w:smallCaps w:val="0"/>
        <w:strike w:val="0"/>
        <w:dstrike w:val="0"/>
        <w:noProof w:val="0"/>
        <w:vanish w:val="0"/>
        <w:color w:val="000000"/>
        <w:spacing w:val="0"/>
        <w:position w:val="0"/>
        <w:u w:val="none"/>
        <w:effect w:val="none"/>
        <w:vertAlign w:val="baseli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noFill/>
          <w14:prstDash w14:val="solid"/>
          <w14:bevel/>
        </w14:textOutline>
        <w14:scene3d>
          <w14:camera w14:prst="orthographicFront"/>
          <w14:lightRig w14:rig="threePt" w14:dir="t">
            <w14:rot w14:lat="0" w14:lon="0" w14:rev="0"/>
          </w14:lightRig>
        </w14:scene3d>
        <w14:props3d/>
        <w14:ligatures w14:val="none"/>
        <w14:numForm w14:val="default"/>
        <w14:numSpacing w14:val="default"/>
        <w14:stylisticSets xmlns:w14="http://schemas.microsoft.com/office/word/2010/wordml"/>
        <w14:cntxtAlts w14:val="0"/>
      </w:rPr>
    </w:lvl>
    <w:lvl w:ilvl="1">
      <w:start w:val="1"/>
      <w:numFmt w:val="aiueoFullWidth"/>
      <w:lvlText w:val="(%2)"/>
      <w:lvlJc w:val="left"/>
      <w:pPr>
        <w:ind w:left="840" w:hanging="420"/>
      </w:pPr>
    </w:lvl>
    <w:lvl w:ilvl="2">
      <w:start w:val="1"/>
      <w:numFmt w:val="decimalEnclosedCircle"/>
      <w:lvlText w:val="＜%3"/>
      <w:lvlJc w:val="left"/>
      <w:pPr>
        <w:ind w:left="1260" w:hanging="420"/>
      </w:pPr>
      <w:rPr>
        <w:rFonts w:hint="default"/>
      </w:rPr>
    </w:lvl>
    <w:lvl w:ilvl="3" w:tentative="1">
      <w:start w:val="1"/>
      <w:numFmt w:val="decimal"/>
      <w:lvlText w:val="%4."/>
      <w:lvlJc w:val="left"/>
      <w:pPr>
        <w:ind w:left="1680" w:hanging="420"/>
      </w:pPr>
    </w:lvl>
    <w:lvl w:ilvl="4" w:tentative="1">
      <w:start w:val="1"/>
      <w:numFmt w:val="aiueoFullWidth"/>
      <w:lvlText w:val="(%5)"/>
      <w:lvlJc w:val="left"/>
      <w:pPr>
        <w:ind w:left="2100" w:hanging="420"/>
      </w:pPr>
    </w:lvl>
    <w:lvl w:ilvl="5" w:tentative="1">
      <w:start w:val="1"/>
      <w:numFmt w:val="decimalEnclosedCircle"/>
      <w:lvlText w:val="%6"/>
      <w:lvlJc w:val="left"/>
      <w:pPr>
        <w:ind w:left="2520" w:hanging="420"/>
      </w:pPr>
    </w:lvl>
    <w:lvl w:ilvl="6" w:tentative="1">
      <w:start w:val="1"/>
      <w:numFmt w:val="decimal"/>
      <w:lvlText w:val="%7."/>
      <w:lvlJc w:val="left"/>
      <w:pPr>
        <w:ind w:left="2940" w:hanging="420"/>
      </w:pPr>
    </w:lvl>
    <w:lvl w:ilvl="7" w:tentative="1">
      <w:start w:val="1"/>
      <w:numFmt w:val="aiueoFullWidth"/>
      <w:lvlText w:val="(%8)"/>
      <w:lvlJc w:val="left"/>
      <w:pPr>
        <w:ind w:left="3360" w:hanging="420"/>
      </w:pPr>
    </w:lvl>
    <w:lvl w:ilvl="8" w:tentative="1">
      <w:start w:val="1"/>
      <w:numFmt w:val="decimalEnclosedCircle"/>
      <w:lvlText w:val="%9"/>
      <w:lvlJc w:val="left"/>
      <w:pPr>
        <w:ind w:left="3780" w:hanging="420"/>
      </w:pPr>
    </w:lvl>
  </w:abstractNum>
  <w:abstractNum w:abstractNumId="70">
    <w:nsid w:val="65C44D0B"/>
    <w:multiLevelType w:val="hybridMultilevel"/>
    <w:tmpl w:val="A5E28280"/>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71">
    <w:nsid w:val="65D73467"/>
    <w:multiLevelType w:val="hybridMultilevel"/>
    <w:tmpl w:val="43F692E8"/>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72">
    <w:nsid w:val="688F053F"/>
    <w:multiLevelType w:val="hybridMultilevel"/>
    <w:tmpl w:val="CB68D9FA"/>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73">
    <w:nsid w:val="68BD695B"/>
    <w:multiLevelType w:val="hybridMultilevel"/>
    <w:tmpl w:val="4AD43CAC"/>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74">
    <w:nsid w:val="6BC22F81"/>
    <w:multiLevelType w:val="hybridMultilevel"/>
    <w:tmpl w:val="72D4923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75">
    <w:nsid w:val="6C122B8E"/>
    <w:multiLevelType w:val="hybridMultilevel"/>
    <w:tmpl w:val="58AADAB6"/>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76">
    <w:nsid w:val="6CAE0DA8"/>
    <w:multiLevelType w:val="hybridMultilevel"/>
    <w:tmpl w:val="DEC6DDE8"/>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77">
    <w:nsid w:val="6D2D30D3"/>
    <w:multiLevelType w:val="hybridMultilevel"/>
    <w:tmpl w:val="A2E82FF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78">
    <w:nsid w:val="6E225822"/>
    <w:multiLevelType w:val="hybridMultilevel"/>
    <w:tmpl w:val="9B42DB7A"/>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79">
    <w:nsid w:val="6F277F0A"/>
    <w:multiLevelType w:val="hybridMultilevel"/>
    <w:tmpl w:val="5824C256"/>
    <w:lvl w:ilvl="0">
      <w:start w:val="1"/>
      <w:numFmt w:val="decimal"/>
      <w:pStyle w:val="Quote"/>
      <w:lvlText w:val="%1)"/>
      <w:lvlJc w:val="left"/>
      <w:pPr>
        <w:ind w:left="1284" w:hanging="420"/>
      </w:pPr>
      <w:rPr>
        <w:rFonts w:hint="eastAsia"/>
      </w:rPr>
    </w:lvl>
    <w:lvl w:ilvl="1" w:tentative="1">
      <w:start w:val="1"/>
      <w:numFmt w:val="aiueoFullWidth"/>
      <w:lvlText w:val="(%2)"/>
      <w:lvlJc w:val="left"/>
      <w:pPr>
        <w:ind w:left="1704" w:hanging="420"/>
      </w:pPr>
    </w:lvl>
    <w:lvl w:ilvl="2" w:tentative="1">
      <w:start w:val="1"/>
      <w:numFmt w:val="decimalEnclosedCircle"/>
      <w:lvlText w:val="%3"/>
      <w:lvlJc w:val="left"/>
      <w:pPr>
        <w:ind w:left="2124" w:hanging="420"/>
      </w:pPr>
    </w:lvl>
    <w:lvl w:ilvl="3" w:tentative="1">
      <w:start w:val="1"/>
      <w:numFmt w:val="decimal"/>
      <w:lvlText w:val="%4."/>
      <w:lvlJc w:val="left"/>
      <w:pPr>
        <w:ind w:left="2544" w:hanging="420"/>
      </w:pPr>
    </w:lvl>
    <w:lvl w:ilvl="4" w:tentative="1">
      <w:start w:val="1"/>
      <w:numFmt w:val="aiueoFullWidth"/>
      <w:lvlText w:val="(%5)"/>
      <w:lvlJc w:val="left"/>
      <w:pPr>
        <w:ind w:left="2964" w:hanging="420"/>
      </w:pPr>
    </w:lvl>
    <w:lvl w:ilvl="5" w:tentative="1">
      <w:start w:val="1"/>
      <w:numFmt w:val="decimalEnclosedCircle"/>
      <w:lvlText w:val="%6"/>
      <w:lvlJc w:val="left"/>
      <w:pPr>
        <w:ind w:left="3384" w:hanging="420"/>
      </w:pPr>
    </w:lvl>
    <w:lvl w:ilvl="6" w:tentative="1">
      <w:start w:val="1"/>
      <w:numFmt w:val="decimal"/>
      <w:lvlText w:val="%7."/>
      <w:lvlJc w:val="left"/>
      <w:pPr>
        <w:ind w:left="3804" w:hanging="420"/>
      </w:pPr>
    </w:lvl>
    <w:lvl w:ilvl="7" w:tentative="1">
      <w:start w:val="1"/>
      <w:numFmt w:val="aiueoFullWidth"/>
      <w:lvlText w:val="(%8)"/>
      <w:lvlJc w:val="left"/>
      <w:pPr>
        <w:ind w:left="4224" w:hanging="420"/>
      </w:pPr>
    </w:lvl>
    <w:lvl w:ilvl="8" w:tentative="1">
      <w:start w:val="1"/>
      <w:numFmt w:val="decimalEnclosedCircle"/>
      <w:lvlText w:val="%9"/>
      <w:lvlJc w:val="left"/>
      <w:pPr>
        <w:ind w:left="4644" w:hanging="420"/>
      </w:pPr>
    </w:lvl>
  </w:abstractNum>
  <w:abstractNum w:abstractNumId="80">
    <w:nsid w:val="71674DB9"/>
    <w:multiLevelType w:val="hybridMultilevel"/>
    <w:tmpl w:val="0C102E60"/>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81">
    <w:nsid w:val="730C6DDB"/>
    <w:multiLevelType w:val="hybridMultilevel"/>
    <w:tmpl w:val="782C8FFC"/>
    <w:lvl w:ilvl="0">
      <w:start w:val="1"/>
      <w:numFmt w:val="bullet"/>
      <w:lvlText w:val=""/>
      <w:lvlJc w:val="left"/>
      <w:pPr>
        <w:ind w:left="430" w:hanging="420"/>
      </w:pPr>
      <w:rPr>
        <w:rFonts w:ascii="Wingdings" w:hAnsi="Wingdings" w:hint="default"/>
      </w:rPr>
    </w:lvl>
    <w:lvl w:ilvl="1" w:tentative="1">
      <w:start w:val="1"/>
      <w:numFmt w:val="bullet"/>
      <w:lvlText w:val=""/>
      <w:lvlJc w:val="left"/>
      <w:pPr>
        <w:ind w:left="850" w:hanging="420"/>
      </w:pPr>
      <w:rPr>
        <w:rFonts w:ascii="Wingdings" w:hAnsi="Wingdings" w:hint="default"/>
      </w:rPr>
    </w:lvl>
    <w:lvl w:ilvl="2" w:tentative="1">
      <w:start w:val="1"/>
      <w:numFmt w:val="bullet"/>
      <w:lvlText w:val=""/>
      <w:lvlJc w:val="left"/>
      <w:pPr>
        <w:ind w:left="1270" w:hanging="420"/>
      </w:pPr>
      <w:rPr>
        <w:rFonts w:ascii="Wingdings" w:hAnsi="Wingdings" w:hint="default"/>
      </w:rPr>
    </w:lvl>
    <w:lvl w:ilvl="3" w:tentative="1">
      <w:start w:val="1"/>
      <w:numFmt w:val="bullet"/>
      <w:lvlText w:val=""/>
      <w:lvlJc w:val="left"/>
      <w:pPr>
        <w:ind w:left="1690" w:hanging="420"/>
      </w:pPr>
      <w:rPr>
        <w:rFonts w:ascii="Wingdings" w:hAnsi="Wingdings" w:hint="default"/>
      </w:rPr>
    </w:lvl>
    <w:lvl w:ilvl="4" w:tentative="1">
      <w:start w:val="1"/>
      <w:numFmt w:val="bullet"/>
      <w:lvlText w:val=""/>
      <w:lvlJc w:val="left"/>
      <w:pPr>
        <w:ind w:left="2110" w:hanging="420"/>
      </w:pPr>
      <w:rPr>
        <w:rFonts w:ascii="Wingdings" w:hAnsi="Wingdings" w:hint="default"/>
      </w:rPr>
    </w:lvl>
    <w:lvl w:ilvl="5" w:tentative="1">
      <w:start w:val="1"/>
      <w:numFmt w:val="bullet"/>
      <w:lvlText w:val=""/>
      <w:lvlJc w:val="left"/>
      <w:pPr>
        <w:ind w:left="2530" w:hanging="420"/>
      </w:pPr>
      <w:rPr>
        <w:rFonts w:ascii="Wingdings" w:hAnsi="Wingdings" w:hint="default"/>
      </w:rPr>
    </w:lvl>
    <w:lvl w:ilvl="6" w:tentative="1">
      <w:start w:val="1"/>
      <w:numFmt w:val="bullet"/>
      <w:lvlText w:val=""/>
      <w:lvlJc w:val="left"/>
      <w:pPr>
        <w:ind w:left="2950" w:hanging="420"/>
      </w:pPr>
      <w:rPr>
        <w:rFonts w:ascii="Wingdings" w:hAnsi="Wingdings" w:hint="default"/>
      </w:rPr>
    </w:lvl>
    <w:lvl w:ilvl="7" w:tentative="1">
      <w:start w:val="1"/>
      <w:numFmt w:val="bullet"/>
      <w:lvlText w:val=""/>
      <w:lvlJc w:val="left"/>
      <w:pPr>
        <w:ind w:left="3370" w:hanging="420"/>
      </w:pPr>
      <w:rPr>
        <w:rFonts w:ascii="Wingdings" w:hAnsi="Wingdings" w:hint="default"/>
      </w:rPr>
    </w:lvl>
    <w:lvl w:ilvl="8" w:tentative="1">
      <w:start w:val="1"/>
      <w:numFmt w:val="bullet"/>
      <w:lvlText w:val=""/>
      <w:lvlJc w:val="left"/>
      <w:pPr>
        <w:ind w:left="3790" w:hanging="420"/>
      </w:pPr>
      <w:rPr>
        <w:rFonts w:ascii="Wingdings" w:hAnsi="Wingdings" w:hint="default"/>
      </w:rPr>
    </w:lvl>
  </w:abstractNum>
  <w:abstractNum w:abstractNumId="82">
    <w:nsid w:val="737468A5"/>
    <w:multiLevelType w:val="hybridMultilevel"/>
    <w:tmpl w:val="44CA45A0"/>
    <w:lvl w:ilvl="0">
      <w:start w:val="1"/>
      <w:numFmt w:val="decimal"/>
      <w:lvlText w:val="(%1)"/>
      <w:lvlJc w:val="left"/>
      <w:pPr>
        <w:ind w:left="420" w:hanging="420"/>
      </w:pPr>
      <w:rPr>
        <w:b w:val="0"/>
        <w:bCs w:val="0"/>
        <w:i w:val="0"/>
        <w:iCs w:val="0"/>
        <w:caps w:val="0"/>
        <w:smallCaps w:val="0"/>
        <w:strike w:val="0"/>
        <w:dstrike w:val="0"/>
        <w:noProof w:val="0"/>
        <w:vanish w:val="0"/>
        <w:color w:val="000000"/>
        <w:spacing w:val="0"/>
        <w:position w:val="0"/>
        <w:u w:val="none"/>
        <w:effect w:val="none"/>
        <w:vertAlign w:val="baseli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noFill/>
          <w14:prstDash w14:val="solid"/>
          <w14:bevel/>
        </w14:textOutline>
        <w14:scene3d>
          <w14:camera w14:prst="orthographicFront"/>
          <w14:lightRig w14:rig="threePt" w14:dir="t">
            <w14:rot w14:lat="0" w14:lon="0" w14:rev="0"/>
          </w14:lightRig>
        </w14:scene3d>
        <w14:props3d/>
        <w14:ligatures w14:val="none"/>
        <w14:numForm w14:val="default"/>
        <w14:numSpacing w14:val="default"/>
        <w14:stylisticSets xmlns:w14="http://schemas.microsoft.com/office/word/2010/wordml"/>
        <w14:cntxtAlts w14:val="0"/>
      </w:rPr>
    </w:lvl>
    <w:lvl w:ilvl="1">
      <w:start w:val="1"/>
      <w:numFmt w:val="aiueoFullWidth"/>
      <w:lvlText w:val="(%2)"/>
      <w:lvlJc w:val="left"/>
      <w:pPr>
        <w:ind w:left="840" w:hanging="420"/>
      </w:pPr>
    </w:lvl>
    <w:lvl w:ilvl="2">
      <w:start w:val="1"/>
      <w:numFmt w:val="decimalEnclosedCircle"/>
      <w:lvlText w:val="＜%3"/>
      <w:lvlJc w:val="left"/>
      <w:pPr>
        <w:ind w:left="1260" w:hanging="420"/>
      </w:pPr>
      <w:rPr>
        <w:rFonts w:hint="default"/>
      </w:rPr>
    </w:lvl>
    <w:lvl w:ilvl="3" w:tentative="1">
      <w:start w:val="1"/>
      <w:numFmt w:val="decimal"/>
      <w:lvlText w:val="%4."/>
      <w:lvlJc w:val="left"/>
      <w:pPr>
        <w:ind w:left="1680" w:hanging="420"/>
      </w:pPr>
    </w:lvl>
    <w:lvl w:ilvl="4" w:tentative="1">
      <w:start w:val="1"/>
      <w:numFmt w:val="aiueoFullWidth"/>
      <w:lvlText w:val="(%5)"/>
      <w:lvlJc w:val="left"/>
      <w:pPr>
        <w:ind w:left="2100" w:hanging="420"/>
      </w:pPr>
    </w:lvl>
    <w:lvl w:ilvl="5" w:tentative="1">
      <w:start w:val="1"/>
      <w:numFmt w:val="decimalEnclosedCircle"/>
      <w:lvlText w:val="%6"/>
      <w:lvlJc w:val="left"/>
      <w:pPr>
        <w:ind w:left="2520" w:hanging="420"/>
      </w:pPr>
    </w:lvl>
    <w:lvl w:ilvl="6" w:tentative="1">
      <w:start w:val="1"/>
      <w:numFmt w:val="decimal"/>
      <w:lvlText w:val="%7."/>
      <w:lvlJc w:val="left"/>
      <w:pPr>
        <w:ind w:left="2940" w:hanging="420"/>
      </w:pPr>
    </w:lvl>
    <w:lvl w:ilvl="7" w:tentative="1">
      <w:start w:val="1"/>
      <w:numFmt w:val="aiueoFullWidth"/>
      <w:lvlText w:val="(%8)"/>
      <w:lvlJc w:val="left"/>
      <w:pPr>
        <w:ind w:left="3360" w:hanging="420"/>
      </w:pPr>
    </w:lvl>
    <w:lvl w:ilvl="8" w:tentative="1">
      <w:start w:val="1"/>
      <w:numFmt w:val="decimalEnclosedCircle"/>
      <w:lvlText w:val="%9"/>
      <w:lvlJc w:val="left"/>
      <w:pPr>
        <w:ind w:left="3780" w:hanging="420"/>
      </w:pPr>
    </w:lvl>
  </w:abstractNum>
  <w:abstractNum w:abstractNumId="83">
    <w:nsid w:val="741E7F67"/>
    <w:multiLevelType w:val="hybridMultilevel"/>
    <w:tmpl w:val="E6529050"/>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84">
    <w:nsid w:val="74E54D1A"/>
    <w:multiLevelType w:val="hybridMultilevel"/>
    <w:tmpl w:val="68C819C4"/>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85">
    <w:nsid w:val="76CE116D"/>
    <w:multiLevelType w:val="hybridMultilevel"/>
    <w:tmpl w:val="7AD6C1F2"/>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86">
    <w:nsid w:val="78244EFB"/>
    <w:multiLevelType w:val="hybridMultilevel"/>
    <w:tmpl w:val="777EA0A8"/>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87">
    <w:nsid w:val="7E474FFE"/>
    <w:multiLevelType w:val="hybridMultilevel"/>
    <w:tmpl w:val="C8D2C0F4"/>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88">
    <w:nsid w:val="7F8E3074"/>
    <w:multiLevelType w:val="hybridMultilevel"/>
    <w:tmpl w:val="5248F8CC"/>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89">
    <w:nsid w:val="7F8E3075"/>
    <w:multiLevelType w:val="multilevel"/>
    <w:tmpl w:val="7F8E3075"/>
    <w:lvl w:ilvl="0">
      <w:start w:val="1"/>
      <w:numFmt w:val="decimal"/>
      <w:lvlText w:val="%1."/>
      <w:lvlJc w:val="left"/>
      <w:pPr>
        <w:tabs>
          <w:tab w:val="num" w:pos="520"/>
        </w:tabs>
        <w:ind w:left="520" w:hanging="520"/>
      </w:pPr>
    </w:lvl>
    <w:lvl w:ilvl="1">
      <w:start w:val="1"/>
      <w:numFmt w:val="decimal"/>
      <w:lvlText w:val="%1.%2."/>
      <w:lvlJc w:val="left"/>
      <w:pPr>
        <w:tabs>
          <w:tab w:val="num" w:pos="1040"/>
        </w:tabs>
        <w:ind w:left="1040" w:hanging="680"/>
      </w:pPr>
    </w:lvl>
    <w:lvl w:ilvl="2">
      <w:start w:val="1"/>
      <w:numFmt w:val="decimal"/>
      <w:lvlText w:val="%1.%2.%3."/>
      <w:lvlJc w:val="left"/>
      <w:pPr>
        <w:tabs>
          <w:tab w:val="num" w:pos="1560"/>
        </w:tabs>
        <w:ind w:left="1560" w:hanging="840"/>
      </w:pPr>
    </w:lvl>
    <w:lvl w:ilvl="3">
      <w:start w:val="1"/>
      <w:numFmt w:val="bullet"/>
      <w:lvlText w:val="·"/>
      <w:lvlJc w:val="left"/>
      <w:pPr>
        <w:tabs>
          <w:tab w:val="num" w:pos="1520"/>
        </w:tabs>
        <w:ind w:left="1520" w:hanging="400"/>
      </w:pPr>
      <w:rPr>
        <w:rFonts w:ascii="Symbol" w:eastAsia="Symbol" w:hAnsi="Symbol" w:cs="Symbol"/>
      </w:rPr>
    </w:lvl>
    <w:lvl w:ilvl="4">
      <w:start w:val="1"/>
      <w:numFmt w:val="bullet"/>
      <w:lvlText w:val="·"/>
      <w:lvlJc w:val="left"/>
      <w:pPr>
        <w:tabs>
          <w:tab w:val="num" w:pos="1760"/>
        </w:tabs>
        <w:ind w:left="1760" w:hanging="400"/>
      </w:pPr>
      <w:rPr>
        <w:rFonts w:ascii="Symbol" w:eastAsia="Symbol" w:hAnsi="Symbol" w:cs="Symbol"/>
      </w:rPr>
    </w:lvl>
    <w:lvl w:ilvl="5">
      <w:start w:val="1"/>
      <w:numFmt w:val="bullet"/>
      <w:lvlText w:val="·"/>
      <w:lvlJc w:val="left"/>
      <w:pPr>
        <w:tabs>
          <w:tab w:val="num" w:pos="1760"/>
        </w:tabs>
        <w:ind w:left="1760" w:hanging="400"/>
      </w:pPr>
      <w:rPr>
        <w:rFonts w:ascii="Symbol" w:eastAsia="Symbol" w:hAnsi="Symbol" w:cs="Symbol"/>
      </w:rPr>
    </w:lvl>
    <w:lvl w:ilvl="6">
      <w:start w:val="1"/>
      <w:numFmt w:val="bullet"/>
      <w:lvlText w:val="·"/>
      <w:lvlJc w:val="left"/>
      <w:pPr>
        <w:tabs>
          <w:tab w:val="num" w:pos="1760"/>
        </w:tabs>
        <w:ind w:left="1760" w:hanging="400"/>
      </w:pPr>
      <w:rPr>
        <w:rFonts w:ascii="Symbol" w:eastAsia="Symbol" w:hAnsi="Symbol" w:cs="Symbol"/>
      </w:rPr>
    </w:lvl>
    <w:lvl w:ilvl="7">
      <w:start w:val="1"/>
      <w:numFmt w:val="bullet"/>
      <w:lvlText w:val="·"/>
      <w:lvlJc w:val="left"/>
      <w:pPr>
        <w:tabs>
          <w:tab w:val="num" w:pos="1760"/>
        </w:tabs>
        <w:ind w:left="1760" w:hanging="400"/>
      </w:pPr>
      <w:rPr>
        <w:rFonts w:ascii="Symbol" w:eastAsia="Symbol" w:hAnsi="Symbol" w:cs="Symbol"/>
      </w:rPr>
    </w:lvl>
    <w:lvl w:ilvl="8">
      <w:start w:val="1"/>
      <w:numFmt w:val="bullet"/>
      <w:lvlText w:val="·"/>
      <w:lvlJc w:val="left"/>
      <w:pPr>
        <w:tabs>
          <w:tab w:val="num" w:pos="1760"/>
        </w:tabs>
        <w:ind w:left="1760" w:hanging="400"/>
      </w:pPr>
      <w:rPr>
        <w:rFonts w:ascii="Symbol" w:eastAsia="Symbol" w:hAnsi="Symbol" w:cs="Symbol"/>
      </w:rPr>
    </w:lvl>
  </w:abstractNum>
  <w:num w:numId="1">
    <w:abstractNumId w:val="60"/>
  </w:num>
  <w:num w:numId="2">
    <w:abstractNumId w:val="62"/>
  </w:num>
  <w:num w:numId="3">
    <w:abstractNumId w:val="55"/>
  </w:num>
  <w:num w:numId="4">
    <w:abstractNumId w:val="80"/>
  </w:num>
  <w:num w:numId="5">
    <w:abstractNumId w:val="9"/>
  </w:num>
  <w:num w:numId="6">
    <w:abstractNumId w:val="73"/>
  </w:num>
  <w:num w:numId="7">
    <w:abstractNumId w:val="58"/>
  </w:num>
  <w:num w:numId="8">
    <w:abstractNumId w:val="26"/>
  </w:num>
  <w:num w:numId="9">
    <w:abstractNumId w:val="66"/>
  </w:num>
  <w:num w:numId="10">
    <w:abstractNumId w:val="82"/>
    <w:lvlOverride w:ilvl="0">
      <w:startOverride w:val="1"/>
    </w:lvlOverride>
  </w:num>
  <w:num w:numId="11">
    <w:abstractNumId w:val="82"/>
    <w:lvlOverride w:ilvl="0">
      <w:startOverride w:val="1"/>
    </w:lvlOverride>
  </w:num>
  <w:num w:numId="12">
    <w:abstractNumId w:val="25"/>
  </w:num>
  <w:num w:numId="13">
    <w:abstractNumId w:val="47"/>
  </w:num>
  <w:num w:numId="14">
    <w:abstractNumId w:val="82"/>
    <w:lvlOverride w:ilvl="0">
      <w:startOverride w:val="1"/>
    </w:lvlOverride>
  </w:num>
  <w:num w:numId="15">
    <w:abstractNumId w:val="87"/>
  </w:num>
  <w:num w:numId="16">
    <w:abstractNumId w:val="40"/>
  </w:num>
  <w:num w:numId="17">
    <w:abstractNumId w:val="81"/>
  </w:num>
  <w:num w:numId="18">
    <w:abstractNumId w:val="82"/>
    <w:lvlOverride w:ilvl="0">
      <w:startOverride w:val="1"/>
    </w:lvlOverride>
  </w:num>
  <w:num w:numId="19">
    <w:abstractNumId w:val="79"/>
  </w:num>
  <w:num w:numId="20">
    <w:abstractNumId w:val="6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83"/>
  </w:num>
  <w:num w:numId="22">
    <w:abstractNumId w:val="23"/>
  </w:num>
  <w:num w:numId="23">
    <w:abstractNumId w:val="82"/>
  </w:num>
  <w:num w:numId="24">
    <w:abstractNumId w:val="82"/>
    <w:lvlOverride w:ilvl="0">
      <w:startOverride w:val="1"/>
    </w:lvlOverride>
  </w:num>
  <w:num w:numId="25">
    <w:abstractNumId w:val="82"/>
    <w:lvlOverride w:ilvl="0">
      <w:startOverride w:val="1"/>
    </w:lvlOverride>
  </w:num>
  <w:num w:numId="26">
    <w:abstractNumId w:val="82"/>
    <w:lvlOverride w:ilvl="0">
      <w:startOverride w:val="1"/>
    </w:lvlOverride>
  </w:num>
  <w:num w:numId="27">
    <w:abstractNumId w:val="13"/>
  </w:num>
  <w:num w:numId="28">
    <w:abstractNumId w:val="71"/>
  </w:num>
  <w:num w:numId="29">
    <w:abstractNumId w:val="12"/>
  </w:num>
  <w:num w:numId="30">
    <w:abstractNumId w:val="19"/>
  </w:num>
  <w:num w:numId="31">
    <w:abstractNumId w:val="65"/>
  </w:num>
  <w:num w:numId="32">
    <w:abstractNumId w:val="10"/>
  </w:num>
  <w:num w:numId="33">
    <w:abstractNumId w:val="72"/>
  </w:num>
  <w:num w:numId="34">
    <w:abstractNumId w:val="31"/>
  </w:num>
  <w:num w:numId="35">
    <w:abstractNumId w:val="70"/>
  </w:num>
  <w:num w:numId="36">
    <w:abstractNumId w:val="86"/>
  </w:num>
  <w:num w:numId="37">
    <w:abstractNumId w:val="27"/>
  </w:num>
  <w:num w:numId="38">
    <w:abstractNumId w:val="22"/>
  </w:num>
  <w:num w:numId="39">
    <w:abstractNumId w:val="78"/>
  </w:num>
  <w:num w:numId="40">
    <w:abstractNumId w:val="75"/>
  </w:num>
  <w:num w:numId="41">
    <w:abstractNumId w:val="29"/>
  </w:num>
  <w:num w:numId="42">
    <w:abstractNumId w:val="32"/>
  </w:num>
  <w:num w:numId="43">
    <w:abstractNumId w:val="57"/>
  </w:num>
  <w:num w:numId="44">
    <w:abstractNumId w:val="30"/>
  </w:num>
  <w:num w:numId="45">
    <w:abstractNumId w:val="67"/>
  </w:num>
  <w:num w:numId="46">
    <w:abstractNumId w:val="48"/>
  </w:num>
  <w:num w:numId="47">
    <w:abstractNumId w:val="35"/>
  </w:num>
  <w:num w:numId="48">
    <w:abstractNumId w:val="82"/>
    <w:lvlOverride w:ilvl="0">
      <w:startOverride w:val="1"/>
    </w:lvlOverride>
  </w:num>
  <w:num w:numId="49">
    <w:abstractNumId w:val="59"/>
  </w:num>
  <w:num w:numId="50">
    <w:abstractNumId w:val="85"/>
  </w:num>
  <w:num w:numId="51">
    <w:abstractNumId w:val="82"/>
    <w:lvlOverride w:ilvl="0">
      <w:startOverride w:val="1"/>
    </w:lvlOverride>
  </w:num>
  <w:num w:numId="52">
    <w:abstractNumId w:val="76"/>
  </w:num>
  <w:num w:numId="53">
    <w:abstractNumId w:val="17"/>
  </w:num>
  <w:num w:numId="54">
    <w:abstractNumId w:val="34"/>
  </w:num>
  <w:num w:numId="55">
    <w:abstractNumId w:val="54"/>
  </w:num>
  <w:num w:numId="56">
    <w:abstractNumId w:val="36"/>
  </w:num>
  <w:num w:numId="57">
    <w:abstractNumId w:val="15"/>
  </w:num>
  <w:num w:numId="58">
    <w:abstractNumId w:val="82"/>
    <w:lvlOverride w:ilvl="0">
      <w:startOverride w:val="1"/>
    </w:lvlOverride>
  </w:num>
  <w:num w:numId="59">
    <w:abstractNumId w:val="39"/>
  </w:num>
  <w:num w:numId="60">
    <w:abstractNumId w:val="82"/>
    <w:lvlOverride w:ilvl="0">
      <w:startOverride w:val="1"/>
    </w:lvlOverride>
  </w:num>
  <w:num w:numId="61">
    <w:abstractNumId w:val="50"/>
  </w:num>
  <w:num w:numId="62">
    <w:abstractNumId w:val="84"/>
  </w:num>
  <w:num w:numId="63">
    <w:abstractNumId w:val="5"/>
  </w:num>
  <w:num w:numId="64">
    <w:abstractNumId w:val="45"/>
  </w:num>
  <w:num w:numId="65">
    <w:abstractNumId w:val="21"/>
  </w:num>
  <w:num w:numId="66">
    <w:abstractNumId w:val="46"/>
  </w:num>
  <w:num w:numId="67">
    <w:abstractNumId w:val="77"/>
  </w:num>
  <w:num w:numId="68">
    <w:abstractNumId w:val="1"/>
  </w:num>
  <w:num w:numId="69">
    <w:abstractNumId w:val="52"/>
  </w:num>
  <w:num w:numId="70">
    <w:abstractNumId w:val="41"/>
  </w:num>
  <w:num w:numId="71">
    <w:abstractNumId w:val="44"/>
  </w:num>
  <w:num w:numId="72">
    <w:abstractNumId w:val="74"/>
  </w:num>
  <w:num w:numId="73">
    <w:abstractNumId w:val="51"/>
  </w:num>
  <w:num w:numId="74">
    <w:abstractNumId w:val="63"/>
  </w:num>
  <w:num w:numId="75">
    <w:abstractNumId w:val="42"/>
  </w:num>
  <w:num w:numId="76">
    <w:abstractNumId w:val="8"/>
  </w:num>
  <w:num w:numId="77">
    <w:abstractNumId w:val="18"/>
  </w:num>
  <w:num w:numId="78">
    <w:abstractNumId w:val="68"/>
  </w:num>
  <w:num w:numId="79">
    <w:abstractNumId w:val="61"/>
  </w:num>
  <w:num w:numId="80">
    <w:abstractNumId w:val="20"/>
  </w:num>
  <w:num w:numId="81">
    <w:abstractNumId w:val="24"/>
  </w:num>
  <w:num w:numId="82">
    <w:abstractNumId w:val="14"/>
  </w:num>
  <w:num w:numId="83">
    <w:abstractNumId w:val="11"/>
  </w:num>
  <w:num w:numId="84">
    <w:abstractNumId w:val="38"/>
  </w:num>
  <w:num w:numId="85">
    <w:abstractNumId w:val="6"/>
  </w:num>
  <w:num w:numId="86">
    <w:abstractNumId w:val="2"/>
  </w:num>
  <w:num w:numId="87">
    <w:abstractNumId w:val="88"/>
  </w:num>
  <w:num w:numId="88">
    <w:abstractNumId w:val="64"/>
  </w:num>
  <w:num w:numId="89">
    <w:abstractNumId w:val="4"/>
  </w:num>
  <w:num w:numId="90">
    <w:abstractNumId w:val="37"/>
  </w:num>
  <w:num w:numId="91">
    <w:abstractNumId w:val="16"/>
  </w:num>
  <w:num w:numId="92">
    <w:abstractNumId w:val="43"/>
  </w:num>
  <w:num w:numId="93">
    <w:abstractNumId w:val="33"/>
  </w:num>
  <w:num w:numId="94">
    <w:abstractNumId w:val="3"/>
  </w:num>
  <w:num w:numId="95">
    <w:abstractNumId w:val="6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6">
    <w:abstractNumId w:val="53"/>
  </w:num>
  <w:num w:numId="97">
    <w:abstractNumId w:val="69"/>
  </w:num>
  <w:num w:numId="98">
    <w:abstractNumId w:val="6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9">
    <w:abstractNumId w:val="60"/>
  </w:num>
  <w:num w:numId="100">
    <w:abstractNumId w:val="49"/>
  </w:num>
  <w:num w:numId="101">
    <w:abstractNumId w:val="56"/>
  </w:num>
  <w:num w:numId="102">
    <w:abstractNumId w:val="28"/>
  </w:num>
  <w:num w:numId="103">
    <w:abstractNumId w:val="7"/>
  </w:num>
  <w:num w:numId="104">
    <w:abstractNumId w:val="89"/>
  </w:num>
  <w:numIdMacAtCleanup w:val="9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hideSpellingErrors/>
  <w:view w:val="web"/>
  <w:zoom w:percent="100"/>
  <w:embedSystemFonts/>
  <w:bordersDoNotSurroundHeader/>
  <w:bordersDoNotSurroundFooter/>
  <w:stylePaneFormatFilter w:val="3F01" w:allStyles="1" w:alternateStyleNames="0" w:clearFormatting="1" w:customStyles="0" w:directFormattingOnNumbering="1" w:directFormattingOnParagraphs="1" w:directFormattingOnRuns="1" w:directFormattingOnTables="1" w:headingStyles="0" w:latentStyles="0" w:numberingStyles="0" w:stylesInUse="0" w:tableStyles="0" w:top3HeadingStyles="1" w:visibleStyles="0"/>
  <w:defaultTabStop w:val="840"/>
  <w:drawingGridHorizontalSpacing w:val="193"/>
  <w:drawingGridVerticalSpacing w:val="333"/>
  <w:displayHorizontalDrawingGridEvery w:val="0"/>
  <w:characterSpacingControl w:val="compressPunctuation"/>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75166"/>
    <w:rsid w:val="00001B07"/>
    <w:rsid w:val="00003D6C"/>
    <w:rsid w:val="00003ED8"/>
    <w:rsid w:val="0000415C"/>
    <w:rsid w:val="0000494A"/>
    <w:rsid w:val="0000704C"/>
    <w:rsid w:val="00014AAB"/>
    <w:rsid w:val="0001769A"/>
    <w:rsid w:val="0002257B"/>
    <w:rsid w:val="00023886"/>
    <w:rsid w:val="00023E4A"/>
    <w:rsid w:val="000248FC"/>
    <w:rsid w:val="00025475"/>
    <w:rsid w:val="0002630C"/>
    <w:rsid w:val="000267CB"/>
    <w:rsid w:val="000300ED"/>
    <w:rsid w:val="00032428"/>
    <w:rsid w:val="00032A9E"/>
    <w:rsid w:val="00032C24"/>
    <w:rsid w:val="00034000"/>
    <w:rsid w:val="00034EC7"/>
    <w:rsid w:val="0003534C"/>
    <w:rsid w:val="00035B88"/>
    <w:rsid w:val="000367EE"/>
    <w:rsid w:val="00036EC6"/>
    <w:rsid w:val="00037C80"/>
    <w:rsid w:val="00041450"/>
    <w:rsid w:val="00044110"/>
    <w:rsid w:val="0004415E"/>
    <w:rsid w:val="000446AE"/>
    <w:rsid w:val="00045C59"/>
    <w:rsid w:val="000472AD"/>
    <w:rsid w:val="00051279"/>
    <w:rsid w:val="00051377"/>
    <w:rsid w:val="00051AA8"/>
    <w:rsid w:val="00051D2B"/>
    <w:rsid w:val="00052739"/>
    <w:rsid w:val="000541EA"/>
    <w:rsid w:val="00055173"/>
    <w:rsid w:val="000556E3"/>
    <w:rsid w:val="00056122"/>
    <w:rsid w:val="00056506"/>
    <w:rsid w:val="00056E01"/>
    <w:rsid w:val="00057591"/>
    <w:rsid w:val="00057A49"/>
    <w:rsid w:val="00064722"/>
    <w:rsid w:val="00064D96"/>
    <w:rsid w:val="00065F11"/>
    <w:rsid w:val="00067A64"/>
    <w:rsid w:val="00070041"/>
    <w:rsid w:val="00070CF3"/>
    <w:rsid w:val="00070E5E"/>
    <w:rsid w:val="0007423E"/>
    <w:rsid w:val="000771D2"/>
    <w:rsid w:val="000772BB"/>
    <w:rsid w:val="00077A28"/>
    <w:rsid w:val="000806F2"/>
    <w:rsid w:val="00081B74"/>
    <w:rsid w:val="000838D6"/>
    <w:rsid w:val="00086594"/>
    <w:rsid w:val="000869E4"/>
    <w:rsid w:val="000871C7"/>
    <w:rsid w:val="00087E58"/>
    <w:rsid w:val="000917CE"/>
    <w:rsid w:val="0009293D"/>
    <w:rsid w:val="00092D6E"/>
    <w:rsid w:val="00093D8F"/>
    <w:rsid w:val="00094836"/>
    <w:rsid w:val="00094CC6"/>
    <w:rsid w:val="00095571"/>
    <w:rsid w:val="000955AE"/>
    <w:rsid w:val="00097547"/>
    <w:rsid w:val="000A0CB5"/>
    <w:rsid w:val="000A1A23"/>
    <w:rsid w:val="000A2C9D"/>
    <w:rsid w:val="000A3AF3"/>
    <w:rsid w:val="000A4DAE"/>
    <w:rsid w:val="000A667B"/>
    <w:rsid w:val="000A6B11"/>
    <w:rsid w:val="000A7F28"/>
    <w:rsid w:val="000B24C6"/>
    <w:rsid w:val="000B3427"/>
    <w:rsid w:val="000B3862"/>
    <w:rsid w:val="000B4039"/>
    <w:rsid w:val="000B4EBD"/>
    <w:rsid w:val="000B5826"/>
    <w:rsid w:val="000B5DB8"/>
    <w:rsid w:val="000B6963"/>
    <w:rsid w:val="000C0C54"/>
    <w:rsid w:val="000C1DC9"/>
    <w:rsid w:val="000C2F29"/>
    <w:rsid w:val="000C3D24"/>
    <w:rsid w:val="000C5066"/>
    <w:rsid w:val="000C5163"/>
    <w:rsid w:val="000C5925"/>
    <w:rsid w:val="000C76F1"/>
    <w:rsid w:val="000C78BD"/>
    <w:rsid w:val="000C7A4D"/>
    <w:rsid w:val="000C7BFF"/>
    <w:rsid w:val="000D1F77"/>
    <w:rsid w:val="000D2044"/>
    <w:rsid w:val="000D235C"/>
    <w:rsid w:val="000D2E90"/>
    <w:rsid w:val="000D31C6"/>
    <w:rsid w:val="000D4C8F"/>
    <w:rsid w:val="000D665E"/>
    <w:rsid w:val="000D67A1"/>
    <w:rsid w:val="000D6B6F"/>
    <w:rsid w:val="000D7BCE"/>
    <w:rsid w:val="000E07A5"/>
    <w:rsid w:val="000E1D7F"/>
    <w:rsid w:val="000E1EAE"/>
    <w:rsid w:val="000E29E9"/>
    <w:rsid w:val="000E3B6B"/>
    <w:rsid w:val="000E3C8F"/>
    <w:rsid w:val="000E3FDD"/>
    <w:rsid w:val="000E4B76"/>
    <w:rsid w:val="000E58BE"/>
    <w:rsid w:val="000E6344"/>
    <w:rsid w:val="000E75FE"/>
    <w:rsid w:val="000F02AC"/>
    <w:rsid w:val="000F0759"/>
    <w:rsid w:val="000F103E"/>
    <w:rsid w:val="000F2878"/>
    <w:rsid w:val="000F325C"/>
    <w:rsid w:val="000F3AC3"/>
    <w:rsid w:val="000F4147"/>
    <w:rsid w:val="000F5E78"/>
    <w:rsid w:val="000F64BC"/>
    <w:rsid w:val="00102411"/>
    <w:rsid w:val="00102DB6"/>
    <w:rsid w:val="001038BD"/>
    <w:rsid w:val="00106D91"/>
    <w:rsid w:val="001152C7"/>
    <w:rsid w:val="00115405"/>
    <w:rsid w:val="001157A1"/>
    <w:rsid w:val="00115835"/>
    <w:rsid w:val="001175FC"/>
    <w:rsid w:val="00120510"/>
    <w:rsid w:val="001223F8"/>
    <w:rsid w:val="0012389C"/>
    <w:rsid w:val="0012406E"/>
    <w:rsid w:val="00125859"/>
    <w:rsid w:val="00125975"/>
    <w:rsid w:val="00125B0C"/>
    <w:rsid w:val="00127128"/>
    <w:rsid w:val="00127C99"/>
    <w:rsid w:val="0013051F"/>
    <w:rsid w:val="00131078"/>
    <w:rsid w:val="00131729"/>
    <w:rsid w:val="00131BC8"/>
    <w:rsid w:val="00131CF5"/>
    <w:rsid w:val="00131F5D"/>
    <w:rsid w:val="001341D9"/>
    <w:rsid w:val="00134436"/>
    <w:rsid w:val="0013650B"/>
    <w:rsid w:val="0013683A"/>
    <w:rsid w:val="00137283"/>
    <w:rsid w:val="00137473"/>
    <w:rsid w:val="001400CB"/>
    <w:rsid w:val="00140315"/>
    <w:rsid w:val="0014218E"/>
    <w:rsid w:val="001433C2"/>
    <w:rsid w:val="00143BE8"/>
    <w:rsid w:val="00147D35"/>
    <w:rsid w:val="00152C1D"/>
    <w:rsid w:val="001551AD"/>
    <w:rsid w:val="001553CA"/>
    <w:rsid w:val="00156D6A"/>
    <w:rsid w:val="0016158C"/>
    <w:rsid w:val="00161B07"/>
    <w:rsid w:val="00161E2D"/>
    <w:rsid w:val="00162219"/>
    <w:rsid w:val="001631B5"/>
    <w:rsid w:val="00164246"/>
    <w:rsid w:val="00165B14"/>
    <w:rsid w:val="00166836"/>
    <w:rsid w:val="00166F17"/>
    <w:rsid w:val="00167128"/>
    <w:rsid w:val="00167A7C"/>
    <w:rsid w:val="001727EF"/>
    <w:rsid w:val="00172916"/>
    <w:rsid w:val="00174052"/>
    <w:rsid w:val="0017405A"/>
    <w:rsid w:val="00174552"/>
    <w:rsid w:val="0017551A"/>
    <w:rsid w:val="0017587B"/>
    <w:rsid w:val="00175B86"/>
    <w:rsid w:val="00175C89"/>
    <w:rsid w:val="00176570"/>
    <w:rsid w:val="00176970"/>
    <w:rsid w:val="00177807"/>
    <w:rsid w:val="00180AF3"/>
    <w:rsid w:val="00180DEE"/>
    <w:rsid w:val="0018443F"/>
    <w:rsid w:val="001871B8"/>
    <w:rsid w:val="00190AF6"/>
    <w:rsid w:val="00191120"/>
    <w:rsid w:val="001A07E6"/>
    <w:rsid w:val="001A2460"/>
    <w:rsid w:val="001A3300"/>
    <w:rsid w:val="001A3D93"/>
    <w:rsid w:val="001A5547"/>
    <w:rsid w:val="001A63FF"/>
    <w:rsid w:val="001A7222"/>
    <w:rsid w:val="001B085F"/>
    <w:rsid w:val="001B08B9"/>
    <w:rsid w:val="001B12FE"/>
    <w:rsid w:val="001B1815"/>
    <w:rsid w:val="001B1D7D"/>
    <w:rsid w:val="001B4CE4"/>
    <w:rsid w:val="001B5053"/>
    <w:rsid w:val="001B611A"/>
    <w:rsid w:val="001B7581"/>
    <w:rsid w:val="001C08E1"/>
    <w:rsid w:val="001C1F0D"/>
    <w:rsid w:val="001C23A9"/>
    <w:rsid w:val="001C5AA1"/>
    <w:rsid w:val="001C5D92"/>
    <w:rsid w:val="001C5DA4"/>
    <w:rsid w:val="001C63B7"/>
    <w:rsid w:val="001C6A50"/>
    <w:rsid w:val="001C6D8A"/>
    <w:rsid w:val="001C7F70"/>
    <w:rsid w:val="001D0017"/>
    <w:rsid w:val="001D0B64"/>
    <w:rsid w:val="001D13FB"/>
    <w:rsid w:val="001D1D29"/>
    <w:rsid w:val="001D35ED"/>
    <w:rsid w:val="001D3A3A"/>
    <w:rsid w:val="001D42EE"/>
    <w:rsid w:val="001D5F53"/>
    <w:rsid w:val="001D65FB"/>
    <w:rsid w:val="001D703F"/>
    <w:rsid w:val="001E120D"/>
    <w:rsid w:val="001E15BD"/>
    <w:rsid w:val="001E2261"/>
    <w:rsid w:val="001E30A9"/>
    <w:rsid w:val="001E3527"/>
    <w:rsid w:val="001E3604"/>
    <w:rsid w:val="001E4A0D"/>
    <w:rsid w:val="001E570A"/>
    <w:rsid w:val="001E60DE"/>
    <w:rsid w:val="001F0F8A"/>
    <w:rsid w:val="001F15E4"/>
    <w:rsid w:val="001F26EF"/>
    <w:rsid w:val="001F2790"/>
    <w:rsid w:val="001F337C"/>
    <w:rsid w:val="001F5A79"/>
    <w:rsid w:val="001F5D22"/>
    <w:rsid w:val="001F6751"/>
    <w:rsid w:val="001F6C54"/>
    <w:rsid w:val="001F7188"/>
    <w:rsid w:val="001F7795"/>
    <w:rsid w:val="002008AD"/>
    <w:rsid w:val="00200BBE"/>
    <w:rsid w:val="00201B88"/>
    <w:rsid w:val="002022C5"/>
    <w:rsid w:val="00203581"/>
    <w:rsid w:val="00203C0F"/>
    <w:rsid w:val="00207133"/>
    <w:rsid w:val="00210F80"/>
    <w:rsid w:val="00212236"/>
    <w:rsid w:val="00213582"/>
    <w:rsid w:val="00213B55"/>
    <w:rsid w:val="00213DAA"/>
    <w:rsid w:val="00214088"/>
    <w:rsid w:val="002144D2"/>
    <w:rsid w:val="00215176"/>
    <w:rsid w:val="00216563"/>
    <w:rsid w:val="00216F21"/>
    <w:rsid w:val="00217282"/>
    <w:rsid w:val="002203DD"/>
    <w:rsid w:val="0022146E"/>
    <w:rsid w:val="00221F47"/>
    <w:rsid w:val="00222279"/>
    <w:rsid w:val="00224983"/>
    <w:rsid w:val="002267D4"/>
    <w:rsid w:val="002268E3"/>
    <w:rsid w:val="00226C93"/>
    <w:rsid w:val="002305A2"/>
    <w:rsid w:val="002306E4"/>
    <w:rsid w:val="00230E15"/>
    <w:rsid w:val="002322B3"/>
    <w:rsid w:val="00232581"/>
    <w:rsid w:val="00235153"/>
    <w:rsid w:val="00235326"/>
    <w:rsid w:val="00235670"/>
    <w:rsid w:val="00235B45"/>
    <w:rsid w:val="002366CA"/>
    <w:rsid w:val="0024011A"/>
    <w:rsid w:val="00241C97"/>
    <w:rsid w:val="00242901"/>
    <w:rsid w:val="00242C48"/>
    <w:rsid w:val="002437A6"/>
    <w:rsid w:val="00245A6F"/>
    <w:rsid w:val="002469AD"/>
    <w:rsid w:val="002477DC"/>
    <w:rsid w:val="00250240"/>
    <w:rsid w:val="0025052F"/>
    <w:rsid w:val="0025249D"/>
    <w:rsid w:val="00256649"/>
    <w:rsid w:val="00260028"/>
    <w:rsid w:val="002612C6"/>
    <w:rsid w:val="002667A2"/>
    <w:rsid w:val="002700BB"/>
    <w:rsid w:val="002724C0"/>
    <w:rsid w:val="002736C1"/>
    <w:rsid w:val="0027408D"/>
    <w:rsid w:val="0027486F"/>
    <w:rsid w:val="00275166"/>
    <w:rsid w:val="0027538C"/>
    <w:rsid w:val="0027580C"/>
    <w:rsid w:val="00277E42"/>
    <w:rsid w:val="0028049F"/>
    <w:rsid w:val="00282542"/>
    <w:rsid w:val="00283FE9"/>
    <w:rsid w:val="00284CEB"/>
    <w:rsid w:val="00284E2B"/>
    <w:rsid w:val="00285726"/>
    <w:rsid w:val="00285E8E"/>
    <w:rsid w:val="00286197"/>
    <w:rsid w:val="002866D6"/>
    <w:rsid w:val="002870E3"/>
    <w:rsid w:val="00287779"/>
    <w:rsid w:val="0029022C"/>
    <w:rsid w:val="00291558"/>
    <w:rsid w:val="00292BF9"/>
    <w:rsid w:val="0029354B"/>
    <w:rsid w:val="00294350"/>
    <w:rsid w:val="00296E88"/>
    <w:rsid w:val="00296EC0"/>
    <w:rsid w:val="002A0A19"/>
    <w:rsid w:val="002A0FE9"/>
    <w:rsid w:val="002A10E4"/>
    <w:rsid w:val="002A17C2"/>
    <w:rsid w:val="002A1E92"/>
    <w:rsid w:val="002A4AC8"/>
    <w:rsid w:val="002A558F"/>
    <w:rsid w:val="002A5D46"/>
    <w:rsid w:val="002A6AB0"/>
    <w:rsid w:val="002B0CAB"/>
    <w:rsid w:val="002B0CCE"/>
    <w:rsid w:val="002B1144"/>
    <w:rsid w:val="002B1288"/>
    <w:rsid w:val="002B1865"/>
    <w:rsid w:val="002B2E9D"/>
    <w:rsid w:val="002B53DF"/>
    <w:rsid w:val="002B6763"/>
    <w:rsid w:val="002B7441"/>
    <w:rsid w:val="002B7465"/>
    <w:rsid w:val="002C03DC"/>
    <w:rsid w:val="002C2698"/>
    <w:rsid w:val="002C38F7"/>
    <w:rsid w:val="002C7717"/>
    <w:rsid w:val="002D3792"/>
    <w:rsid w:val="002D487A"/>
    <w:rsid w:val="002D7BCD"/>
    <w:rsid w:val="002D7F1B"/>
    <w:rsid w:val="002E0935"/>
    <w:rsid w:val="002E176A"/>
    <w:rsid w:val="002E2229"/>
    <w:rsid w:val="002E2793"/>
    <w:rsid w:val="002E2AB0"/>
    <w:rsid w:val="002E2ECA"/>
    <w:rsid w:val="002E309D"/>
    <w:rsid w:val="002E3802"/>
    <w:rsid w:val="002E4546"/>
    <w:rsid w:val="002E7165"/>
    <w:rsid w:val="002E736C"/>
    <w:rsid w:val="002E7F37"/>
    <w:rsid w:val="002F0658"/>
    <w:rsid w:val="002F0947"/>
    <w:rsid w:val="002F2372"/>
    <w:rsid w:val="002F3022"/>
    <w:rsid w:val="002F5290"/>
    <w:rsid w:val="002F5D0D"/>
    <w:rsid w:val="002F5DCB"/>
    <w:rsid w:val="002F606B"/>
    <w:rsid w:val="002F6476"/>
    <w:rsid w:val="003006DF"/>
    <w:rsid w:val="00300B18"/>
    <w:rsid w:val="00302F28"/>
    <w:rsid w:val="00303602"/>
    <w:rsid w:val="0030472E"/>
    <w:rsid w:val="00306319"/>
    <w:rsid w:val="00306379"/>
    <w:rsid w:val="0031201F"/>
    <w:rsid w:val="00312A37"/>
    <w:rsid w:val="00314BE2"/>
    <w:rsid w:val="00314DBA"/>
    <w:rsid w:val="00314E1B"/>
    <w:rsid w:val="003152AD"/>
    <w:rsid w:val="003207C2"/>
    <w:rsid w:val="00322355"/>
    <w:rsid w:val="00322D23"/>
    <w:rsid w:val="00325E68"/>
    <w:rsid w:val="00330DEA"/>
    <w:rsid w:val="003361AE"/>
    <w:rsid w:val="003369A7"/>
    <w:rsid w:val="00337EF7"/>
    <w:rsid w:val="00337F37"/>
    <w:rsid w:val="00341AD7"/>
    <w:rsid w:val="00341EC4"/>
    <w:rsid w:val="003422A4"/>
    <w:rsid w:val="00343E58"/>
    <w:rsid w:val="003441FE"/>
    <w:rsid w:val="003447BB"/>
    <w:rsid w:val="003456D3"/>
    <w:rsid w:val="0035031C"/>
    <w:rsid w:val="00351404"/>
    <w:rsid w:val="00351B48"/>
    <w:rsid w:val="00351F1D"/>
    <w:rsid w:val="003533C3"/>
    <w:rsid w:val="00355D00"/>
    <w:rsid w:val="00355D10"/>
    <w:rsid w:val="003565FA"/>
    <w:rsid w:val="003605DD"/>
    <w:rsid w:val="00360FDC"/>
    <w:rsid w:val="003626E8"/>
    <w:rsid w:val="0036391E"/>
    <w:rsid w:val="00363BE9"/>
    <w:rsid w:val="00365C71"/>
    <w:rsid w:val="00370400"/>
    <w:rsid w:val="00370CB0"/>
    <w:rsid w:val="00372257"/>
    <w:rsid w:val="003726D2"/>
    <w:rsid w:val="003729A5"/>
    <w:rsid w:val="003748E1"/>
    <w:rsid w:val="00374D1D"/>
    <w:rsid w:val="00374D88"/>
    <w:rsid w:val="00375347"/>
    <w:rsid w:val="0037534E"/>
    <w:rsid w:val="00375DBB"/>
    <w:rsid w:val="00380606"/>
    <w:rsid w:val="00381849"/>
    <w:rsid w:val="00383221"/>
    <w:rsid w:val="00384DE5"/>
    <w:rsid w:val="0038677A"/>
    <w:rsid w:val="00386928"/>
    <w:rsid w:val="003872AC"/>
    <w:rsid w:val="003912D1"/>
    <w:rsid w:val="00391A05"/>
    <w:rsid w:val="00391FD5"/>
    <w:rsid w:val="0039386B"/>
    <w:rsid w:val="00393AE6"/>
    <w:rsid w:val="0039423A"/>
    <w:rsid w:val="00394457"/>
    <w:rsid w:val="00394C01"/>
    <w:rsid w:val="003957D2"/>
    <w:rsid w:val="003958C8"/>
    <w:rsid w:val="00396837"/>
    <w:rsid w:val="003969D3"/>
    <w:rsid w:val="00397CA4"/>
    <w:rsid w:val="003A1C42"/>
    <w:rsid w:val="003A3804"/>
    <w:rsid w:val="003A3A5C"/>
    <w:rsid w:val="003A4929"/>
    <w:rsid w:val="003A5FE9"/>
    <w:rsid w:val="003A7241"/>
    <w:rsid w:val="003B014D"/>
    <w:rsid w:val="003B0BAF"/>
    <w:rsid w:val="003B2778"/>
    <w:rsid w:val="003B4829"/>
    <w:rsid w:val="003B74A9"/>
    <w:rsid w:val="003C3090"/>
    <w:rsid w:val="003C3381"/>
    <w:rsid w:val="003C3E25"/>
    <w:rsid w:val="003C4AC8"/>
    <w:rsid w:val="003C53E7"/>
    <w:rsid w:val="003C5524"/>
    <w:rsid w:val="003C5F1B"/>
    <w:rsid w:val="003C723B"/>
    <w:rsid w:val="003C7603"/>
    <w:rsid w:val="003C7957"/>
    <w:rsid w:val="003D364F"/>
    <w:rsid w:val="003D4FAC"/>
    <w:rsid w:val="003D61C8"/>
    <w:rsid w:val="003E1372"/>
    <w:rsid w:val="003E13FF"/>
    <w:rsid w:val="003E1441"/>
    <w:rsid w:val="003E2E54"/>
    <w:rsid w:val="003E309F"/>
    <w:rsid w:val="003E4139"/>
    <w:rsid w:val="003E4BE1"/>
    <w:rsid w:val="003E5EB9"/>
    <w:rsid w:val="003E6092"/>
    <w:rsid w:val="003E7DC7"/>
    <w:rsid w:val="003F0FED"/>
    <w:rsid w:val="003F208D"/>
    <w:rsid w:val="003F2B9B"/>
    <w:rsid w:val="003F3A68"/>
    <w:rsid w:val="003F3B1B"/>
    <w:rsid w:val="004019DB"/>
    <w:rsid w:val="004030C0"/>
    <w:rsid w:val="00404416"/>
    <w:rsid w:val="004054C0"/>
    <w:rsid w:val="00406455"/>
    <w:rsid w:val="0040667E"/>
    <w:rsid w:val="00410FA9"/>
    <w:rsid w:val="00412F25"/>
    <w:rsid w:val="00414ED8"/>
    <w:rsid w:val="00415247"/>
    <w:rsid w:val="00416437"/>
    <w:rsid w:val="004165FD"/>
    <w:rsid w:val="00416A93"/>
    <w:rsid w:val="00416D5E"/>
    <w:rsid w:val="0042060A"/>
    <w:rsid w:val="00420E50"/>
    <w:rsid w:val="00422B6F"/>
    <w:rsid w:val="004233D0"/>
    <w:rsid w:val="00423BDB"/>
    <w:rsid w:val="0042462F"/>
    <w:rsid w:val="004247F8"/>
    <w:rsid w:val="00430BEC"/>
    <w:rsid w:val="00433ABA"/>
    <w:rsid w:val="00435427"/>
    <w:rsid w:val="00435BDF"/>
    <w:rsid w:val="0043705F"/>
    <w:rsid w:val="004404FC"/>
    <w:rsid w:val="004407F4"/>
    <w:rsid w:val="00442DAD"/>
    <w:rsid w:val="00443BC3"/>
    <w:rsid w:val="004441EF"/>
    <w:rsid w:val="004456D3"/>
    <w:rsid w:val="00446F75"/>
    <w:rsid w:val="004474A2"/>
    <w:rsid w:val="0044776A"/>
    <w:rsid w:val="0044790F"/>
    <w:rsid w:val="00452308"/>
    <w:rsid w:val="00452D4A"/>
    <w:rsid w:val="00453A75"/>
    <w:rsid w:val="00454B6B"/>
    <w:rsid w:val="00454E90"/>
    <w:rsid w:val="00456BB4"/>
    <w:rsid w:val="004610C2"/>
    <w:rsid w:val="00466312"/>
    <w:rsid w:val="0046680D"/>
    <w:rsid w:val="00473AFF"/>
    <w:rsid w:val="00473F85"/>
    <w:rsid w:val="00475909"/>
    <w:rsid w:val="0047631D"/>
    <w:rsid w:val="00476716"/>
    <w:rsid w:val="00480322"/>
    <w:rsid w:val="00481C96"/>
    <w:rsid w:val="00481DC4"/>
    <w:rsid w:val="00481F56"/>
    <w:rsid w:val="00483C72"/>
    <w:rsid w:val="004860A3"/>
    <w:rsid w:val="004875E1"/>
    <w:rsid w:val="00491554"/>
    <w:rsid w:val="00493068"/>
    <w:rsid w:val="0049553F"/>
    <w:rsid w:val="004958B4"/>
    <w:rsid w:val="00495960"/>
    <w:rsid w:val="004961C1"/>
    <w:rsid w:val="004A11DE"/>
    <w:rsid w:val="004A191E"/>
    <w:rsid w:val="004A293F"/>
    <w:rsid w:val="004A3A13"/>
    <w:rsid w:val="004A3FB1"/>
    <w:rsid w:val="004A478B"/>
    <w:rsid w:val="004A75E1"/>
    <w:rsid w:val="004A7A9D"/>
    <w:rsid w:val="004A7E97"/>
    <w:rsid w:val="004B02A2"/>
    <w:rsid w:val="004B0E8A"/>
    <w:rsid w:val="004B191C"/>
    <w:rsid w:val="004B207A"/>
    <w:rsid w:val="004B3229"/>
    <w:rsid w:val="004B43B0"/>
    <w:rsid w:val="004B4F81"/>
    <w:rsid w:val="004B5788"/>
    <w:rsid w:val="004B7898"/>
    <w:rsid w:val="004C0D12"/>
    <w:rsid w:val="004C2FAA"/>
    <w:rsid w:val="004C3BD6"/>
    <w:rsid w:val="004C3E10"/>
    <w:rsid w:val="004C506D"/>
    <w:rsid w:val="004C54E3"/>
    <w:rsid w:val="004C6FCC"/>
    <w:rsid w:val="004D0C87"/>
    <w:rsid w:val="004D1698"/>
    <w:rsid w:val="004D1873"/>
    <w:rsid w:val="004D1E21"/>
    <w:rsid w:val="004D553C"/>
    <w:rsid w:val="004D6BA0"/>
    <w:rsid w:val="004D7D75"/>
    <w:rsid w:val="004D7EE0"/>
    <w:rsid w:val="004E02B2"/>
    <w:rsid w:val="004E249B"/>
    <w:rsid w:val="004E2803"/>
    <w:rsid w:val="004E3E39"/>
    <w:rsid w:val="004E4347"/>
    <w:rsid w:val="004E4418"/>
    <w:rsid w:val="004F11F1"/>
    <w:rsid w:val="004F142F"/>
    <w:rsid w:val="004F28CE"/>
    <w:rsid w:val="004F39EE"/>
    <w:rsid w:val="004F45E2"/>
    <w:rsid w:val="004F45FA"/>
    <w:rsid w:val="004F4E03"/>
    <w:rsid w:val="004F63E8"/>
    <w:rsid w:val="004F795B"/>
    <w:rsid w:val="00501677"/>
    <w:rsid w:val="00501B8A"/>
    <w:rsid w:val="0050228C"/>
    <w:rsid w:val="005024C0"/>
    <w:rsid w:val="005036D2"/>
    <w:rsid w:val="00503BF9"/>
    <w:rsid w:val="00504D36"/>
    <w:rsid w:val="00505343"/>
    <w:rsid w:val="005072A8"/>
    <w:rsid w:val="005075CF"/>
    <w:rsid w:val="005079BA"/>
    <w:rsid w:val="005102AB"/>
    <w:rsid w:val="00511213"/>
    <w:rsid w:val="00511D22"/>
    <w:rsid w:val="00511E78"/>
    <w:rsid w:val="005132E3"/>
    <w:rsid w:val="00514072"/>
    <w:rsid w:val="0051408B"/>
    <w:rsid w:val="005155E7"/>
    <w:rsid w:val="00516B94"/>
    <w:rsid w:val="00520282"/>
    <w:rsid w:val="00521676"/>
    <w:rsid w:val="005218A0"/>
    <w:rsid w:val="00521FCF"/>
    <w:rsid w:val="005236A1"/>
    <w:rsid w:val="0052558B"/>
    <w:rsid w:val="00526959"/>
    <w:rsid w:val="00527C42"/>
    <w:rsid w:val="005302A9"/>
    <w:rsid w:val="005314F9"/>
    <w:rsid w:val="00532517"/>
    <w:rsid w:val="0053585D"/>
    <w:rsid w:val="00536339"/>
    <w:rsid w:val="0053791C"/>
    <w:rsid w:val="005408D6"/>
    <w:rsid w:val="005418D6"/>
    <w:rsid w:val="00544ACE"/>
    <w:rsid w:val="00544F38"/>
    <w:rsid w:val="00551EF0"/>
    <w:rsid w:val="00551FCB"/>
    <w:rsid w:val="0055431C"/>
    <w:rsid w:val="00555B44"/>
    <w:rsid w:val="00556097"/>
    <w:rsid w:val="005560E9"/>
    <w:rsid w:val="0055737F"/>
    <w:rsid w:val="00561198"/>
    <w:rsid w:val="00562B0A"/>
    <w:rsid w:val="00563685"/>
    <w:rsid w:val="00565933"/>
    <w:rsid w:val="00565D61"/>
    <w:rsid w:val="005662B6"/>
    <w:rsid w:val="00570AF6"/>
    <w:rsid w:val="005718C9"/>
    <w:rsid w:val="00571DCA"/>
    <w:rsid w:val="00572CBA"/>
    <w:rsid w:val="00572D12"/>
    <w:rsid w:val="005734EA"/>
    <w:rsid w:val="0057403F"/>
    <w:rsid w:val="005747A3"/>
    <w:rsid w:val="00575E0A"/>
    <w:rsid w:val="00580CE6"/>
    <w:rsid w:val="00581E18"/>
    <w:rsid w:val="0058273F"/>
    <w:rsid w:val="00583817"/>
    <w:rsid w:val="00585C96"/>
    <w:rsid w:val="00587BCA"/>
    <w:rsid w:val="00587D82"/>
    <w:rsid w:val="00587E75"/>
    <w:rsid w:val="005915A0"/>
    <w:rsid w:val="00591602"/>
    <w:rsid w:val="00591C4B"/>
    <w:rsid w:val="00595FC4"/>
    <w:rsid w:val="0059646B"/>
    <w:rsid w:val="00597CB6"/>
    <w:rsid w:val="00597CC3"/>
    <w:rsid w:val="005A09E6"/>
    <w:rsid w:val="005A0DAC"/>
    <w:rsid w:val="005A0F58"/>
    <w:rsid w:val="005A3460"/>
    <w:rsid w:val="005A4752"/>
    <w:rsid w:val="005A63E8"/>
    <w:rsid w:val="005B30FB"/>
    <w:rsid w:val="005B4808"/>
    <w:rsid w:val="005B5AF6"/>
    <w:rsid w:val="005B6532"/>
    <w:rsid w:val="005B71AA"/>
    <w:rsid w:val="005B74CA"/>
    <w:rsid w:val="005B7D8C"/>
    <w:rsid w:val="005C0601"/>
    <w:rsid w:val="005C19BD"/>
    <w:rsid w:val="005C4BBF"/>
    <w:rsid w:val="005C5A01"/>
    <w:rsid w:val="005C667D"/>
    <w:rsid w:val="005C7D98"/>
    <w:rsid w:val="005D112F"/>
    <w:rsid w:val="005D1F38"/>
    <w:rsid w:val="005D31E8"/>
    <w:rsid w:val="005D4373"/>
    <w:rsid w:val="005D4859"/>
    <w:rsid w:val="005D4864"/>
    <w:rsid w:val="005D5FEF"/>
    <w:rsid w:val="005E16B8"/>
    <w:rsid w:val="005E2CA4"/>
    <w:rsid w:val="005E4745"/>
    <w:rsid w:val="005E6CF4"/>
    <w:rsid w:val="005E6F59"/>
    <w:rsid w:val="005F09B2"/>
    <w:rsid w:val="005F0F60"/>
    <w:rsid w:val="005F0F93"/>
    <w:rsid w:val="005F32DD"/>
    <w:rsid w:val="005F5E1C"/>
    <w:rsid w:val="005F7CE0"/>
    <w:rsid w:val="0060062E"/>
    <w:rsid w:val="00603D82"/>
    <w:rsid w:val="00603DC9"/>
    <w:rsid w:val="00604A0D"/>
    <w:rsid w:val="00606312"/>
    <w:rsid w:val="00607BDB"/>
    <w:rsid w:val="00607BE6"/>
    <w:rsid w:val="00610006"/>
    <w:rsid w:val="0061159E"/>
    <w:rsid w:val="0061230A"/>
    <w:rsid w:val="00612D21"/>
    <w:rsid w:val="006139B7"/>
    <w:rsid w:val="00613E9D"/>
    <w:rsid w:val="0061577E"/>
    <w:rsid w:val="006170CF"/>
    <w:rsid w:val="00617B89"/>
    <w:rsid w:val="00620EB4"/>
    <w:rsid w:val="00620F82"/>
    <w:rsid w:val="00625CAB"/>
    <w:rsid w:val="0062766B"/>
    <w:rsid w:val="006277E7"/>
    <w:rsid w:val="00627B52"/>
    <w:rsid w:val="00627C0D"/>
    <w:rsid w:val="00630569"/>
    <w:rsid w:val="00630E07"/>
    <w:rsid w:val="00631839"/>
    <w:rsid w:val="0063311B"/>
    <w:rsid w:val="00634341"/>
    <w:rsid w:val="00636EEB"/>
    <w:rsid w:val="00640363"/>
    <w:rsid w:val="006415B8"/>
    <w:rsid w:val="00643390"/>
    <w:rsid w:val="006434AB"/>
    <w:rsid w:val="006434FC"/>
    <w:rsid w:val="00643D37"/>
    <w:rsid w:val="006460C7"/>
    <w:rsid w:val="006467E7"/>
    <w:rsid w:val="00651159"/>
    <w:rsid w:val="00653FB3"/>
    <w:rsid w:val="006543CF"/>
    <w:rsid w:val="00654E0E"/>
    <w:rsid w:val="00655A5B"/>
    <w:rsid w:val="00655D18"/>
    <w:rsid w:val="006600D2"/>
    <w:rsid w:val="006601EC"/>
    <w:rsid w:val="006625CC"/>
    <w:rsid w:val="00666A59"/>
    <w:rsid w:val="006721CF"/>
    <w:rsid w:val="00674EE4"/>
    <w:rsid w:val="00676980"/>
    <w:rsid w:val="00676B67"/>
    <w:rsid w:val="00676CA2"/>
    <w:rsid w:val="0068030E"/>
    <w:rsid w:val="00680E7D"/>
    <w:rsid w:val="00681989"/>
    <w:rsid w:val="00682B48"/>
    <w:rsid w:val="006855C9"/>
    <w:rsid w:val="00685D64"/>
    <w:rsid w:val="006861DD"/>
    <w:rsid w:val="006905DE"/>
    <w:rsid w:val="00692D96"/>
    <w:rsid w:val="00694994"/>
    <w:rsid w:val="006978F9"/>
    <w:rsid w:val="006A0A37"/>
    <w:rsid w:val="006A315B"/>
    <w:rsid w:val="006A52FD"/>
    <w:rsid w:val="006A5872"/>
    <w:rsid w:val="006A69F6"/>
    <w:rsid w:val="006A6D5A"/>
    <w:rsid w:val="006A76DB"/>
    <w:rsid w:val="006A7A2F"/>
    <w:rsid w:val="006A7AAA"/>
    <w:rsid w:val="006A7DC3"/>
    <w:rsid w:val="006A7DED"/>
    <w:rsid w:val="006B0083"/>
    <w:rsid w:val="006B08DA"/>
    <w:rsid w:val="006B1B05"/>
    <w:rsid w:val="006B1FD3"/>
    <w:rsid w:val="006B3BED"/>
    <w:rsid w:val="006B3D03"/>
    <w:rsid w:val="006B51B2"/>
    <w:rsid w:val="006B5570"/>
    <w:rsid w:val="006C0944"/>
    <w:rsid w:val="006C1429"/>
    <w:rsid w:val="006C175E"/>
    <w:rsid w:val="006C433E"/>
    <w:rsid w:val="006C4D43"/>
    <w:rsid w:val="006C6215"/>
    <w:rsid w:val="006C6B30"/>
    <w:rsid w:val="006C6B37"/>
    <w:rsid w:val="006C78D3"/>
    <w:rsid w:val="006C7EC2"/>
    <w:rsid w:val="006D28D7"/>
    <w:rsid w:val="006D3192"/>
    <w:rsid w:val="006D36DA"/>
    <w:rsid w:val="006D3D88"/>
    <w:rsid w:val="006D3EDE"/>
    <w:rsid w:val="006D6059"/>
    <w:rsid w:val="006D6C57"/>
    <w:rsid w:val="006D7D3E"/>
    <w:rsid w:val="006D7F73"/>
    <w:rsid w:val="006E0207"/>
    <w:rsid w:val="006E2482"/>
    <w:rsid w:val="006E287D"/>
    <w:rsid w:val="006E3647"/>
    <w:rsid w:val="006E3CE3"/>
    <w:rsid w:val="006E512E"/>
    <w:rsid w:val="006E66A8"/>
    <w:rsid w:val="006E77FF"/>
    <w:rsid w:val="006E7F3C"/>
    <w:rsid w:val="006E7FDA"/>
    <w:rsid w:val="006F1AF6"/>
    <w:rsid w:val="006F2B3E"/>
    <w:rsid w:val="006F2DE7"/>
    <w:rsid w:val="006F2ED6"/>
    <w:rsid w:val="006F4633"/>
    <w:rsid w:val="006F4661"/>
    <w:rsid w:val="006F48CC"/>
    <w:rsid w:val="006F4A28"/>
    <w:rsid w:val="006F4AEE"/>
    <w:rsid w:val="006F4DAE"/>
    <w:rsid w:val="006F4DAF"/>
    <w:rsid w:val="006F5D29"/>
    <w:rsid w:val="006F66C1"/>
    <w:rsid w:val="006F7A45"/>
    <w:rsid w:val="006F7ACC"/>
    <w:rsid w:val="006F7B5A"/>
    <w:rsid w:val="00701CFD"/>
    <w:rsid w:val="00703801"/>
    <w:rsid w:val="00705080"/>
    <w:rsid w:val="00707BB2"/>
    <w:rsid w:val="0071081A"/>
    <w:rsid w:val="00710F9D"/>
    <w:rsid w:val="00713341"/>
    <w:rsid w:val="00713978"/>
    <w:rsid w:val="00714018"/>
    <w:rsid w:val="0071511D"/>
    <w:rsid w:val="007169A4"/>
    <w:rsid w:val="007216EE"/>
    <w:rsid w:val="00721DED"/>
    <w:rsid w:val="00723CF3"/>
    <w:rsid w:val="007243FD"/>
    <w:rsid w:val="0072509B"/>
    <w:rsid w:val="00725897"/>
    <w:rsid w:val="007302AB"/>
    <w:rsid w:val="00731AF6"/>
    <w:rsid w:val="0073301A"/>
    <w:rsid w:val="00733312"/>
    <w:rsid w:val="007364A6"/>
    <w:rsid w:val="007373D4"/>
    <w:rsid w:val="00737AE2"/>
    <w:rsid w:val="00741117"/>
    <w:rsid w:val="00742699"/>
    <w:rsid w:val="00743346"/>
    <w:rsid w:val="0074352E"/>
    <w:rsid w:val="00745A48"/>
    <w:rsid w:val="00746C73"/>
    <w:rsid w:val="007520D3"/>
    <w:rsid w:val="0075450D"/>
    <w:rsid w:val="00755BCF"/>
    <w:rsid w:val="00756088"/>
    <w:rsid w:val="00757061"/>
    <w:rsid w:val="007579FA"/>
    <w:rsid w:val="00760014"/>
    <w:rsid w:val="00760B4F"/>
    <w:rsid w:val="0076120B"/>
    <w:rsid w:val="0076147D"/>
    <w:rsid w:val="00761DCC"/>
    <w:rsid w:val="00764735"/>
    <w:rsid w:val="00766C15"/>
    <w:rsid w:val="007675D3"/>
    <w:rsid w:val="0076763E"/>
    <w:rsid w:val="00767A31"/>
    <w:rsid w:val="00767F98"/>
    <w:rsid w:val="00771C34"/>
    <w:rsid w:val="0077275E"/>
    <w:rsid w:val="0077388E"/>
    <w:rsid w:val="00775E31"/>
    <w:rsid w:val="00775F8F"/>
    <w:rsid w:val="00776D5C"/>
    <w:rsid w:val="00780085"/>
    <w:rsid w:val="0078139B"/>
    <w:rsid w:val="00781559"/>
    <w:rsid w:val="007824F1"/>
    <w:rsid w:val="00782500"/>
    <w:rsid w:val="00782ED6"/>
    <w:rsid w:val="00783F5A"/>
    <w:rsid w:val="00784376"/>
    <w:rsid w:val="00786551"/>
    <w:rsid w:val="00786F6C"/>
    <w:rsid w:val="007926D1"/>
    <w:rsid w:val="00793373"/>
    <w:rsid w:val="007943C6"/>
    <w:rsid w:val="007969E6"/>
    <w:rsid w:val="007970EE"/>
    <w:rsid w:val="007974C2"/>
    <w:rsid w:val="00797556"/>
    <w:rsid w:val="007A0611"/>
    <w:rsid w:val="007A0F3A"/>
    <w:rsid w:val="007A11B5"/>
    <w:rsid w:val="007A159C"/>
    <w:rsid w:val="007A1DB8"/>
    <w:rsid w:val="007A3221"/>
    <w:rsid w:val="007A4B8F"/>
    <w:rsid w:val="007A6D6C"/>
    <w:rsid w:val="007B1C49"/>
    <w:rsid w:val="007B2DA8"/>
    <w:rsid w:val="007B47B1"/>
    <w:rsid w:val="007B4D30"/>
    <w:rsid w:val="007B52DA"/>
    <w:rsid w:val="007B554E"/>
    <w:rsid w:val="007B693E"/>
    <w:rsid w:val="007B6CA1"/>
    <w:rsid w:val="007B70D0"/>
    <w:rsid w:val="007B7AA0"/>
    <w:rsid w:val="007B7AAC"/>
    <w:rsid w:val="007C32F9"/>
    <w:rsid w:val="007C3732"/>
    <w:rsid w:val="007C3980"/>
    <w:rsid w:val="007C4D1C"/>
    <w:rsid w:val="007C5145"/>
    <w:rsid w:val="007C5FED"/>
    <w:rsid w:val="007C677C"/>
    <w:rsid w:val="007D0C4E"/>
    <w:rsid w:val="007D2229"/>
    <w:rsid w:val="007D46CC"/>
    <w:rsid w:val="007D4C9E"/>
    <w:rsid w:val="007D59FA"/>
    <w:rsid w:val="007D686B"/>
    <w:rsid w:val="007E0807"/>
    <w:rsid w:val="007E145D"/>
    <w:rsid w:val="007E28CC"/>
    <w:rsid w:val="007E6342"/>
    <w:rsid w:val="007E6807"/>
    <w:rsid w:val="007F019B"/>
    <w:rsid w:val="007F1300"/>
    <w:rsid w:val="007F2313"/>
    <w:rsid w:val="007F2B3F"/>
    <w:rsid w:val="007F391E"/>
    <w:rsid w:val="007F3FFB"/>
    <w:rsid w:val="007F5BC8"/>
    <w:rsid w:val="007F74EC"/>
    <w:rsid w:val="00801AE2"/>
    <w:rsid w:val="00803185"/>
    <w:rsid w:val="00803635"/>
    <w:rsid w:val="008042C0"/>
    <w:rsid w:val="00804916"/>
    <w:rsid w:val="00804949"/>
    <w:rsid w:val="00805705"/>
    <w:rsid w:val="00806380"/>
    <w:rsid w:val="008074C9"/>
    <w:rsid w:val="00812B9F"/>
    <w:rsid w:val="00813E3A"/>
    <w:rsid w:val="00814FD2"/>
    <w:rsid w:val="0081675C"/>
    <w:rsid w:val="00816798"/>
    <w:rsid w:val="00817340"/>
    <w:rsid w:val="00820EDA"/>
    <w:rsid w:val="008210CF"/>
    <w:rsid w:val="00821ECD"/>
    <w:rsid w:val="008246EF"/>
    <w:rsid w:val="00824760"/>
    <w:rsid w:val="00825CB2"/>
    <w:rsid w:val="00826148"/>
    <w:rsid w:val="00826DF8"/>
    <w:rsid w:val="00827515"/>
    <w:rsid w:val="00827D17"/>
    <w:rsid w:val="0083069B"/>
    <w:rsid w:val="00830F91"/>
    <w:rsid w:val="00831797"/>
    <w:rsid w:val="00831A86"/>
    <w:rsid w:val="00831E5D"/>
    <w:rsid w:val="00833A39"/>
    <w:rsid w:val="00834367"/>
    <w:rsid w:val="00835FB5"/>
    <w:rsid w:val="00835FC9"/>
    <w:rsid w:val="0083754D"/>
    <w:rsid w:val="00841DB8"/>
    <w:rsid w:val="00842020"/>
    <w:rsid w:val="00843766"/>
    <w:rsid w:val="00845DDA"/>
    <w:rsid w:val="00846113"/>
    <w:rsid w:val="00846649"/>
    <w:rsid w:val="00846D06"/>
    <w:rsid w:val="00850C95"/>
    <w:rsid w:val="00851ECF"/>
    <w:rsid w:val="00853092"/>
    <w:rsid w:val="0085569F"/>
    <w:rsid w:val="00855A42"/>
    <w:rsid w:val="00856187"/>
    <w:rsid w:val="008569A6"/>
    <w:rsid w:val="00857083"/>
    <w:rsid w:val="00857E5E"/>
    <w:rsid w:val="00862662"/>
    <w:rsid w:val="00862CF2"/>
    <w:rsid w:val="00865181"/>
    <w:rsid w:val="00865BEC"/>
    <w:rsid w:val="00866B92"/>
    <w:rsid w:val="00867226"/>
    <w:rsid w:val="008674D5"/>
    <w:rsid w:val="00867B98"/>
    <w:rsid w:val="00867D4B"/>
    <w:rsid w:val="0087230C"/>
    <w:rsid w:val="00872993"/>
    <w:rsid w:val="00872AFB"/>
    <w:rsid w:val="00874760"/>
    <w:rsid w:val="0087481E"/>
    <w:rsid w:val="00876052"/>
    <w:rsid w:val="008760BB"/>
    <w:rsid w:val="00880362"/>
    <w:rsid w:val="00880E8D"/>
    <w:rsid w:val="0088170D"/>
    <w:rsid w:val="0088287B"/>
    <w:rsid w:val="00882D00"/>
    <w:rsid w:val="008835D6"/>
    <w:rsid w:val="00884882"/>
    <w:rsid w:val="008850F8"/>
    <w:rsid w:val="00886257"/>
    <w:rsid w:val="008868F4"/>
    <w:rsid w:val="00886A67"/>
    <w:rsid w:val="00887EE8"/>
    <w:rsid w:val="00891CFE"/>
    <w:rsid w:val="00894561"/>
    <w:rsid w:val="00895471"/>
    <w:rsid w:val="00895B64"/>
    <w:rsid w:val="008A0138"/>
    <w:rsid w:val="008A0B7B"/>
    <w:rsid w:val="008A0EB9"/>
    <w:rsid w:val="008A1041"/>
    <w:rsid w:val="008A1D15"/>
    <w:rsid w:val="008A2172"/>
    <w:rsid w:val="008A2980"/>
    <w:rsid w:val="008A40E1"/>
    <w:rsid w:val="008A447E"/>
    <w:rsid w:val="008A4D50"/>
    <w:rsid w:val="008B226B"/>
    <w:rsid w:val="008B2BEF"/>
    <w:rsid w:val="008B408E"/>
    <w:rsid w:val="008B4B02"/>
    <w:rsid w:val="008B5260"/>
    <w:rsid w:val="008B61B1"/>
    <w:rsid w:val="008B67A6"/>
    <w:rsid w:val="008C0610"/>
    <w:rsid w:val="008C3A1F"/>
    <w:rsid w:val="008C5683"/>
    <w:rsid w:val="008C7296"/>
    <w:rsid w:val="008C730C"/>
    <w:rsid w:val="008D0151"/>
    <w:rsid w:val="008D0177"/>
    <w:rsid w:val="008D2037"/>
    <w:rsid w:val="008D2F24"/>
    <w:rsid w:val="008D364C"/>
    <w:rsid w:val="008D3B30"/>
    <w:rsid w:val="008D4115"/>
    <w:rsid w:val="008D427C"/>
    <w:rsid w:val="008D62CD"/>
    <w:rsid w:val="008D6F21"/>
    <w:rsid w:val="008D7408"/>
    <w:rsid w:val="008E01A1"/>
    <w:rsid w:val="008E1098"/>
    <w:rsid w:val="008E1218"/>
    <w:rsid w:val="008E25CA"/>
    <w:rsid w:val="008E3B8C"/>
    <w:rsid w:val="008E4601"/>
    <w:rsid w:val="008E54F2"/>
    <w:rsid w:val="008E54FA"/>
    <w:rsid w:val="008E7575"/>
    <w:rsid w:val="008E7E66"/>
    <w:rsid w:val="008E7EFF"/>
    <w:rsid w:val="008F05D0"/>
    <w:rsid w:val="008F14D7"/>
    <w:rsid w:val="008F1C55"/>
    <w:rsid w:val="008F2A64"/>
    <w:rsid w:val="008F4CAD"/>
    <w:rsid w:val="0090061F"/>
    <w:rsid w:val="00900FAA"/>
    <w:rsid w:val="00901D11"/>
    <w:rsid w:val="00902DAB"/>
    <w:rsid w:val="00903D75"/>
    <w:rsid w:val="00903DB7"/>
    <w:rsid w:val="009043EF"/>
    <w:rsid w:val="009048AB"/>
    <w:rsid w:val="00904AA1"/>
    <w:rsid w:val="00905530"/>
    <w:rsid w:val="00905840"/>
    <w:rsid w:val="00905AD6"/>
    <w:rsid w:val="009066AE"/>
    <w:rsid w:val="009071D0"/>
    <w:rsid w:val="009075BC"/>
    <w:rsid w:val="00907A50"/>
    <w:rsid w:val="0091153D"/>
    <w:rsid w:val="00912AB1"/>
    <w:rsid w:val="00920092"/>
    <w:rsid w:val="0092031B"/>
    <w:rsid w:val="009215D6"/>
    <w:rsid w:val="009225DC"/>
    <w:rsid w:val="00922CAF"/>
    <w:rsid w:val="009237D4"/>
    <w:rsid w:val="00923F4D"/>
    <w:rsid w:val="00924C7D"/>
    <w:rsid w:val="00926044"/>
    <w:rsid w:val="00926845"/>
    <w:rsid w:val="0093050D"/>
    <w:rsid w:val="00930C5E"/>
    <w:rsid w:val="00931F5E"/>
    <w:rsid w:val="009357FC"/>
    <w:rsid w:val="00935C41"/>
    <w:rsid w:val="0093633F"/>
    <w:rsid w:val="009363E9"/>
    <w:rsid w:val="009367CB"/>
    <w:rsid w:val="00937D1B"/>
    <w:rsid w:val="0094110D"/>
    <w:rsid w:val="009426B2"/>
    <w:rsid w:val="00942DE1"/>
    <w:rsid w:val="00943B0C"/>
    <w:rsid w:val="009449F2"/>
    <w:rsid w:val="00944A73"/>
    <w:rsid w:val="00947370"/>
    <w:rsid w:val="00947A52"/>
    <w:rsid w:val="0095075B"/>
    <w:rsid w:val="009508E4"/>
    <w:rsid w:val="0095195B"/>
    <w:rsid w:val="00952903"/>
    <w:rsid w:val="00952C15"/>
    <w:rsid w:val="009535A4"/>
    <w:rsid w:val="009539CB"/>
    <w:rsid w:val="00954021"/>
    <w:rsid w:val="0095752A"/>
    <w:rsid w:val="00960502"/>
    <w:rsid w:val="00960BD9"/>
    <w:rsid w:val="00964CAA"/>
    <w:rsid w:val="00964DC7"/>
    <w:rsid w:val="009651B6"/>
    <w:rsid w:val="00970ABB"/>
    <w:rsid w:val="00970C93"/>
    <w:rsid w:val="00971326"/>
    <w:rsid w:val="00973563"/>
    <w:rsid w:val="009737D8"/>
    <w:rsid w:val="00973BD2"/>
    <w:rsid w:val="009759D7"/>
    <w:rsid w:val="00977141"/>
    <w:rsid w:val="00977181"/>
    <w:rsid w:val="00980B4C"/>
    <w:rsid w:val="00982DB1"/>
    <w:rsid w:val="0098309B"/>
    <w:rsid w:val="009857D5"/>
    <w:rsid w:val="00985A5E"/>
    <w:rsid w:val="00986330"/>
    <w:rsid w:val="009867D3"/>
    <w:rsid w:val="00986B0D"/>
    <w:rsid w:val="00987204"/>
    <w:rsid w:val="00990A8A"/>
    <w:rsid w:val="00991F7C"/>
    <w:rsid w:val="0099286C"/>
    <w:rsid w:val="0099301B"/>
    <w:rsid w:val="009930A0"/>
    <w:rsid w:val="00993D3C"/>
    <w:rsid w:val="00994567"/>
    <w:rsid w:val="0099760C"/>
    <w:rsid w:val="00997688"/>
    <w:rsid w:val="009A1091"/>
    <w:rsid w:val="009A31A6"/>
    <w:rsid w:val="009A3CB1"/>
    <w:rsid w:val="009A405B"/>
    <w:rsid w:val="009A6301"/>
    <w:rsid w:val="009B005F"/>
    <w:rsid w:val="009B0C3F"/>
    <w:rsid w:val="009B0E3D"/>
    <w:rsid w:val="009B37ED"/>
    <w:rsid w:val="009B3AA9"/>
    <w:rsid w:val="009B5A92"/>
    <w:rsid w:val="009B6530"/>
    <w:rsid w:val="009B797E"/>
    <w:rsid w:val="009C1A4B"/>
    <w:rsid w:val="009C1B14"/>
    <w:rsid w:val="009C235D"/>
    <w:rsid w:val="009C2678"/>
    <w:rsid w:val="009C4539"/>
    <w:rsid w:val="009C4671"/>
    <w:rsid w:val="009C4CC1"/>
    <w:rsid w:val="009C586F"/>
    <w:rsid w:val="009C5BFD"/>
    <w:rsid w:val="009C60BA"/>
    <w:rsid w:val="009C62C6"/>
    <w:rsid w:val="009D2741"/>
    <w:rsid w:val="009D2919"/>
    <w:rsid w:val="009D2C3F"/>
    <w:rsid w:val="009D3461"/>
    <w:rsid w:val="009D3697"/>
    <w:rsid w:val="009D7E12"/>
    <w:rsid w:val="009E1B04"/>
    <w:rsid w:val="009E4B65"/>
    <w:rsid w:val="009E4FA9"/>
    <w:rsid w:val="009E5D38"/>
    <w:rsid w:val="009E5F3C"/>
    <w:rsid w:val="009E63FD"/>
    <w:rsid w:val="009E698F"/>
    <w:rsid w:val="009E6F3B"/>
    <w:rsid w:val="009E78E7"/>
    <w:rsid w:val="009F0175"/>
    <w:rsid w:val="009F0260"/>
    <w:rsid w:val="009F1CBD"/>
    <w:rsid w:val="009F1D9B"/>
    <w:rsid w:val="009F2759"/>
    <w:rsid w:val="009F4199"/>
    <w:rsid w:val="009F57BB"/>
    <w:rsid w:val="00A0266A"/>
    <w:rsid w:val="00A047F4"/>
    <w:rsid w:val="00A05775"/>
    <w:rsid w:val="00A0604E"/>
    <w:rsid w:val="00A064A7"/>
    <w:rsid w:val="00A11332"/>
    <w:rsid w:val="00A11447"/>
    <w:rsid w:val="00A13167"/>
    <w:rsid w:val="00A15C0A"/>
    <w:rsid w:val="00A1674A"/>
    <w:rsid w:val="00A228C2"/>
    <w:rsid w:val="00A245A0"/>
    <w:rsid w:val="00A24835"/>
    <w:rsid w:val="00A24EC1"/>
    <w:rsid w:val="00A25A1D"/>
    <w:rsid w:val="00A25CD0"/>
    <w:rsid w:val="00A26726"/>
    <w:rsid w:val="00A26AAA"/>
    <w:rsid w:val="00A27478"/>
    <w:rsid w:val="00A30357"/>
    <w:rsid w:val="00A3079B"/>
    <w:rsid w:val="00A30E67"/>
    <w:rsid w:val="00A30ED7"/>
    <w:rsid w:val="00A310DA"/>
    <w:rsid w:val="00A32366"/>
    <w:rsid w:val="00A329E9"/>
    <w:rsid w:val="00A33D00"/>
    <w:rsid w:val="00A3624C"/>
    <w:rsid w:val="00A37125"/>
    <w:rsid w:val="00A37224"/>
    <w:rsid w:val="00A4288E"/>
    <w:rsid w:val="00A43435"/>
    <w:rsid w:val="00A43655"/>
    <w:rsid w:val="00A44269"/>
    <w:rsid w:val="00A44DEA"/>
    <w:rsid w:val="00A47569"/>
    <w:rsid w:val="00A508AB"/>
    <w:rsid w:val="00A51EED"/>
    <w:rsid w:val="00A56575"/>
    <w:rsid w:val="00A56F52"/>
    <w:rsid w:val="00A5717C"/>
    <w:rsid w:val="00A5764D"/>
    <w:rsid w:val="00A61B10"/>
    <w:rsid w:val="00A6273E"/>
    <w:rsid w:val="00A62B08"/>
    <w:rsid w:val="00A62D85"/>
    <w:rsid w:val="00A63074"/>
    <w:rsid w:val="00A63ACB"/>
    <w:rsid w:val="00A63D56"/>
    <w:rsid w:val="00A676A6"/>
    <w:rsid w:val="00A7151A"/>
    <w:rsid w:val="00A7186D"/>
    <w:rsid w:val="00A7308E"/>
    <w:rsid w:val="00A74064"/>
    <w:rsid w:val="00A7734E"/>
    <w:rsid w:val="00A773D8"/>
    <w:rsid w:val="00A82F53"/>
    <w:rsid w:val="00A83285"/>
    <w:rsid w:val="00A844BF"/>
    <w:rsid w:val="00A86F6C"/>
    <w:rsid w:val="00A86FAC"/>
    <w:rsid w:val="00A875FA"/>
    <w:rsid w:val="00A87CDC"/>
    <w:rsid w:val="00A93DB5"/>
    <w:rsid w:val="00A94AFB"/>
    <w:rsid w:val="00A96661"/>
    <w:rsid w:val="00A9728D"/>
    <w:rsid w:val="00AA0669"/>
    <w:rsid w:val="00AA14A1"/>
    <w:rsid w:val="00AA1B8A"/>
    <w:rsid w:val="00AA3709"/>
    <w:rsid w:val="00AA4396"/>
    <w:rsid w:val="00AA5E66"/>
    <w:rsid w:val="00AA714D"/>
    <w:rsid w:val="00AA7D58"/>
    <w:rsid w:val="00AB03ED"/>
    <w:rsid w:val="00AB066B"/>
    <w:rsid w:val="00AB0847"/>
    <w:rsid w:val="00AB1017"/>
    <w:rsid w:val="00AB17F5"/>
    <w:rsid w:val="00AB5737"/>
    <w:rsid w:val="00AC0FAF"/>
    <w:rsid w:val="00AC1706"/>
    <w:rsid w:val="00AC24D1"/>
    <w:rsid w:val="00AC2CD3"/>
    <w:rsid w:val="00AC2F0A"/>
    <w:rsid w:val="00AC32D5"/>
    <w:rsid w:val="00AC3A20"/>
    <w:rsid w:val="00AC4BA2"/>
    <w:rsid w:val="00AC4CF4"/>
    <w:rsid w:val="00AC5474"/>
    <w:rsid w:val="00AC5498"/>
    <w:rsid w:val="00AC629E"/>
    <w:rsid w:val="00AD12EA"/>
    <w:rsid w:val="00AD22BB"/>
    <w:rsid w:val="00AD233F"/>
    <w:rsid w:val="00AD2796"/>
    <w:rsid w:val="00AD296E"/>
    <w:rsid w:val="00AD3328"/>
    <w:rsid w:val="00AD387B"/>
    <w:rsid w:val="00AD3AD2"/>
    <w:rsid w:val="00AD485C"/>
    <w:rsid w:val="00AD5DC7"/>
    <w:rsid w:val="00AD6634"/>
    <w:rsid w:val="00AE1B0D"/>
    <w:rsid w:val="00AE491A"/>
    <w:rsid w:val="00AE49DC"/>
    <w:rsid w:val="00AE4FE3"/>
    <w:rsid w:val="00AE56C7"/>
    <w:rsid w:val="00AE5BB1"/>
    <w:rsid w:val="00AE7709"/>
    <w:rsid w:val="00AF07B3"/>
    <w:rsid w:val="00AF0C59"/>
    <w:rsid w:val="00AF13C7"/>
    <w:rsid w:val="00AF5BA6"/>
    <w:rsid w:val="00AF6AAA"/>
    <w:rsid w:val="00AF6D06"/>
    <w:rsid w:val="00AF78F4"/>
    <w:rsid w:val="00B01449"/>
    <w:rsid w:val="00B02368"/>
    <w:rsid w:val="00B03430"/>
    <w:rsid w:val="00B036E0"/>
    <w:rsid w:val="00B03C82"/>
    <w:rsid w:val="00B03D45"/>
    <w:rsid w:val="00B10463"/>
    <w:rsid w:val="00B119D7"/>
    <w:rsid w:val="00B12E5A"/>
    <w:rsid w:val="00B1350F"/>
    <w:rsid w:val="00B1377D"/>
    <w:rsid w:val="00B149B0"/>
    <w:rsid w:val="00B14A9C"/>
    <w:rsid w:val="00B14FCA"/>
    <w:rsid w:val="00B16C73"/>
    <w:rsid w:val="00B1753C"/>
    <w:rsid w:val="00B17CC4"/>
    <w:rsid w:val="00B20A38"/>
    <w:rsid w:val="00B240B0"/>
    <w:rsid w:val="00B27202"/>
    <w:rsid w:val="00B27386"/>
    <w:rsid w:val="00B27467"/>
    <w:rsid w:val="00B331BA"/>
    <w:rsid w:val="00B342FF"/>
    <w:rsid w:val="00B35098"/>
    <w:rsid w:val="00B35176"/>
    <w:rsid w:val="00B35D55"/>
    <w:rsid w:val="00B36E43"/>
    <w:rsid w:val="00B40B01"/>
    <w:rsid w:val="00B41255"/>
    <w:rsid w:val="00B41CCA"/>
    <w:rsid w:val="00B42696"/>
    <w:rsid w:val="00B4616D"/>
    <w:rsid w:val="00B46E6C"/>
    <w:rsid w:val="00B5107A"/>
    <w:rsid w:val="00B51784"/>
    <w:rsid w:val="00B51EE2"/>
    <w:rsid w:val="00B5504D"/>
    <w:rsid w:val="00B55C8D"/>
    <w:rsid w:val="00B560D6"/>
    <w:rsid w:val="00B56C58"/>
    <w:rsid w:val="00B60A69"/>
    <w:rsid w:val="00B61638"/>
    <w:rsid w:val="00B64411"/>
    <w:rsid w:val="00B65792"/>
    <w:rsid w:val="00B65A29"/>
    <w:rsid w:val="00B661BD"/>
    <w:rsid w:val="00B71143"/>
    <w:rsid w:val="00B712B2"/>
    <w:rsid w:val="00B71C59"/>
    <w:rsid w:val="00B73BC5"/>
    <w:rsid w:val="00B74B0D"/>
    <w:rsid w:val="00B75785"/>
    <w:rsid w:val="00B763CC"/>
    <w:rsid w:val="00B764BA"/>
    <w:rsid w:val="00B80210"/>
    <w:rsid w:val="00B80B6B"/>
    <w:rsid w:val="00B81DA2"/>
    <w:rsid w:val="00B821C8"/>
    <w:rsid w:val="00B822B2"/>
    <w:rsid w:val="00B8382B"/>
    <w:rsid w:val="00B83EB6"/>
    <w:rsid w:val="00B84129"/>
    <w:rsid w:val="00B8424F"/>
    <w:rsid w:val="00B86321"/>
    <w:rsid w:val="00B8632F"/>
    <w:rsid w:val="00B90088"/>
    <w:rsid w:val="00B9055B"/>
    <w:rsid w:val="00B94BAF"/>
    <w:rsid w:val="00B959DF"/>
    <w:rsid w:val="00B9676C"/>
    <w:rsid w:val="00B968E8"/>
    <w:rsid w:val="00BA0BCC"/>
    <w:rsid w:val="00BA0D56"/>
    <w:rsid w:val="00BA2345"/>
    <w:rsid w:val="00BA3B0A"/>
    <w:rsid w:val="00BA424F"/>
    <w:rsid w:val="00BA59CC"/>
    <w:rsid w:val="00BA650E"/>
    <w:rsid w:val="00BB174F"/>
    <w:rsid w:val="00BB219D"/>
    <w:rsid w:val="00BB2A89"/>
    <w:rsid w:val="00BB35CC"/>
    <w:rsid w:val="00BB42FC"/>
    <w:rsid w:val="00BB4CC1"/>
    <w:rsid w:val="00BB6280"/>
    <w:rsid w:val="00BB6529"/>
    <w:rsid w:val="00BB6E09"/>
    <w:rsid w:val="00BB7334"/>
    <w:rsid w:val="00BC09EE"/>
    <w:rsid w:val="00BC0F99"/>
    <w:rsid w:val="00BC1447"/>
    <w:rsid w:val="00BC1640"/>
    <w:rsid w:val="00BC289F"/>
    <w:rsid w:val="00BC3F87"/>
    <w:rsid w:val="00BC4C05"/>
    <w:rsid w:val="00BC549A"/>
    <w:rsid w:val="00BC6731"/>
    <w:rsid w:val="00BC6DB2"/>
    <w:rsid w:val="00BC78D8"/>
    <w:rsid w:val="00BC7B9D"/>
    <w:rsid w:val="00BC7EE5"/>
    <w:rsid w:val="00BD0F8F"/>
    <w:rsid w:val="00BD21E9"/>
    <w:rsid w:val="00BD38CF"/>
    <w:rsid w:val="00BD4A11"/>
    <w:rsid w:val="00BD51BF"/>
    <w:rsid w:val="00BD7001"/>
    <w:rsid w:val="00BE0921"/>
    <w:rsid w:val="00BE1353"/>
    <w:rsid w:val="00BE2877"/>
    <w:rsid w:val="00BE2955"/>
    <w:rsid w:val="00BE653F"/>
    <w:rsid w:val="00BE7AAE"/>
    <w:rsid w:val="00BF1690"/>
    <w:rsid w:val="00BF2137"/>
    <w:rsid w:val="00BF3647"/>
    <w:rsid w:val="00BF38BD"/>
    <w:rsid w:val="00BF3ECE"/>
    <w:rsid w:val="00BF4042"/>
    <w:rsid w:val="00BF45D2"/>
    <w:rsid w:val="00BF4699"/>
    <w:rsid w:val="00BF5308"/>
    <w:rsid w:val="00BF6887"/>
    <w:rsid w:val="00BF7865"/>
    <w:rsid w:val="00BF7CE1"/>
    <w:rsid w:val="00C008C0"/>
    <w:rsid w:val="00C01EA7"/>
    <w:rsid w:val="00C03705"/>
    <w:rsid w:val="00C042BC"/>
    <w:rsid w:val="00C054C7"/>
    <w:rsid w:val="00C054E9"/>
    <w:rsid w:val="00C060E3"/>
    <w:rsid w:val="00C116F0"/>
    <w:rsid w:val="00C11B0E"/>
    <w:rsid w:val="00C1224D"/>
    <w:rsid w:val="00C14E88"/>
    <w:rsid w:val="00C152A8"/>
    <w:rsid w:val="00C16517"/>
    <w:rsid w:val="00C16683"/>
    <w:rsid w:val="00C16CF3"/>
    <w:rsid w:val="00C2023D"/>
    <w:rsid w:val="00C21269"/>
    <w:rsid w:val="00C24377"/>
    <w:rsid w:val="00C24E79"/>
    <w:rsid w:val="00C26BA0"/>
    <w:rsid w:val="00C2730A"/>
    <w:rsid w:val="00C302EF"/>
    <w:rsid w:val="00C32EEC"/>
    <w:rsid w:val="00C34016"/>
    <w:rsid w:val="00C34018"/>
    <w:rsid w:val="00C34621"/>
    <w:rsid w:val="00C36147"/>
    <w:rsid w:val="00C36950"/>
    <w:rsid w:val="00C37881"/>
    <w:rsid w:val="00C4128C"/>
    <w:rsid w:val="00C42A65"/>
    <w:rsid w:val="00C46601"/>
    <w:rsid w:val="00C50D13"/>
    <w:rsid w:val="00C51E37"/>
    <w:rsid w:val="00C55154"/>
    <w:rsid w:val="00C5534C"/>
    <w:rsid w:val="00C55CC1"/>
    <w:rsid w:val="00C56499"/>
    <w:rsid w:val="00C572E5"/>
    <w:rsid w:val="00C60C78"/>
    <w:rsid w:val="00C62A13"/>
    <w:rsid w:val="00C63E28"/>
    <w:rsid w:val="00C63FCF"/>
    <w:rsid w:val="00C6422A"/>
    <w:rsid w:val="00C643AA"/>
    <w:rsid w:val="00C65C49"/>
    <w:rsid w:val="00C65D10"/>
    <w:rsid w:val="00C6775F"/>
    <w:rsid w:val="00C724D0"/>
    <w:rsid w:val="00C7361B"/>
    <w:rsid w:val="00C73D0D"/>
    <w:rsid w:val="00C740EA"/>
    <w:rsid w:val="00C7560D"/>
    <w:rsid w:val="00C759F0"/>
    <w:rsid w:val="00C75FD3"/>
    <w:rsid w:val="00C81BE2"/>
    <w:rsid w:val="00C82DA1"/>
    <w:rsid w:val="00C8493E"/>
    <w:rsid w:val="00C9179B"/>
    <w:rsid w:val="00C92A77"/>
    <w:rsid w:val="00C92BCA"/>
    <w:rsid w:val="00C939D1"/>
    <w:rsid w:val="00C93F1F"/>
    <w:rsid w:val="00C956F8"/>
    <w:rsid w:val="00C967AB"/>
    <w:rsid w:val="00C97A99"/>
    <w:rsid w:val="00CA06BE"/>
    <w:rsid w:val="00CA20FB"/>
    <w:rsid w:val="00CA29B8"/>
    <w:rsid w:val="00CA3C9B"/>
    <w:rsid w:val="00CA3F87"/>
    <w:rsid w:val="00CA568F"/>
    <w:rsid w:val="00CA5879"/>
    <w:rsid w:val="00CB04AE"/>
    <w:rsid w:val="00CB100F"/>
    <w:rsid w:val="00CB110B"/>
    <w:rsid w:val="00CB1B7E"/>
    <w:rsid w:val="00CB2706"/>
    <w:rsid w:val="00CB3677"/>
    <w:rsid w:val="00CB5E65"/>
    <w:rsid w:val="00CB6959"/>
    <w:rsid w:val="00CB6D1D"/>
    <w:rsid w:val="00CB6DA2"/>
    <w:rsid w:val="00CC02CB"/>
    <w:rsid w:val="00CC0B33"/>
    <w:rsid w:val="00CC0F45"/>
    <w:rsid w:val="00CC1395"/>
    <w:rsid w:val="00CC15C7"/>
    <w:rsid w:val="00CC19A9"/>
    <w:rsid w:val="00CC1ED1"/>
    <w:rsid w:val="00CC2B6B"/>
    <w:rsid w:val="00CC414C"/>
    <w:rsid w:val="00CC48F2"/>
    <w:rsid w:val="00CD268A"/>
    <w:rsid w:val="00CD34B9"/>
    <w:rsid w:val="00CD3530"/>
    <w:rsid w:val="00CD49E2"/>
    <w:rsid w:val="00CD4CD4"/>
    <w:rsid w:val="00CD707F"/>
    <w:rsid w:val="00CE06FA"/>
    <w:rsid w:val="00CE23BE"/>
    <w:rsid w:val="00CE3D31"/>
    <w:rsid w:val="00CE4AE5"/>
    <w:rsid w:val="00CE7DA8"/>
    <w:rsid w:val="00CE7E36"/>
    <w:rsid w:val="00CF2600"/>
    <w:rsid w:val="00CF300F"/>
    <w:rsid w:val="00CF3133"/>
    <w:rsid w:val="00CF4C3D"/>
    <w:rsid w:val="00CF4F16"/>
    <w:rsid w:val="00CF52FB"/>
    <w:rsid w:val="00CF612B"/>
    <w:rsid w:val="00CF614A"/>
    <w:rsid w:val="00CF6767"/>
    <w:rsid w:val="00CF6AD6"/>
    <w:rsid w:val="00CF7B10"/>
    <w:rsid w:val="00D012CF"/>
    <w:rsid w:val="00D017A9"/>
    <w:rsid w:val="00D019ED"/>
    <w:rsid w:val="00D02D27"/>
    <w:rsid w:val="00D037D2"/>
    <w:rsid w:val="00D04EBB"/>
    <w:rsid w:val="00D0504B"/>
    <w:rsid w:val="00D055A6"/>
    <w:rsid w:val="00D05EF7"/>
    <w:rsid w:val="00D1021A"/>
    <w:rsid w:val="00D1224B"/>
    <w:rsid w:val="00D137AE"/>
    <w:rsid w:val="00D1388C"/>
    <w:rsid w:val="00D15C11"/>
    <w:rsid w:val="00D161AD"/>
    <w:rsid w:val="00D17DF1"/>
    <w:rsid w:val="00D20634"/>
    <w:rsid w:val="00D20A67"/>
    <w:rsid w:val="00D22650"/>
    <w:rsid w:val="00D2287F"/>
    <w:rsid w:val="00D22BD0"/>
    <w:rsid w:val="00D22C76"/>
    <w:rsid w:val="00D22CAC"/>
    <w:rsid w:val="00D2353C"/>
    <w:rsid w:val="00D242AE"/>
    <w:rsid w:val="00D246A2"/>
    <w:rsid w:val="00D30881"/>
    <w:rsid w:val="00D32605"/>
    <w:rsid w:val="00D32857"/>
    <w:rsid w:val="00D361BC"/>
    <w:rsid w:val="00D36267"/>
    <w:rsid w:val="00D37B91"/>
    <w:rsid w:val="00D403C8"/>
    <w:rsid w:val="00D4083A"/>
    <w:rsid w:val="00D409A3"/>
    <w:rsid w:val="00D40C38"/>
    <w:rsid w:val="00D42C87"/>
    <w:rsid w:val="00D438A7"/>
    <w:rsid w:val="00D439B3"/>
    <w:rsid w:val="00D43C6F"/>
    <w:rsid w:val="00D4420A"/>
    <w:rsid w:val="00D46A97"/>
    <w:rsid w:val="00D46ADE"/>
    <w:rsid w:val="00D5292A"/>
    <w:rsid w:val="00D52AF6"/>
    <w:rsid w:val="00D52E28"/>
    <w:rsid w:val="00D53C65"/>
    <w:rsid w:val="00D54F07"/>
    <w:rsid w:val="00D56361"/>
    <w:rsid w:val="00D57027"/>
    <w:rsid w:val="00D6172D"/>
    <w:rsid w:val="00D62877"/>
    <w:rsid w:val="00D643D6"/>
    <w:rsid w:val="00D654C8"/>
    <w:rsid w:val="00D66A8A"/>
    <w:rsid w:val="00D66CB3"/>
    <w:rsid w:val="00D67D9B"/>
    <w:rsid w:val="00D67FE4"/>
    <w:rsid w:val="00D7044A"/>
    <w:rsid w:val="00D71412"/>
    <w:rsid w:val="00D71C86"/>
    <w:rsid w:val="00D72B74"/>
    <w:rsid w:val="00D72E66"/>
    <w:rsid w:val="00D739CC"/>
    <w:rsid w:val="00D74948"/>
    <w:rsid w:val="00D7617E"/>
    <w:rsid w:val="00D76814"/>
    <w:rsid w:val="00D771B1"/>
    <w:rsid w:val="00D80CD5"/>
    <w:rsid w:val="00D80F69"/>
    <w:rsid w:val="00D815ED"/>
    <w:rsid w:val="00D81CFE"/>
    <w:rsid w:val="00D82846"/>
    <w:rsid w:val="00D82848"/>
    <w:rsid w:val="00D837A7"/>
    <w:rsid w:val="00D837E0"/>
    <w:rsid w:val="00D83D35"/>
    <w:rsid w:val="00D865C3"/>
    <w:rsid w:val="00D86CA7"/>
    <w:rsid w:val="00D86F72"/>
    <w:rsid w:val="00D87731"/>
    <w:rsid w:val="00D90DE1"/>
    <w:rsid w:val="00D91066"/>
    <w:rsid w:val="00D910F2"/>
    <w:rsid w:val="00D9265A"/>
    <w:rsid w:val="00D96B33"/>
    <w:rsid w:val="00D972D7"/>
    <w:rsid w:val="00DA05DD"/>
    <w:rsid w:val="00DA1CB9"/>
    <w:rsid w:val="00DA2050"/>
    <w:rsid w:val="00DA2D1D"/>
    <w:rsid w:val="00DA2EFF"/>
    <w:rsid w:val="00DB114F"/>
    <w:rsid w:val="00DB23EE"/>
    <w:rsid w:val="00DB26CC"/>
    <w:rsid w:val="00DB3614"/>
    <w:rsid w:val="00DB387F"/>
    <w:rsid w:val="00DB3D8A"/>
    <w:rsid w:val="00DB4744"/>
    <w:rsid w:val="00DB4BE4"/>
    <w:rsid w:val="00DB4DDF"/>
    <w:rsid w:val="00DB572F"/>
    <w:rsid w:val="00DB7294"/>
    <w:rsid w:val="00DB7AFE"/>
    <w:rsid w:val="00DC0B5E"/>
    <w:rsid w:val="00DC0CAE"/>
    <w:rsid w:val="00DC121D"/>
    <w:rsid w:val="00DC205C"/>
    <w:rsid w:val="00DC31E8"/>
    <w:rsid w:val="00DC58E6"/>
    <w:rsid w:val="00DC74DC"/>
    <w:rsid w:val="00DC7A22"/>
    <w:rsid w:val="00DC7CDB"/>
    <w:rsid w:val="00DC7D77"/>
    <w:rsid w:val="00DD2819"/>
    <w:rsid w:val="00DD2F16"/>
    <w:rsid w:val="00DD3806"/>
    <w:rsid w:val="00DD49ED"/>
    <w:rsid w:val="00DD555F"/>
    <w:rsid w:val="00DD71BF"/>
    <w:rsid w:val="00DD76D2"/>
    <w:rsid w:val="00DE009A"/>
    <w:rsid w:val="00DE085D"/>
    <w:rsid w:val="00DE0C88"/>
    <w:rsid w:val="00DE2031"/>
    <w:rsid w:val="00DE2B88"/>
    <w:rsid w:val="00DE6CCE"/>
    <w:rsid w:val="00DE7D9E"/>
    <w:rsid w:val="00DF0D15"/>
    <w:rsid w:val="00DF14B6"/>
    <w:rsid w:val="00DF3E20"/>
    <w:rsid w:val="00DF442B"/>
    <w:rsid w:val="00DF58B0"/>
    <w:rsid w:val="00DF6F1D"/>
    <w:rsid w:val="00E00018"/>
    <w:rsid w:val="00E013A7"/>
    <w:rsid w:val="00E01953"/>
    <w:rsid w:val="00E01B14"/>
    <w:rsid w:val="00E038D8"/>
    <w:rsid w:val="00E03D8A"/>
    <w:rsid w:val="00E04205"/>
    <w:rsid w:val="00E04835"/>
    <w:rsid w:val="00E053C0"/>
    <w:rsid w:val="00E07F9B"/>
    <w:rsid w:val="00E1113A"/>
    <w:rsid w:val="00E1193B"/>
    <w:rsid w:val="00E121A6"/>
    <w:rsid w:val="00E133EC"/>
    <w:rsid w:val="00E13C2A"/>
    <w:rsid w:val="00E14065"/>
    <w:rsid w:val="00E14A7D"/>
    <w:rsid w:val="00E14E7F"/>
    <w:rsid w:val="00E160AB"/>
    <w:rsid w:val="00E17620"/>
    <w:rsid w:val="00E2102A"/>
    <w:rsid w:val="00E236D2"/>
    <w:rsid w:val="00E24DC1"/>
    <w:rsid w:val="00E25E06"/>
    <w:rsid w:val="00E279F2"/>
    <w:rsid w:val="00E306C9"/>
    <w:rsid w:val="00E330F3"/>
    <w:rsid w:val="00E34FF1"/>
    <w:rsid w:val="00E368CA"/>
    <w:rsid w:val="00E40F4C"/>
    <w:rsid w:val="00E4113A"/>
    <w:rsid w:val="00E44C7E"/>
    <w:rsid w:val="00E4655A"/>
    <w:rsid w:val="00E50C10"/>
    <w:rsid w:val="00E54B84"/>
    <w:rsid w:val="00E54C16"/>
    <w:rsid w:val="00E5514C"/>
    <w:rsid w:val="00E5617A"/>
    <w:rsid w:val="00E567EA"/>
    <w:rsid w:val="00E60801"/>
    <w:rsid w:val="00E639B1"/>
    <w:rsid w:val="00E63F4D"/>
    <w:rsid w:val="00E656E2"/>
    <w:rsid w:val="00E6619A"/>
    <w:rsid w:val="00E66E09"/>
    <w:rsid w:val="00E67005"/>
    <w:rsid w:val="00E67723"/>
    <w:rsid w:val="00E67B9C"/>
    <w:rsid w:val="00E75391"/>
    <w:rsid w:val="00E755CF"/>
    <w:rsid w:val="00E75835"/>
    <w:rsid w:val="00E77534"/>
    <w:rsid w:val="00E804A8"/>
    <w:rsid w:val="00E81E09"/>
    <w:rsid w:val="00E82401"/>
    <w:rsid w:val="00E82C52"/>
    <w:rsid w:val="00E84592"/>
    <w:rsid w:val="00E857D9"/>
    <w:rsid w:val="00E86527"/>
    <w:rsid w:val="00E87F45"/>
    <w:rsid w:val="00E87F64"/>
    <w:rsid w:val="00E90888"/>
    <w:rsid w:val="00E90C18"/>
    <w:rsid w:val="00E92044"/>
    <w:rsid w:val="00E93575"/>
    <w:rsid w:val="00E93FF6"/>
    <w:rsid w:val="00E94364"/>
    <w:rsid w:val="00E94BB6"/>
    <w:rsid w:val="00E951D7"/>
    <w:rsid w:val="00E97B83"/>
    <w:rsid w:val="00EA17B6"/>
    <w:rsid w:val="00EA21FA"/>
    <w:rsid w:val="00EA3F0B"/>
    <w:rsid w:val="00EA6013"/>
    <w:rsid w:val="00EA6DF4"/>
    <w:rsid w:val="00EB24FA"/>
    <w:rsid w:val="00EB4445"/>
    <w:rsid w:val="00EB513E"/>
    <w:rsid w:val="00EB72F3"/>
    <w:rsid w:val="00EC24CF"/>
    <w:rsid w:val="00EC3BD6"/>
    <w:rsid w:val="00EC4063"/>
    <w:rsid w:val="00EC7592"/>
    <w:rsid w:val="00ED0281"/>
    <w:rsid w:val="00ED1973"/>
    <w:rsid w:val="00ED20AF"/>
    <w:rsid w:val="00ED3AA7"/>
    <w:rsid w:val="00ED4FAE"/>
    <w:rsid w:val="00ED58C2"/>
    <w:rsid w:val="00ED597B"/>
    <w:rsid w:val="00EE286E"/>
    <w:rsid w:val="00EE2DEC"/>
    <w:rsid w:val="00EE3BC3"/>
    <w:rsid w:val="00EE4483"/>
    <w:rsid w:val="00EE602D"/>
    <w:rsid w:val="00EE66FC"/>
    <w:rsid w:val="00EE7D40"/>
    <w:rsid w:val="00EF109F"/>
    <w:rsid w:val="00EF20C3"/>
    <w:rsid w:val="00EF2D96"/>
    <w:rsid w:val="00EF54EB"/>
    <w:rsid w:val="00EF57FD"/>
    <w:rsid w:val="00F019F0"/>
    <w:rsid w:val="00F01E31"/>
    <w:rsid w:val="00F0358F"/>
    <w:rsid w:val="00F03878"/>
    <w:rsid w:val="00F03A4C"/>
    <w:rsid w:val="00F04013"/>
    <w:rsid w:val="00F04135"/>
    <w:rsid w:val="00F04241"/>
    <w:rsid w:val="00F05020"/>
    <w:rsid w:val="00F053D1"/>
    <w:rsid w:val="00F0719F"/>
    <w:rsid w:val="00F101E9"/>
    <w:rsid w:val="00F10B2E"/>
    <w:rsid w:val="00F111B9"/>
    <w:rsid w:val="00F11915"/>
    <w:rsid w:val="00F11FCC"/>
    <w:rsid w:val="00F120D5"/>
    <w:rsid w:val="00F12A74"/>
    <w:rsid w:val="00F12AAB"/>
    <w:rsid w:val="00F134A7"/>
    <w:rsid w:val="00F13881"/>
    <w:rsid w:val="00F13A87"/>
    <w:rsid w:val="00F1526C"/>
    <w:rsid w:val="00F1579E"/>
    <w:rsid w:val="00F16EC0"/>
    <w:rsid w:val="00F23A1E"/>
    <w:rsid w:val="00F253B2"/>
    <w:rsid w:val="00F26A1C"/>
    <w:rsid w:val="00F271A9"/>
    <w:rsid w:val="00F27D8E"/>
    <w:rsid w:val="00F30168"/>
    <w:rsid w:val="00F301A6"/>
    <w:rsid w:val="00F30502"/>
    <w:rsid w:val="00F3102F"/>
    <w:rsid w:val="00F34B2D"/>
    <w:rsid w:val="00F36809"/>
    <w:rsid w:val="00F36980"/>
    <w:rsid w:val="00F370FA"/>
    <w:rsid w:val="00F37EDE"/>
    <w:rsid w:val="00F4098F"/>
    <w:rsid w:val="00F40DED"/>
    <w:rsid w:val="00F40F26"/>
    <w:rsid w:val="00F41ECC"/>
    <w:rsid w:val="00F42EE8"/>
    <w:rsid w:val="00F4335E"/>
    <w:rsid w:val="00F437FA"/>
    <w:rsid w:val="00F4423D"/>
    <w:rsid w:val="00F44676"/>
    <w:rsid w:val="00F45D6A"/>
    <w:rsid w:val="00F468C5"/>
    <w:rsid w:val="00F50C92"/>
    <w:rsid w:val="00F51815"/>
    <w:rsid w:val="00F51C95"/>
    <w:rsid w:val="00F520D3"/>
    <w:rsid w:val="00F5257D"/>
    <w:rsid w:val="00F5331D"/>
    <w:rsid w:val="00F5463C"/>
    <w:rsid w:val="00F54AFB"/>
    <w:rsid w:val="00F554A3"/>
    <w:rsid w:val="00F60156"/>
    <w:rsid w:val="00F62E24"/>
    <w:rsid w:val="00F63928"/>
    <w:rsid w:val="00F70295"/>
    <w:rsid w:val="00F70C72"/>
    <w:rsid w:val="00F73153"/>
    <w:rsid w:val="00F73F1B"/>
    <w:rsid w:val="00F742E3"/>
    <w:rsid w:val="00F757BF"/>
    <w:rsid w:val="00F81A9C"/>
    <w:rsid w:val="00F82C9D"/>
    <w:rsid w:val="00F82DB5"/>
    <w:rsid w:val="00F839CA"/>
    <w:rsid w:val="00F84A9B"/>
    <w:rsid w:val="00F84AA5"/>
    <w:rsid w:val="00F8604C"/>
    <w:rsid w:val="00F86CFF"/>
    <w:rsid w:val="00F873A6"/>
    <w:rsid w:val="00F8759D"/>
    <w:rsid w:val="00F90DF7"/>
    <w:rsid w:val="00F91697"/>
    <w:rsid w:val="00F91CA1"/>
    <w:rsid w:val="00F92D10"/>
    <w:rsid w:val="00F92DAD"/>
    <w:rsid w:val="00F95A17"/>
    <w:rsid w:val="00F961EB"/>
    <w:rsid w:val="00F966C9"/>
    <w:rsid w:val="00F971DF"/>
    <w:rsid w:val="00F976D7"/>
    <w:rsid w:val="00FA0624"/>
    <w:rsid w:val="00FA06FD"/>
    <w:rsid w:val="00FA1992"/>
    <w:rsid w:val="00FA1E86"/>
    <w:rsid w:val="00FA2083"/>
    <w:rsid w:val="00FA4C84"/>
    <w:rsid w:val="00FA6305"/>
    <w:rsid w:val="00FA679E"/>
    <w:rsid w:val="00FA6F77"/>
    <w:rsid w:val="00FB0E35"/>
    <w:rsid w:val="00FB1955"/>
    <w:rsid w:val="00FB197B"/>
    <w:rsid w:val="00FB372E"/>
    <w:rsid w:val="00FB495F"/>
    <w:rsid w:val="00FB6978"/>
    <w:rsid w:val="00FC1E3C"/>
    <w:rsid w:val="00FC23CA"/>
    <w:rsid w:val="00FC3354"/>
    <w:rsid w:val="00FC5447"/>
    <w:rsid w:val="00FC5898"/>
    <w:rsid w:val="00FC5B0F"/>
    <w:rsid w:val="00FC5BCC"/>
    <w:rsid w:val="00FC7767"/>
    <w:rsid w:val="00FC7BEC"/>
    <w:rsid w:val="00FD0A37"/>
    <w:rsid w:val="00FD3BE8"/>
    <w:rsid w:val="00FD5295"/>
    <w:rsid w:val="00FD559E"/>
    <w:rsid w:val="00FD5841"/>
    <w:rsid w:val="00FD6690"/>
    <w:rsid w:val="00FD6A90"/>
    <w:rsid w:val="00FD7745"/>
    <w:rsid w:val="00FE29D5"/>
    <w:rsid w:val="00FE2FF0"/>
    <w:rsid w:val="00FE36E6"/>
    <w:rsid w:val="00FE37B2"/>
    <w:rsid w:val="00FE4B2D"/>
    <w:rsid w:val="00FE4F25"/>
    <w:rsid w:val="00FE5425"/>
    <w:rsid w:val="00FE55E8"/>
    <w:rsid w:val="00FF0080"/>
    <w:rsid w:val="00FF0C17"/>
    <w:rsid w:val="00FF20FA"/>
    <w:rsid w:val="00FF26CB"/>
    <w:rsid w:val="00FF2AF5"/>
    <w:rsid w:val="00FF2CF0"/>
    <w:rsid w:val="00FF3E1A"/>
    <w:rsid w:val="00FF401F"/>
    <w:rsid w:val="00FF4544"/>
    <w:rsid w:val="00FF57CC"/>
    <w:rsid w:val="00FF7342"/>
  </w:rsids>
  <m:mathPr>
    <m:mathFont m:val="Cambria Math"/>
    <m:smallFrac/>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entury" w:eastAsia="ＭＳ 明朝" w:hAnsi="Century" w:cs="Times New Roman"/>
        <w:lang w:val="en-US" w:eastAsia="ja-JP"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9"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F2A64"/>
    <w:pPr>
      <w:widowControl w:val="0"/>
      <w:jc w:val="both"/>
    </w:pPr>
    <w:rPr>
      <w:kern w:val="2"/>
      <w:szCs w:val="24"/>
    </w:rPr>
  </w:style>
  <w:style w:type="paragraph" w:styleId="Heading1">
    <w:name w:val="heading 1"/>
    <w:basedOn w:val="Normal"/>
    <w:next w:val="Normal"/>
    <w:link w:val="1"/>
    <w:uiPriority w:val="9"/>
    <w:qFormat/>
    <w:rsid w:val="008D2037"/>
    <w:pPr>
      <w:keepNext/>
      <w:numPr>
        <w:numId w:val="1"/>
      </w:numPr>
      <w:outlineLvl w:val="0"/>
    </w:pPr>
    <w:rPr>
      <w:rFonts w:ascii="Arial" w:eastAsia="ＭＳ ゴシック" w:hAnsi="Arial"/>
      <w:b/>
      <w:sz w:val="24"/>
    </w:rPr>
  </w:style>
  <w:style w:type="paragraph" w:styleId="Heading2">
    <w:name w:val="heading 2"/>
    <w:basedOn w:val="Normal"/>
    <w:next w:val="Normal"/>
    <w:link w:val="2"/>
    <w:uiPriority w:val="9"/>
    <w:qFormat/>
    <w:rsid w:val="002B2E9D"/>
    <w:pPr>
      <w:keepNext/>
      <w:numPr>
        <w:ilvl w:val="1"/>
        <w:numId w:val="1"/>
      </w:numPr>
      <w:ind w:left="617" w:right="50" w:leftChars="50" w:rightChars="50"/>
      <w:outlineLvl w:val="1"/>
    </w:pPr>
    <w:rPr>
      <w:rFonts w:ascii="Arial" w:eastAsia="ＭＳ ゴシック" w:hAnsi="Arial"/>
      <w:b/>
      <w:sz w:val="22"/>
    </w:rPr>
  </w:style>
  <w:style w:type="paragraph" w:styleId="Heading3">
    <w:name w:val="heading 3"/>
    <w:basedOn w:val="Normal"/>
    <w:next w:val="Normal"/>
    <w:link w:val="3"/>
    <w:uiPriority w:val="9"/>
    <w:qFormat/>
    <w:rsid w:val="008D2037"/>
    <w:pPr>
      <w:keepNext/>
      <w:numPr>
        <w:ilvl w:val="2"/>
        <w:numId w:val="1"/>
      </w:numPr>
      <w:outlineLvl w:val="2"/>
    </w:pPr>
    <w:rPr>
      <w:rFonts w:ascii="Arial" w:eastAsia="ＭＳ ゴシック" w:hAnsi="Arial"/>
      <w:b/>
    </w:rPr>
  </w:style>
  <w:style w:type="paragraph" w:styleId="Heading4">
    <w:name w:val="heading 4"/>
    <w:basedOn w:val="Normal"/>
    <w:next w:val="Normal"/>
    <w:link w:val="4"/>
    <w:uiPriority w:val="9"/>
    <w:unhideWhenUsed/>
    <w:qFormat/>
    <w:rsid w:val="002B2E9D"/>
    <w:pPr>
      <w:keepNext/>
      <w:numPr>
        <w:numId w:val="100"/>
      </w:numPr>
      <w:ind w:left="220" w:right="100" w:leftChars="100" w:rightChars="100"/>
      <w:outlineLvl w:val="3"/>
    </w:pPr>
    <w:rPr>
      <w:b/>
      <w:bCs/>
      <w:sz w:val="21"/>
    </w:rPr>
  </w:style>
  <w:style w:type="paragraph" w:styleId="Heading5">
    <w:name w:val="heading 5"/>
    <w:basedOn w:val="Normal"/>
    <w:next w:val="Normal"/>
    <w:link w:val="5"/>
    <w:unhideWhenUsed/>
    <w:qFormat/>
    <w:rsid w:val="00A82F53"/>
    <w:pPr>
      <w:keepNext/>
      <w:numPr>
        <w:numId w:val="101"/>
      </w:numPr>
      <w:ind w:left="520" w:right="100" w:leftChars="100" w:rightChars="100"/>
      <w:outlineLvl w:val="4"/>
    </w:pPr>
    <w:rPr>
      <w:rFonts w:asciiTheme="majorHAnsi" w:eastAsiaTheme="majorEastAsia" w:hAnsiTheme="majorHAnsi" w:cstheme="majorBidi"/>
      <w:sz w:val="21"/>
    </w:rPr>
  </w:style>
  <w:style w:type="paragraph" w:styleId="Heading6">
    <w:name w:val="heading 6"/>
    <w:basedOn w:val="Normal"/>
    <w:next w:val="Normal"/>
    <w:link w:val="6"/>
    <w:unhideWhenUsed/>
    <w:qFormat/>
    <w:rsid w:val="002B2E9D"/>
    <w:pPr>
      <w:keepNext/>
      <w:numPr>
        <w:numId w:val="102"/>
      </w:numPr>
      <w:ind w:left="200" w:right="200" w:leftChars="200" w:rightChars="200"/>
      <w:outlineLvl w:val="5"/>
    </w:pPr>
    <w:rPr>
      <w:b/>
      <w:bCs/>
      <w:sz w:val="21"/>
    </w:rPr>
  </w:style>
  <w:style w:type="paragraph" w:styleId="Heading7">
    <w:name w:val="heading 7"/>
    <w:basedOn w:val="Normal"/>
    <w:next w:val="Normal"/>
    <w:link w:val="7"/>
    <w:unhideWhenUsed/>
    <w:qFormat/>
    <w:rsid w:val="0094110D"/>
    <w:pPr>
      <w:keepNext/>
      <w:numPr>
        <w:numId w:val="103"/>
      </w:numPr>
      <w:ind w:left="100" w:right="100" w:leftChars="100" w:rightChars="100"/>
      <w:outlineLvl w:val="6"/>
    </w:pPr>
    <w:rPr>
      <w:sz w:val="21"/>
    </w:rPr>
  </w:style>
  <w:style w:type="paragraph" w:styleId="Heading8">
    <w:name w:val="heading 8"/>
    <w:basedOn w:val="Normal"/>
    <w:next w:val="Normal"/>
    <w:link w:val="8"/>
    <w:unhideWhenUsed/>
    <w:qFormat/>
    <w:rsid w:val="00565D61"/>
    <w:pPr>
      <w:keepNext/>
      <w:ind w:left="1200" w:leftChars="1200"/>
      <w:outlineLvl w:val="7"/>
    </w:pPr>
  </w:style>
  <w:style w:type="paragraph" w:styleId="Heading9">
    <w:name w:val="heading 9"/>
    <w:basedOn w:val="Normal"/>
    <w:next w:val="Normal"/>
    <w:link w:val="9"/>
    <w:unhideWhenUsed/>
    <w:qFormat/>
    <w:rsid w:val="00565D61"/>
    <w:pPr>
      <w:keepNext/>
      <w:ind w:left="1200" w:leftChars="1200"/>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rsid w:val="00CA29B8"/>
    <w:rPr>
      <w:color w:val="0000FF"/>
      <w:u w:val="single"/>
    </w:rPr>
  </w:style>
  <w:style w:type="paragraph" w:styleId="Caption">
    <w:name w:val="caption"/>
    <w:basedOn w:val="Normal"/>
    <w:next w:val="Normal"/>
    <w:qFormat/>
    <w:rsid w:val="0024011A"/>
    <w:rPr>
      <w:rFonts w:eastAsia="ＭＳ ゴシック"/>
      <w:b/>
      <w:bCs/>
      <w:sz w:val="18"/>
      <w:szCs w:val="21"/>
    </w:rPr>
  </w:style>
  <w:style w:type="paragraph" w:styleId="Footer">
    <w:name w:val="footer"/>
    <w:basedOn w:val="Normal"/>
    <w:rsid w:val="00580CE6"/>
    <w:pPr>
      <w:tabs>
        <w:tab w:val="center" w:pos="4252"/>
        <w:tab w:val="right" w:pos="8504"/>
      </w:tabs>
      <w:snapToGrid w:val="0"/>
    </w:pPr>
  </w:style>
  <w:style w:type="character" w:styleId="PageNumber">
    <w:name w:val="page number"/>
    <w:basedOn w:val="DefaultParagraphFont"/>
    <w:rsid w:val="00580CE6"/>
  </w:style>
  <w:style w:type="paragraph" w:styleId="BodyTextIndent2">
    <w:name w:val="Body Text Indent 2"/>
    <w:basedOn w:val="Normal"/>
    <w:rsid w:val="00580CE6"/>
    <w:pPr>
      <w:ind w:firstLine="192" w:firstLineChars="100"/>
    </w:pPr>
    <w:rPr>
      <w:sz w:val="21"/>
      <w:szCs w:val="20"/>
    </w:rPr>
  </w:style>
  <w:style w:type="paragraph" w:styleId="EndnoteText">
    <w:name w:val="endnote text"/>
    <w:basedOn w:val="Normal"/>
    <w:link w:val="a1"/>
    <w:semiHidden/>
    <w:rsid w:val="00580CE6"/>
    <w:pPr>
      <w:snapToGrid w:val="0"/>
      <w:jc w:val="left"/>
    </w:pPr>
  </w:style>
  <w:style w:type="character" w:styleId="EndnoteReference">
    <w:name w:val="endnote reference"/>
    <w:basedOn w:val="DefaultParagraphFont"/>
    <w:semiHidden/>
    <w:rsid w:val="00580CE6"/>
    <w:rPr>
      <w:vertAlign w:val="superscript"/>
    </w:rPr>
  </w:style>
  <w:style w:type="paragraph" w:styleId="Header">
    <w:name w:val="header"/>
    <w:basedOn w:val="Normal"/>
    <w:link w:val="a5"/>
    <w:uiPriority w:val="99"/>
    <w:rsid w:val="001E60DE"/>
    <w:pPr>
      <w:tabs>
        <w:tab w:val="center" w:pos="4252"/>
        <w:tab w:val="right" w:pos="8504"/>
      </w:tabs>
      <w:snapToGrid w:val="0"/>
    </w:pPr>
  </w:style>
  <w:style w:type="paragraph" w:styleId="Title">
    <w:name w:val="Title"/>
    <w:basedOn w:val="Normal"/>
    <w:next w:val="Normal"/>
    <w:link w:val="a"/>
    <w:qFormat/>
    <w:rsid w:val="00E44C7E"/>
    <w:pPr>
      <w:spacing w:before="240" w:after="120"/>
      <w:jc w:val="center"/>
      <w:outlineLvl w:val="0"/>
    </w:pPr>
    <w:rPr>
      <w:rFonts w:eastAsia="ＭＳ ゴシック" w:asciiTheme="majorHAnsi" w:hAnsiTheme="majorHAnsi" w:cstheme="majorBidi"/>
      <w:sz w:val="32"/>
      <w:szCs w:val="32"/>
    </w:rPr>
  </w:style>
  <w:style w:type="character" w:customStyle="1" w:styleId="a">
    <w:name w:val="表題 (文字)"/>
    <w:basedOn w:val="DefaultParagraphFont"/>
    <w:link w:val="Title"/>
    <w:rsid w:val="00E44C7E"/>
    <w:rPr>
      <w:rFonts w:eastAsia="ＭＳ ゴシック" w:asciiTheme="majorHAnsi" w:hAnsiTheme="majorHAnsi" w:cstheme="majorBidi"/>
      <w:kern w:val="2"/>
      <w:sz w:val="32"/>
      <w:szCs w:val="32"/>
    </w:rPr>
  </w:style>
  <w:style w:type="paragraph" w:styleId="BalloonText">
    <w:name w:val="Balloon Text"/>
    <w:basedOn w:val="Normal"/>
    <w:link w:val="a0"/>
    <w:rsid w:val="00F053D1"/>
    <w:rPr>
      <w:rFonts w:asciiTheme="majorHAnsi" w:eastAsiaTheme="majorEastAsia" w:hAnsiTheme="majorHAnsi" w:cstheme="majorBidi"/>
      <w:sz w:val="18"/>
      <w:szCs w:val="18"/>
    </w:rPr>
  </w:style>
  <w:style w:type="character" w:customStyle="1" w:styleId="a0">
    <w:name w:val="吹き出し (文字)"/>
    <w:basedOn w:val="DefaultParagraphFont"/>
    <w:link w:val="BalloonText"/>
    <w:rsid w:val="00F053D1"/>
    <w:rPr>
      <w:rFonts w:asciiTheme="majorHAnsi" w:eastAsiaTheme="majorEastAsia" w:hAnsiTheme="majorHAnsi" w:cstheme="majorBidi"/>
      <w:kern w:val="2"/>
      <w:sz w:val="18"/>
      <w:szCs w:val="18"/>
    </w:rPr>
  </w:style>
  <w:style w:type="character" w:customStyle="1" w:styleId="4">
    <w:name w:val="見出し 4 (文字)"/>
    <w:basedOn w:val="DefaultParagraphFont"/>
    <w:link w:val="Heading4"/>
    <w:uiPriority w:val="9"/>
    <w:rsid w:val="002B2E9D"/>
    <w:rPr>
      <w:b/>
      <w:bCs/>
      <w:kern w:val="2"/>
      <w:sz w:val="21"/>
      <w:szCs w:val="24"/>
    </w:rPr>
  </w:style>
  <w:style w:type="paragraph" w:styleId="ListParagraph">
    <w:name w:val="List Paragraph"/>
    <w:basedOn w:val="Normal"/>
    <w:uiPriority w:val="34"/>
    <w:qFormat/>
    <w:rsid w:val="00E804A8"/>
    <w:pPr>
      <w:ind w:left="840" w:leftChars="400"/>
    </w:pPr>
    <w:rPr>
      <w:rFonts w:ascii="ＭＳ 明朝"/>
      <w:kern w:val="0"/>
    </w:rPr>
  </w:style>
  <w:style w:type="character" w:customStyle="1" w:styleId="a1">
    <w:name w:val="文末脚注文字列 (文字)"/>
    <w:link w:val="EndnoteText"/>
    <w:semiHidden/>
    <w:rsid w:val="00E804A8"/>
    <w:rPr>
      <w:kern w:val="2"/>
      <w:szCs w:val="24"/>
    </w:rPr>
  </w:style>
  <w:style w:type="paragraph" w:styleId="PlainText">
    <w:name w:val="Plain Text"/>
    <w:basedOn w:val="Normal"/>
    <w:link w:val="a2"/>
    <w:rsid w:val="00501B8A"/>
    <w:rPr>
      <w:rFonts w:ascii="ＭＳ 明朝" w:hAnsi="Courier New" w:cs="Courier New"/>
      <w:sz w:val="21"/>
      <w:szCs w:val="21"/>
    </w:rPr>
  </w:style>
  <w:style w:type="character" w:customStyle="1" w:styleId="a2">
    <w:name w:val="書式なし (文字)"/>
    <w:basedOn w:val="DefaultParagraphFont"/>
    <w:link w:val="PlainText"/>
    <w:rsid w:val="00501B8A"/>
    <w:rPr>
      <w:rFonts w:ascii="ＭＳ 明朝" w:hAnsi="Courier New" w:cs="Courier New"/>
      <w:kern w:val="2"/>
      <w:sz w:val="21"/>
      <w:szCs w:val="21"/>
    </w:rPr>
  </w:style>
  <w:style w:type="character" w:customStyle="1" w:styleId="5">
    <w:name w:val="見出し 5 (文字)"/>
    <w:basedOn w:val="DefaultParagraphFont"/>
    <w:link w:val="Heading5"/>
    <w:rsid w:val="00A82F53"/>
    <w:rPr>
      <w:rFonts w:asciiTheme="majorHAnsi" w:eastAsiaTheme="majorEastAsia" w:hAnsiTheme="majorHAnsi" w:cstheme="majorBidi"/>
      <w:kern w:val="2"/>
      <w:sz w:val="21"/>
      <w:szCs w:val="24"/>
    </w:rPr>
  </w:style>
  <w:style w:type="paragraph" w:styleId="BodyText">
    <w:name w:val="Body Text"/>
    <w:basedOn w:val="Normal"/>
    <w:link w:val="a3"/>
    <w:rsid w:val="009C62C6"/>
  </w:style>
  <w:style w:type="character" w:customStyle="1" w:styleId="a3">
    <w:name w:val="本文 (文字)"/>
    <w:basedOn w:val="DefaultParagraphFont"/>
    <w:link w:val="BodyText"/>
    <w:rsid w:val="009C62C6"/>
    <w:rPr>
      <w:kern w:val="2"/>
      <w:szCs w:val="24"/>
    </w:rPr>
  </w:style>
  <w:style w:type="character" w:customStyle="1" w:styleId="3">
    <w:name w:val="見出し 3 (文字)"/>
    <w:basedOn w:val="DefaultParagraphFont"/>
    <w:link w:val="Heading3"/>
    <w:uiPriority w:val="9"/>
    <w:rsid w:val="009C62C6"/>
    <w:rPr>
      <w:rFonts w:ascii="Arial" w:eastAsia="ＭＳ ゴシック" w:hAnsi="Arial"/>
      <w:b/>
      <w:kern w:val="2"/>
      <w:szCs w:val="24"/>
    </w:rPr>
  </w:style>
  <w:style w:type="character" w:customStyle="1" w:styleId="WW8Num44z0">
    <w:name w:val="WW8Num44z0"/>
    <w:rsid w:val="009C62C6"/>
    <w:rPr>
      <w:lang w:val="en-US"/>
    </w:rPr>
  </w:style>
  <w:style w:type="character" w:customStyle="1" w:styleId="nfakpe">
    <w:name w:val="nfakpe"/>
    <w:basedOn w:val="DefaultParagraphFont"/>
    <w:rsid w:val="009C62C6"/>
  </w:style>
  <w:style w:type="paragraph" w:styleId="FootnoteText">
    <w:name w:val="footnote text"/>
    <w:basedOn w:val="Normal"/>
    <w:link w:val="a4"/>
    <w:uiPriority w:val="99"/>
    <w:unhideWhenUsed/>
    <w:rsid w:val="00EE2DEC"/>
    <w:pPr>
      <w:snapToGrid w:val="0"/>
      <w:jc w:val="left"/>
    </w:pPr>
    <w:rPr>
      <w:rFonts w:ascii="ＭＳ Ｐゴシック" w:eastAsia="ＭＳ Ｐゴシック" w:hAnsi="ＭＳ Ｐゴシック"/>
    </w:rPr>
  </w:style>
  <w:style w:type="character" w:customStyle="1" w:styleId="a4">
    <w:name w:val="脚注文字列 (文字)"/>
    <w:basedOn w:val="DefaultParagraphFont"/>
    <w:link w:val="FootnoteText"/>
    <w:uiPriority w:val="99"/>
    <w:rsid w:val="00EE2DEC"/>
    <w:rPr>
      <w:rFonts w:ascii="ＭＳ Ｐゴシック" w:eastAsia="ＭＳ Ｐゴシック" w:hAnsi="ＭＳ Ｐゴシック"/>
      <w:kern w:val="2"/>
      <w:szCs w:val="24"/>
    </w:rPr>
  </w:style>
  <w:style w:type="character" w:styleId="FootnoteReference">
    <w:name w:val="footnote reference"/>
    <w:basedOn w:val="DefaultParagraphFont"/>
    <w:uiPriority w:val="99"/>
    <w:unhideWhenUsed/>
    <w:rsid w:val="00EE2DEC"/>
    <w:rPr>
      <w:vertAlign w:val="superscript"/>
    </w:rPr>
  </w:style>
  <w:style w:type="paragraph" w:styleId="TOC1">
    <w:name w:val="toc 1"/>
    <w:basedOn w:val="Normal"/>
    <w:next w:val="Normal"/>
    <w:autoRedefine/>
    <w:uiPriority w:val="39"/>
    <w:rsid w:val="00A83285"/>
    <w:pPr>
      <w:tabs>
        <w:tab w:val="left" w:pos="400"/>
        <w:tab w:val="right" w:leader="dot" w:pos="8494"/>
      </w:tabs>
      <w:spacing w:before="120" w:after="120" w:line="0" w:lineRule="atLeast"/>
      <w:jc w:val="left"/>
    </w:pPr>
    <w:rPr>
      <w:rFonts w:asciiTheme="minorHAnsi" w:hAnsiTheme="minorHAnsi"/>
      <w:b/>
      <w:bCs/>
      <w:caps/>
      <w:szCs w:val="20"/>
    </w:rPr>
  </w:style>
  <w:style w:type="character" w:styleId="Emphasis">
    <w:name w:val="Emphasis"/>
    <w:basedOn w:val="DefaultParagraphFont"/>
    <w:uiPriority w:val="20"/>
    <w:qFormat/>
    <w:rsid w:val="00162219"/>
    <w:rPr>
      <w:i/>
      <w:iCs/>
    </w:rPr>
  </w:style>
  <w:style w:type="character" w:customStyle="1" w:styleId="a5">
    <w:name w:val="ヘッダー (文字)"/>
    <w:link w:val="Header"/>
    <w:uiPriority w:val="99"/>
    <w:rsid w:val="0027408D"/>
    <w:rPr>
      <w:kern w:val="2"/>
      <w:szCs w:val="24"/>
    </w:rPr>
  </w:style>
  <w:style w:type="character" w:customStyle="1" w:styleId="st">
    <w:name w:val="st"/>
    <w:basedOn w:val="DefaultParagraphFont"/>
    <w:rsid w:val="0027408D"/>
  </w:style>
  <w:style w:type="paragraph" w:styleId="Date">
    <w:name w:val="Date"/>
    <w:basedOn w:val="Normal"/>
    <w:next w:val="Normal"/>
    <w:link w:val="a6"/>
    <w:rsid w:val="00AA3709"/>
    <w:rPr>
      <w:rFonts w:ascii="ＭＳ Ｐゴシック" w:eastAsia="ＭＳ Ｐゴシック" w:hAnsi="ＭＳ Ｐゴシック"/>
    </w:rPr>
  </w:style>
  <w:style w:type="character" w:customStyle="1" w:styleId="a6">
    <w:name w:val="日付 (文字)"/>
    <w:basedOn w:val="DefaultParagraphFont"/>
    <w:link w:val="Date"/>
    <w:rsid w:val="00AA3709"/>
    <w:rPr>
      <w:rFonts w:ascii="ＭＳ Ｐゴシック" w:eastAsia="ＭＳ Ｐゴシック" w:hAnsi="ＭＳ Ｐゴシック"/>
      <w:kern w:val="2"/>
      <w:szCs w:val="24"/>
    </w:rPr>
  </w:style>
  <w:style w:type="character" w:styleId="CommentReference">
    <w:name w:val="annotation reference"/>
    <w:basedOn w:val="DefaultParagraphFont"/>
    <w:rsid w:val="00203C0F"/>
    <w:rPr>
      <w:sz w:val="18"/>
      <w:szCs w:val="18"/>
    </w:rPr>
  </w:style>
  <w:style w:type="paragraph" w:styleId="CommentText">
    <w:name w:val="annotation text"/>
    <w:basedOn w:val="Normal"/>
    <w:link w:val="a7"/>
    <w:rsid w:val="00203C0F"/>
    <w:pPr>
      <w:jc w:val="left"/>
    </w:pPr>
  </w:style>
  <w:style w:type="character" w:customStyle="1" w:styleId="a7">
    <w:name w:val="コメント文字列 (文字)"/>
    <w:basedOn w:val="DefaultParagraphFont"/>
    <w:link w:val="CommentText"/>
    <w:rsid w:val="00203C0F"/>
    <w:rPr>
      <w:kern w:val="2"/>
      <w:szCs w:val="24"/>
    </w:rPr>
  </w:style>
  <w:style w:type="paragraph" w:styleId="CommentSubject">
    <w:name w:val="annotation subject"/>
    <w:basedOn w:val="CommentText"/>
    <w:next w:val="CommentText"/>
    <w:link w:val="a8"/>
    <w:rsid w:val="00203C0F"/>
    <w:rPr>
      <w:b/>
      <w:bCs/>
    </w:rPr>
  </w:style>
  <w:style w:type="character" w:customStyle="1" w:styleId="a8">
    <w:name w:val="コメント内容 (文字)"/>
    <w:basedOn w:val="a7"/>
    <w:link w:val="CommentSubject"/>
    <w:rsid w:val="00203C0F"/>
    <w:rPr>
      <w:b/>
      <w:bCs/>
      <w:kern w:val="2"/>
      <w:szCs w:val="24"/>
    </w:rPr>
  </w:style>
  <w:style w:type="character" w:styleId="FollowedHyperlink">
    <w:name w:val="FollowedHyperlink"/>
    <w:basedOn w:val="DefaultParagraphFont"/>
    <w:uiPriority w:val="99"/>
    <w:rsid w:val="002B1288"/>
    <w:rPr>
      <w:color w:val="954F72" w:themeColor="followedHyperlink"/>
      <w:u w:val="single"/>
    </w:rPr>
  </w:style>
  <w:style w:type="paragraph" w:styleId="Revision">
    <w:name w:val="Revision"/>
    <w:hidden/>
    <w:uiPriority w:val="99"/>
    <w:semiHidden/>
    <w:rsid w:val="00164246"/>
    <w:rPr>
      <w:kern w:val="2"/>
      <w:szCs w:val="24"/>
    </w:rPr>
  </w:style>
  <w:style w:type="paragraph" w:styleId="NormalWeb">
    <w:name w:val="Normal (Web)"/>
    <w:basedOn w:val="Normal"/>
    <w:uiPriority w:val="99"/>
    <w:unhideWhenUsed/>
    <w:rsid w:val="00A33D00"/>
    <w:pPr>
      <w:widowControl/>
      <w:spacing w:before="100" w:beforeAutospacing="1" w:after="100" w:afterAutospacing="1"/>
      <w:jc w:val="left"/>
    </w:pPr>
    <w:rPr>
      <w:rFonts w:ascii="ＭＳ Ｐゴシック" w:eastAsia="ＭＳ Ｐゴシック" w:hAnsi="ＭＳ Ｐゴシック" w:cs="ＭＳ Ｐゴシック"/>
      <w:kern w:val="0"/>
      <w:sz w:val="24"/>
    </w:rPr>
  </w:style>
  <w:style w:type="paragraph" w:customStyle="1" w:styleId="Default">
    <w:name w:val="Default"/>
    <w:rsid w:val="00092D6E"/>
    <w:pPr>
      <w:widowControl w:val="0"/>
      <w:autoSpaceDE w:val="0"/>
      <w:autoSpaceDN w:val="0"/>
      <w:adjustRightInd w:val="0"/>
    </w:pPr>
    <w:rPr>
      <w:rFonts w:ascii="ＭＳ 明朝" w:cs="ＭＳ 明朝"/>
      <w:color w:val="000000"/>
      <w:sz w:val="24"/>
      <w:szCs w:val="24"/>
    </w:rPr>
  </w:style>
  <w:style w:type="paragraph" w:styleId="Quote">
    <w:name w:val="Quote"/>
    <w:basedOn w:val="Normal"/>
    <w:next w:val="Normal"/>
    <w:link w:val="a9"/>
    <w:uiPriority w:val="29"/>
    <w:qFormat/>
    <w:rsid w:val="001B611A"/>
    <w:pPr>
      <w:numPr>
        <w:numId w:val="19"/>
      </w:numPr>
      <w:spacing w:before="200" w:after="160"/>
      <w:ind w:right="864"/>
      <w:jc w:val="center"/>
    </w:pPr>
    <w:rPr>
      <w:b/>
      <w:iCs/>
      <w:color w:val="FF0000"/>
      <w:vertAlign w:val="superscript"/>
    </w:rPr>
  </w:style>
  <w:style w:type="character" w:customStyle="1" w:styleId="a9">
    <w:name w:val="引用文 (文字)"/>
    <w:basedOn w:val="DefaultParagraphFont"/>
    <w:link w:val="Quote"/>
    <w:uiPriority w:val="29"/>
    <w:rsid w:val="001B611A"/>
    <w:rPr>
      <w:b/>
      <w:iCs/>
      <w:color w:val="FF0000"/>
      <w:kern w:val="2"/>
      <w:szCs w:val="24"/>
      <w:vertAlign w:val="superscript"/>
    </w:rPr>
  </w:style>
  <w:style w:type="character" w:customStyle="1" w:styleId="1">
    <w:name w:val="見出し 1 (文字)"/>
    <w:basedOn w:val="DefaultParagraphFont"/>
    <w:link w:val="Heading1"/>
    <w:uiPriority w:val="9"/>
    <w:rsid w:val="008A0EB9"/>
    <w:rPr>
      <w:rFonts w:ascii="Arial" w:eastAsia="ＭＳ ゴシック" w:hAnsi="Arial"/>
      <w:b/>
      <w:kern w:val="2"/>
      <w:sz w:val="24"/>
      <w:szCs w:val="24"/>
    </w:rPr>
  </w:style>
  <w:style w:type="character" w:customStyle="1" w:styleId="2">
    <w:name w:val="見出し 2 (文字)"/>
    <w:basedOn w:val="DefaultParagraphFont"/>
    <w:link w:val="Heading2"/>
    <w:uiPriority w:val="9"/>
    <w:rsid w:val="002B2E9D"/>
    <w:rPr>
      <w:rFonts w:ascii="Arial" w:eastAsia="ＭＳ ゴシック" w:hAnsi="Arial"/>
      <w:b/>
      <w:kern w:val="2"/>
      <w:sz w:val="22"/>
      <w:szCs w:val="24"/>
    </w:rPr>
  </w:style>
  <w:style w:type="character" w:customStyle="1" w:styleId="6">
    <w:name w:val="見出し 6 (文字)"/>
    <w:basedOn w:val="DefaultParagraphFont"/>
    <w:link w:val="Heading6"/>
    <w:rsid w:val="002B2E9D"/>
    <w:rPr>
      <w:b/>
      <w:bCs/>
      <w:kern w:val="2"/>
      <w:sz w:val="21"/>
      <w:szCs w:val="24"/>
    </w:rPr>
  </w:style>
  <w:style w:type="character" w:customStyle="1" w:styleId="7">
    <w:name w:val="見出し 7 (文字)"/>
    <w:basedOn w:val="DefaultParagraphFont"/>
    <w:link w:val="Heading7"/>
    <w:rsid w:val="0094110D"/>
    <w:rPr>
      <w:kern w:val="2"/>
      <w:sz w:val="21"/>
      <w:szCs w:val="24"/>
    </w:rPr>
  </w:style>
  <w:style w:type="character" w:customStyle="1" w:styleId="8">
    <w:name w:val="見出し 8 (文字)"/>
    <w:basedOn w:val="DefaultParagraphFont"/>
    <w:link w:val="Heading8"/>
    <w:rsid w:val="00565D61"/>
    <w:rPr>
      <w:kern w:val="2"/>
      <w:szCs w:val="24"/>
    </w:rPr>
  </w:style>
  <w:style w:type="character" w:customStyle="1" w:styleId="9">
    <w:name w:val="見出し 9 (文字)"/>
    <w:basedOn w:val="DefaultParagraphFont"/>
    <w:link w:val="Heading9"/>
    <w:rsid w:val="00565D61"/>
    <w:rPr>
      <w:kern w:val="2"/>
      <w:szCs w:val="24"/>
    </w:rPr>
  </w:style>
  <w:style w:type="paragraph" w:styleId="TOC2">
    <w:name w:val="toc 2"/>
    <w:basedOn w:val="Normal"/>
    <w:next w:val="Normal"/>
    <w:autoRedefine/>
    <w:uiPriority w:val="39"/>
    <w:rsid w:val="00565D61"/>
    <w:pPr>
      <w:ind w:left="200"/>
      <w:jc w:val="left"/>
    </w:pPr>
    <w:rPr>
      <w:rFonts w:asciiTheme="minorHAnsi" w:hAnsiTheme="minorHAnsi"/>
      <w:smallCaps/>
      <w:szCs w:val="20"/>
    </w:rPr>
  </w:style>
  <w:style w:type="paragraph" w:styleId="TOC3">
    <w:name w:val="toc 3"/>
    <w:basedOn w:val="Normal"/>
    <w:next w:val="Normal"/>
    <w:autoRedefine/>
    <w:uiPriority w:val="39"/>
    <w:rsid w:val="00565D61"/>
    <w:pPr>
      <w:ind w:left="400"/>
      <w:jc w:val="left"/>
    </w:pPr>
    <w:rPr>
      <w:rFonts w:asciiTheme="minorHAnsi" w:hAnsiTheme="minorHAnsi"/>
      <w:i/>
      <w:iCs/>
      <w:szCs w:val="20"/>
    </w:rPr>
  </w:style>
  <w:style w:type="paragraph" w:styleId="TOCHeading">
    <w:name w:val="TOC Heading"/>
    <w:basedOn w:val="Heading1"/>
    <w:next w:val="Normal"/>
    <w:uiPriority w:val="39"/>
    <w:unhideWhenUsed/>
    <w:qFormat/>
    <w:rsid w:val="00B036E0"/>
    <w:pPr>
      <w:keepLines/>
      <w:widowControl/>
      <w:numPr>
        <w:numId w:val="0"/>
      </w:numPr>
      <w:spacing w:before="480" w:line="276" w:lineRule="auto"/>
      <w:jc w:val="left"/>
      <w:outlineLvl w:val="9"/>
    </w:pPr>
    <w:rPr>
      <w:rFonts w:asciiTheme="majorHAnsi" w:eastAsiaTheme="majorEastAsia" w:hAnsiTheme="majorHAnsi" w:cstheme="majorBidi"/>
      <w:bCs/>
      <w:color w:val="2E74B5" w:themeColor="accent1" w:themeShade="BF"/>
      <w:kern w:val="0"/>
      <w:sz w:val="28"/>
      <w:szCs w:val="28"/>
    </w:rPr>
  </w:style>
  <w:style w:type="paragraph" w:styleId="TOC4">
    <w:name w:val="toc 4"/>
    <w:basedOn w:val="Normal"/>
    <w:next w:val="Normal"/>
    <w:autoRedefine/>
    <w:uiPriority w:val="39"/>
    <w:unhideWhenUsed/>
    <w:rsid w:val="00B036E0"/>
    <w:pPr>
      <w:ind w:left="600"/>
      <w:jc w:val="left"/>
    </w:pPr>
    <w:rPr>
      <w:rFonts w:asciiTheme="minorHAnsi" w:hAnsiTheme="minorHAnsi"/>
      <w:sz w:val="18"/>
      <w:szCs w:val="18"/>
    </w:rPr>
  </w:style>
  <w:style w:type="paragraph" w:styleId="TOC5">
    <w:name w:val="toc 5"/>
    <w:basedOn w:val="Normal"/>
    <w:next w:val="Normal"/>
    <w:autoRedefine/>
    <w:uiPriority w:val="39"/>
    <w:unhideWhenUsed/>
    <w:rsid w:val="00B036E0"/>
    <w:pPr>
      <w:ind w:left="800"/>
      <w:jc w:val="left"/>
    </w:pPr>
    <w:rPr>
      <w:rFonts w:asciiTheme="minorHAnsi" w:hAnsiTheme="minorHAnsi"/>
      <w:sz w:val="18"/>
      <w:szCs w:val="18"/>
    </w:rPr>
  </w:style>
  <w:style w:type="paragraph" w:styleId="TOC6">
    <w:name w:val="toc 6"/>
    <w:basedOn w:val="Normal"/>
    <w:next w:val="Normal"/>
    <w:autoRedefine/>
    <w:uiPriority w:val="39"/>
    <w:unhideWhenUsed/>
    <w:rsid w:val="00B036E0"/>
    <w:pPr>
      <w:ind w:left="1000"/>
      <w:jc w:val="left"/>
    </w:pPr>
    <w:rPr>
      <w:rFonts w:asciiTheme="minorHAnsi" w:hAnsiTheme="minorHAnsi"/>
      <w:sz w:val="18"/>
      <w:szCs w:val="18"/>
    </w:rPr>
  </w:style>
  <w:style w:type="paragraph" w:styleId="TOC7">
    <w:name w:val="toc 7"/>
    <w:basedOn w:val="Normal"/>
    <w:next w:val="Normal"/>
    <w:autoRedefine/>
    <w:uiPriority w:val="39"/>
    <w:unhideWhenUsed/>
    <w:rsid w:val="00B036E0"/>
    <w:pPr>
      <w:ind w:left="1200"/>
      <w:jc w:val="left"/>
    </w:pPr>
    <w:rPr>
      <w:rFonts w:asciiTheme="minorHAnsi" w:hAnsiTheme="minorHAnsi"/>
      <w:sz w:val="18"/>
      <w:szCs w:val="18"/>
    </w:rPr>
  </w:style>
  <w:style w:type="paragraph" w:styleId="TOC8">
    <w:name w:val="toc 8"/>
    <w:basedOn w:val="Normal"/>
    <w:next w:val="Normal"/>
    <w:autoRedefine/>
    <w:uiPriority w:val="39"/>
    <w:unhideWhenUsed/>
    <w:rsid w:val="00B036E0"/>
    <w:pPr>
      <w:ind w:left="1400"/>
      <w:jc w:val="left"/>
    </w:pPr>
    <w:rPr>
      <w:rFonts w:asciiTheme="minorHAnsi" w:hAnsiTheme="minorHAnsi"/>
      <w:sz w:val="18"/>
      <w:szCs w:val="18"/>
    </w:rPr>
  </w:style>
  <w:style w:type="paragraph" w:styleId="TOC9">
    <w:name w:val="toc 9"/>
    <w:basedOn w:val="Normal"/>
    <w:next w:val="Normal"/>
    <w:autoRedefine/>
    <w:uiPriority w:val="39"/>
    <w:unhideWhenUsed/>
    <w:rsid w:val="00B036E0"/>
    <w:pPr>
      <w:ind w:left="1600"/>
      <w:jc w:val="left"/>
    </w:pPr>
    <w:rPr>
      <w:rFonts w:asciiTheme="minorHAnsi" w:hAnsiTheme="minorHAnsi"/>
      <w:sz w:val="18"/>
      <w:szCs w:val="18"/>
    </w:rPr>
  </w:style>
  <w:style w:type="character" w:customStyle="1" w:styleId="10">
    <w:name w:val="未解決のメンション1"/>
    <w:basedOn w:val="DefaultParagraphFont"/>
    <w:uiPriority w:val="99"/>
    <w:semiHidden/>
    <w:unhideWhenUsed/>
    <w:rsid w:val="002E3802"/>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&#65279;<?xml version="1.0" encoding="utf-8" standalone="yes"?><Relationships xmlns="http://schemas.openxmlformats.org/package/2006/relationships"><Relationship Id="rId1" Type="http://schemas.openxmlformats.org/officeDocument/2006/relationships/settings" Target="settings.xml" /><Relationship Id="rId10" Type="http://schemas.openxmlformats.org/officeDocument/2006/relationships/image" Target="media/image6.png" /><Relationship Id="rId11" Type="http://schemas.openxmlformats.org/officeDocument/2006/relationships/image" Target="media/image7.png" /><Relationship Id="rId12" Type="http://schemas.openxmlformats.org/officeDocument/2006/relationships/image" Target="media/image8.png" /><Relationship Id="rId13" Type="http://schemas.openxmlformats.org/officeDocument/2006/relationships/image" Target="media/image9.png" /><Relationship Id="rId14" Type="http://schemas.openxmlformats.org/officeDocument/2006/relationships/image" Target="media/image10.png" /><Relationship Id="rId15" Type="http://schemas.openxmlformats.org/officeDocument/2006/relationships/image" Target="media/image11.png" /><Relationship Id="rId16" Type="http://schemas.openxmlformats.org/officeDocument/2006/relationships/image" Target="media/image12.png" /><Relationship Id="rId17" Type="http://schemas.openxmlformats.org/officeDocument/2006/relationships/image" Target="media/image13.png" /><Relationship Id="rId18" Type="http://schemas.openxmlformats.org/officeDocument/2006/relationships/image" Target="media/image14.png" /><Relationship Id="rId19" Type="http://schemas.openxmlformats.org/officeDocument/2006/relationships/image" Target="media/image15.png" /><Relationship Id="rId2" Type="http://schemas.openxmlformats.org/officeDocument/2006/relationships/webSettings" Target="webSettings.xml" /><Relationship Id="rId20" Type="http://schemas.openxmlformats.org/officeDocument/2006/relationships/image" Target="media/image16.png" /><Relationship Id="rId21" Type="http://schemas.openxmlformats.org/officeDocument/2006/relationships/image" Target="media/image17.png" /><Relationship Id="rId22" Type="http://schemas.openxmlformats.org/officeDocument/2006/relationships/image" Target="media/image18.png" /><Relationship Id="rId23" Type="http://schemas.openxmlformats.org/officeDocument/2006/relationships/image" Target="media/image19.png" /><Relationship Id="rId24" Type="http://schemas.openxmlformats.org/officeDocument/2006/relationships/image" Target="media/image20.png" /><Relationship Id="rId25" Type="http://schemas.openxmlformats.org/officeDocument/2006/relationships/image" Target="media/image21.png" /><Relationship Id="rId26" Type="http://schemas.openxmlformats.org/officeDocument/2006/relationships/image" Target="media/image22.png" /><Relationship Id="rId27" Type="http://schemas.openxmlformats.org/officeDocument/2006/relationships/image" Target="media/image23.png" /><Relationship Id="rId28" Type="http://schemas.openxmlformats.org/officeDocument/2006/relationships/header" Target="header1.xml" /><Relationship Id="rId29" Type="http://schemas.openxmlformats.org/officeDocument/2006/relationships/header" Target="header2.xml" /><Relationship Id="rId3" Type="http://schemas.openxmlformats.org/officeDocument/2006/relationships/fontTable" Target="fontTable.xml" /><Relationship Id="rId30" Type="http://schemas.openxmlformats.org/officeDocument/2006/relationships/footer" Target="footer1.xml" /><Relationship Id="rId31" Type="http://schemas.openxmlformats.org/officeDocument/2006/relationships/footer" Target="footer2.xml" /><Relationship Id="rId32" Type="http://schemas.openxmlformats.org/officeDocument/2006/relationships/header" Target="header3.xml" /><Relationship Id="rId33" Type="http://schemas.openxmlformats.org/officeDocument/2006/relationships/footer" Target="footer3.xml" /><Relationship Id="rId34" Type="http://schemas.openxmlformats.org/officeDocument/2006/relationships/footer" Target="footer4.xml" /><Relationship Id="rId35" Type="http://schemas.openxmlformats.org/officeDocument/2006/relationships/footer" Target="footer5.xml" /><Relationship Id="rId36" Type="http://schemas.openxmlformats.org/officeDocument/2006/relationships/theme" Target="theme/theme1.xml" /><Relationship Id="rId37" Type="http://schemas.openxmlformats.org/officeDocument/2006/relationships/numbering" Target="numbering.xml" /><Relationship Id="rId38" Type="http://schemas.openxmlformats.org/officeDocument/2006/relationships/styles" Target="styles.xml" /><Relationship Id="rId4" Type="http://schemas.openxmlformats.org/officeDocument/2006/relationships/customXml" Target="../customXml/item1.xml" /><Relationship Id="rId5" Type="http://schemas.openxmlformats.org/officeDocument/2006/relationships/image" Target="media/image1.png" /><Relationship Id="rId6" Type="http://schemas.openxmlformats.org/officeDocument/2006/relationships/image" Target="media/image2.png" /><Relationship Id="rId7" Type="http://schemas.openxmlformats.org/officeDocument/2006/relationships/image" Target="media/image3.png" /><Relationship Id="rId8" Type="http://schemas.openxmlformats.org/officeDocument/2006/relationships/image" Target="media/image4.png" /><Relationship Id="rId9" Type="http://schemas.openxmlformats.org/officeDocument/2006/relationships/image" Target="media/image5.png" /></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&#65279;<?xml version="1.0" encoding="utf-8" standalone="yes"?><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田屋裕</b:Tag>
    <b:SourceType>Report</b:SourceType>
    <b:Guid>{9911A5BF-BC9B-49D4-9912-CCC0C2FE8C25}</b:Guid>
    <b:Author>
      <b:Author>
        <b:NameList>
          <b:Person>
            <b:Last>田屋裕之</b:Last>
          </b:Person>
        </b:NameList>
      </b:Author>
    </b:Author>
    <b:RefOrder>1</b:RefOrder>
  </b:Source>
</b:Sources>
</file>

<file path=customXml/itemProps1.xml><?xml version="1.0" encoding="utf-8"?>
<ds:datastoreItem xmlns:ds="http://schemas.openxmlformats.org/officeDocument/2006/customXml" ds:itemID="{787F3E10-25D7-4221-B6C5-B59940DF9D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論文テンプレート２.dotx</Template>
  <TotalTime>3</TotalTime>
  <Pages>32</Pages>
  <Words>51</Words>
  <Characters>291</Characters>
  <Application>Microsoft Office Word</Application>
  <DocSecurity>0</DocSecurity>
  <Lines>2</Lines>
  <Paragraphs>1</Paragraphs>
  <ScaleCrop>false</ScaleCrop>
  <HeadingPairs>
    <vt:vector size="4" baseType="variant">
      <vt:variant>
        <vt:lpstr>タイトル</vt:lpstr>
      </vt:variant>
      <vt:variant>
        <vt:i4>1</vt:i4>
      </vt:variant>
      <vt:variant>
        <vt:lpstr>Title</vt:lpstr>
      </vt:variant>
      <vt:variant>
        <vt:i4>1</vt:i4>
      </vt:variant>
    </vt:vector>
  </HeadingPairs>
  <TitlesOfParts>
    <vt:vector size="2" baseType="lpstr">
      <vt:lpstr/>
      <vt:lpstr/>
    </vt:vector>
  </TitlesOfParts>
  <Company>中山 正樹</Company>
  <LinksUpToDate>false</LinksUpToDate>
  <CharactersWithSpaces>341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masaki nakayama</dc:creator>
  <cp:lastModifiedBy>nakayama masaki</cp:lastModifiedBy>
  <cp:revision>1</cp:revision>
  <cp:lastPrinted>2018-03-22T01:27:00Z</cp:lastPrinted>
  <dcterms:created xsi:type="dcterms:W3CDTF">2021-05-24T07:04:00Z</dcterms:created>
  <dcterms:modified xsi:type="dcterms:W3CDTF">2021-05-24T07:07:00Z</dcterms:modified>
</cp:coreProperties>
</file>