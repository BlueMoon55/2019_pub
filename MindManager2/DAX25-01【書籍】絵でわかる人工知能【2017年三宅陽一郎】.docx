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6C15" w14:textId="4FE0BD0C" w:rsidR="00FD6743" w:rsidRPr="00D8141A" w:rsidRDefault="00E26205" w:rsidP="00D8141A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DAX25-01【書籍】絵でわかる人工知能【2017年三宅陽一郎】</w:t>
      </w:r>
    </w:p>
    <w:p w14:paraId="7BC14D8C" w14:textId="54144952" w:rsidR="00E26205" w:rsidRPr="00D8141A" w:rsidRDefault="00E26205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掲載キーワードの系統図</w:t>
      </w:r>
    </w:p>
    <w:p w14:paraId="294DBB23" w14:textId="59250FA8" w:rsidR="00E26205" w:rsidRPr="00D8141A" w:rsidRDefault="00E26205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/>
        </w:rPr>
        <w:t>Subtopic</w:t>
      </w:r>
      <w:r w:rsidRPr="00D8141A">
        <w:rPr>
          <w:rFonts w:ascii="Meiryo UI" w:eastAsia="Meiryo UI" w:hAnsi="Meiryo UI"/>
        </w:rPr>
        <w:br/>
      </w:r>
      <w:r w:rsidRPr="00D8141A">
        <w:rPr>
          <w:rFonts w:ascii="Meiryo UI" w:eastAsia="Meiryo UI" w:hAnsi="Meiryo UI"/>
          <w:noProof/>
        </w:rPr>
        <w:drawing>
          <wp:inline distT="0" distB="0" distL="0" distR="0" wp14:anchorId="7B32BBD0" wp14:editId="5C2BD9EB">
            <wp:extent cx="5400040" cy="4051935"/>
            <wp:effectExtent l="0" t="0" r="0" b="5715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41A">
        <w:rPr>
          <w:rFonts w:ascii="Meiryo UI" w:eastAsia="Meiryo UI" w:hAnsi="Meiryo UI"/>
        </w:rPr>
        <w:br/>
      </w:r>
    </w:p>
    <w:p w14:paraId="7DD67452" w14:textId="633A440E" w:rsidR="00E26205" w:rsidRPr="00D8141A" w:rsidRDefault="00E26205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系統図テキスト</w:t>
      </w:r>
    </w:p>
    <w:p w14:paraId="4D51A5F3" w14:textId="656D3560" w:rsidR="00E26205" w:rsidRPr="00D8141A" w:rsidRDefault="00E26205" w:rsidP="00D8141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記号的人工知能</w:t>
      </w:r>
    </w:p>
    <w:p w14:paraId="29A59398" w14:textId="5D6E24A1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/>
        </w:rPr>
        <w:t>IBM Watson</w:t>
      </w:r>
    </w:p>
    <w:p w14:paraId="65802361" w14:textId="71EA0C1A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人狼知能</w:t>
      </w:r>
    </w:p>
    <w:p w14:paraId="3ADF2C5E" w14:textId="45560D22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/>
        </w:rPr>
        <w:t>LOA</w:t>
      </w:r>
    </w:p>
    <w:p w14:paraId="1142A427" w14:textId="4C4441A0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lastRenderedPageBreak/>
        <w:t>セマンティック</w:t>
      </w:r>
    </w:p>
    <w:p w14:paraId="7196687F" w14:textId="048DDC3E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人工無能</w:t>
      </w:r>
    </w:p>
    <w:p w14:paraId="5146E162" w14:textId="0DA2B573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自動会話システム</w:t>
      </w:r>
    </w:p>
    <w:p w14:paraId="3617C648" w14:textId="35EA88C4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オントロジー</w:t>
      </w:r>
    </w:p>
    <w:p w14:paraId="018D907D" w14:textId="4958B3AD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探索エンジン</w:t>
      </w:r>
    </w:p>
    <w:p w14:paraId="6AF1C781" w14:textId="2F2A4C2B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エキスパートシステム</w:t>
      </w:r>
    </w:p>
    <w:p w14:paraId="04B8DC00" w14:textId="24D91D41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自然言語処理</w:t>
      </w:r>
    </w:p>
    <w:p w14:paraId="384401E2" w14:textId="099AE891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検索アルゴリズム</w:t>
      </w:r>
    </w:p>
    <w:p w14:paraId="16D8AB24" w14:textId="1C208E92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最良優先検索</w:t>
      </w:r>
    </w:p>
    <w:p w14:paraId="280A348F" w14:textId="4C8ACFDD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知識指向</w:t>
      </w:r>
    </w:p>
    <w:p w14:paraId="04552B5A" w14:textId="353D46AC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知識表現</w:t>
      </w:r>
    </w:p>
    <w:p w14:paraId="0ACD03D6" w14:textId="34D32A5A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シンポルグラウンディング問題</w:t>
      </w:r>
    </w:p>
    <w:p w14:paraId="240C7EE9" w14:textId="197AFED6" w:rsidR="00E26205" w:rsidRPr="00D8141A" w:rsidRDefault="00E26205" w:rsidP="00D8141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脳回路型</w:t>
      </w:r>
    </w:p>
    <w:p w14:paraId="1E8F18EF" w14:textId="3A8A65D6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ディープラーニング</w:t>
      </w:r>
    </w:p>
    <w:p w14:paraId="6A7188CC" w14:textId="4D304BBA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ネオコグニトロン</w:t>
      </w:r>
    </w:p>
    <w:p w14:paraId="50D5FCFB" w14:textId="705857A5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ヘップ則</w:t>
      </w:r>
    </w:p>
    <w:p w14:paraId="08273A06" w14:textId="169EDB61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ニューラルネットワーク</w:t>
      </w:r>
    </w:p>
    <w:p w14:paraId="6752CDCF" w14:textId="36792F7F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パーセブトロン</w:t>
      </w:r>
    </w:p>
    <w:p w14:paraId="621FF3ED" w14:textId="1974ACB2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社会的脳</w:t>
      </w:r>
    </w:p>
    <w:p w14:paraId="2C11F1B8" w14:textId="217419A7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ミラーニューロン</w:t>
      </w:r>
    </w:p>
    <w:p w14:paraId="7E08E2B2" w14:textId="7F127776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シグモイド関数</w:t>
      </w:r>
    </w:p>
    <w:p w14:paraId="027DD41F" w14:textId="075D2CCA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全脳アーキテクチャ</w:t>
      </w:r>
    </w:p>
    <w:p w14:paraId="1C8BFD54" w14:textId="3CB6F741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シンポリズムとコネクショニズム</w:t>
      </w:r>
    </w:p>
    <w:p w14:paraId="52384ACF" w14:textId="516ABD1B" w:rsidR="00E26205" w:rsidRPr="00D8141A" w:rsidRDefault="00E26205" w:rsidP="00D8141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lastRenderedPageBreak/>
        <w:t>学習</w:t>
      </w:r>
    </w:p>
    <w:p w14:paraId="06E58330" w14:textId="7E26D1EF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ニューラルネットワーク</w:t>
      </w:r>
    </w:p>
    <w:p w14:paraId="3250C5D2" w14:textId="2A5BCFDF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パーセブトロン</w:t>
      </w:r>
    </w:p>
    <w:p w14:paraId="1F4268B8" w14:textId="1D970B20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社会的脳</w:t>
      </w:r>
    </w:p>
    <w:p w14:paraId="469299E6" w14:textId="4D6436B9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ミラーニューロン</w:t>
      </w:r>
    </w:p>
    <w:p w14:paraId="18943D57" w14:textId="052C8D95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シグモイド関数</w:t>
      </w:r>
    </w:p>
    <w:p w14:paraId="19403B5D" w14:textId="2C5DC13A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ゲームAI</w:t>
      </w:r>
    </w:p>
    <w:p w14:paraId="23CAA870" w14:textId="65AD4D0C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機械学習</w:t>
      </w:r>
    </w:p>
    <w:p w14:paraId="4471BC92" w14:textId="1772580F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強化学習</w:t>
      </w:r>
    </w:p>
    <w:p w14:paraId="18A8FF15" w14:textId="2FB63E8C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教師なし学習</w:t>
      </w:r>
    </w:p>
    <w:p w14:paraId="7D8A40C5" w14:textId="2BCDCC40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ベイズの定理／</w:t>
      </w:r>
    </w:p>
    <w:p w14:paraId="112172F1" w14:textId="6F80F317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ベイジアンネットワーク</w:t>
      </w:r>
    </w:p>
    <w:p w14:paraId="40FA9E49" w14:textId="664420D2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隠れマルコフモデル</w:t>
      </w:r>
    </w:p>
    <w:p w14:paraId="5EABF37A" w14:textId="292A77D1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協調フィルタリング</w:t>
      </w:r>
    </w:p>
    <w:p w14:paraId="5D4361E5" w14:textId="52FA0DDF" w:rsidR="00E26205" w:rsidRPr="00D8141A" w:rsidRDefault="00E26205" w:rsidP="00D8141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ゲーム</w:t>
      </w:r>
    </w:p>
    <w:p w14:paraId="5DF3003F" w14:textId="6F7B0B89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/>
        </w:rPr>
        <w:t>AlphaGo</w:t>
      </w:r>
    </w:p>
    <w:p w14:paraId="5E768758" w14:textId="3AB16CD5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ディープQネットワーク</w:t>
      </w:r>
    </w:p>
    <w:p w14:paraId="43A8F77A" w14:textId="3C73140F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囚人のジレンマ</w:t>
      </w:r>
    </w:p>
    <w:p w14:paraId="25D54756" w14:textId="089853A7" w:rsidR="00E26205" w:rsidRPr="00D8141A" w:rsidRDefault="00E26205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人工生命</w:t>
      </w:r>
    </w:p>
    <w:p w14:paraId="56CDEE54" w14:textId="00B670AF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モンテカルロ木探索</w:t>
      </w:r>
    </w:p>
    <w:p w14:paraId="720DAD02" w14:textId="1DC09B69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完全情報ゲーム</w:t>
      </w:r>
    </w:p>
    <w:p w14:paraId="0116BC00" w14:textId="3B6C208B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ゲーム理論</w:t>
      </w:r>
    </w:p>
    <w:p w14:paraId="3E294113" w14:textId="049355C1" w:rsidR="00376D18" w:rsidRPr="00D8141A" w:rsidRDefault="00376D18" w:rsidP="00D8141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人工知能基礎問題群</w:t>
      </w:r>
    </w:p>
    <w:p w14:paraId="234D7F64" w14:textId="44E0602F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lastRenderedPageBreak/>
        <w:t>シンポルグラウンディング問題</w:t>
      </w:r>
    </w:p>
    <w:p w14:paraId="6ED6B361" w14:textId="1C0F2030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チューリングテスト</w:t>
      </w:r>
    </w:p>
    <w:p w14:paraId="0B5294BA" w14:textId="465EF188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フレーム問題</w:t>
      </w:r>
    </w:p>
    <w:p w14:paraId="4364BEF4" w14:textId="5FB1FEE5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ダートマス会議</w:t>
      </w:r>
    </w:p>
    <w:p w14:paraId="4A8C83B0" w14:textId="4D0132EE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全脳アーキテクチャ</w:t>
      </w:r>
    </w:p>
    <w:p w14:paraId="420BB33F" w14:textId="4B498D1D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シンポリズムとコネクショニズム</w:t>
      </w:r>
    </w:p>
    <w:p w14:paraId="5FB7787C" w14:textId="45E01E1D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古典的Al</w:t>
      </w:r>
    </w:p>
    <w:p w14:paraId="41F027F6" w14:textId="062C9983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人工知能と自然知能</w:t>
      </w:r>
    </w:p>
    <w:p w14:paraId="7809DFA6" w14:textId="7EDF627E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心身問題、心脳問題</w:t>
      </w:r>
    </w:p>
    <w:p w14:paraId="5AD2699E" w14:textId="62C7DEB1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強いAl、弱いAl</w:t>
      </w:r>
    </w:p>
    <w:p w14:paraId="28B70997" w14:textId="0693FA1D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中国語の部屋</w:t>
      </w:r>
    </w:p>
    <w:p w14:paraId="75EEE3A1" w14:textId="4A271A1B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人工知能と倫理</w:t>
      </w:r>
    </w:p>
    <w:p w14:paraId="592148BC" w14:textId="58D59BF7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シンギュラリティ</w:t>
      </w:r>
    </w:p>
    <w:p w14:paraId="15CD49A5" w14:textId="2B7AD316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収穫加速の法則</w:t>
      </w:r>
    </w:p>
    <w:p w14:paraId="2200B934" w14:textId="3F8941C2" w:rsidR="00376D18" w:rsidRPr="00D8141A" w:rsidRDefault="00376D18" w:rsidP="00D8141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協調知能</w:t>
      </w:r>
    </w:p>
    <w:p w14:paraId="0FAC8EA4" w14:textId="23A388B6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スマートシティ</w:t>
      </w:r>
    </w:p>
    <w:p w14:paraId="53C07094" w14:textId="0F591F5A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自動走行</w:t>
      </w:r>
    </w:p>
    <w:p w14:paraId="69148C1F" w14:textId="2B563403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モンテカルロ木探索</w:t>
      </w:r>
    </w:p>
    <w:p w14:paraId="25162EFC" w14:textId="4ACBEC95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完全情報ゲーム</w:t>
      </w:r>
    </w:p>
    <w:p w14:paraId="0C3FFAFB" w14:textId="54373DC6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ゲーム理論</w:t>
      </w:r>
    </w:p>
    <w:p w14:paraId="6649AB78" w14:textId="5597035C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クラウド上の人工知能</w:t>
      </w:r>
    </w:p>
    <w:p w14:paraId="1D68C487" w14:textId="093DED81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マルチエージェント</w:t>
      </w:r>
    </w:p>
    <w:p w14:paraId="27CD22B1" w14:textId="5B5D6737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エージェント指向</w:t>
      </w:r>
    </w:p>
    <w:p w14:paraId="294D7DF3" w14:textId="32126ADD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分散人工知能</w:t>
      </w:r>
    </w:p>
    <w:p w14:paraId="079A7C87" w14:textId="60F54C80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lastRenderedPageBreak/>
        <w:t>データマイニング</w:t>
      </w:r>
    </w:p>
    <w:p w14:paraId="3D84A4B7" w14:textId="0796E1A4" w:rsidR="00376D18" w:rsidRPr="00D8141A" w:rsidRDefault="00376D18" w:rsidP="00D8141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データ解析</w:t>
      </w:r>
    </w:p>
    <w:p w14:paraId="425AFA50" w14:textId="6DF94C14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データマイニング</w:t>
      </w:r>
    </w:p>
    <w:p w14:paraId="0FE88584" w14:textId="2E34C3DF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ベイズの定理／</w:t>
      </w:r>
    </w:p>
    <w:p w14:paraId="394B0D51" w14:textId="3DA71E40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ベイジアンネットワーク</w:t>
      </w:r>
    </w:p>
    <w:p w14:paraId="4F404F85" w14:textId="7B0621F9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隠れマルコフモデル</w:t>
      </w:r>
    </w:p>
    <w:p w14:paraId="35524292" w14:textId="742DF39D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協調フィルタリング</w:t>
      </w:r>
    </w:p>
    <w:p w14:paraId="21E7D3C9" w14:textId="08F8FF8D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スパース・コーディング</w:t>
      </w:r>
    </w:p>
    <w:p w14:paraId="537083B0" w14:textId="1B10DDED" w:rsidR="00376D18" w:rsidRPr="00D8141A" w:rsidRDefault="00376D18" w:rsidP="00D8141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数学</w:t>
      </w:r>
    </w:p>
    <w:p w14:paraId="711E8A89" w14:textId="42F60AD3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カオス</w:t>
      </w:r>
    </w:p>
    <w:p w14:paraId="740A214F" w14:textId="545C03EE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最急降下法</w:t>
      </w:r>
    </w:p>
    <w:p w14:paraId="690F9262" w14:textId="75751C57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局所解</w:t>
      </w:r>
    </w:p>
    <w:p w14:paraId="28CD23FA" w14:textId="0AAB0D4C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ファジー理論</w:t>
      </w:r>
    </w:p>
    <w:p w14:paraId="5F29DA46" w14:textId="301B6D47" w:rsidR="00376D18" w:rsidRPr="00D8141A" w:rsidRDefault="00376D18" w:rsidP="00D8141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意思決定</w:t>
      </w:r>
    </w:p>
    <w:p w14:paraId="273C179C" w14:textId="27294CA6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意思決定アルゴリズム</w:t>
      </w:r>
    </w:p>
    <w:p w14:paraId="766E4F66" w14:textId="01E946C5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反射型Al・非反射型Al</w:t>
      </w:r>
    </w:p>
    <w:p w14:paraId="6D4CA013" w14:textId="08B080DE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タスクベース</w:t>
      </w:r>
    </w:p>
    <w:p w14:paraId="764C69CF" w14:textId="25E57CF6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ステートベース</w:t>
      </w:r>
    </w:p>
    <w:p w14:paraId="6FF79D71" w14:textId="3D6579BE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ゴールベース</w:t>
      </w:r>
    </w:p>
    <w:p w14:paraId="78FC4D2E" w14:textId="196180B5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シミュレーションペース</w:t>
      </w:r>
    </w:p>
    <w:p w14:paraId="4C93692F" w14:textId="34021F76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ケースベース</w:t>
      </w:r>
    </w:p>
    <w:p w14:paraId="507DBB99" w14:textId="2EAB9826" w:rsidR="00376D18" w:rsidRPr="00D8141A" w:rsidRDefault="00376D18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ピヘイピアペース</w:t>
      </w:r>
    </w:p>
    <w:p w14:paraId="07F8B20A" w14:textId="370EC61F" w:rsidR="000862FF" w:rsidRPr="00D8141A" w:rsidRDefault="000862FF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ルールベース</w:t>
      </w:r>
    </w:p>
    <w:p w14:paraId="4CD35652" w14:textId="3429A987" w:rsidR="000862FF" w:rsidRPr="00D8141A" w:rsidRDefault="000862FF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lastRenderedPageBreak/>
        <w:t>ユーティリティベース</w:t>
      </w:r>
    </w:p>
    <w:p w14:paraId="3D596F78" w14:textId="09739A85" w:rsidR="000862FF" w:rsidRPr="00D8141A" w:rsidRDefault="000862FF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サブサンプション・アーキテクチャ</w:t>
      </w:r>
    </w:p>
    <w:p w14:paraId="32FBA0D5" w14:textId="48C96F3C" w:rsidR="000862FF" w:rsidRPr="00D8141A" w:rsidRDefault="000862FF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ファジー理論</w:t>
      </w:r>
    </w:p>
    <w:p w14:paraId="72BD39EB" w14:textId="738EBFB2" w:rsidR="000862FF" w:rsidRPr="00D8141A" w:rsidRDefault="000862FF" w:rsidP="00D8141A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未来</w:t>
      </w:r>
    </w:p>
    <w:p w14:paraId="465D11E4" w14:textId="17B1D2F8" w:rsidR="000862FF" w:rsidRPr="00D8141A" w:rsidRDefault="000862FF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/>
        </w:rPr>
        <w:t>AlphaGo</w:t>
      </w:r>
    </w:p>
    <w:p w14:paraId="1BF74458" w14:textId="0CA63E86" w:rsidR="000862FF" w:rsidRPr="00D8141A" w:rsidRDefault="000862FF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ディープQネットワーク</w:t>
      </w:r>
    </w:p>
    <w:p w14:paraId="60B95F63" w14:textId="41219522" w:rsidR="000862FF" w:rsidRPr="00D8141A" w:rsidRDefault="000862FF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スマートシティ</w:t>
      </w:r>
    </w:p>
    <w:p w14:paraId="40631105" w14:textId="515ECC84" w:rsidR="000862FF" w:rsidRPr="00D8141A" w:rsidRDefault="000862FF" w:rsidP="00D8141A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自動走行</w:t>
      </w:r>
    </w:p>
    <w:p w14:paraId="3CD8CDAD" w14:textId="03E52116" w:rsidR="000862FF" w:rsidRPr="00D8141A" w:rsidRDefault="000862FF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第1章人工知能ってなんだろう？</w:t>
      </w:r>
    </w:p>
    <w:p w14:paraId="0832F38E" w14:textId="5D0E261A" w:rsidR="000862FF" w:rsidRPr="00D8141A" w:rsidRDefault="000862FF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第2章社会と歴史の中の人工知能</w:t>
      </w:r>
    </w:p>
    <w:p w14:paraId="02D8A1D2" w14:textId="4FFEB63C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シンギュラリティ</w:t>
      </w:r>
    </w:p>
    <w:p w14:paraId="79A1F495" w14:textId="541AF662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収穫加速の法則</w:t>
      </w:r>
    </w:p>
    <w:p w14:paraId="296AFCF2" w14:textId="4AE26837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ダートマス会議</w:t>
      </w:r>
    </w:p>
    <w:p w14:paraId="6AC4F300" w14:textId="61BE36EA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全脳アーキテクチャ</w:t>
      </w:r>
    </w:p>
    <w:p w14:paraId="594D9E5A" w14:textId="2994EAE0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自動走行</w:t>
      </w:r>
    </w:p>
    <w:p w14:paraId="51035A08" w14:textId="41C6040C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スマートシティ</w:t>
      </w:r>
    </w:p>
    <w:p w14:paraId="649621C4" w14:textId="2DDB8CE0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社会的脳（ソーシャルブレイン）</w:t>
      </w:r>
    </w:p>
    <w:p w14:paraId="5AB83B39" w14:textId="661EE38D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人工知能と倫理</w:t>
      </w:r>
    </w:p>
    <w:p w14:paraId="4A0C773B" w14:textId="4CBA75E4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古典的Al</w:t>
      </w:r>
    </w:p>
    <w:p w14:paraId="284993E8" w14:textId="2915565D" w:rsidR="000862FF" w:rsidRPr="00D8141A" w:rsidRDefault="000862FF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第3章学習・進化する人工知能</w:t>
      </w:r>
    </w:p>
    <w:p w14:paraId="329EF677" w14:textId="28B5F08A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ディープラーニング</w:t>
      </w:r>
    </w:p>
    <w:p w14:paraId="66D9A34A" w14:textId="0F75AA8F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機械学習</w:t>
      </w:r>
    </w:p>
    <w:p w14:paraId="301CE380" w14:textId="2E040059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教師なし学習の重要性</w:t>
      </w:r>
    </w:p>
    <w:p w14:paraId="6A8E24EE" w14:textId="289ACFD3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強化学習</w:t>
      </w:r>
    </w:p>
    <w:p w14:paraId="56238E0B" w14:textId="6C5BA9C5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遺伝的アルゴリズム</w:t>
      </w:r>
    </w:p>
    <w:p w14:paraId="138CE560" w14:textId="36FC6A4B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人工生命</w:t>
      </w:r>
    </w:p>
    <w:p w14:paraId="0C8694BE" w14:textId="33FDFF7D" w:rsidR="000862FF" w:rsidRPr="00D8141A" w:rsidRDefault="000862FF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lastRenderedPageBreak/>
        <w:t>第4章人間を超える人工知能</w:t>
      </w:r>
    </w:p>
    <w:p w14:paraId="323F3D45" w14:textId="0A2CADCD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IBM Watson(ワトソン）</w:t>
      </w:r>
    </w:p>
    <w:p w14:paraId="6F14526F" w14:textId="3D758B23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/>
        </w:rPr>
        <w:t>AlphaGo</w:t>
      </w:r>
    </w:p>
    <w:p w14:paraId="616790A9" w14:textId="02B2536E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エキスパートシステム</w:t>
      </w:r>
    </w:p>
    <w:p w14:paraId="0E374EB9" w14:textId="29539714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探索エンジン</w:t>
      </w:r>
    </w:p>
    <w:p w14:paraId="06D79F47" w14:textId="1BD6E779" w:rsidR="000862FF" w:rsidRPr="00D8141A" w:rsidRDefault="000862FF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第5章人間の脳を真似る人工知能</w:t>
      </w:r>
    </w:p>
    <w:p w14:paraId="1E7ABFC3" w14:textId="419EDE03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ディープQネットワーク</w:t>
      </w:r>
    </w:p>
    <w:p w14:paraId="06B7E3F2" w14:textId="292B459C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ネオコグニトロン</w:t>
      </w:r>
    </w:p>
    <w:p w14:paraId="7C1A41B1" w14:textId="27EE5E21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ミラーニューロン</w:t>
      </w:r>
    </w:p>
    <w:p w14:paraId="7E9DE277" w14:textId="1E2A24D1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ニコーラルネットワーク</w:t>
      </w:r>
    </w:p>
    <w:p w14:paraId="51D33B0B" w14:textId="4EAD42A7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パーセブトロン</w:t>
      </w:r>
    </w:p>
    <w:p w14:paraId="67E2DDA7" w14:textId="0ACF765B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ヘッフ則</w:t>
      </w:r>
    </w:p>
    <w:p w14:paraId="53FC38A8" w14:textId="09FAB16E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シグモイド関数</w:t>
      </w:r>
    </w:p>
    <w:p w14:paraId="7175856D" w14:textId="608393D7" w:rsidR="000862FF" w:rsidRPr="00D8141A" w:rsidRDefault="000862FF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第6章ビッグデータと予測する人工知能</w:t>
      </w:r>
    </w:p>
    <w:p w14:paraId="32CB81DD" w14:textId="292A65DF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データマイニング</w:t>
      </w:r>
    </w:p>
    <w:p w14:paraId="5A92F074" w14:textId="1E91BEEA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協調フィルタリング</w:t>
      </w:r>
    </w:p>
    <w:p w14:paraId="5855CA42" w14:textId="3B5ED690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検索アルゴリズム</w:t>
      </w:r>
    </w:p>
    <w:p w14:paraId="405A1F90" w14:textId="451D84DD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叢良優先探索</w:t>
      </w:r>
    </w:p>
    <w:p w14:paraId="187EEE4D" w14:textId="0FA990D5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クラウド上の人工知能</w:t>
      </w:r>
    </w:p>
    <w:p w14:paraId="7725EE1A" w14:textId="1199A2EB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スパース・モデリング／スパース・コーディング</w:t>
      </w:r>
    </w:p>
    <w:p w14:paraId="4E0BDBD9" w14:textId="26BE4CB0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マルコフモデル</w:t>
      </w:r>
    </w:p>
    <w:p w14:paraId="6D90CA16" w14:textId="79F0CA53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隠れマルコフモデル</w:t>
      </w:r>
    </w:p>
    <w:p w14:paraId="258EC099" w14:textId="5425C4BE" w:rsidR="000862FF" w:rsidRPr="00D8141A" w:rsidRDefault="000862FF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ベイズの定理／ベイジアンネットワーク</w:t>
      </w:r>
    </w:p>
    <w:p w14:paraId="47F99C24" w14:textId="57511257" w:rsidR="00277D0B" w:rsidRPr="00D8141A" w:rsidRDefault="00277D0B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第7章ゲームの中の人工知能</w:t>
      </w:r>
    </w:p>
    <w:p w14:paraId="5C397F80" w14:textId="57105508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ゲームAl</w:t>
      </w:r>
    </w:p>
    <w:p w14:paraId="289AEFB2" w14:textId="68A6FBFE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人狼知能</w:t>
      </w:r>
    </w:p>
    <w:p w14:paraId="691E3D9A" w14:textId="2C971E66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完全情報ゲーム／不完全情報ゲーム</w:t>
      </w:r>
    </w:p>
    <w:p w14:paraId="3C75F3EA" w14:textId="71E9C849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lastRenderedPageBreak/>
        <w:t>ゲーム理論／囚人のジレンマ</w:t>
      </w:r>
    </w:p>
    <w:p w14:paraId="30B5974D" w14:textId="05F72F36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モンテカルロ木探索</w:t>
      </w:r>
    </w:p>
    <w:p w14:paraId="76DACB5C" w14:textId="38C93D0D" w:rsidR="00277D0B" w:rsidRPr="00D8141A" w:rsidRDefault="00277D0B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第8章人工知能のさまざまなかたち</w:t>
      </w:r>
    </w:p>
    <w:p w14:paraId="1B37FF61" w14:textId="7987DA9C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エージェント指向</w:t>
      </w:r>
    </w:p>
    <w:p w14:paraId="6BDA91F9" w14:textId="2CB72802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知識指向</w:t>
      </w:r>
    </w:p>
    <w:p w14:paraId="0986A14F" w14:textId="13F47314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分散人工知能</w:t>
      </w:r>
    </w:p>
    <w:p w14:paraId="23EF788B" w14:textId="0017CACF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サブサンブション・アーキテクチャ</w:t>
      </w:r>
    </w:p>
    <w:p w14:paraId="2BCC0912" w14:textId="76371109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マルチエージェント</w:t>
      </w:r>
    </w:p>
    <w:p w14:paraId="399571CB" w14:textId="3DE22CED" w:rsidR="00277D0B" w:rsidRPr="00D8141A" w:rsidRDefault="00277D0B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第9章おしゃべりをする人工知能</w:t>
      </w:r>
    </w:p>
    <w:p w14:paraId="28E255E4" w14:textId="13290438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自動会話システム</w:t>
      </w:r>
    </w:p>
    <w:p w14:paraId="27939257" w14:textId="3C835B3F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人工無能</w:t>
      </w:r>
    </w:p>
    <w:p w14:paraId="16504858" w14:textId="511F5B47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オントロジー</w:t>
      </w:r>
    </w:p>
    <w:p w14:paraId="3AFD9D31" w14:textId="2162FBE8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セマンティック</w:t>
      </w:r>
    </w:p>
    <w:p w14:paraId="6D66C793" w14:textId="65C1E14D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/>
        </w:rPr>
        <w:t>LDA</w:t>
      </w:r>
    </w:p>
    <w:p w14:paraId="59ED4633" w14:textId="00AD47A2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知識表現</w:t>
      </w:r>
    </w:p>
    <w:p w14:paraId="12A1B4D9" w14:textId="7EB08B61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自然言語処理</w:t>
      </w:r>
    </w:p>
    <w:p w14:paraId="55E005D1" w14:textId="16A5206D" w:rsidR="00277D0B" w:rsidRPr="00D8141A" w:rsidRDefault="00277D0B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第10章意思決定する人工知能</w:t>
      </w:r>
    </w:p>
    <w:p w14:paraId="57D9B6B6" w14:textId="6BC99BE4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反射型Al/非反射型Al</w:t>
      </w:r>
    </w:p>
    <w:p w14:paraId="306E65E0" w14:textId="40AAC04F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意思決定アルゴリズム</w:t>
      </w:r>
    </w:p>
    <w:p w14:paraId="71A06AFE" w14:textId="487E2F51" w:rsidR="00277D0B" w:rsidRPr="00D8141A" w:rsidRDefault="00277D0B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第11章生物を模倣する人工知能</w:t>
      </w:r>
    </w:p>
    <w:p w14:paraId="2BEA0F4B" w14:textId="7BC625AF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ポイド</w:t>
      </w:r>
    </w:p>
    <w:p w14:paraId="7BA09A4A" w14:textId="0E086E1F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サイバネティクス</w:t>
      </w:r>
    </w:p>
    <w:p w14:paraId="747566A3" w14:textId="3AD1DB77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画像認識</w:t>
      </w:r>
    </w:p>
    <w:p w14:paraId="1FDD3DD9" w14:textId="0FF85557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群知能</w:t>
      </w:r>
    </w:p>
    <w:p w14:paraId="44EE9158" w14:textId="3FCCDAF3" w:rsidR="00277D0B" w:rsidRPr="00D8141A" w:rsidRDefault="00277D0B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第12章人工知能の哲学的問題</w:t>
      </w:r>
    </w:p>
    <w:p w14:paraId="30F8778B" w14:textId="1DB94C5B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人工知能と自然知能</w:t>
      </w:r>
    </w:p>
    <w:p w14:paraId="68B2EE09" w14:textId="701A4DFF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lastRenderedPageBreak/>
        <w:t>シンポリズムとコネクショニズム</w:t>
      </w:r>
    </w:p>
    <w:p w14:paraId="3C2F341C" w14:textId="5F496B73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チューリングテスト</w:t>
      </w:r>
    </w:p>
    <w:p w14:paraId="1EABFE82" w14:textId="52A0DC7F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フレーム問題</w:t>
      </w:r>
    </w:p>
    <w:p w14:paraId="0037CD75" w14:textId="404FF2EE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心身閤題、心脳閥題</w:t>
      </w:r>
    </w:p>
    <w:p w14:paraId="56276E73" w14:textId="4038D41D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強いAl、弱いAl</w:t>
      </w:r>
    </w:p>
    <w:p w14:paraId="5F2E2B82" w14:textId="2B00241B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シンポルグラウンディング問題</w:t>
      </w:r>
    </w:p>
    <w:p w14:paraId="3F75DE13" w14:textId="3E66E672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中国語の部屋</w:t>
      </w:r>
    </w:p>
    <w:p w14:paraId="0CA3813A" w14:textId="02BDCE1E" w:rsidR="00277D0B" w:rsidRPr="00D8141A" w:rsidRDefault="00277D0B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第13章人工知能が用いる数学</w:t>
      </w:r>
    </w:p>
    <w:p w14:paraId="469910C4" w14:textId="1D996B02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最急降下法</w:t>
      </w:r>
    </w:p>
    <w:p w14:paraId="21AAF47C" w14:textId="4DB0A9A6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局所解</w:t>
      </w:r>
    </w:p>
    <w:p w14:paraId="0D693134" w14:textId="3F410193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ファジー理論</w:t>
      </w:r>
    </w:p>
    <w:p w14:paraId="3BE64031" w14:textId="32F7F2B6" w:rsidR="00277D0B" w:rsidRPr="00D8141A" w:rsidRDefault="00277D0B" w:rsidP="00D8141A">
      <w:pPr>
        <w:pStyle w:val="MMTopic2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カオス</w:t>
      </w:r>
    </w:p>
    <w:p w14:paraId="6D270815" w14:textId="769D24D3" w:rsidR="00277D0B" w:rsidRPr="00D8141A" w:rsidRDefault="00277D0B" w:rsidP="00D8141A">
      <w:pPr>
        <w:pStyle w:val="MMTopic1"/>
        <w:spacing w:line="0" w:lineRule="atLeast"/>
        <w:rPr>
          <w:rFonts w:ascii="Meiryo UI" w:eastAsia="Meiryo UI" w:hAnsi="Meiryo UI"/>
        </w:rPr>
      </w:pPr>
      <w:r w:rsidRPr="00D8141A">
        <w:rPr>
          <w:rFonts w:ascii="Meiryo UI" w:eastAsia="Meiryo UI" w:hAnsi="Meiryo UI" w:hint="eastAsia"/>
        </w:rPr>
        <w:t>終章人工知能にできること、できないこと</w:t>
      </w:r>
    </w:p>
    <w:p w14:paraId="059AB914" w14:textId="77777777" w:rsidR="00E500A5" w:rsidRPr="00D8141A" w:rsidRDefault="00E500A5" w:rsidP="00D8141A">
      <w:pPr>
        <w:spacing w:line="0" w:lineRule="atLeast"/>
        <w:rPr>
          <w:rFonts w:ascii="Meiryo UI" w:eastAsia="Meiryo UI" w:hAnsi="Meiryo UI"/>
        </w:rPr>
      </w:pPr>
    </w:p>
    <w:sectPr w:rsidR="00E500A5" w:rsidRPr="00D8141A"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DA703" w14:textId="77777777" w:rsidR="008B03F9" w:rsidRDefault="008B03F9" w:rsidP="00D8141A">
      <w:pPr>
        <w:spacing w:before="0" w:after="0" w:line="240" w:lineRule="auto"/>
      </w:pPr>
      <w:r>
        <w:separator/>
      </w:r>
    </w:p>
  </w:endnote>
  <w:endnote w:type="continuationSeparator" w:id="0">
    <w:p w14:paraId="00F062A6" w14:textId="77777777" w:rsidR="008B03F9" w:rsidRDefault="008B03F9" w:rsidP="00D814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5493984"/>
      <w:docPartObj>
        <w:docPartGallery w:val="Page Numbers (Bottom of Page)"/>
        <w:docPartUnique/>
      </w:docPartObj>
    </w:sdtPr>
    <w:sdtContent>
      <w:p w14:paraId="5DE5D834" w14:textId="15451438" w:rsidR="00D8141A" w:rsidRDefault="00D814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CC5632A" w14:textId="77777777" w:rsidR="00D8141A" w:rsidRDefault="00D814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BD68A" w14:textId="77777777" w:rsidR="008B03F9" w:rsidRDefault="008B03F9" w:rsidP="00D8141A">
      <w:pPr>
        <w:spacing w:before="0" w:after="0" w:line="240" w:lineRule="auto"/>
      </w:pPr>
      <w:r>
        <w:separator/>
      </w:r>
    </w:p>
  </w:footnote>
  <w:footnote w:type="continuationSeparator" w:id="0">
    <w:p w14:paraId="0EEE1707" w14:textId="77777777" w:rsidR="008B03F9" w:rsidRDefault="008B03F9" w:rsidP="00D8141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2F69"/>
    <w:multiLevelType w:val="multilevel"/>
    <w:tmpl w:val="C682085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7955005"/>
    <w:multiLevelType w:val="singleLevel"/>
    <w:tmpl w:val="6DD060B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A2"/>
    <w:rsid w:val="000862FF"/>
    <w:rsid w:val="00277D0B"/>
    <w:rsid w:val="002C60A2"/>
    <w:rsid w:val="00376D18"/>
    <w:rsid w:val="008B03F9"/>
    <w:rsid w:val="00C7121A"/>
    <w:rsid w:val="00D8141A"/>
    <w:rsid w:val="00E26205"/>
    <w:rsid w:val="00E500A5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91F8D9"/>
  <w15:chartTrackingRefBased/>
  <w15:docId w15:val="{C2B29A06-E002-41AD-9EF6-5C77E9A6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41A"/>
  </w:style>
  <w:style w:type="paragraph" w:styleId="1">
    <w:name w:val="heading 1"/>
    <w:basedOn w:val="a"/>
    <w:next w:val="a"/>
    <w:link w:val="10"/>
    <w:uiPriority w:val="9"/>
    <w:qFormat/>
    <w:rsid w:val="00D8141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D8141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8141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D8141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D8141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41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41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41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41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141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D8141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E26205"/>
  </w:style>
  <w:style w:type="character" w:customStyle="1" w:styleId="MMTitle0">
    <w:name w:val="MM Title (文字)"/>
    <w:basedOn w:val="a4"/>
    <w:link w:val="MMTitle"/>
    <w:rsid w:val="00E26205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D8141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E26205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E26205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D8141A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E26205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E26205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8141A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E26205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E26205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D8141A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E26205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E26205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D8141A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E26205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E26205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D8141A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D8141A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D8141A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D8141A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D8141A"/>
    <w:rPr>
      <w:b/>
      <w:bCs/>
      <w:color w:val="2F5496" w:themeColor="accent1" w:themeShade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D8141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題 (文字)"/>
    <w:basedOn w:val="a0"/>
    <w:link w:val="a6"/>
    <w:uiPriority w:val="11"/>
    <w:rsid w:val="00D8141A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8141A"/>
    <w:rPr>
      <w:b/>
      <w:bCs/>
    </w:rPr>
  </w:style>
  <w:style w:type="character" w:styleId="a9">
    <w:name w:val="Emphasis"/>
    <w:uiPriority w:val="20"/>
    <w:qFormat/>
    <w:rsid w:val="00D8141A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D8141A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8141A"/>
    <w:rPr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D8141A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D8141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D8141A"/>
    <w:rPr>
      <w:color w:val="4472C4" w:themeColor="accent1"/>
      <w:sz w:val="24"/>
      <w:szCs w:val="24"/>
    </w:rPr>
  </w:style>
  <w:style w:type="character" w:styleId="ad">
    <w:name w:val="Subtle Emphasis"/>
    <w:uiPriority w:val="19"/>
    <w:qFormat/>
    <w:rsid w:val="00D8141A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D8141A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D8141A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D8141A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D8141A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D8141A"/>
    <w:pPr>
      <w:outlineLvl w:val="9"/>
    </w:pPr>
  </w:style>
  <w:style w:type="paragraph" w:styleId="af1">
    <w:name w:val="header"/>
    <w:basedOn w:val="a"/>
    <w:link w:val="af2"/>
    <w:uiPriority w:val="99"/>
    <w:unhideWhenUsed/>
    <w:rsid w:val="00D8141A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0"/>
    <w:link w:val="af1"/>
    <w:uiPriority w:val="99"/>
    <w:rsid w:val="00D8141A"/>
  </w:style>
  <w:style w:type="paragraph" w:styleId="af3">
    <w:name w:val="footer"/>
    <w:basedOn w:val="a"/>
    <w:link w:val="af4"/>
    <w:uiPriority w:val="99"/>
    <w:unhideWhenUsed/>
    <w:rsid w:val="00D8141A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0"/>
    <w:link w:val="af3"/>
    <w:uiPriority w:val="99"/>
    <w:rsid w:val="00D81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file:///C:\Users\&#27491;&#27193;\OneDrive%20-%20&#65326;&#65328;O&#30693;&#30340;&#36039;&#28304;&#12452;&#12491;&#12471;&#12450;&#12486;&#12451;&#12502;&#65288;&#65321;&#65330;&#65321;&#65289;\git_repository_Duo\Sharing_Knowledge2\MindManager2\tempImage254.bmp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FFC7BA-C10E-4D6C-80B2-C30FD08102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C8F47D4-FF08-4EDB-9C1C-2280C3AC4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6A49C-894D-45EB-98CD-10E87E650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3</cp:revision>
  <dcterms:created xsi:type="dcterms:W3CDTF">2020-07-27T05:46:00Z</dcterms:created>
  <dcterms:modified xsi:type="dcterms:W3CDTF">2020-07-27T05:52:00Z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