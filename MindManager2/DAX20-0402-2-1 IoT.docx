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0.4 -->
  <w:body>
    <w:p>
      <w:pPr>
        <w:pStyle w:val="Title"/>
        <w:numPr>
          <w:ilvl w:val="0"/>
          <w:numId w:val="0"/>
        </w:numPr>
        <w:ind w:left="0"/>
      </w:pPr>
      <w:r>
        <w:t>DAX20-0402-2-1 IoT</w:t>
      </w:r>
    </w:p>
    <w:p>
      <w:pPr>
        <w:pStyle w:val="Heading1"/>
        <w:numPr>
          <w:ilvl w:val="0"/>
          <w:numId w:val="104"/>
        </w:numPr>
      </w:pPr>
      <w:r>
        <w:t>Main Topic</w:t>
      </w:r>
    </w:p>
    <w:p>
      <w:pPr>
        <w:numPr>
          <w:ilvl w:val="0"/>
          <w:numId w:val="0"/>
        </w:numPr>
        <w:ind w:left="520"/>
      </w:pPr>
    </w:p>
    <w:p>
      <w:pPr>
        <w:numPr>
          <w:ilvl w:val="0"/>
          <w:numId w:val="0"/>
        </w:numPr>
        <w:ind w:left="520"/>
      </w:pPr>
      <w:r>
        <w:drawing>
          <wp:anchor simplePos="0" relativeHeight="251658240" behindDoc="0" locked="0" layoutInCell="1" allowOverlap="1">
            <wp:simplePos x="0" y="0"/>
            <wp:positionH relativeFrom="column">
              <wp:posOffset>330200</wp:posOffset>
            </wp:positionH>
            <wp:positionV relativeFrom="line">
              <wp:posOffset>1270</wp:posOffset>
            </wp:positionV>
            <wp:extent cx="5069840" cy="3802380"/>
            <wp:wrapTopAndBottom/>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2" name=""/>
                    <pic:cNvPicPr>
                      <a:picLocks noChangeAspect="1"/>
                    </pic:cNvPicPr>
                  </pic:nvPicPr>
                  <pic:blipFill>
                    <a:blip xmlns:r="http://schemas.openxmlformats.org/officeDocument/2006/relationships" r:embed="rId5"/>
                    <a:stretch>
                      <a:fillRect/>
                    </a:stretch>
                  </pic:blipFill>
                  <pic:spPr>
                    <a:xfrm>
                      <a:off x="0" y="0"/>
                      <a:ext cx="5069840" cy="3802380"/>
                    </a:xfrm>
                    <a:prstGeom prst="rect">
                      <a:avLst/>
                    </a:prstGeom>
                  </pic:spPr>
                </pic:pic>
              </a:graphicData>
            </a:graphic>
          </wp:anchor>
        </w:drawing>
      </w:r>
    </w:p>
    <w:p>
      <w:pPr>
        <w:pStyle w:val="Heading1"/>
        <w:numPr>
          <w:ilvl w:val="0"/>
          <w:numId w:val="104"/>
        </w:numPr>
      </w:pPr>
      <w:r>
        <w:t>コレ1枚でわかるモノのインターネット（IoT）</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59264" behindDoc="0" locked="0" layoutInCell="1" allowOverlap="1">
            <wp:simplePos x="0" y="0"/>
            <wp:positionH relativeFrom="column">
              <wp:posOffset>660400</wp:posOffset>
            </wp:positionH>
            <wp:positionV relativeFrom="line">
              <wp:posOffset>1270</wp:posOffset>
            </wp:positionV>
            <wp:extent cx="4739640" cy="3554730"/>
            <wp:wrapTopAndBottom/>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4" name=""/>
                    <pic:cNvPicPr>
                      <a:picLocks noChangeAspect="1"/>
                    </pic:cNvPicPr>
                  </pic:nvPicPr>
                  <pic:blipFill>
                    <a:blip xmlns:r="http://schemas.openxmlformats.org/officeDocument/2006/relationships" r:embed="rId6"/>
                    <a:stretch>
                      <a:fillRect/>
                    </a:stretch>
                  </pic:blipFill>
                  <pic:spPr>
                    <a:xfrm>
                      <a:off x="0" y="0"/>
                      <a:ext cx="4739640" cy="3554730"/>
                    </a:xfrm>
                    <a:prstGeom prst="rect">
                      <a:avLst/>
                    </a:prstGeom>
                  </pic:spPr>
                </pic:pic>
              </a:graphicData>
            </a:graphic>
          </wp:anchor>
        </w:drawing>
      </w:r>
    </w:p>
    <w:p>
      <w:pPr>
        <w:pStyle w:val="Heading2"/>
        <w:numPr>
          <w:ilvl w:val="1"/>
          <w:numId w:val="104"/>
        </w:numPr>
      </w:pPr>
      <w:r>
        <w:t>■■■■モノ同士がつながり全体で協調・連携する</w:t>
      </w:r>
    </w:p>
    <w:p>
      <w:pPr>
        <w:numPr>
          <w:ilvl w:val="2"/>
          <w:numId w:val="104"/>
        </w:numPr>
      </w:pPr>
      <w:r>
        <w:t>前を走っている自動車がスピードを落とせば、 後方の自動車もそれにあわせてスピードを落とします。 自動車と信号機がつながり、 通行量に応じて信号機の点灯を制御しますのでもっとスムーズな走行ができます。 その結果、 渋滞は解消され、 無駄なガソリンの消費も抑えられ、 環境にやさしい輸送が実現します。</w:t>
      </w:r>
    </w:p>
    <w:p>
      <w:pPr>
        <w:numPr>
          <w:ilvl w:val="2"/>
          <w:numId w:val="104"/>
        </w:numPr>
      </w:pPr>
      <w:r>
        <w:t>このように、 モノ同士がつながることでモノがお互いに協調・連携しながら、 全体最適を実現してくれるのです。</w:t>
      </w:r>
    </w:p>
    <w:p>
      <w:pPr>
        <w:pStyle w:val="Heading2"/>
        <w:numPr>
          <w:ilvl w:val="1"/>
          <w:numId w:val="104"/>
        </w:numPr>
      </w:pPr>
      <w:r>
        <w:t>■■■■クラウドにつながりモノ自身が賢くなる</w:t>
      </w:r>
    </w:p>
    <w:p>
      <w:pPr>
        <w:numPr>
          <w:ilvl w:val="2"/>
          <w:numId w:val="104"/>
        </w:numPr>
      </w:pPr>
      <w:r>
        <w:t>電子レンジはクラウド・サービスからいま話題の料理のレシピを手に入れ最適な時間や調理法を設定してくれます。</w:t>
      </w:r>
    </w:p>
    <w:p>
      <w:pPr>
        <w:numPr>
          <w:ilvl w:val="2"/>
          <w:numId w:val="104"/>
        </w:numPr>
      </w:pPr>
      <w:r>
        <w:t>冷蔵庫は少なくなった常備食材を検知して自動で発注してくれます。</w:t>
      </w:r>
    </w:p>
    <w:p>
      <w:pPr>
        <w:numPr>
          <w:ilvl w:val="2"/>
          <w:numId w:val="104"/>
        </w:numPr>
      </w:pPr>
      <w:r>
        <w:t>自動車に今日食べたい料理を話しかけるとおすすめのレストランを紹介し予約までしくれます。 そして渋滞のない快適なルートに沿って自動車を走らせてくれるでしょう。</w:t>
      </w:r>
    </w:p>
    <w:p>
      <w:pPr>
        <w:numPr>
          <w:ilvl w:val="2"/>
          <w:numId w:val="104"/>
        </w:numPr>
      </w:pPr>
      <w:r>
        <w:t>ひとつひとつのモノに大きなデータや頭脳を持たせることには限界がありますが、 モノにつながったインターネットの先には、 ほぼ無尽蔵のデータ格納場所であり膨大な処理能力を持った頭脳であるクラウドがあります。 モノは、 このクラウドにデータを送り様々なデータ処理を行うことで、 モノ単体ではなしえない強力な頭脳を持つことができるのです。</w:t>
      </w:r>
    </w:p>
    <w:p>
      <w:pPr>
        <w:pStyle w:val="Heading2"/>
        <w:numPr>
          <w:ilvl w:val="1"/>
          <w:numId w:val="104"/>
        </w:numPr>
      </w:pPr>
      <w:r>
        <w:t>■■■■モノがリアルタイムでつながり、 いまの事実を伝えてくれる</w:t>
      </w:r>
    </w:p>
    <w:p>
      <w:pPr>
        <w:numPr>
          <w:ilvl w:val="2"/>
          <w:numId w:val="104"/>
        </w:numPr>
      </w:pPr>
      <w:r>
        <w:t>航空機のジェット・エンジンの稼働状況がリアルタイムに分かることで、 故障や不具合を即座に把握できパイロットに適切な指示を与えることや、 着陸先の空港で交換部品やエンジニアを事前に待機させておき、 着陸後すぐに点検修理して次のフライトを欠航させないといった対応ができます。</w:t>
      </w:r>
    </w:p>
    <w:p>
      <w:pPr>
        <w:numPr>
          <w:ilvl w:val="2"/>
          <w:numId w:val="104"/>
        </w:numPr>
      </w:pPr>
      <w:r>
        <w:t>そのときの道路の混み具合や今後の渋滞予測に応じて、 自分の乗っている自動車を最適なルートに誘導してくれます。</w:t>
      </w:r>
    </w:p>
    <w:p>
      <w:pPr>
        <w:numPr>
          <w:ilvl w:val="2"/>
          <w:numId w:val="104"/>
        </w:numPr>
      </w:pPr>
      <w:r>
        <w:t>災害が起きたとき、 スマートフォンやウェアラブルを持っている人の動きをリアルタイムで捉えながら、 安全な避難経路へと誘導してくれます。</w:t>
      </w:r>
    </w:p>
    <w:p>
      <w:pPr>
        <w:numPr>
          <w:ilvl w:val="2"/>
          <w:numId w:val="104"/>
        </w:numPr>
      </w:pPr>
      <w:r>
        <w:t>このようにモノがリアルタイムにつながることで、 これまでとは大きく異なるビジネス・モデルの実現します。</w:t>
      </w:r>
    </w:p>
    <w:p>
      <w:pPr>
        <w:pStyle w:val="Heading1"/>
        <w:numPr>
          <w:ilvl w:val="0"/>
          <w:numId w:val="104"/>
        </w:numPr>
      </w:pPr>
      <w:r>
        <w:t>IoTの２つの意味</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60288" behindDoc="0" locked="0" layoutInCell="1" allowOverlap="1">
            <wp:simplePos x="0" y="0"/>
            <wp:positionH relativeFrom="column">
              <wp:posOffset>660400</wp:posOffset>
            </wp:positionH>
            <wp:positionV relativeFrom="line">
              <wp:posOffset>1270</wp:posOffset>
            </wp:positionV>
            <wp:extent cx="4739640" cy="3554730"/>
            <wp:wrapTopAndBottom/>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6" name=""/>
                    <pic:cNvPicPr>
                      <a:picLocks noChangeAspect="1"/>
                    </pic:cNvPicPr>
                  </pic:nvPicPr>
                  <pic:blipFill>
                    <a:blip xmlns:r="http://schemas.openxmlformats.org/officeDocument/2006/relationships" r:embed="rId7"/>
                    <a:stretch>
                      <a:fillRect/>
                    </a:stretch>
                  </pic:blipFill>
                  <pic:spPr>
                    <a:xfrm>
                      <a:off x="0" y="0"/>
                      <a:ext cx="4739640" cy="3554730"/>
                    </a:xfrm>
                    <a:prstGeom prst="rect">
                      <a:avLst/>
                    </a:prstGeom>
                  </pic:spPr>
                </pic:pic>
              </a:graphicData>
            </a:graphic>
          </wp:anchor>
        </w:drawing>
      </w:r>
    </w:p>
    <w:p>
      <w:pPr>
        <w:pStyle w:val="Heading2"/>
        <w:numPr>
          <w:ilvl w:val="1"/>
          <w:numId w:val="104"/>
        </w:numPr>
      </w:pPr>
      <w:r>
        <w:t>１つは、 「現実世界の出来事をデジタルデータに変換し、 ネットに送り出す機器や仕組み」</w:t>
      </w:r>
    </w:p>
    <w:p>
      <w:pPr>
        <w:pStyle w:val="Heading2"/>
        <w:numPr>
          <w:ilvl w:val="1"/>
          <w:numId w:val="104"/>
        </w:numPr>
      </w:pPr>
      <w:r>
        <w:t>もう一つは、 「デジタルデータで現実世界を捉え、 アナログな現実世界を動かす仕組み」</w:t>
      </w:r>
    </w:p>
    <w:p>
      <w:pPr>
        <w:pStyle w:val="Heading1"/>
        <w:numPr>
          <w:ilvl w:val="0"/>
          <w:numId w:val="104"/>
        </w:numPr>
      </w:pPr>
      <w:r>
        <w:t>M2MとIoTの違い</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61312" behindDoc="0" locked="0" layoutInCell="1" allowOverlap="1">
            <wp:simplePos x="0" y="0"/>
            <wp:positionH relativeFrom="column">
              <wp:posOffset>660400</wp:posOffset>
            </wp:positionH>
            <wp:positionV relativeFrom="line">
              <wp:posOffset>1270</wp:posOffset>
            </wp:positionV>
            <wp:extent cx="4739640" cy="3554730"/>
            <wp:wrapTopAndBottom/>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8" name=""/>
                    <pic:cNvPicPr>
                      <a:picLocks noChangeAspect="1"/>
                    </pic:cNvPicPr>
                  </pic:nvPicPr>
                  <pic:blipFill>
                    <a:blip xmlns:r="http://schemas.openxmlformats.org/officeDocument/2006/relationships" r:embed="rId8"/>
                    <a:stretch>
                      <a:fillRect/>
                    </a:stretch>
                  </pic:blipFill>
                  <pic:spPr>
                    <a:xfrm>
                      <a:off x="0" y="0"/>
                      <a:ext cx="4739640" cy="3554730"/>
                    </a:xfrm>
                    <a:prstGeom prst="rect">
                      <a:avLst/>
                    </a:prstGeom>
                  </pic:spPr>
                </pic:pic>
              </a:graphicData>
            </a:graphic>
          </wp:anchor>
        </w:drawing>
      </w:r>
    </w:p>
    <w:p>
      <w:pPr>
        <w:pStyle w:val="Heading2"/>
        <w:numPr>
          <w:ilvl w:val="1"/>
          <w:numId w:val="104"/>
        </w:numPr>
      </w:pPr>
      <w:r>
        <w:t>【図解】コレ一枚で分かるM2MとIoTの違い</w:t>
      </w:r>
    </w:p>
    <w:p>
      <w:pPr>
        <w:pStyle w:val="Heading2"/>
        <w:numPr>
          <w:ilvl w:val="1"/>
          <w:numId w:val="104"/>
        </w:numPr>
      </w:pPr>
      <w:r>
        <w:t>モノにセンサーを組み込み、 データを収集し監視するという仕組みはIoTという言葉が登場する遙か以前からありました。 1964年に開通した新幹線、 1974年に運用が始まった「地域気象観測システム：アメダス」、 1970年代に始まった生産設備の自動化などでも、 同様の仕組みが使われていました。 しかし、 それらはどれも特定の業務目的に特化した仕組みで、 他のサービスで再利用されるといったことは想定されていませんでした。 このような仕組みは、 やがてM2M (エム・ツー・エム：Machine to Machine)と呼ばれるようになります。</w:t>
      </w:r>
    </w:p>
    <w:p>
      <w:pPr>
        <w:pStyle w:val="Heading2"/>
        <w:numPr>
          <w:ilvl w:val="1"/>
          <w:numId w:val="104"/>
        </w:numPr>
      </w:pPr>
      <w:r>
        <w:t>その後、 センサーやコンピューターの小型・高性能化、 低価格化が進み、 通信も高速・高性能化とともに料金が大幅に下がりました。 また、 インターネットやクラウドの普及とともに、 M2Mの適用領域は大きく拡がります。 そして、 様々な「モノ」がインターネットに接続され、 さらにはモノ同士がお互いにつながるようになり、 IoT（アイ・オー・ティー：Internet of Things）という用語がM2Mに置き換わるように広く使われるようになりました。</w:t>
      </w:r>
    </w:p>
    <w:p>
      <w:pPr>
        <w:pStyle w:val="Heading2"/>
        <w:numPr>
          <w:ilvl w:val="1"/>
          <w:numId w:val="104"/>
        </w:numPr>
      </w:pPr>
      <w:r>
        <w:t>「IoT」という用語は、 1999年に無線ICタグの専門家であるケビン・アシュトンが初めて使ったとされています。 彼は、 当初は無線ICタグを使った商品管理システムをインターネットに例えて使っていたようですが、 商品だけではなく様々なモノをインターネットにつなぐ概念として、 その後転用されたと言われています。</w:t>
      </w:r>
    </w:p>
    <w:p>
      <w:pPr>
        <w:pStyle w:val="Heading2"/>
        <w:numPr>
          <w:ilvl w:val="1"/>
          <w:numId w:val="104"/>
        </w:numPr>
      </w:pPr>
      <w:r>
        <w:t>IoTがかつてのM2Mと本質的に違うのは、 センサーを搭載した機械やモノの数が桁違いに多いことに加え、 インターネットやクラウドというオープンな仕組みの上で使われ、 自社以外の企業ともつながり、 新たな組合せを生みだすことができることです。 例えば、</w:t>
      </w:r>
    </w:p>
    <w:p>
      <w:pPr>
        <w:pStyle w:val="Heading2"/>
        <w:numPr>
          <w:ilvl w:val="1"/>
          <w:numId w:val="104"/>
        </w:numPr>
      </w:pPr>
      <w:r>
        <w:t>あなたが持っているスマートフォンのGPSを使えば自分の位置が分かります。 そんなGPSのデータを大量に集め、 その移動時間やルートを解析することで、 地図上に「道路の渋滞状況」を表示させることができます。</w:t>
      </w:r>
    </w:p>
    <w:p>
      <w:pPr>
        <w:pStyle w:val="Heading2"/>
        <w:numPr>
          <w:ilvl w:val="1"/>
          <w:numId w:val="104"/>
        </w:numPr>
      </w:pPr>
      <w:r>
        <w:t>自動車に組み込まれたセンサーによって運転手の運転の仕方を分析し、 運転手ごとに省エネ運転や安全運転のアドバイスを行うことができます。 さらにそのデータを保険会社と共有することで、 安全運転をしている運転手の保険料を割り引く自動車保険が登場しています。</w:t>
      </w:r>
    </w:p>
    <w:p>
      <w:pPr>
        <w:pStyle w:val="Heading2"/>
        <w:numPr>
          <w:ilvl w:val="1"/>
          <w:numId w:val="104"/>
        </w:numPr>
      </w:pPr>
      <w:r>
        <w:t>損保会社は、 気象情報企業が集めた気象データを用いることで、 将来における住宅や設備の損害請求を予測し、 悪天候や災害が起こるリスクや影響を地域ごとに定量化することができます。 そのリスク情報に基づいて、 契約者個別の保険内容を組むことや財務上のリスクを減らすための取り組みができるようになります。  また、 天候の悪化が予想される地域を走行しているドライバーにスマートフォンから注意を促し、 近辺のスターバックスでやり過ごすように促し、 そのための割引クーポンを発行できるようになります。 それによって、 事故を未然に防ぎ保険料の支払いを減らすことができます。</w:t>
      </w:r>
    </w:p>
    <w:p>
      <w:pPr>
        <w:pStyle w:val="Heading2"/>
        <w:numPr>
          <w:ilvl w:val="1"/>
          <w:numId w:val="104"/>
        </w:numPr>
      </w:pPr>
      <w:r>
        <w:t>データで様々なサービスがつながることで、 IoTはビジネスに新しい組合せを生みだすエコシステムを築きます。 それが、 これまでには無かった便利で効率のよいサービスや社会システムを登場させる基盤となるのです。</w:t>
      </w:r>
    </w:p>
    <w:p>
      <w:pPr>
        <w:pStyle w:val="Heading1"/>
        <w:numPr>
          <w:ilvl w:val="0"/>
          <w:numId w:val="104"/>
        </w:numPr>
      </w:pPr>
      <w:r>
        <w:t>IoTとアプリケーション</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62336" behindDoc="0" locked="0" layoutInCell="1" allowOverlap="1">
            <wp:simplePos x="0" y="0"/>
            <wp:positionH relativeFrom="column">
              <wp:posOffset>660400</wp:posOffset>
            </wp:positionH>
            <wp:positionV relativeFrom="line">
              <wp:posOffset>1270</wp:posOffset>
            </wp:positionV>
            <wp:extent cx="4739640" cy="3554730"/>
            <wp:wrapTopAndBottom/>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0" name=""/>
                    <pic:cNvPicPr>
                      <a:picLocks noChangeAspect="1"/>
                    </pic:cNvPicPr>
                  </pic:nvPicPr>
                  <pic:blipFill>
                    <a:blip xmlns:r="http://schemas.openxmlformats.org/officeDocument/2006/relationships" r:embed="rId9"/>
                    <a:stretch>
                      <a:fillRect/>
                    </a:stretch>
                  </pic:blipFill>
                  <pic:spPr>
                    <a:xfrm>
                      <a:off x="0" y="0"/>
                      <a:ext cx="4739640" cy="3554730"/>
                    </a:xfrm>
                    <a:prstGeom prst="rect">
                      <a:avLst/>
                    </a:prstGeom>
                  </pic:spPr>
                </pic:pic>
              </a:graphicData>
            </a:graphic>
          </wp:anchor>
        </w:drawing>
      </w:r>
    </w:p>
    <w:p>
      <w:pPr>
        <w:pStyle w:val="Heading2"/>
        <w:numPr>
          <w:ilvl w:val="1"/>
          <w:numId w:val="104"/>
        </w:numPr>
      </w:pPr>
      <w:r>
        <w:t>【図解】コレ１枚でわかるIoTアプリケーション</w:t>
      </w:r>
    </w:p>
    <w:p>
      <w:pPr>
        <w:pStyle w:val="Heading2"/>
        <w:numPr>
          <w:ilvl w:val="1"/>
          <w:numId w:val="104"/>
        </w:numPr>
      </w:pPr>
      <w:r>
        <w:t>IoTは、 私たちの日常生活や社会活動といったアナログな現実世界の出来事をデジタル・データに置き換え、 インターネットを介してクラウドに集めてゆきます。 IoTの普及・拡大により、 そのデータ量はどんどん増加してゆくでしょう。 そんなビッグデータをただ溜め込んでいても意味がありません。 それを統計的な手法や人工知能を使い、 解析・解釈することですることで、 そのデータに潜む規則性や関係性、 データ相互のつながりや構造を見つけ出し、 様々なアプリケーションで使われるようになります。</w:t>
      </w:r>
    </w:p>
    <w:p>
      <w:pPr>
        <w:pStyle w:val="Heading2"/>
        <w:numPr>
          <w:ilvl w:val="1"/>
          <w:numId w:val="104"/>
        </w:numPr>
      </w:pPr>
      <w:r>
        <w:t>社会活動・公共活動</w:t>
      </w:r>
    </w:p>
    <w:p>
      <w:pPr>
        <w:numPr>
          <w:ilvl w:val="2"/>
          <w:numId w:val="104"/>
        </w:numPr>
      </w:pPr>
      <w:r>
        <w:t>【データ発生源】建物、 公共設備、 気象、 環境、 交通機関、 道路など</w:t>
      </w:r>
    </w:p>
    <w:p>
      <w:pPr>
        <w:numPr>
          <w:ilvl w:val="2"/>
          <w:numId w:val="104"/>
        </w:numPr>
      </w:pPr>
      <w:r>
        <w:t>【データ】振動、 ゆがみ、 交通量、 騒音、 気温、 湿度、 風向、 水量など</w:t>
      </w:r>
    </w:p>
    <w:p>
      <w:pPr>
        <w:numPr>
          <w:ilvl w:val="2"/>
          <w:numId w:val="104"/>
        </w:numPr>
      </w:pPr>
      <w:r>
        <w:t>【価値や便益】災害時避難誘導・災害に関わる警報や注意・エネルギー需給調整・交通監視・管制・見守りや犯罪の抑止など</w:t>
      </w:r>
    </w:p>
    <w:p>
      <w:pPr>
        <w:pStyle w:val="Heading2"/>
        <w:numPr>
          <w:ilvl w:val="1"/>
          <w:numId w:val="104"/>
        </w:numPr>
      </w:pPr>
      <w:r>
        <w:t>日常生活・人間活動</w:t>
      </w:r>
    </w:p>
    <w:p>
      <w:pPr>
        <w:numPr>
          <w:ilvl w:val="2"/>
          <w:numId w:val="104"/>
        </w:numPr>
      </w:pPr>
      <w:r>
        <w:t>【データ発生源】ウェアラブル・デバイス、 センサー内蔵のホームスタットや家電製品、 自動車、 衣服や靴、 携帯品など</w:t>
      </w:r>
    </w:p>
    <w:p>
      <w:pPr>
        <w:numPr>
          <w:ilvl w:val="2"/>
          <w:numId w:val="104"/>
        </w:numPr>
      </w:pPr>
      <w:r>
        <w:t>【データ】体温や脈拍、 発汗、 人の動き、 室温や湿度、 涙や汗の成分、 位置情報、 車載機器の状況など</w:t>
      </w:r>
    </w:p>
    <w:p>
      <w:pPr>
        <w:numPr>
          <w:ilvl w:val="2"/>
          <w:numId w:val="104"/>
        </w:numPr>
      </w:pPr>
      <w:r>
        <w:t>【価値や便益】生活・健康の改善指導、 生活環境の監視・制御、 予防診断、 個人の嗜好にあわせた情報提供、 安全運転・自動運転など</w:t>
      </w:r>
    </w:p>
    <w:p>
      <w:pPr>
        <w:pStyle w:val="Heading2"/>
        <w:numPr>
          <w:ilvl w:val="1"/>
          <w:numId w:val="104"/>
        </w:numPr>
      </w:pPr>
      <w:r>
        <w:t>事業活動・産業活動</w:t>
      </w:r>
    </w:p>
    <w:p>
      <w:pPr>
        <w:numPr>
          <w:ilvl w:val="2"/>
          <w:numId w:val="104"/>
        </w:numPr>
      </w:pPr>
      <w:r>
        <w:t>【データ発生源】工作機械やロボットに組み込まれる様々なセンサーや計測装置など</w:t>
      </w:r>
    </w:p>
    <w:p>
      <w:pPr>
        <w:numPr>
          <w:ilvl w:val="2"/>
          <w:numId w:val="104"/>
        </w:numPr>
      </w:pPr>
      <w:r>
        <w:t>【データ】距離、 高度、 位置、 温度、 流量、 確度、 加速度、 加重、 光度など</w:t>
      </w:r>
    </w:p>
    <w:p>
      <w:pPr>
        <w:numPr>
          <w:ilvl w:val="2"/>
          <w:numId w:val="104"/>
        </w:numPr>
      </w:pPr>
      <w:r>
        <w:t>【価値や便益】産業機械監視・制御、 工場の自動操業、 品質や精度の監視と自動調整、 最適物流統制、 省エネのための機器制御など</w:t>
      </w:r>
    </w:p>
    <w:p>
      <w:pPr>
        <w:pStyle w:val="Heading1"/>
        <w:numPr>
          <w:ilvl w:val="0"/>
          <w:numId w:val="104"/>
        </w:numPr>
      </w:pPr>
      <w:r>
        <w:t>デジタル化の歴史</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63360" behindDoc="0" locked="0" layoutInCell="1" allowOverlap="1">
            <wp:simplePos x="0" y="0"/>
            <wp:positionH relativeFrom="column">
              <wp:posOffset>660400</wp:posOffset>
            </wp:positionH>
            <wp:positionV relativeFrom="line">
              <wp:posOffset>1270</wp:posOffset>
            </wp:positionV>
            <wp:extent cx="4739640" cy="3554730"/>
            <wp:wrapTopAndBottom/>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 name=""/>
                    <pic:cNvPicPr>
                      <a:picLocks noChangeAspect="1"/>
                    </pic:cNvPicPr>
                  </pic:nvPicPr>
                  <pic:blipFill>
                    <a:blip xmlns:r="http://schemas.openxmlformats.org/officeDocument/2006/relationships" r:embed="rId10"/>
                    <a:stretch>
                      <a:fillRect/>
                    </a:stretch>
                  </pic:blipFill>
                  <pic:spPr>
                    <a:xfrm>
                      <a:off x="0" y="0"/>
                      <a:ext cx="4739640" cy="3554730"/>
                    </a:xfrm>
                    <a:prstGeom prst="rect">
                      <a:avLst/>
                    </a:prstGeom>
                  </pic:spPr>
                </pic:pic>
              </a:graphicData>
            </a:graphic>
          </wp:anchor>
        </w:drawing>
      </w:r>
    </w:p>
    <w:p>
      <w:pPr>
        <w:pStyle w:val="Heading2"/>
        <w:numPr>
          <w:ilvl w:val="1"/>
          <w:numId w:val="104"/>
        </w:numPr>
      </w:pPr>
      <w:r>
        <w:t>1950年代</w:t>
      </w:r>
    </w:p>
    <w:p>
      <w:pPr>
        <w:numPr>
          <w:ilvl w:val="2"/>
          <w:numId w:val="104"/>
        </w:numPr>
      </w:pPr>
      <w:r>
        <w:t>1950年代、 コンピュータがビジネスで使われるようになりました。 1964年、 いまで言うメインフレームの前身であるIBM システム/360が登場し、 ビジネス・コンピューターの需要が一気に拡大します。 そして、 大規模な計算業務のデジタル化が始まりました。</w:t>
      </w:r>
    </w:p>
    <w:p>
      <w:pPr>
        <w:pStyle w:val="Heading2"/>
        <w:numPr>
          <w:ilvl w:val="1"/>
          <w:numId w:val="104"/>
        </w:numPr>
      </w:pPr>
      <w:r>
        <w:t>1970年代</w:t>
      </w:r>
    </w:p>
    <w:p>
      <w:pPr>
        <w:numPr>
          <w:ilvl w:val="2"/>
          <w:numId w:val="104"/>
        </w:numPr>
      </w:pPr>
      <w:r>
        <w:t>1970年代、 コンピュータの用途はさらに広がります。 伝票の発行や経理処理、 生産現場での繰り返し作業など、 定型化された繰り返し業務（ルーチンワーク）がコンピュータによって処理される時代になったのです。</w:t>
      </w:r>
    </w:p>
    <w:p>
      <w:pPr>
        <w:pStyle w:val="Heading2"/>
        <w:numPr>
          <w:ilvl w:val="1"/>
          <w:numId w:val="104"/>
        </w:numPr>
      </w:pPr>
      <w:r>
        <w:t>1980年代</w:t>
      </w:r>
    </w:p>
    <w:p>
      <w:pPr>
        <w:numPr>
          <w:ilvl w:val="2"/>
          <w:numId w:val="104"/>
        </w:numPr>
      </w:pPr>
      <w:r>
        <w:t>1980年代、 小型コンピュータやPCの登場により、 コンピュータは多くの企業に広く行き渡ります。 また、 企業内にネットワークが引かれ、 個人や部門を越えた伝票業務の流れ（ワークフロー）がコンピュータに取り込まれデジタル化されるようになりました。</w:t>
      </w:r>
    </w:p>
    <w:p>
      <w:pPr>
        <w:pStyle w:val="Heading2"/>
        <w:numPr>
          <w:ilvl w:val="1"/>
          <w:numId w:val="104"/>
        </w:numPr>
      </w:pPr>
      <w:r>
        <w:t>1990年代</w:t>
      </w:r>
    </w:p>
    <w:p>
      <w:pPr>
        <w:numPr>
          <w:ilvl w:val="2"/>
          <w:numId w:val="104"/>
        </w:numPr>
      </w:pPr>
      <w:r>
        <w:t>1990年代に入り、 PCは一人一台の時代を迎えます。 そして、 電子メールが使われるようになり、 文書や帳票の作成をPCでこなし、 それらを共有する需要も生まれました。 そんな時代を背景にグループウェアが登場し、 共同作業（コラボレーション）のデジタル化がすすんでゆきました。 インターネットも登場し、 コラボレーションはさらに広がりを見せ始めます。</w:t>
      </w:r>
    </w:p>
    <w:p>
      <w:pPr>
        <w:pStyle w:val="Heading2"/>
        <w:numPr>
          <w:ilvl w:val="1"/>
          <w:numId w:val="104"/>
        </w:numPr>
      </w:pPr>
      <w:r>
        <w:t>2000年代</w:t>
      </w:r>
    </w:p>
    <w:p>
      <w:pPr>
        <w:numPr>
          <w:ilvl w:val="2"/>
          <w:numId w:val="104"/>
        </w:numPr>
      </w:pPr>
      <w:r>
        <w:t>2000年代に入り、 FacebookやTwitterといったソーシャルメディアが登場します。 また、 2007年のiPhoneの登場により、 誰もが常時ネットにつながる時代を迎え、 ヒトとヒトのつながり（エンゲージメント）が、 デジタル化される時代を迎えます。</w:t>
      </w:r>
    </w:p>
    <w:p>
      <w:pPr>
        <w:pStyle w:val="Heading2"/>
        <w:numPr>
          <w:ilvl w:val="1"/>
          <w:numId w:val="104"/>
        </w:numPr>
      </w:pPr>
      <w:r>
        <w:t>そして、 いま</w:t>
      </w:r>
    </w:p>
    <w:p>
      <w:pPr>
        <w:numPr>
          <w:ilvl w:val="2"/>
          <w:numId w:val="104"/>
        </w:numPr>
      </w:pPr>
      <w:r>
        <w:t>そして、 いまIoTの時代を迎えようとしています。 モノが直接ネットにつながり、 モノやヒトの状態や活動がデータとして集められ、 ネットに送り出される仕組みが出来上がりつつあります。 私たちの日常生活や社会活動に伴う全てのアクティビティがデジタル化されようとしているのです。</w:t>
      </w:r>
    </w:p>
    <w:p>
      <w:pPr>
        <w:pStyle w:val="Heading1"/>
        <w:numPr>
          <w:ilvl w:val="0"/>
          <w:numId w:val="104"/>
        </w:numPr>
      </w:pPr>
      <w:r>
        <w:t>IoTがもたらす２つのパラダイムシフト</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64384" behindDoc="0" locked="0" layoutInCell="1" allowOverlap="1">
            <wp:simplePos x="0" y="0"/>
            <wp:positionH relativeFrom="column">
              <wp:posOffset>660400</wp:posOffset>
            </wp:positionH>
            <wp:positionV relativeFrom="line">
              <wp:posOffset>1270</wp:posOffset>
            </wp:positionV>
            <wp:extent cx="4739640" cy="3554730"/>
            <wp:wrapTopAndBottom/>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4" name=""/>
                    <pic:cNvPicPr>
                      <a:picLocks noChangeAspect="1"/>
                    </pic:cNvPicPr>
                  </pic:nvPicPr>
                  <pic:blipFill>
                    <a:blip xmlns:r="http://schemas.openxmlformats.org/officeDocument/2006/relationships" r:embed="rId11"/>
                    <a:stretch>
                      <a:fillRect/>
                    </a:stretch>
                  </pic:blipFill>
                  <pic:spPr>
                    <a:xfrm>
                      <a:off x="0" y="0"/>
                      <a:ext cx="4739640" cy="3554730"/>
                    </a:xfrm>
                    <a:prstGeom prst="rect">
                      <a:avLst/>
                    </a:prstGeom>
                  </pic:spPr>
                </pic:pic>
              </a:graphicData>
            </a:graphic>
          </wp:anchor>
        </w:drawing>
      </w:r>
    </w:p>
    <w:p>
      <w:pPr>
        <w:pStyle w:val="Heading2"/>
        <w:numPr>
          <w:ilvl w:val="1"/>
          <w:numId w:val="104"/>
        </w:numPr>
      </w:pPr>
      <w:r>
        <w:t>【図解】コレ１枚でわかるIoTがもたらす２つのパラダイムシフト</w:t>
      </w:r>
    </w:p>
    <w:p>
      <w:pPr>
        <w:pStyle w:val="Heading2"/>
        <w:numPr>
          <w:ilvl w:val="1"/>
          <w:numId w:val="104"/>
        </w:numPr>
      </w:pPr>
      <w:r>
        <w:t>IoT（Internet of Things）は、 既存の常識をどのように変えようとしているのでしょうか。</w:t>
      </w:r>
    </w:p>
    <w:p>
      <w:pPr>
        <w:pStyle w:val="Heading2"/>
        <w:numPr>
          <w:ilvl w:val="1"/>
          <w:numId w:val="104"/>
        </w:numPr>
      </w:pPr>
      <w:r>
        <w:t>社会基盤のシフト</w:t>
      </w:r>
    </w:p>
    <w:p>
      <w:pPr>
        <w:numPr>
          <w:ilvl w:val="2"/>
          <w:numId w:val="104"/>
        </w:numPr>
      </w:pPr>
      <w:r>
        <w:t>IoTがもたらす常識の転換（パラダイムシフト）のひとつは、 現実世界（Physical World）と電脳世界（Cyber World）を一体化させた新たな社会基盤の実現です。</w:t>
      </w:r>
    </w:p>
    <w:p>
      <w:pPr>
        <w:numPr>
          <w:ilvl w:val="2"/>
          <w:numId w:val="104"/>
        </w:numPr>
      </w:pPr>
      <w:r>
        <w:t>スマートフォンやウェアラブル端末、 車や建物、 公共交通機関や道路・公共施設などに組み込まれたセンサーによって、 私たちの生活や社会の出来事は、 デジタルデータとして収集され、 インターネットに送り出されます。</w:t>
      </w:r>
    </w:p>
    <w:p>
      <w:pPr>
        <w:numPr>
          <w:ilvl w:val="2"/>
          <w:numId w:val="104"/>
        </w:numPr>
      </w:pPr>
      <w:r>
        <w:t>このようなネットワークにつながるデバイスの数は、 2015年の180億個から2020年には500億個に達すると言われており、 これによって現実社会が、 より緻密に、 そしてリアルタイムにデータ化され、 電脳世界に、 そのデジタルコピーを作り上げる仕組みが構築されようとしています。</w:t>
      </w:r>
    </w:p>
    <w:p>
      <w:pPr>
        <w:numPr>
          <w:ilvl w:val="2"/>
          <w:numId w:val="104"/>
        </w:numPr>
      </w:pPr>
      <w:r>
        <w:t>このデジタルコピーを使って、 様々なシミュレーションや人工知能を使った解析を行い、 現実社会の出来事を深く理解し、 様々な洞察や最適解を導き出すことができるようになります。 この結果は、 様々な業務サービスや情報提供サービスを介して、 現実世界に再びフィードバックされ、 新たな活動や変化をもたらします。 そして、 その動きは、 センサーに収集され、 また電脳世界に送られます。</w:t>
      </w:r>
    </w:p>
    <w:p>
      <w:pPr>
        <w:numPr>
          <w:ilvl w:val="2"/>
          <w:numId w:val="104"/>
        </w:numPr>
      </w:pPr>
      <w:r>
        <w:t>このような一連の仕組みをCyber-Physical System（CPS）と言います。</w:t>
      </w:r>
    </w:p>
    <w:p>
      <w:pPr>
        <w:numPr>
          <w:ilvl w:val="2"/>
          <w:numId w:val="104"/>
        </w:numPr>
      </w:pPr>
      <w:r>
        <w:t>CPSは、 日常生活や社会活動の様々な領域に組み込まれ、 これまでにできなかったような新たな価値を生みだしてゆくことになるでしょう。</w:t>
      </w:r>
    </w:p>
    <w:p>
      <w:pPr>
        <w:pStyle w:val="Heading2"/>
        <w:numPr>
          <w:ilvl w:val="1"/>
          <w:numId w:val="104"/>
        </w:numPr>
      </w:pPr>
      <w:r>
        <w:t>「モノ」の価値のシフト</w:t>
      </w:r>
    </w:p>
    <w:p>
      <w:pPr>
        <w:numPr>
          <w:ilvl w:val="2"/>
          <w:numId w:val="104"/>
        </w:numPr>
      </w:pPr>
      <w:r>
        <w:t>もうひとつのパラダイムシフトは、 「モノ」の価値の本質をハードウェアからサービスへとシフトさせることです。</w:t>
      </w:r>
    </w:p>
    <w:p>
      <w:pPr>
        <w:numPr>
          <w:ilvl w:val="2"/>
          <w:numId w:val="104"/>
        </w:numPr>
      </w:pPr>
      <w:r>
        <w:t>かつて、 モノの性能や機能、 品質や操作性は、 ハードウェアの「メカニズム」や「作り込み」といった物理的実態によって実現されました。 しかし、 いま多くのモノには、 コンピューターが組み込まれ、 ソフトウェアによって、 これらが実現されています。 もちろん、 ハードウェアの価値が失われることはありませんが、 もはやハードウェアだけでは、 モノ全体の価値を実現できない時代を迎えています。</w:t>
      </w:r>
    </w:p>
    <w:p>
      <w:pPr>
        <w:numPr>
          <w:ilvl w:val="2"/>
          <w:numId w:val="104"/>
        </w:numPr>
      </w:pPr>
      <w:r>
        <w:t>IoTの登場は、 この「ハードウェア＋ソフトウェア」としてのモノをインターネットにつなぎ、 クラウドと一体化することで、 これまでにはできなかったサービスを実現しようとしています。</w:t>
      </w:r>
    </w:p>
    <w:p>
      <w:pPr>
        <w:numPr>
          <w:ilvl w:val="2"/>
          <w:numId w:val="104"/>
        </w:numPr>
      </w:pPr>
      <w:r>
        <w:t>例えば、 自動車や設備機器に組み込まれたセンサーが、 クラウドサービスに送られ解析され、 予防保守の必要性やタイミングを個別に判断し、 故障で動かなくなる前に点検や修理を行うことを可能にします。 これにより、 ユーザーの満足度は高まり、 さらに保守・点検のタイミングや、 そこに関わる機材や部品、 エンジニアの稼働が個別最適化され、 サービス・コストの削減が可能になるでしょう。</w:t>
      </w:r>
    </w:p>
    <w:p>
      <w:pPr>
        <w:numPr>
          <w:ilvl w:val="2"/>
          <w:numId w:val="104"/>
        </w:numPr>
      </w:pPr>
      <w:r>
        <w:t>また、 稼働状況がリアルタイムで確実に計測できることから、 「モノ」を売らずに、 タクシー料金のように使用量に応じて課金するといった「サービスとしてモノ」を提供するビジネスも可能になります。</w:t>
      </w:r>
    </w:p>
    <w:p>
      <w:pPr>
        <w:numPr>
          <w:ilvl w:val="2"/>
          <w:numId w:val="104"/>
        </w:numPr>
      </w:pPr>
      <w:r>
        <w:t>自動車の場合、 運転者が安全な運転をしているのか、 乱暴な運転をしているのかを把握し、 保険料率を変動させるといったサービスも考えられます。 さらに、 ネットワークを介して、 モノに組み込まれたソフトウェアを更新し、 機能や性能、 操作性を向上させることも可能になります。</w:t>
      </w:r>
    </w:p>
    <w:p>
      <w:pPr>
        <w:numPr>
          <w:ilvl w:val="2"/>
          <w:numId w:val="104"/>
        </w:numPr>
      </w:pPr>
      <w:r>
        <w:t>このように、 モノそのものではなく、 モノを含むサービス全体が新たな価値を生みだすことになろうとしているのです。</w:t>
      </w:r>
    </w:p>
    <w:p>
      <w:pPr>
        <w:pStyle w:val="Heading2"/>
        <w:numPr>
          <w:ilvl w:val="1"/>
          <w:numId w:val="104"/>
        </w:numPr>
      </w:pPr>
      <w:r>
        <w:t>この２つのパラダイムシフトが、 私たちの生活や社会活動、 そしてビジネスを大きく変えてゆくことになるでしょう。</w:t>
      </w:r>
    </w:p>
    <w:p>
      <w:pPr>
        <w:pStyle w:val="Heading1"/>
        <w:numPr>
          <w:ilvl w:val="0"/>
          <w:numId w:val="104"/>
        </w:numPr>
      </w:pPr>
      <w:r>
        <w:t>デジタルコピー／デジタルツイン</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65408" behindDoc="0" locked="0" layoutInCell="1" allowOverlap="1">
            <wp:simplePos x="0" y="0"/>
            <wp:positionH relativeFrom="column">
              <wp:posOffset>660400</wp:posOffset>
            </wp:positionH>
            <wp:positionV relativeFrom="line">
              <wp:posOffset>1270</wp:posOffset>
            </wp:positionV>
            <wp:extent cx="4739640" cy="3554730"/>
            <wp:wrapTopAndBottom/>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 name=""/>
                    <pic:cNvPicPr>
                      <a:picLocks noChangeAspect="1"/>
                    </pic:cNvPicPr>
                  </pic:nvPicPr>
                  <pic:blipFill>
                    <a:blip xmlns:r="http://schemas.openxmlformats.org/officeDocument/2006/relationships" r:embed="rId12"/>
                    <a:stretch>
                      <a:fillRect/>
                    </a:stretch>
                  </pic:blipFill>
                  <pic:spPr>
                    <a:xfrm>
                      <a:off x="0" y="0"/>
                      <a:ext cx="4739640" cy="3554730"/>
                    </a:xfrm>
                    <a:prstGeom prst="rect">
                      <a:avLst/>
                    </a:prstGeom>
                  </pic:spPr>
                </pic:pic>
              </a:graphicData>
            </a:graphic>
          </wp:anchor>
        </w:drawing>
      </w:r>
    </w:p>
    <w:p>
      <w:pPr>
        <w:pStyle w:val="Heading2"/>
        <w:numPr>
          <w:ilvl w:val="1"/>
          <w:numId w:val="104"/>
        </w:numPr>
      </w:pPr>
      <w:r>
        <w:t>【図解】コレ１枚でわかるCPSの仕組み</w:t>
      </w:r>
    </w:p>
    <w:p>
      <w:pPr>
        <w:pStyle w:val="Heading2"/>
        <w:numPr>
          <w:ilvl w:val="1"/>
          <w:numId w:val="104"/>
        </w:numPr>
      </w:pPr>
      <w:r>
        <w:t>IoT（Internet of Things：モノのインターネット）は、 私たちの住む現実世界の出来事をデジタル・データに変換し、 ネットの世界（Cyber World：電脳世界）に送り出す仕掛けです。 そんなIoTが普及すれば、 私たちの日常生活や社会活動は、 きめ細かくリアルタイムにデジタル・データ化されることになります。</w:t>
      </w:r>
    </w:p>
    <w:p>
      <w:pPr>
        <w:pStyle w:val="Heading2"/>
        <w:numPr>
          <w:ilvl w:val="1"/>
          <w:numId w:val="104"/>
        </w:numPr>
      </w:pPr>
      <w:r>
        <w:t>IoTを支えるインターネットにつながるモノの数は、 2020年には500億個、 そのわずか5年後の2025年には2兆個にもなると言われ、 そのときには一人当たり250個ものインターネットにつながるモノに私たちは取り囲まれる計算になるのです。 つまり、 私たちの住む現実世界（Physical World）の緻密でリアルタイムなデジタル・コピーが電脳世界に出来上がる、 そんな時代を迎えようとしているのです。</w:t>
      </w:r>
    </w:p>
    <w:p>
      <w:pPr>
        <w:pStyle w:val="Heading2"/>
        <w:numPr>
          <w:ilvl w:val="1"/>
          <w:numId w:val="104"/>
        </w:numPr>
      </w:pPr>
      <w:r>
        <w:t>このような現実世界のデジタル・コピーを持つことの価値は、 それを使った様々な実験（シミュレーション）を電脳世界で行えることにあります。 例えば、 自動車や鉄道の交通網やそれを利用する人々の動きのデジタル・コピーを使い、 そこに大地震や大津波が襲ってきたことを想定して、 様々な実験を行うことができます。 例えば、 大津波で沿岸部の道路が寸断され、 都心部ではビル火災が起きて道路が通行できなくなります。 また、 鉄道は停まりターミナル駅に人があふれてしまいます。 そんな世界をいろいろと条件を変えて再現し、 そのときにどのように対処すれば一番被害を減らすことができるのかをいろいろな確度から検証することが可能になり、 防災・減災に役立てることができるのです。 このような実験を現実社会で行うことは決してできません。</w:t>
      </w:r>
    </w:p>
    <w:p>
      <w:pPr>
        <w:pStyle w:val="Heading2"/>
        <w:numPr>
          <w:ilvl w:val="1"/>
          <w:numId w:val="104"/>
        </w:numPr>
      </w:pPr>
      <w:r>
        <w:t>また、 ウェアラブル・デバイスを持つ数千万人あるいは数億人の身体状況や行動のデータを様々な角度から分析し、 病気を起こす可能性の高い生活習慣を見つけ出し、 生活習慣の改善や予防措置を促すことができれば、 大きな国家財政負担になっている医療費を削減することにつながります。</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8"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このような現実世界と電脳世界が、 デジタル・データでつながり、 一体となって機能する仕組みがサイバーフィジカル・システム（Cyber Physical System/CPS）です。</w:t>
      </w:r>
    </w:p>
    <w:p>
      <w:pPr>
        <w:pStyle w:val="Heading2"/>
        <w:numPr>
          <w:ilvl w:val="1"/>
          <w:numId w:val="104"/>
        </w:numPr>
      </w:pPr>
      <w:r>
        <w:t>ところで、 電脳世界に構築されるこのデジタル・コピーですが、 現実世界に存在するモノやヒトと根本的に異なる特徴があります。 それは、 物理的・地理的な障壁が存在しないことです。</w:t>
      </w:r>
    </w:p>
    <w:p>
      <w:pPr>
        <w:pStyle w:val="Heading2"/>
        <w:numPr>
          <w:ilvl w:val="1"/>
          <w:numId w:val="104"/>
        </w:numPr>
      </w:pPr>
      <w:r>
        <w:t>例えば、 私たちの住む現実世界では、 自分の肉体を瞬時に数千キロ離れた別の場所に移動させることはできません。 また、 モノに直接触れなければ、 それを使うことはできません。 また、 時間を巻き戻してやり直すことも未来の世界でいろいろと試してみることもできないのです。 しかし、 物理的実態のない電脳世界ではその制約はありません。 物理的、 時間的、 地理的な制約故に実現できない仕事の流れも電脳世界では実現できるのです。</w:t>
      </w:r>
    </w:p>
    <w:p>
      <w:pPr>
        <w:pStyle w:val="Heading2"/>
        <w:numPr>
          <w:ilvl w:val="1"/>
          <w:numId w:val="104"/>
        </w:numPr>
      </w:pPr>
      <w:r>
        <w:t>このようにデジタル・データによって構築される電脳世界においては、 現実世界では実現できなかった仕事の流れを作り出すことができます。 例えば、 多くの自動車の利用状況がリアルタイムに電脳世界に開示されていれば、 必要な時に誰もが自動車の空き時間を把握でき自動車を協同で利用することも可能になるでしょう。 また、 仲介者を介することなく世界中と様々な取引をすることもできます。 このような仕組みは、 ヒトやモノが物理的、 地理的に固定されている現実世界だけではなしえないことなのです。</w:t>
      </w:r>
    </w:p>
    <w:p>
      <w:pPr>
        <w:pStyle w:val="Heading2"/>
        <w:numPr>
          <w:ilvl w:val="1"/>
          <w:numId w:val="104"/>
        </w:numPr>
      </w:pPr>
      <w:r>
        <w:t>「既存の仕事の仕組みをデジタルで組み替え、 新たな価値を生みだす」</w:t>
      </w:r>
    </w:p>
    <w:p>
      <w:pPr>
        <w:pStyle w:val="Heading2"/>
        <w:numPr>
          <w:ilvl w:val="1"/>
          <w:numId w:val="104"/>
        </w:numPr>
      </w:pPr>
      <w:r>
        <w:t>効率化だけではない新たな価値を生みだすこのような取り組みは、 「デジタル・トランスフォーメーション」と呼ばれています。 CPSによってますますこのデジタル・トランスフォーメーションが拡がってゆくことになるのです。</w:t>
      </w:r>
    </w:p>
    <w:p>
      <w:pPr>
        <w:pStyle w:val="Heading1"/>
        <w:numPr>
          <w:ilvl w:val="0"/>
          <w:numId w:val="104"/>
        </w:numPr>
      </w:pPr>
      <w:r>
        <w:t>モノのサービス化（1）</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66432" behindDoc="0" locked="0" layoutInCell="1" allowOverlap="1">
            <wp:simplePos x="0" y="0"/>
            <wp:positionH relativeFrom="column">
              <wp:posOffset>660400</wp:posOffset>
            </wp:positionH>
            <wp:positionV relativeFrom="line">
              <wp:posOffset>1270</wp:posOffset>
            </wp:positionV>
            <wp:extent cx="4739640" cy="3554730"/>
            <wp:wrapTopAndBottom/>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0" name=""/>
                    <pic:cNvPicPr>
                      <a:picLocks noChangeAspect="1"/>
                    </pic:cNvPicPr>
                  </pic:nvPicPr>
                  <pic:blipFill>
                    <a:blip xmlns:r="http://schemas.openxmlformats.org/officeDocument/2006/relationships" r:embed="rId14"/>
                    <a:stretch>
                      <a:fillRect/>
                    </a:stretch>
                  </pic:blipFill>
                  <pic:spPr>
                    <a:xfrm>
                      <a:off x="0" y="0"/>
                      <a:ext cx="4739640" cy="3554730"/>
                    </a:xfrm>
                    <a:prstGeom prst="rect">
                      <a:avLst/>
                    </a:prstGeom>
                  </pic:spPr>
                </pic:pic>
              </a:graphicData>
            </a:graphic>
          </wp:anchor>
        </w:drawing>
      </w:r>
    </w:p>
    <w:p>
      <w:pPr>
        <w:pStyle w:val="Heading2"/>
        <w:numPr>
          <w:ilvl w:val="1"/>
          <w:numId w:val="104"/>
        </w:numPr>
      </w:pPr>
      <w:r>
        <w:t>IoTは「モノ」の価値をハードウェアからサービスへとシフトさせようとしています。</w:t>
      </w:r>
    </w:p>
    <w:p>
      <w:pPr>
        <w:pStyle w:val="Heading2"/>
        <w:numPr>
          <w:ilvl w:val="1"/>
          <w:numId w:val="104"/>
        </w:numPr>
      </w:pPr>
      <w:r>
        <w:t>かつてモノの性能や機能、 品質や操作性は、 ハードウェアの「細工」や「材料」によって物理的に実現していました。 しかし、 いま多くのモノには、 コンピューターが組み込まれ、 ソフトウェアによってこれらが実現しています。 もちろん、 ハードウェアの価値が失われることはありませんが、 ハードウェアだけでは機能や性能を生みだせない時代を迎えています。</w:t>
      </w:r>
    </w:p>
    <w:p>
      <w:pPr>
        <w:pStyle w:val="Heading2"/>
        <w:numPr>
          <w:ilvl w:val="1"/>
          <w:numId w:val="104"/>
        </w:numPr>
      </w:pPr>
      <w:r>
        <w:t>例えば、 以前のカメラは、 露出、 ピント、 絞り、 シャッター・スピード、 感度、 発色などは、 ハードウェアであるギアやカムなどの機械部品の細工やフイルムに塗布する感光剤の性能などによって実現していました。 しかし、 最近のデジタルカメラは、 そこに組み込まれたソフトウェアによってこれらを実現しています。</w:t>
      </w:r>
    </w:p>
    <w:p>
      <w:pPr>
        <w:pStyle w:val="Heading2"/>
        <w:numPr>
          <w:ilvl w:val="1"/>
          <w:numId w:val="104"/>
        </w:numPr>
      </w:pPr>
      <w:r>
        <w:t>いまでもハードウェアは、 モノの価値を決める要素であることに変わりはありませんが、 それは全体の一部に過ぎません。 むしろソフトウェアの機能や性能が、 モノの価値を実現する上で大きな役割を占めるようになりました。</w:t>
      </w:r>
    </w:p>
    <w:p>
      <w:pPr>
        <w:pStyle w:val="Heading2"/>
        <w:numPr>
          <w:ilvl w:val="1"/>
          <w:numId w:val="104"/>
        </w:numPr>
      </w:pPr>
      <w:r>
        <w:t>この「ハードウェア＋ソフトウェア」で構成された「モノ」がネットワークにつながれば、 モノの価値の本質はサービスへとシフトします。 例えば、</w:t>
      </w:r>
    </w:p>
    <w:p>
      <w:pPr>
        <w:numPr>
          <w:ilvl w:val="2"/>
          <w:numId w:val="104"/>
        </w:numPr>
      </w:pPr>
      <w:r>
        <w:t>デジタルカメラをインターネットにつないで、 ソフトウェアを更新すれば、 連写機能を向上させたり、 アートフィルターの種類を増やしたりと、 買ったときよりも高機能なものに変えてくれます。</w:t>
      </w:r>
    </w:p>
    <w:p>
      <w:pPr>
        <w:numPr>
          <w:ilvl w:val="2"/>
          <w:numId w:val="104"/>
        </w:numPr>
      </w:pPr>
      <w:r>
        <w:t>米国の電気自動車テスラのモデルS／Dシリーズには、 ハードウェアに自動運転機能が組み込まれています。 いまは法律上の規制もあって完全な自動運転はできませんが、 法律が整えばソフトウェアの更新によって完全な自律走行ができるようになるということです。</w:t>
      </w:r>
    </w:p>
    <w:p>
      <w:pPr>
        <w:numPr>
          <w:ilvl w:val="2"/>
          <w:numId w:val="104"/>
        </w:numPr>
      </w:pPr>
      <w:r>
        <w:t>AppleのiPodは、 楽曲ダウンロード・サービスのiTunes Music Storeや定額聴き放題サービスのApple Musicというクラウド・サービスと一体となって提供されるからこそ、 人気を博しているのです。</w:t>
      </w:r>
    </w:p>
    <w:p>
      <w:pPr>
        <w:pStyle w:val="Heading2"/>
        <w:numPr>
          <w:ilvl w:val="1"/>
          <w:numId w:val="104"/>
        </w:numPr>
      </w:pPr>
      <w:r>
        <w:t>このように、 モノがネットワークにつながることで、 モノは購入した後も継続的に機能を向上させ進化し続けます。 「モノ」は、 それを作り、 出荷することで完結するのではなく、 作られたモノとその後のサービスが一体となって、 モノの価値を生みだし続けるのです。</w:t>
      </w:r>
    </w:p>
    <w:p>
      <w:pPr>
        <w:pStyle w:val="Heading2"/>
        <w:numPr>
          <w:ilvl w:val="1"/>
          <w:numId w:val="104"/>
        </w:numPr>
      </w:pPr>
      <w:r>
        <w:t>また、 IoTは稼働状況をリアルタイムで確実に計測できるしくみでもあります。 これにより、 「モノ」を売らずに、 タクシー料金のように使用量に応じて課金するといった「サービスとしてモノ」を提供するビジネスができるようになります。 例えば、 先に紹介した航空機用のジェット・エンジンを製造・販売する英ロールスロイスは、 エンジンという「モノ」を販売するのではなく、 実際に使用した時間と出力の積に応じて、 エンジンの利用者である航空会社に利用量を請求する「Power by the Hour」というサービスを提供しています。 エンジンに組み込まれたセンサーが、 エンジンの使用状況や各部品の消耗具合、 不具合などを検知し、 ネットを経由してそのデータを送ります。 そのデータは解析され、 修理・点検の必要性やタイミングを個別に判断し、 故障で動かなくなる前に対応できるようになります。 これにより、 より安全な運行が実現し、 機材の稼働率が上がることでユーザーの満足度は高まります。 さらに保守・点検のタイミングや必要な部品の在庫、 エンジニアの稼働が最適化されることから、 サービス・コストの削減が可能になります。 他にも</w:t>
      </w:r>
    </w:p>
    <w:p>
      <w:pPr>
        <w:pStyle w:val="Heading2"/>
        <w:numPr>
          <w:ilvl w:val="1"/>
          <w:numId w:val="104"/>
        </w:numPr>
      </w:pPr>
      <w:r>
        <w:t>自動車で運転者が安全な運転をしているのか乱暴な運転をしているのかをセンサーで捉え保険料率を変動させる自動車損害保険</w:t>
      </w:r>
    </w:p>
    <w:p>
      <w:pPr>
        <w:pStyle w:val="Heading2"/>
        <w:numPr>
          <w:ilvl w:val="1"/>
          <w:numId w:val="104"/>
        </w:numPr>
      </w:pPr>
      <w:r>
        <w:t>エレベーターやエスカレーターに組み込まれたセンサーから集められたデータから故障の予兆を見つけ出し故障する前に修理点検を行う保守サービス</w:t>
      </w:r>
    </w:p>
    <w:p>
      <w:pPr>
        <w:pStyle w:val="Heading2"/>
        <w:numPr>
          <w:ilvl w:val="1"/>
          <w:numId w:val="104"/>
        </w:numPr>
      </w:pPr>
      <w:r>
        <w:t>農業用ハウスに組み込まれたセンサーで土壌の成分やハウス内の温度や湿度、 二酸化炭素の濃度を把握し、 生育状況に応じてそれらを自動で調整してくれる植物工場</w:t>
      </w:r>
    </w:p>
    <w:p>
      <w:pPr>
        <w:pStyle w:val="Heading2"/>
        <w:numPr>
          <w:ilvl w:val="1"/>
          <w:numId w:val="104"/>
        </w:numPr>
      </w:pPr>
      <w:r>
        <w:t>なども実現しています。</w:t>
      </w:r>
    </w:p>
    <w:p>
      <w:pPr>
        <w:pStyle w:val="Heading2"/>
        <w:numPr>
          <w:ilvl w:val="1"/>
          <w:numId w:val="104"/>
        </w:numPr>
      </w:pPr>
      <w:r>
        <w:t>このように、 モノそのものではなく、 モノを含むサービス全体が新たな価値を生みだす時代を向かえようとしています。</w:t>
      </w:r>
    </w:p>
    <w:p>
      <w:pPr>
        <w:pStyle w:val="Heading1"/>
        <w:numPr>
          <w:ilvl w:val="0"/>
          <w:numId w:val="104"/>
        </w:numPr>
      </w:pPr>
      <w:r>
        <w:t>モノのサービス化（2）</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67456" behindDoc="0" locked="0" layoutInCell="1" allowOverlap="1">
            <wp:simplePos x="0" y="0"/>
            <wp:positionH relativeFrom="column">
              <wp:posOffset>660400</wp:posOffset>
            </wp:positionH>
            <wp:positionV relativeFrom="line">
              <wp:posOffset>1270</wp:posOffset>
            </wp:positionV>
            <wp:extent cx="4739640" cy="3554730"/>
            <wp:wrapTopAndBottom/>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2" name=""/>
                    <pic:cNvPicPr>
                      <a:picLocks noChangeAspect="1"/>
                    </pic:cNvPicPr>
                  </pic:nvPicPr>
                  <pic:blipFill>
                    <a:blip xmlns:r="http://schemas.openxmlformats.org/officeDocument/2006/relationships" r:embed="rId15"/>
                    <a:stretch>
                      <a:fillRect/>
                    </a:stretch>
                  </pic:blipFill>
                  <pic:spPr>
                    <a:xfrm>
                      <a:off x="0" y="0"/>
                      <a:ext cx="4739640" cy="3554730"/>
                    </a:xfrm>
                    <a:prstGeom prst="rect">
                      <a:avLst/>
                    </a:prstGeom>
                  </pic:spPr>
                </pic:pic>
              </a:graphicData>
            </a:graphic>
          </wp:anchor>
        </w:drawing>
      </w:r>
    </w:p>
    <w:p>
      <w:pPr>
        <w:pStyle w:val="Heading2"/>
        <w:numPr>
          <w:ilvl w:val="1"/>
          <w:numId w:val="104"/>
        </w:numPr>
      </w:pPr>
      <w:r>
        <w:t>タイヤを売らないタイヤメーカー、 建設機械を売らない建築機械メーカー、 ジェット・エンジンを売らないジェット・エンジン・メーカー。 これまでの常識では考えられないビジネスが登場しています。</w:t>
      </w:r>
    </w:p>
    <w:p>
      <w:pPr>
        <w:pStyle w:val="Heading2"/>
        <w:numPr>
          <w:ilvl w:val="1"/>
          <w:numId w:val="104"/>
        </w:numPr>
      </w:pPr>
      <w:r>
        <w:t>仏タイヤメーカーのミシュランは、 運送会社向けに走行距離に応じてタイヤの利用料金を請求するビジネスをはじめています。 さらに、 燃料を節約できる走行方法のアドバイスを、 インターネットを介して運転手に提供したり、 省エネ運転の研修を行ったりと、 これまでのタイヤメーカーではあり得なかったビジネスに踏み出しています。 このサービスによって運送会社は投資を抑えることができるばかりでなく運行コストも削減でき、 経営体質強化に貢献することができます。</w:t>
      </w:r>
    </w:p>
    <w:p>
      <w:pPr>
        <w:pStyle w:val="Heading2"/>
        <w:numPr>
          <w:ilvl w:val="1"/>
          <w:numId w:val="104"/>
        </w:numPr>
      </w:pPr>
      <w:r>
        <w:t>建設機械大手のコマツは、 無人ヘリコプターのドローンで建設現場を測量し、 そのデータと設計データ使って建設機械を自動運転し工事をするサービスを提供しています。 これまで熟練者に頼っていた精密な測量や難しい工事を経験の浅い作業員でもこなすことができ、 人手不足に悩む業界にとっては大きな助けとなっています。</w:t>
      </w:r>
    </w:p>
    <w:p>
      <w:pPr>
        <w:pStyle w:val="Heading2"/>
        <w:numPr>
          <w:ilvl w:val="1"/>
          <w:numId w:val="104"/>
        </w:numPr>
      </w:pPr>
      <w:r>
        <w:t>世界三大ジェット・エンジン・メーカーの一社である英ロールスロイスは、 ジェット・エンジンを販売するのではなく、 ガス料金や水道料金のように、 使用した出力と時間に応じて課金するビジネス「Power by the Hour」をはじめています。 このサービスによって、 顧客である航空会社はジェット・エンジンを購入する必要はなくなり、 旅客が料金を支払ってくれるときだけ使用料を支払えばいいので大助かりです。 このようなことが可能になったのは、 ジェット・エンジンの稼働データをセンサーと衛星回線を使って確実に把握できるようになったからです。 このデータは料金支払いのためだけではなく、 エンジンの状態を把握することにも役立ち、 故障や事故が起こる前に不具合の予兆を発見し、 事前に点検や保守作業をおこなうことができます。 そのおかげで欠航を減らすことができれば、 お客様である航空会社に安定した収益をもたらし、 顧客の信頼を確かなものにしてくれます。 また、 データを分析することで燃費を向上させる操縦方法や航路のアドバイスもできるようになり、 コンサルティング・ビジネスという新規事業にも参入しています。 サービスを提供するロールスロイスも点検の回数を減らすことができ、 余計な部品在庫を抱える必要もなくなり、 コスト削減に大いに貢献しています。 両者にとって、 Win-Win（双方にとって好都合なこと）の関係を築くことができます。</w:t>
      </w:r>
    </w:p>
    <w:p>
      <w:pPr>
        <w:pStyle w:val="Heading1"/>
        <w:numPr>
          <w:ilvl w:val="0"/>
          <w:numId w:val="104"/>
        </w:numPr>
      </w:pPr>
      <w:r>
        <w:t>製造業のサービス化</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68480" behindDoc="0" locked="0" layoutInCell="1" allowOverlap="1">
            <wp:simplePos x="0" y="0"/>
            <wp:positionH relativeFrom="column">
              <wp:posOffset>660400</wp:posOffset>
            </wp:positionH>
            <wp:positionV relativeFrom="line">
              <wp:posOffset>1270</wp:posOffset>
            </wp:positionV>
            <wp:extent cx="4739640" cy="3554730"/>
            <wp:wrapTopAndBottom/>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4" name=""/>
                    <pic:cNvPicPr>
                      <a:picLocks noChangeAspect="1"/>
                    </pic:cNvPicPr>
                  </pic:nvPicPr>
                  <pic:blipFill>
                    <a:blip xmlns:r="http://schemas.openxmlformats.org/officeDocument/2006/relationships" r:embed="rId16"/>
                    <a:stretch>
                      <a:fillRect/>
                    </a:stretch>
                  </pic:blipFill>
                  <pic:spPr>
                    <a:xfrm>
                      <a:off x="0" y="0"/>
                      <a:ext cx="4739640" cy="3554730"/>
                    </a:xfrm>
                    <a:prstGeom prst="rect">
                      <a:avLst/>
                    </a:prstGeom>
                  </pic:spPr>
                </pic:pic>
              </a:graphicData>
            </a:graphic>
          </wp:anchor>
        </w:drawing>
      </w:r>
    </w:p>
    <w:p>
      <w:pPr>
        <w:pStyle w:val="Heading2"/>
        <w:numPr>
          <w:ilvl w:val="1"/>
          <w:numId w:val="104"/>
        </w:numPr>
      </w:pPr>
      <w:r>
        <w:t>これらを可能にしているのは、 タイヤや建設機械、 ジェット・エンジンに組み込まれたセンサーやGPSがそれぞれの稼働状況や位置をリアルタイムで捉えることができるようになったからです。 そのデータは、 携帯電話回線や衛星通信を使ってサービス提供企業の情報システムに送られ分析されます。 そして、 適切な判断やアドバイス、 機器の制御が自動的におこなわれる仕組みができているのです。</w:t>
      </w:r>
    </w:p>
    <w:p>
      <w:pPr>
        <w:pStyle w:val="Heading2"/>
        <w:numPr>
          <w:ilvl w:val="1"/>
          <w:numId w:val="104"/>
        </w:numPr>
      </w:pPr>
      <w:r>
        <w:t>ここに紹介した製品だけを見れば、 どれも昔から使われているものです。 そのため、 長い競争の末に機能や性能ではどれも完成度が高くなり、 「どれを買っても同じ」と言えるくらい差別化の難しい製品となってしまいました。 そのような中で、 各社は利用者の利便性や求める価値を改めて問い直し、 「モノをサービスとして提供する」という方法で、 新しい魅力を生みだし、 競合他社との差別化を図ろうとしています。</w:t>
      </w:r>
    </w:p>
    <w:p>
      <w:pPr>
        <w:pStyle w:val="Heading2"/>
        <w:numPr>
          <w:ilvl w:val="1"/>
          <w:numId w:val="104"/>
        </w:numPr>
      </w:pPr>
      <w:r>
        <w:t>「モノを売るのではなく、 成果を売る」</w:t>
      </w:r>
    </w:p>
    <w:p>
      <w:pPr>
        <w:numPr>
          <w:ilvl w:val="2"/>
          <w:numId w:val="104"/>
        </w:numPr>
      </w:pPr>
      <w:r>
        <w:t>そう言い換えてもいいかもしれません。 もはや製造業はよいモノを作るだけでは勝ち残れない時代となり、 これまでの「故障すれば駆けつけて修理する」といった顧客との関係だけでは差別化は難しくなりました。 そこで、 付帯業務も含めた業務の代行やデータ解析による故障予知などを長期かつ包括的な契約で提供することで、</w:t>
      </w:r>
    </w:p>
    <w:p>
      <w:pPr>
        <w:numPr>
          <w:ilvl w:val="2"/>
          <w:numId w:val="104"/>
        </w:numPr>
      </w:pPr>
      <w:r>
        <w:t>顧客のダウンタイムを最小化する</w:t>
      </w:r>
    </w:p>
    <w:p>
      <w:pPr>
        <w:numPr>
          <w:ilvl w:val="2"/>
          <w:numId w:val="104"/>
        </w:numPr>
      </w:pPr>
      <w:r>
        <w:t>顧客の経費を削減する</w:t>
      </w:r>
    </w:p>
    <w:p>
      <w:pPr>
        <w:numPr>
          <w:ilvl w:val="2"/>
          <w:numId w:val="104"/>
        </w:numPr>
      </w:pPr>
      <w:r>
        <w:t>顧客の人手不足を解消する</w:t>
      </w:r>
    </w:p>
    <w:p>
      <w:pPr>
        <w:pStyle w:val="Heading2"/>
        <w:numPr>
          <w:ilvl w:val="1"/>
          <w:numId w:val="104"/>
        </w:numPr>
      </w:pPr>
      <w:r>
        <w:t>など「顧客の成果に直接貢献する」サービスへとビジネスのあり方を変えようとしているのです。</w:t>
      </w:r>
    </w:p>
    <w:p>
      <w:pPr>
        <w:pStyle w:val="Heading2"/>
        <w:numPr>
          <w:ilvl w:val="1"/>
          <w:numId w:val="104"/>
        </w:numPr>
      </w:pPr>
      <w:r>
        <w:t>「モノのサービス化」と言われるこの動きは、 モノに組み込まれたセンサーによってモノの状態をデータ化し、 インターネットに送り出す仕組みであるIoT（モノのインターネット：Internet of Things）とよばれる技術が土台となっており、 今後も大きな広がりが期待されています。</w:t>
      </w:r>
    </w:p>
    <w:p>
      <w:pPr>
        <w:pStyle w:val="Heading2"/>
        <w:numPr>
          <w:ilvl w:val="1"/>
          <w:numId w:val="104"/>
        </w:numPr>
      </w:pPr>
      <w:r>
        <w:t>「作って売ってしまえば終わり」のこれまでの常識から、 「売ってからも継続的に関係を持ち続ける」という新しいしこれからの常識へと製造業は大きく変わろうとしています。</w:t>
      </w:r>
    </w:p>
    <w:p>
      <w:pPr>
        <w:pStyle w:val="Heading1"/>
        <w:numPr>
          <w:ilvl w:val="0"/>
          <w:numId w:val="104"/>
        </w:numPr>
      </w:pPr>
      <w:r>
        <w:t>ガソリン自動車と電気自動車</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69504" behindDoc="0" locked="0" layoutInCell="1" allowOverlap="1">
            <wp:simplePos x="0" y="0"/>
            <wp:positionH relativeFrom="column">
              <wp:posOffset>660400</wp:posOffset>
            </wp:positionH>
            <wp:positionV relativeFrom="line">
              <wp:posOffset>1270</wp:posOffset>
            </wp:positionV>
            <wp:extent cx="4739640" cy="3554730"/>
            <wp:wrapTopAndBottom/>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6" name=""/>
                    <pic:cNvPicPr>
                      <a:picLocks noChangeAspect="1"/>
                    </pic:cNvPicPr>
                  </pic:nvPicPr>
                  <pic:blipFill>
                    <a:blip xmlns:r="http://schemas.openxmlformats.org/officeDocument/2006/relationships" r:embed="rId17"/>
                    <a:stretch>
                      <a:fillRect/>
                    </a:stretch>
                  </pic:blipFill>
                  <pic:spPr>
                    <a:xfrm>
                      <a:off x="0" y="0"/>
                      <a:ext cx="4739640" cy="3554730"/>
                    </a:xfrm>
                    <a:prstGeom prst="rect">
                      <a:avLst/>
                    </a:prstGeom>
                  </pic:spPr>
                </pic:pic>
              </a:graphicData>
            </a:graphic>
          </wp:anchor>
        </w:drawing>
      </w:r>
    </w:p>
    <w:p>
      <w:pPr>
        <w:pStyle w:val="Heading2"/>
        <w:numPr>
          <w:ilvl w:val="1"/>
          <w:numId w:val="104"/>
        </w:numPr>
      </w:pPr>
      <w:r>
        <w:t>自動車業界が、 GoogleやApple、 Microsoftそして新興の電気自動車メーカーTeslaといった企業に戦々恐々としています。 その背景には、 電気自動車の普及と自動車のソフトウエア化があります。</w:t>
      </w:r>
    </w:p>
    <w:p>
      <w:pPr>
        <w:pStyle w:val="Heading2"/>
        <w:numPr>
          <w:ilvl w:val="1"/>
          <w:numId w:val="104"/>
        </w:numPr>
      </w:pPr>
      <w:r>
        <w:t>まず電気自動車（EV）ですが、 エンジン自動車に比べ圧倒的に部品点数か少なくなります。 また、 部品の種類も複雑な機構を組み合わせた機械部品から比較的構造が単純な電気・電子部品が中心となり、 機械加工や組み立てノウハウの蓄積がない企業でも参入が容易になります。 米Teslaや日本のGMLなどのEVベンチャー企業が参入できるのもこのような背景があるからです。</w:t>
      </w:r>
    </w:p>
    <w:p>
      <w:pPr>
        <w:pStyle w:val="Heading2"/>
        <w:numPr>
          <w:ilvl w:val="1"/>
          <w:numId w:val="104"/>
        </w:numPr>
      </w:pPr>
      <w:r>
        <w:t>また、 車の機能や性能の多くがソフトウエアに依存するようになります。 これは、 エンジン自動車でも言えることですが、 電気自動車になれば、 その割合はさらに高まり、 ソフトウエアの開発力が製品の競争力になると考えられます。</w:t>
      </w:r>
    </w:p>
    <w:p>
      <w:pPr>
        <w:pStyle w:val="Heading2"/>
        <w:numPr>
          <w:ilvl w:val="1"/>
          <w:numId w:val="104"/>
        </w:numPr>
      </w:pPr>
      <w:r>
        <w:t>GoogleやApple、 Microsoftは、 このソフトウエアを様々な車で利用できるプラットフォーム=車載OSとして提供しようと動き始めています。 例えば、 GoogleのAndroid AutoやAppleのCar Play、 MicrosoftのMicrosoft Autoは、 いまでこそカーナビやテレマティクスの機能に限定されていますが、 やがて自動運転機能を提供し、 自動車の走行をも制御する車載OSへと進化してゆくでしょう。</w:t>
      </w:r>
    </w:p>
    <w:p>
      <w:pPr>
        <w:pStyle w:val="Heading2"/>
        <w:numPr>
          <w:ilvl w:val="1"/>
          <w:numId w:val="104"/>
        </w:numPr>
      </w:pPr>
      <w:r>
        <w:t>もし車載OSで覇権を握られれば、 Windowsがコンピューターで、 Androidがスマートフォンでそうであったようにハードウェアはコモディティ化・汎用化し、 既存の自動車メーカーが長年蓄積してきた独自の製品開発力、 機械加工や組み立てなどの競争力の源泉を失ってしまうことになります。</w:t>
      </w:r>
    </w:p>
    <w:p>
      <w:pPr>
        <w:pStyle w:val="Heading2"/>
        <w:numPr>
          <w:ilvl w:val="1"/>
          <w:numId w:val="104"/>
        </w:numPr>
      </w:pPr>
      <w:r>
        <w:t>半導体メーカーの米NVIDIAはこのような動きを背景に、 自動運転をも視野に入れた車載SoC（System On A Chip、 1チップでコンピューターの機能をすべて統合しているチップのこと）を提供しはじめており、 他の半導体メーカーや電子機器メーカーも同様に汎用部品提供の動きを展開しつつあります。</w:t>
      </w:r>
    </w:p>
    <w:p>
      <w:pPr>
        <w:pStyle w:val="Heading2"/>
        <w:numPr>
          <w:ilvl w:val="1"/>
          <w:numId w:val="104"/>
        </w:numPr>
      </w:pPr>
      <w:r>
        <w:t>このようなソフトウエア企業の動きに対し、 自動車メーカーや車載機器・半導体メーカーが主導する形でオープンな車載OSとしてAGL（Automotive Grade Linux：オートモーティブ・グレード・リナックス）を開発しようという取り組みも始まっています。 これは、 Linuxをベースとした車載OSで、 高度安全支援や自動運転を視野に入れて開発が進められています。</w:t>
      </w:r>
    </w:p>
    <w:p>
      <w:pPr>
        <w:pStyle w:val="Heading2"/>
        <w:numPr>
          <w:ilvl w:val="1"/>
          <w:numId w:val="104"/>
        </w:numPr>
      </w:pPr>
      <w:r>
        <w:t>また、 自動車はコネクテッド・カーとしてインターネットにつながり、 車載OSとクラウド・サービスとの連携を実現し、 車両単独ではできない機能やサービスを提供できるようになり、 自動車のあり方や価値を大きく変えてゆくと考えられます。</w:t>
      </w:r>
    </w:p>
    <w:p>
      <w:pPr>
        <w:pStyle w:val="Heading2"/>
        <w:numPr>
          <w:ilvl w:val="1"/>
          <w:numId w:val="104"/>
        </w:numPr>
      </w:pPr>
      <w:r>
        <w:t>米カリフォルニア州は、 ZEV（Zero Emission Vehicle）規制を定め、 州内で一定台数以上自動車を販売するメーカーは、 その販売台数の一定比率を、 排出ガスを一切出さない電気自動車や燃料電池車にしなければならないと定めています。 ただし、 電気自動車や燃料電池車のみで規制をクリアすることは難しいため、 プラグインハイブリッドカー（ハイブリッドカーは除外）、 天然ガス車、 電気自動車などのクリーンな車両などを組み入れることも許容されています。 このような動きは世界にも拡がりつつあり、 電気自動車は今後大きな普及が期待されています。</w:t>
      </w:r>
    </w:p>
    <w:p>
      <w:pPr>
        <w:pStyle w:val="Heading1"/>
        <w:numPr>
          <w:ilvl w:val="0"/>
          <w:numId w:val="104"/>
        </w:numPr>
      </w:pPr>
      <w:r>
        <w:t>IoTの機能と役割の4段階</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70528" behindDoc="0" locked="0" layoutInCell="1" allowOverlap="1">
            <wp:simplePos x="0" y="0"/>
            <wp:positionH relativeFrom="column">
              <wp:posOffset>660400</wp:posOffset>
            </wp:positionH>
            <wp:positionV relativeFrom="line">
              <wp:posOffset>1270</wp:posOffset>
            </wp:positionV>
            <wp:extent cx="4739640" cy="3554730"/>
            <wp:wrapTopAndBottom/>
            <wp:docPr id="100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8" name=""/>
                    <pic:cNvPicPr>
                      <a:picLocks noChangeAspect="1"/>
                    </pic:cNvPicPr>
                  </pic:nvPicPr>
                  <pic:blipFill>
                    <a:blip xmlns:r="http://schemas.openxmlformats.org/officeDocument/2006/relationships" r:embed="rId18"/>
                    <a:stretch>
                      <a:fillRect/>
                    </a:stretch>
                  </pic:blipFill>
                  <pic:spPr>
                    <a:xfrm>
                      <a:off x="0" y="0"/>
                      <a:ext cx="4739640" cy="3554730"/>
                    </a:xfrm>
                    <a:prstGeom prst="rect">
                      <a:avLst/>
                    </a:prstGeom>
                  </pic:spPr>
                </pic:pic>
              </a:graphicData>
            </a:graphic>
          </wp:anchor>
        </w:drawing>
      </w:r>
    </w:p>
    <w:p>
      <w:pPr>
        <w:pStyle w:val="Heading2"/>
        <w:numPr>
          <w:ilvl w:val="1"/>
          <w:numId w:val="104"/>
        </w:numPr>
      </w:pPr>
      <w:r>
        <w:t>【図解】コレ１枚で分かるIoTの機能と役割の4段階</w:t>
      </w:r>
    </w:p>
    <w:p>
      <w:pPr>
        <w:pStyle w:val="Heading2"/>
        <w:numPr>
          <w:ilvl w:val="1"/>
          <w:numId w:val="104"/>
        </w:numPr>
      </w:pPr>
      <w:r>
        <w:t>IoT（Internet of Things）の機能や役割には、 その特性に応じた4つの段階があります。</w:t>
      </w:r>
    </w:p>
    <w:p>
      <w:pPr>
        <w:pStyle w:val="Heading2"/>
        <w:numPr>
          <w:ilvl w:val="1"/>
          <w:numId w:val="104"/>
        </w:numPr>
      </w:pPr>
      <w:r>
        <w:t>監視</w:t>
      </w:r>
    </w:p>
    <w:p>
      <w:pPr>
        <w:numPr>
          <w:ilvl w:val="2"/>
          <w:numId w:val="104"/>
        </w:numPr>
      </w:pPr>
      <w:r>
        <w:t>センサーを使って、 モノそのものや周囲について、 状況や変化を監視することができます。 ここで得られるデータは遠隔地からの機器の監視、 マーケティングや製品設計のためのデータの収集などに役立てることができます。 例えば医療機器の状況を常に監視し続けたり、 建設機械の稼働状況などを常に把握したりすることができ、 故障や不具合が生じたら直ちにサービス員を急行させるなどの迅速な対処ができるようになります。</w:t>
      </w:r>
    </w:p>
    <w:p>
      <w:pPr>
        <w:pStyle w:val="Heading2"/>
        <w:numPr>
          <w:ilvl w:val="1"/>
          <w:numId w:val="104"/>
        </w:numPr>
      </w:pPr>
      <w:r>
        <w:t>制御</w:t>
      </w:r>
    </w:p>
    <w:p>
      <w:pPr>
        <w:numPr>
          <w:ilvl w:val="2"/>
          <w:numId w:val="104"/>
        </w:numPr>
      </w:pPr>
      <w:r>
        <w:t>通信を介して外部から制御できます。 ソフトウェアによってモノの状況や周囲の環境が変化すれば、 それに応じて指示を出し、 自動で動作させることも可能です。 例えば、 人が玄関に近づくとセンサーがその動きを感知し監視カメラを起動、 その映像をスマートフォンに送ることができます。 それを見て玄関の鍵を開いたり、 不在であれば遠隔地から音声で応対したりといったことができるようになります。 また、 家に帰る前にスマートフォンからエアコンのスイッチを入れておくこともできます。</w:t>
      </w:r>
    </w:p>
    <w:p>
      <w:pPr>
        <w:pStyle w:val="Heading2"/>
        <w:numPr>
          <w:ilvl w:val="1"/>
          <w:numId w:val="104"/>
        </w:numPr>
      </w:pPr>
      <w:r>
        <w:t>最適化</w:t>
      </w:r>
    </w:p>
    <w:p>
      <w:pPr>
        <w:numPr>
          <w:ilvl w:val="2"/>
          <w:numId w:val="104"/>
        </w:numPr>
      </w:pPr>
      <w:r>
        <w:t>監視機能と制御機能を組み合わせることで、 モノの状態や動きを最適名状態に保つことができます。 そのためには、 モノに組み込まれたセンサーにより取得・蓄積されたデータをソフトウェアで解析し最適な状態を導き、 その状態になるようにモノを制御します。 例えば、 風力発電では、 風力や風向きに応じて、 最も発電効果が高くなるようにて風車のブレードの確度を調節することができます。</w:t>
      </w:r>
    </w:p>
    <w:p>
      <w:pPr>
        <w:pStyle w:val="Heading2"/>
        <w:numPr>
          <w:ilvl w:val="1"/>
          <w:numId w:val="104"/>
        </w:numPr>
      </w:pPr>
      <w:r>
        <w:t>自律化</w:t>
      </w:r>
    </w:p>
    <w:p>
      <w:pPr>
        <w:numPr>
          <w:ilvl w:val="2"/>
          <w:numId w:val="104"/>
        </w:numPr>
      </w:pPr>
      <w:r>
        <w:t>モノ自身や周囲の状況や変化を継続的に監視し、 その時々の最適な状態をリアルタイムで判断し、 モノを自動で制御することができます。 また、 お互いを通信機能で連係させることで、 それぞれの状況を共有し全体として最適な動作をさせるように協調制御することもできます。 例えば、 部屋の形状や家具の配置、 床の汚れ具合を探りながら部屋を清掃するロボット、 周囲の道路状況や走行車両、 人の動きや標識などの変化をリアルタイムで捉え自動運転する自動車などがあります。 さらにその自動運転自動車が他の自動車や信号機と状況を共有することで、 スピードを協調して制御することで渋滞を解消し、 信号待ちを無くすことができます。</w:t>
      </w:r>
    </w:p>
    <w:p>
      <w:pPr>
        <w:pStyle w:val="Heading2"/>
        <w:numPr>
          <w:ilvl w:val="1"/>
          <w:numId w:val="104"/>
        </w:numPr>
      </w:pPr>
      <w:r>
        <w:t>「2015年4月号 特集：IoTの衝撃」を参考に作成</w:t>
      </w:r>
    </w:p>
    <w:p>
      <w:pPr>
        <w:pStyle w:val="Heading2"/>
        <w:numPr>
          <w:ilvl w:val="1"/>
          <w:numId w:val="104"/>
        </w:numPr>
      </w:pPr>
      <w:r>
        <w:t>http://www.dhbr.net/ud/backnumber/54f69910abee7b70cf000001</w:t>
      </w:r>
    </w:p>
    <w:p>
      <w:pPr>
        <w:pStyle w:val="Heading1"/>
        <w:numPr>
          <w:ilvl w:val="0"/>
          <w:numId w:val="104"/>
        </w:numPr>
      </w:pPr>
      <w:r>
        <w:t>IoTの3層構造</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71552" behindDoc="0" locked="0" layoutInCell="1" allowOverlap="1">
            <wp:simplePos x="0" y="0"/>
            <wp:positionH relativeFrom="column">
              <wp:posOffset>660400</wp:posOffset>
            </wp:positionH>
            <wp:positionV relativeFrom="line">
              <wp:posOffset>1270</wp:posOffset>
            </wp:positionV>
            <wp:extent cx="4739640" cy="3554730"/>
            <wp:wrapTopAndBottom/>
            <wp:docPr id="100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0" name=""/>
                    <pic:cNvPicPr>
                      <a:picLocks noChangeAspect="1"/>
                    </pic:cNvPicPr>
                  </pic:nvPicPr>
                  <pic:blipFill>
                    <a:blip xmlns:r="http://schemas.openxmlformats.org/officeDocument/2006/relationships" r:embed="rId19"/>
                    <a:stretch>
                      <a:fillRect/>
                    </a:stretch>
                  </pic:blipFill>
                  <pic:spPr>
                    <a:xfrm>
                      <a:off x="0" y="0"/>
                      <a:ext cx="4739640" cy="3554730"/>
                    </a:xfrm>
                    <a:prstGeom prst="rect">
                      <a:avLst/>
                    </a:prstGeom>
                  </pic:spPr>
                </pic:pic>
              </a:graphicData>
            </a:graphic>
          </wp:anchor>
        </w:drawing>
      </w:r>
    </w:p>
    <w:p>
      <w:pPr>
        <w:pStyle w:val="Heading2"/>
        <w:numPr>
          <w:ilvl w:val="1"/>
          <w:numId w:val="104"/>
        </w:numPr>
      </w:pPr>
      <w:r>
        <w:t>【図解】コレ１枚でわかるIoTの三層構造</w:t>
      </w:r>
    </w:p>
    <w:p>
      <w:pPr>
        <w:pStyle w:val="Heading2"/>
        <w:numPr>
          <w:ilvl w:val="1"/>
          <w:numId w:val="104"/>
        </w:numPr>
      </w:pPr>
      <w:r>
        <w:t>IoTは、 データを収拾してネットワークに送り出す「スマート・デバイス層」、 そのデータを収拾・集約しクラウドにデータを送ったり、 すぐに結果を返さなければならない処理を行ったりする「エッジ・コンピューティング層」、 集められた膨大データを解析し、 アプリケーションを実行、 再びモノへとフィードバックする「クラウド・コンピューティング層」に大別することができます。</w:t>
      </w:r>
    </w:p>
    <w:p>
      <w:pPr>
        <w:pStyle w:val="Heading2"/>
        <w:numPr>
          <w:ilvl w:val="1"/>
          <w:numId w:val="104"/>
        </w:numPr>
      </w:pPr>
      <w:r>
        <w:t>「スマート・デバイス層」</w:t>
      </w:r>
    </w:p>
    <w:p>
      <w:pPr>
        <w:numPr>
          <w:ilvl w:val="2"/>
          <w:numId w:val="104"/>
        </w:numPr>
      </w:pPr>
      <w:r>
        <w:t>「スマート・デバイス層」は、 センサーや外部機器をつなぐためのインターフェイス、 ネットワークにデータを送り出す通信機能、 それらを制御するための処理機能が組み込まれたモノのことです。 ここで、 モノ自身から生みだされるデータや周辺のデータ、 さらには接続された外部機器からのデータを受け取り、 それをネットワークに送り出します。</w:t>
      </w:r>
    </w:p>
    <w:p>
      <w:pPr>
        <w:pStyle w:val="Heading2"/>
        <w:numPr>
          <w:ilvl w:val="1"/>
          <w:numId w:val="104"/>
        </w:numPr>
      </w:pPr>
      <w:r>
        <w:t>「エッジ・コンピューティング層」</w:t>
      </w:r>
    </w:p>
    <w:p>
      <w:pPr>
        <w:numPr>
          <w:ilvl w:val="2"/>
          <w:numId w:val="104"/>
        </w:numPr>
      </w:pPr>
      <w:r>
        <w:t>それらデータが直接クラウドに送り出される場合もありますが、 モノの周辺でデータを一旦受け取り、 すぐに処理してフィードバックする、 あるいは集約して必要なデータのみをインターネットを介してクラウドに送り込む「エッジ・コンピューティング層」が介在する場合があります。</w:t>
      </w:r>
    </w:p>
    <w:p>
      <w:pPr>
        <w:numPr>
          <w:ilvl w:val="2"/>
          <w:numId w:val="104"/>
        </w:numPr>
      </w:pPr>
      <w:r>
        <w:t>このような仕組みが必要になるのは、 モノの数が莫大なものになると次のような問題が起こるからです。</w:t>
      </w:r>
    </w:p>
    <w:p>
      <w:pPr>
        <w:numPr>
          <w:ilvl w:val="2"/>
          <w:numId w:val="104"/>
        </w:numPr>
      </w:pPr>
      <w:r>
        <w:t>個々のモノに対する回線を確保するために相当のコストがかかる</w:t>
      </w:r>
    </w:p>
    <w:p>
      <w:pPr>
        <w:numPr>
          <w:ilvl w:val="2"/>
          <w:numId w:val="104"/>
        </w:numPr>
      </w:pPr>
      <w:r>
        <w:t>送り出されるデータが膨大になりネットワークの負荷が高まってしまう</w:t>
      </w:r>
    </w:p>
    <w:p>
      <w:pPr>
        <w:numPr>
          <w:ilvl w:val="2"/>
          <w:numId w:val="104"/>
        </w:numPr>
      </w:pPr>
      <w:r>
        <w:t>モノの監視や制御に負荷がかかり、 クラウド集中では処理しきれない</w:t>
      </w:r>
    </w:p>
    <w:p>
      <w:pPr>
        <w:numPr>
          <w:ilvl w:val="2"/>
          <w:numId w:val="104"/>
        </w:numPr>
      </w:pPr>
      <w:r>
        <w:t>以上の問題に加え、 時にはモノやその周辺の変化に即応してモノを制御したり、 管理者や利用者にすぐに情報を提供したりといった対応も必要になりますが、 インターネットを介してクラウドにデータを送り、 そのフィードバックを受け取ろうとすると、 距離が離れていることもあってどうしても大きな遅延が生じてタイミングを逸する可能性もあります。 そこで、 モノの置かれている周辺で分散処理をさせ、 これらの問題を解決しようというわけです。</w:t>
      </w:r>
    </w:p>
    <w:p>
      <w:pPr>
        <w:numPr>
          <w:ilvl w:val="2"/>
          <w:numId w:val="104"/>
        </w:numPr>
      </w:pPr>
      <w:r>
        <w:t>クラウド（雲）よりも地面に近いモノの周辺に置かれることから「フォグ（霧）コンピューティング」と呼ばれることもあります。</w:t>
      </w:r>
    </w:p>
    <w:p>
      <w:pPr>
        <w:pStyle w:val="Heading2"/>
        <w:numPr>
          <w:ilvl w:val="1"/>
          <w:numId w:val="104"/>
        </w:numPr>
      </w:pPr>
      <w:r>
        <w:t>「クラウド・コンピューティング層」</w:t>
      </w:r>
    </w:p>
    <w:p>
      <w:pPr>
        <w:numPr>
          <w:ilvl w:val="2"/>
          <w:numId w:val="104"/>
        </w:numPr>
      </w:pPr>
      <w:r>
        <w:t>「クラウド・コンピューティング層」は、 これらスマート・デバイス層やエッジ・コンピューティング層から送られてきたデータを分析し、 アプリケーションで利用します。 その結果は、 再び「モノ」の制御や使用者・管理者への情報提供というカタチでフィードバックされます。</w:t>
      </w:r>
    </w:p>
    <w:p>
      <w:pPr>
        <w:pStyle w:val="Heading2"/>
        <w:numPr>
          <w:ilvl w:val="1"/>
          <w:numId w:val="104"/>
        </w:numPr>
      </w:pPr>
      <w:r>
        <w:t>IoTの様々なアプリケーションは、 このような三層構造によって構築されてゆくと考えられています。</w:t>
      </w:r>
    </w:p>
    <w:p>
      <w:pPr>
        <w:pStyle w:val="Heading1"/>
        <w:numPr>
          <w:ilvl w:val="0"/>
          <w:numId w:val="104"/>
        </w:numPr>
      </w:pPr>
      <w:r>
        <w:t>クラウドから超分散へ</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72576" behindDoc="0" locked="0" layoutInCell="1" allowOverlap="1">
            <wp:simplePos x="0" y="0"/>
            <wp:positionH relativeFrom="column">
              <wp:posOffset>660400</wp:posOffset>
            </wp:positionH>
            <wp:positionV relativeFrom="line">
              <wp:posOffset>1270</wp:posOffset>
            </wp:positionV>
            <wp:extent cx="4739640" cy="3554730"/>
            <wp:wrapTopAndBottom/>
            <wp:docPr id="100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2" name=""/>
                    <pic:cNvPicPr>
                      <a:picLocks noChangeAspect="1"/>
                    </pic:cNvPicPr>
                  </pic:nvPicPr>
                  <pic:blipFill>
                    <a:blip xmlns:r="http://schemas.openxmlformats.org/officeDocument/2006/relationships" r:embed="rId20"/>
                    <a:stretch>
                      <a:fillRect/>
                    </a:stretch>
                  </pic:blipFill>
                  <pic:spPr>
                    <a:xfrm>
                      <a:off x="0" y="0"/>
                      <a:ext cx="4739640" cy="3554730"/>
                    </a:xfrm>
                    <a:prstGeom prst="rect">
                      <a:avLst/>
                    </a:prstGeom>
                  </pic:spPr>
                </pic:pic>
              </a:graphicData>
            </a:graphic>
          </wp:anchor>
        </w:drawing>
      </w:r>
    </w:p>
    <w:p>
      <w:pPr>
        <w:pStyle w:val="Heading2"/>
        <w:numPr>
          <w:ilvl w:val="1"/>
          <w:numId w:val="104"/>
        </w:numPr>
      </w:pPr>
      <w:r>
        <w:t>【図解】コレ１枚で分かる超分散「エッジ・コンピューティング」の時代</w:t>
      </w:r>
    </w:p>
    <w:p>
      <w:pPr>
        <w:pStyle w:val="Heading2"/>
        <w:numPr>
          <w:ilvl w:val="1"/>
          <w:numId w:val="104"/>
        </w:numPr>
      </w:pPr>
      <w:r>
        <w:t>1950年代</w:t>
      </w:r>
    </w:p>
    <w:p>
      <w:pPr>
        <w:numPr>
          <w:ilvl w:val="2"/>
          <w:numId w:val="104"/>
        </w:numPr>
      </w:pPr>
      <w:r>
        <w:t>1950年代、 ビジネス分野でのコンピューター利用が始まった当初は、 計算業務を担当部門に依頼し、 順次処理して結果を依頼者に返すといったパッチ処理による利用が一般的でした。</w:t>
      </w:r>
    </w:p>
    <w:p>
      <w:pPr>
        <w:pStyle w:val="Heading2"/>
        <w:numPr>
          <w:ilvl w:val="1"/>
          <w:numId w:val="104"/>
        </w:numPr>
      </w:pPr>
      <w:r>
        <w:t>1960年代</w:t>
      </w:r>
    </w:p>
    <w:p>
      <w:pPr>
        <w:numPr>
          <w:ilvl w:val="2"/>
          <w:numId w:val="104"/>
        </w:numPr>
      </w:pPr>
      <w:r>
        <w:t>1960年代に入り、 コンピューターをタイプライター端末やCRTディスプレイ端末から直接利用するタイムシェアリング方式へと発展してゆきます。 これら端末は、 いまのパソコンのようなデータの処理や保管の機能はありません。 データの入力と出力のみを受け持ち、 データの処理や保管は全てひとつのコンピューターで集中処理されていました。 また、 端末とコンピューターをつなぐ専用のケープルや通信回線は低速で、 やり取りできるデータもテキストに限られていたのです。</w:t>
      </w:r>
    </w:p>
    <w:p>
      <w:pPr>
        <w:pStyle w:val="Heading2"/>
        <w:numPr>
          <w:ilvl w:val="1"/>
          <w:numId w:val="104"/>
        </w:numPr>
      </w:pPr>
      <w:r>
        <w:t>1980年代</w:t>
      </w:r>
    </w:p>
    <w:p>
      <w:pPr>
        <w:numPr>
          <w:ilvl w:val="2"/>
          <w:numId w:val="104"/>
        </w:numPr>
      </w:pPr>
      <w:r>
        <w:t>1980年代、 ミニ・コンピューター（オフコン）やオフィス・コンピューター（ミニコン）、 そしてパーソナル・コンピューター（パソコン）といった小型で安価なコンピューターが登場します。 これにより、 大型コンピューターを共同利用するだけではなく、 部門や個人でもコンピューターを購入できるようになりました。 これに伴い、 大規模なデータの処理や保管は大型のコンピューターを使い、 部門固有の業務や個人で完結する業務は小型のコンピューターを使うといった分散処理が拡がりを見せ始めます。 ただ、 通信回線の速度はまだ遅く、 やり取りできるデータはテキストが主流でした。 そこで、 テキスト主体の業務処理は共同利用を想定したコンピューター（サーバー）を使い、 その結果の表示や加工、 編集、 画像の利用はパソコン（クライアント）を使う「クライアント・サーバ方式」といわれる連携利用の方法が登場し、 普及してゆきます。</w:t>
      </w:r>
    </w:p>
    <w:p>
      <w:pPr>
        <w:pStyle w:val="Heading2"/>
        <w:numPr>
          <w:ilvl w:val="1"/>
          <w:numId w:val="104"/>
        </w:numPr>
      </w:pPr>
      <w:r>
        <w:t>1990年代</w:t>
      </w:r>
    </w:p>
    <w:p>
      <w:pPr>
        <w:numPr>
          <w:ilvl w:val="2"/>
          <w:numId w:val="104"/>
        </w:numPr>
      </w:pPr>
      <w:r>
        <w:t>1990年代インターネットが登場します。 そして、 2000年に入る頃から「インターネットの向こうにあるコンピューターを利用する」クラウド・コンピューティングの萌芽が見え始めます。 その後インターネットは、 高速・広帯域な回線を利用できるようになり、 扱えるデータも音声や動画へと拡大してゆきます。 この技術進化と相まってクラウド・コンピューティングは急速に普及してゆきます。 また利用できる端末類もPCばかりでなくスマートフォンやタブレット、 ウェアラブル端末などが加わり、 適用業務の範囲も利用者も拡大してゆきます。</w:t>
      </w:r>
    </w:p>
    <w:p>
      <w:pPr>
        <w:pStyle w:val="Heading2"/>
        <w:numPr>
          <w:ilvl w:val="1"/>
          <w:numId w:val="104"/>
        </w:numPr>
      </w:pPr>
      <w:r>
        <w:t>昨今</w:t>
      </w:r>
    </w:p>
    <w:p>
      <w:pPr>
        <w:numPr>
          <w:ilvl w:val="2"/>
          <w:numId w:val="104"/>
        </w:numPr>
      </w:pPr>
      <w:r>
        <w:t>昨今は、 インターネットにつながるデバイスは、 自動車や家電製品、 ビルの設備や日用品にまで拡がり、 そこに組み込まれたセンサーが大量のデータを送り出すようになりました。 そのため大量のデータが通信回線、 主にはモバイル通信回線に送り出されるようになり回線の帯域を圧迫してしまう可能性が出てきました。 そこで、 デバイスの周辺にサーバーを配置し中間処理して必要なデータのみを回線に送り出す「エッジ・サーバー」が普及の兆しを見せ始めています。 エッジ・サーバーはデータの集約だけではなく、 デバイスを利用する現場での即時処理・即時応答が必要な業務やきめ細かなセンサーデータを大量に集めるための仕組みとしても使われています。 このようなエッジ・サーバーは、 空に浮かぶ雲に見立てた「クラウド・コンピューティング」に対して、 地面に漂うように拡がる霧に見立て、 「フォグ・コンピューティング」と呼ばれる場合もあります。</w:t>
      </w:r>
    </w:p>
    <w:p>
      <w:pPr>
        <w:numPr>
          <w:ilvl w:val="2"/>
          <w:numId w:val="104"/>
        </w:numPr>
      </w:pPr>
      <w:r>
        <w:t>エッジ・サーバーは、 デバイスが置かれるローカルばかりでなく、 より広い地域をカバーするために通信回線の経路上に置かれるケースも想定されています。</w:t>
      </w:r>
    </w:p>
    <w:p>
      <w:pPr>
        <w:numPr>
          <w:ilvl w:val="2"/>
          <w:numId w:val="104"/>
        </w:numPr>
      </w:pPr>
      <w:r>
        <w:t>IoTの普及と共に、 クラウドだけではできない大量データの処理や高速応答を受け持つ役割としてエッジ・サーバーによる超分散コンピューティングは、 ますます拡がりを見せ始めています。</w:t>
      </w:r>
    </w:p>
    <w:p>
      <w:pPr>
        <w:pStyle w:val="Heading1"/>
        <w:numPr>
          <w:ilvl w:val="0"/>
          <w:numId w:val="104"/>
        </w:numPr>
      </w:pPr>
      <w:r>
        <w:t>インダストリー4.0（1）</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73600" behindDoc="0" locked="0" layoutInCell="1" allowOverlap="1">
            <wp:simplePos x="0" y="0"/>
            <wp:positionH relativeFrom="column">
              <wp:posOffset>660400</wp:posOffset>
            </wp:positionH>
            <wp:positionV relativeFrom="line">
              <wp:posOffset>1270</wp:posOffset>
            </wp:positionV>
            <wp:extent cx="4739640" cy="3554730"/>
            <wp:wrapTopAndBottom/>
            <wp:docPr id="100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4" name=""/>
                    <pic:cNvPicPr>
                      <a:picLocks noChangeAspect="1"/>
                    </pic:cNvPicPr>
                  </pic:nvPicPr>
                  <pic:blipFill>
                    <a:blip xmlns:r="http://schemas.openxmlformats.org/officeDocument/2006/relationships" r:embed="rId21"/>
                    <a:stretch>
                      <a:fillRect/>
                    </a:stretch>
                  </pic:blipFill>
                  <pic:spPr>
                    <a:xfrm>
                      <a:off x="0" y="0"/>
                      <a:ext cx="4739640" cy="3554730"/>
                    </a:xfrm>
                    <a:prstGeom prst="rect">
                      <a:avLst/>
                    </a:prstGeom>
                  </pic:spPr>
                </pic:pic>
              </a:graphicData>
            </a:graphic>
          </wp:anchor>
        </w:drawing>
      </w:r>
    </w:p>
    <w:p>
      <w:pPr>
        <w:pStyle w:val="Heading2"/>
        <w:numPr>
          <w:ilvl w:val="1"/>
          <w:numId w:val="104"/>
        </w:numPr>
      </w:pPr>
      <w:r>
        <w:t>【図解】コレ１枚で分かる産業革命の区分</w:t>
      </w:r>
    </w:p>
    <w:p>
      <w:pPr>
        <w:pStyle w:val="Heading2"/>
        <w:numPr>
          <w:ilvl w:val="1"/>
          <w:numId w:val="104"/>
        </w:numPr>
      </w:pPr>
      <w:r>
        <w:t>ドイツの産業政策である「インダストリー4.0（第４次産業革命）」に対して、 アメリカでは「第３次産業革命」が提唱されている。 両者にどのような区分の違いがあるのだろうか。</w:t>
      </w:r>
    </w:p>
    <w:p>
      <w:pPr>
        <w:pStyle w:val="Heading2"/>
        <w:numPr>
          <w:ilvl w:val="1"/>
          <w:numId w:val="104"/>
        </w:numPr>
      </w:pPr>
      <w:r>
        <w:t>「インダストリー4.0（第４次産業革命）」</w:t>
      </w:r>
    </w:p>
    <w:p>
      <w:pPr>
        <w:numPr>
          <w:ilvl w:val="2"/>
          <w:numId w:val="104"/>
        </w:numPr>
      </w:pPr>
      <w:r>
        <w:t>まず、 インダストリー4.0（第４次産業革命）について見てゆくことにしよう。</w:t>
      </w:r>
    </w:p>
    <w:p>
      <w:pPr>
        <w:numPr>
          <w:ilvl w:val="2"/>
          <w:numId w:val="104"/>
        </w:numPr>
      </w:pPr>
      <w:r>
        <w:t>産業革命以前</w:t>
      </w:r>
    </w:p>
    <w:p>
      <w:pPr>
        <w:numPr>
          <w:ilvl w:val="3"/>
          <w:numId w:val="104"/>
        </w:numPr>
      </w:pPr>
      <w:r>
        <w:t>産業革命以前、 もの作りは手作業が主体で、 水車や馬力などの自然力が一部で使われていた。 生産者は、 それぞれに仕様を決め、 注文生産でもの作りを行っていた。</w:t>
      </w:r>
    </w:p>
    <w:p>
      <w:pPr>
        <w:numPr>
          <w:ilvl w:val="2"/>
          <w:numId w:val="104"/>
        </w:numPr>
      </w:pPr>
      <w:r>
        <w:t>1764年</w:t>
      </w:r>
    </w:p>
    <w:p>
      <w:pPr>
        <w:numPr>
          <w:ilvl w:val="3"/>
          <w:numId w:val="104"/>
        </w:numPr>
      </w:pPr>
      <w:r>
        <w:t>1764年、 イギリスでジェニー紡績機が発明され紡績の生産性が飛躍的向上する。 同時期、 ジェームズワットによって蒸気機関に改良が加えられ、 高効率な動力源としての普及が始まる。 このイギリスに端を発する大量生産の時代を第１次産業革命と呼ぶ。</w:t>
      </w:r>
    </w:p>
    <w:p>
      <w:pPr>
        <w:numPr>
          <w:ilvl w:val="3"/>
          <w:numId w:val="104"/>
        </w:numPr>
      </w:pPr>
      <w:r>
        <w:t>大量生産は、 その効率を追求する過程で標準化や規格化を推し進めた。 これによって工業化が進み、 農業を中心とする社会から工業を中心とする社会へと変貌を遂げてゆく。 この需要を満たすために、 労働力は田園地帯から都市部へと移動し、 企業化による生産資本の集中、 資本家と労働者という役割区分の明確化がすすんでゆく。</w:t>
      </w:r>
    </w:p>
    <w:p>
      <w:pPr>
        <w:numPr>
          <w:ilvl w:val="2"/>
          <w:numId w:val="104"/>
        </w:numPr>
      </w:pPr>
      <w:r>
        <w:t>19世紀後半より</w:t>
      </w:r>
    </w:p>
    <w:p>
      <w:pPr>
        <w:numPr>
          <w:ilvl w:val="3"/>
          <w:numId w:val="104"/>
        </w:numPr>
      </w:pPr>
      <w:r>
        <w:t>その後、 19世紀後半より、 石油の普及もあり、 内燃機関（エンジン）も動力源として使われるようになった。 さらに、 電力が普及し大量生産を支える動力源として広く使われるようになってゆく。 また、 標準化や規格化と共に、 統計的手法を用いた科学的な管理手法も定着し、 生産性や品質の向上に貢献するようになった。 T型フォードに代表される効率化を追求した量産システムの登場や化学産業の台頭など、 軽工業から重工業へ大量生産への取り組みが広がりはじめた時代でもある。 これを第２次産業革命と呼んでいる。</w:t>
      </w:r>
    </w:p>
    <w:p>
      <w:pPr>
        <w:numPr>
          <w:ilvl w:val="2"/>
          <w:numId w:val="104"/>
        </w:numPr>
      </w:pPr>
      <w:r>
        <w:t>1950年代から1960年代</w:t>
      </w:r>
    </w:p>
    <w:p>
      <w:pPr>
        <w:numPr>
          <w:ilvl w:val="3"/>
          <w:numId w:val="104"/>
        </w:numPr>
      </w:pPr>
      <w:r>
        <w:t>1950年代から1960年代にかけて、 商用コンピューターの普及が始まる。 当初は、 事務作業を機械化することが主な用途だったが、 1970年代に入り、 もの作りの現場にコンピューターが使われるようになった。 産業用ロボットの普及と相まって生産の自動化がすすめられてゆく。 この時代を第３次産業革命と呼ぶ。 その後、 コンピューターの利用技術の発展と共に他品種少量生産に対応したフレキシブル・マニファクチャリング・システム（FMS）へと適用が拡がってゆく。</w:t>
      </w:r>
    </w:p>
    <w:p>
      <w:pPr>
        <w:numPr>
          <w:ilvl w:val="2"/>
          <w:numId w:val="104"/>
        </w:numPr>
      </w:pPr>
      <w:r>
        <w:t>さらに</w:t>
      </w:r>
    </w:p>
    <w:p>
      <w:pPr>
        <w:numPr>
          <w:ilvl w:val="3"/>
          <w:numId w:val="104"/>
        </w:numPr>
      </w:pPr>
      <w:r>
        <w:t>さらに、 インターネットの普及によりネットワーク接続が、 低コストで容易になった。 その結果、 地域や企業を越える情報の共有と調整と生産に関わるモノの流れの全体最適をめざす、 SCM（Supply Chain Management）の適用が拡大する。</w:t>
      </w:r>
    </w:p>
    <w:p>
      <w:pPr>
        <w:numPr>
          <w:ilvl w:val="2"/>
          <w:numId w:val="104"/>
        </w:numPr>
      </w:pPr>
      <w:r>
        <w:t>その後</w:t>
      </w:r>
    </w:p>
    <w:p>
      <w:pPr>
        <w:numPr>
          <w:ilvl w:val="3"/>
          <w:numId w:val="104"/>
        </w:numPr>
      </w:pPr>
      <w:r>
        <w:t>その後、 自動化や自律化技術の進展を背景に、 顧客ごとに異なる個別仕様の注文を量産品と同様のコストと短納期で提供できるもの作りを実現し、 競争力を高めようという取り組みが始まった。 これが、 第４次産業革命、 すなわちインダリストリー4.0だ。</w:t>
      </w:r>
    </w:p>
    <w:p>
      <w:pPr>
        <w:pStyle w:val="Heading2"/>
        <w:numPr>
          <w:ilvl w:val="1"/>
          <w:numId w:val="104"/>
        </w:numPr>
      </w:pPr>
      <w:r>
        <w:t>「第３次産業革命」</w:t>
      </w:r>
    </w:p>
    <w:p>
      <w:pPr>
        <w:numPr>
          <w:ilvl w:val="2"/>
          <w:numId w:val="104"/>
        </w:numPr>
      </w:pPr>
      <w:r>
        <w:t>これに対し、 米国で提唱される第３次産業革命は、 上記の第２次と第３次をひとまとめにして、 第２次産業革命と区分しているようだ。 第３次産業革命は、 時間軸で見れば、 ドイツの第４次産業革命と重なっている。 インダストリー4.0と同様に標準化・大量生産から個別仕様・個別生産に対応する取り組みである。 これに加えて、 消費者自らが、 もの作りに関わる「もの作りの民主化」をすすめようという「デジタル・ファブリケーション」を含め第３次産業革命と位置付けているようだ。 個人やコミュニティが、 消費の現場で設計し、 3Dプリンターを使って「もの作りの個人化・個別化」を実現する。</w:t>
      </w:r>
    </w:p>
    <w:p>
      <w:pPr>
        <w:numPr>
          <w:ilvl w:val="2"/>
          <w:numId w:val="104"/>
        </w:numPr>
      </w:pPr>
      <w:r>
        <w:t>区分の仕方や定義の違いはあるが、 デジタル技術を活かし、 低コスト、 短納期で、 もの作りの個人化や個別化に対応し、 もの作りの変革を進めようという取り組みであることに変わりはない。 これは、 第１次産業革命以前の個別仕様・個別生産という個人に最適化されたもの作りへの回帰とも言えるだろう。</w:t>
      </w:r>
    </w:p>
    <w:p>
      <w:pPr>
        <w:pStyle w:val="Heading1"/>
        <w:numPr>
          <w:ilvl w:val="0"/>
          <w:numId w:val="104"/>
        </w:numPr>
      </w:pPr>
      <w:r>
        <w:t>インダストリー4.0（2）</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74624" behindDoc="0" locked="0" layoutInCell="1" allowOverlap="1">
            <wp:simplePos x="0" y="0"/>
            <wp:positionH relativeFrom="column">
              <wp:posOffset>660400</wp:posOffset>
            </wp:positionH>
            <wp:positionV relativeFrom="line">
              <wp:posOffset>1270</wp:posOffset>
            </wp:positionV>
            <wp:extent cx="4739640" cy="3554730"/>
            <wp:wrapTopAndBottom/>
            <wp:docPr id="1000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6" name=""/>
                    <pic:cNvPicPr>
                      <a:picLocks noChangeAspect="1"/>
                    </pic:cNvPicPr>
                  </pic:nvPicPr>
                  <pic:blipFill>
                    <a:blip xmlns:r="http://schemas.openxmlformats.org/officeDocument/2006/relationships" r:embed="rId22"/>
                    <a:stretch>
                      <a:fillRect/>
                    </a:stretch>
                  </pic:blipFill>
                  <pic:spPr>
                    <a:xfrm>
                      <a:off x="0" y="0"/>
                      <a:ext cx="4739640" cy="3554730"/>
                    </a:xfrm>
                    <a:prstGeom prst="rect">
                      <a:avLst/>
                    </a:prstGeom>
                  </pic:spPr>
                </pic:pic>
              </a:graphicData>
            </a:graphic>
          </wp:anchor>
        </w:drawing>
      </w:r>
    </w:p>
    <w:p>
      <w:pPr>
        <w:pStyle w:val="Heading2"/>
        <w:numPr>
          <w:ilvl w:val="1"/>
          <w:numId w:val="104"/>
        </w:numPr>
      </w:pPr>
      <w:r>
        <w:t>【図解】コレ１枚で分かるインダストリー4.0</w:t>
      </w:r>
    </w:p>
    <w:p>
      <w:pPr>
        <w:pStyle w:val="Heading2"/>
        <w:numPr>
          <w:ilvl w:val="1"/>
          <w:numId w:val="104"/>
        </w:numPr>
      </w:pPr>
      <w:r>
        <w:t>「第4次産業革命（すなわちインダストリー4.0）」。 仰々しい名前だが、 もの作りの常識を大きく変えようというドイツの産業政策だ。</w:t>
      </w:r>
    </w:p>
    <w:p>
      <w:pPr>
        <w:pStyle w:val="Heading2"/>
        <w:numPr>
          <w:ilvl w:val="1"/>
          <w:numId w:val="104"/>
        </w:numPr>
      </w:pPr>
      <w:r>
        <w:t>18世紀後半から19世紀にかけて、 それまでは手作業で行われていた紡績を、 水力や蒸気機関を使った機械による大量生産に置き換える動きが始まった。 その後、 その他の産業にも広がり工業化の時代へと向かってゆく。 これが、 第１次産業革命だ。 20世紀初頭、 もの作りに電力が使われるようになる。 加えて、 統計的手法を使った操業管理やベルトコンベアーによる大量生産などが普及し、 近代的なもの作りへと飛躍した時期を第2次産業革命と呼んでいる。 1970年代に入り、 コンピューターの普及と共に生産の自動化が推し進められた。 これが、 第3次産業革命だ。 我が国は、 この波に乗り、 「メイド・イン・ジャパン」の時代を築いてきた。 いまは、 この第3次産業革命の延長線上にある。 このパラダイムを大きく変えようという取り組みが、 第4次産業革命、 すなわちインダストリー4.0だ。 我が国は、 この新たなパラダイムシフトの中で、 存在感を示せていない。 この流れに呑み込まれるのか、 それとも新たな輝きを取り戻せるのか、 そんな岐路に立たせているように思う。</w:t>
      </w:r>
    </w:p>
    <w:p>
      <w:pPr>
        <w:pStyle w:val="Heading2"/>
        <w:numPr>
          <w:ilvl w:val="1"/>
          <w:numId w:val="104"/>
        </w:numPr>
      </w:pPr>
      <w:r>
        <w:t>では、 インダストリー4.0とは何か。 これを１枚のチャートにまとめてみた。</w:t>
      </w:r>
    </w:p>
    <w:p>
      <w:pPr>
        <w:pStyle w:val="Heading2"/>
        <w:numPr>
          <w:ilvl w:val="1"/>
          <w:numId w:val="104"/>
        </w:numPr>
      </w:pPr>
      <w:r>
        <w:t>顧客ごとに異なる個別仕様の注文、 これを量産品と同じように低コストと短納期で提供できるもの作りの仕組みを作ろうという取り組みだ。</w:t>
      </w:r>
    </w:p>
    <w:p>
      <w:pPr>
        <w:pStyle w:val="Heading2"/>
        <w:numPr>
          <w:ilvl w:val="1"/>
          <w:numId w:val="104"/>
        </w:numPr>
      </w:pPr>
      <w:r>
        <w:t>これを支えるのが、 ３つの「インターネット」だ。</w:t>
      </w:r>
    </w:p>
    <w:p>
      <w:pPr>
        <w:numPr>
          <w:ilvl w:val="2"/>
          <w:numId w:val="104"/>
        </w:numPr>
      </w:pPr>
      <w:r>
        <w:t>ひとつは、 IoT（Internet of Things）。 製造機械や工場設備にセンサーが組み込まれ、 操業に関わるデータをリアルタイムで収集する。 また、 素材や材料には、 ICタグ（RFID）が付けられ、 その流れがリアルタイムで把握される。 また、 工場で働く人もネットに繋がり、 その行動がリアルタイムで把握され、 その人の作業状況に従い、 最適な作業工程に配置される。 さらに、 その人のスキルや作業経験、 習熟度合い応じ適切なガイドや指示が出される。 これが、 IoP（Internet of People）だ。 また、 お客様からの注文やサポートなどの情報もリアルタイムで集められる。 これが、 IoS（Internet of Service）だ。</w:t>
      </w:r>
    </w:p>
    <w:p>
      <w:pPr>
        <w:numPr>
          <w:ilvl w:val="2"/>
          <w:numId w:val="104"/>
        </w:numPr>
      </w:pPr>
      <w:r>
        <w:t>IoT（Internet of Things）</w:t>
      </w:r>
    </w:p>
    <w:p>
      <w:pPr>
        <w:numPr>
          <w:ilvl w:val="3"/>
          <w:numId w:val="104"/>
        </w:numPr>
      </w:pPr>
      <w:r>
        <w:t>製造機械や工場設備にセンサーが組み込まれ、 操業に関わるデータをリアルタイムで収集する。 また、 素材や材料には、 ICタグ（RFID）が付けられ、 その流れがリアルタイムで把握される。</w:t>
      </w:r>
    </w:p>
    <w:p>
      <w:pPr>
        <w:numPr>
          <w:ilvl w:val="2"/>
          <w:numId w:val="104"/>
        </w:numPr>
      </w:pPr>
      <w:r>
        <w:t>IoP（Internet of People）</w:t>
      </w:r>
    </w:p>
    <w:p>
      <w:pPr>
        <w:numPr>
          <w:ilvl w:val="3"/>
          <w:numId w:val="104"/>
        </w:numPr>
      </w:pPr>
      <w:r>
        <w:t>また、 工場で働く人もネットに繋がり、 その行動がリアルタイムで把握され、 その人の作業状況に従い、 最適な作業工程に配置される。 さらに、 その人のスキルや作業経験、 習熟度合い応じ適切なガイドや指示が出される。</w:t>
      </w:r>
    </w:p>
    <w:p>
      <w:pPr>
        <w:numPr>
          <w:ilvl w:val="2"/>
          <w:numId w:val="104"/>
        </w:numPr>
      </w:pPr>
      <w:r>
        <w:t>IoS（Internet of Service）</w:t>
      </w:r>
    </w:p>
    <w:p>
      <w:pPr>
        <w:numPr>
          <w:ilvl w:val="3"/>
          <w:numId w:val="104"/>
        </w:numPr>
      </w:pPr>
      <w:r>
        <w:t>また、 お客様からの注文やサポートなどの情報もリアルタイムで集められる。</w:t>
      </w:r>
    </w:p>
    <w:p>
      <w:pPr>
        <w:pStyle w:val="Heading2"/>
        <w:numPr>
          <w:ilvl w:val="1"/>
          <w:numId w:val="104"/>
        </w:numPr>
      </w:pPr>
      <w:r>
        <w:t>このように、 もの作りに関わるあらゆるデータが、 リアルタイムで収集されデータとして集められる。 つまり、 もの作りの現場である現実の世界（Physical World）が、 コンピューター世界（Cyber World）にデジタルなコピーとして再現される。 このデジタルなコピーで、 様々な作業工程や段取りを再現し、 最適な方法や手順を見つけてゆく。 コンピューター上のシミュレーションなら、 何度やっても実作業に影響を及ぼすことはない。 そして、 最適解を見つけて、 もの作り現場に指示を出すと共に、 機器の制御や手配を行う。 そして、 再び、 そのデータは、 コンピューター世界にフィードバックされる。 言うなれば、 現実世界とコンピューター世界の間で、 「カイゼン活動」を行っているようなものだ。 「自ら考える工場」とは、 そういう意味である。</w:t>
      </w:r>
    </w:p>
    <w:p>
      <w:pPr>
        <w:pStyle w:val="Heading2"/>
        <w:numPr>
          <w:ilvl w:val="1"/>
          <w:numId w:val="104"/>
        </w:numPr>
      </w:pPr>
      <w:r>
        <w:t>現実世界とコンピューター世界が密接に連携して実現するこのような仕組みをCyber-Physical Systems（CPS）と言う。 このような仕組みを関連する工場がそれぞれに実装し、 連携しながらもの作りを行おうというのが、 インダストリー4.0だ。 これを人工知能やロボットのテクノロジーが支える。</w:t>
      </w:r>
    </w:p>
    <w:p>
      <w:pPr>
        <w:pStyle w:val="Heading2"/>
        <w:numPr>
          <w:ilvl w:val="1"/>
          <w:numId w:val="104"/>
        </w:numPr>
      </w:pPr>
      <w:r>
        <w:t>ドイツでは、 産学官をあげてインダストリー4.0に取り組んでいる。 その背景には、 ドイツの労働単価の高さがある。 高い労働単価であっても、 世界で通用するコストと品質、 そして、 サービスを提供することで、 競争力を維持し続けたいという想いがあるからだ。</w:t>
      </w:r>
    </w:p>
    <w:p>
      <w:pPr>
        <w:pStyle w:val="Heading2"/>
        <w:numPr>
          <w:ilvl w:val="1"/>
          <w:numId w:val="104"/>
        </w:numPr>
      </w:pPr>
      <w:r>
        <w:t>このような仕組みが実現されれば、 労働者はいらなくなり、 むしろ就労需要を減らすのではないかという批判もあるようだ。 しかし、 今のドイツは、 近隣諸国からの多くの出稼ぎ労働者によって産業を維持している。 また、 このような仕組みを実現することで、 新たなビジネス機会を創出し、 世界におけるもの作りのイニシアティブもとれるはずだとの思惑もある。</w:t>
      </w:r>
    </w:p>
    <w:p>
      <w:pPr>
        <w:pStyle w:val="Heading2"/>
        <w:numPr>
          <w:ilvl w:val="1"/>
          <w:numId w:val="104"/>
        </w:numPr>
      </w:pPr>
      <w:r>
        <w:t>少子高齢化が進む我が国も、 このような取り組みをすすめてゆく必要があるだろう。 未だドイツのような大がかりな組織的取り組みには至っていないが、 大いに期待したいところだ。</w:t>
      </w:r>
    </w:p>
    <w:p>
      <w:pPr>
        <w:pStyle w:val="Heading1"/>
        <w:numPr>
          <w:ilvl w:val="0"/>
          <w:numId w:val="104"/>
        </w:numPr>
      </w:pPr>
      <w:r>
        <w:t>3Dプリンタ</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75648" behindDoc="0" locked="0" layoutInCell="1" allowOverlap="1">
            <wp:simplePos x="0" y="0"/>
            <wp:positionH relativeFrom="column">
              <wp:posOffset>660400</wp:posOffset>
            </wp:positionH>
            <wp:positionV relativeFrom="line">
              <wp:posOffset>1270</wp:posOffset>
            </wp:positionV>
            <wp:extent cx="4739640" cy="3554730"/>
            <wp:wrapTopAndBottom/>
            <wp:docPr id="1000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8" name=""/>
                    <pic:cNvPicPr>
                      <a:picLocks noChangeAspect="1"/>
                    </pic:cNvPicPr>
                  </pic:nvPicPr>
                  <pic:blipFill>
                    <a:blip xmlns:r="http://schemas.openxmlformats.org/officeDocument/2006/relationships" r:embed="rId23"/>
                    <a:stretch>
                      <a:fillRect/>
                    </a:stretch>
                  </pic:blipFill>
                  <pic:spPr>
                    <a:xfrm>
                      <a:off x="0" y="0"/>
                      <a:ext cx="4739640" cy="3554730"/>
                    </a:xfrm>
                    <a:prstGeom prst="rect">
                      <a:avLst/>
                    </a:prstGeom>
                  </pic:spPr>
                </pic:pic>
              </a:graphicData>
            </a:graphic>
          </wp:anchor>
        </w:drawing>
      </w:r>
    </w:p>
    <w:p>
      <w:pPr>
        <w:pStyle w:val="Heading2"/>
        <w:numPr>
          <w:ilvl w:val="1"/>
          <w:numId w:val="104"/>
        </w:numPr>
      </w:pPr>
      <w:r>
        <w:t>「デジタル・データから立体の造形物を直接作り出す装置」が、 3Dプリンタです。</w:t>
      </w:r>
    </w:p>
    <w:p>
      <w:pPr>
        <w:pStyle w:val="Heading2"/>
        <w:numPr>
          <w:ilvl w:val="1"/>
          <w:numId w:val="104"/>
        </w:numPr>
      </w:pPr>
      <w:r>
        <w:t>3Dプリンタは、 コンピュータに取り込まれた3Dデータをミクロン単位の薄い断層データに分解し、 これに沿って樹脂や金属粉末などを少しずつ積層しながら立体形状に仕上げてゆく「3D積層造形技術」が、 一般的に使われています。 最近では、 食品素材を材料に食べ物を作れる3Dプリンタも登場しています。</w:t>
      </w:r>
    </w:p>
    <w:p>
      <w:pPr>
        <w:pStyle w:val="Heading2"/>
        <w:numPr>
          <w:ilvl w:val="1"/>
          <w:numId w:val="104"/>
        </w:numPr>
      </w:pPr>
      <w:r>
        <w:t>用途には次のようなものがあります。</w:t>
      </w:r>
    </w:p>
    <w:p>
      <w:pPr>
        <w:numPr>
          <w:ilvl w:val="2"/>
          <w:numId w:val="104"/>
        </w:numPr>
      </w:pPr>
      <w:r>
        <w:t>製造業：CAD（コンピュータを使った設計）データを元に、 試作品やモックアップ、 鋳物のための中子や砂型、 少量生産の特注品など</w:t>
      </w:r>
    </w:p>
    <w:p>
      <w:pPr>
        <w:numPr>
          <w:ilvl w:val="2"/>
          <w:numId w:val="104"/>
        </w:numPr>
      </w:pPr>
      <w:r>
        <w:t>医療:コンピュータ断層撮影装置などの人体内部の立体形状データを元にした手術前検討用臓器模型、 患者個別の移植用人工骨格など</w:t>
      </w:r>
    </w:p>
    <w:p>
      <w:pPr>
        <w:numPr>
          <w:ilvl w:val="2"/>
          <w:numId w:val="104"/>
        </w:numPr>
      </w:pPr>
      <w:r>
        <w:t>建築業：提案、 説明のための建築模型</w:t>
      </w:r>
    </w:p>
    <w:p>
      <w:pPr>
        <w:pStyle w:val="Heading2"/>
        <w:numPr>
          <w:ilvl w:val="1"/>
          <w:numId w:val="104"/>
        </w:numPr>
      </w:pPr>
      <w:r>
        <w:t>1980年代に登場した3Dプリンタですが、 当時は周辺技術が揃わず、 価格も数千万円と高価で普及しませんでした。 それが昨今、 数十万円、 数万円に価格低下したことで、 注目されるようになったのです。 また、 従来、 素早く試作する（ラピッド・プロトタイピング）が主な用途でしたが、 最近は精度も上がり材料の選択肢も増えたことで、 素早く生産する（ラピッド・マニュファクチャリング）へと用途を広げつつあります。</w:t>
      </w:r>
    </w:p>
    <w:p>
      <w:pPr>
        <w:pStyle w:val="Heading2"/>
        <w:numPr>
          <w:ilvl w:val="1"/>
          <w:numId w:val="104"/>
        </w:numPr>
      </w:pPr>
      <w:r>
        <w:t>3Dデータはネットを介して自由にやり取りできます。 例えば、 地上で作られた設計データを使い国際宇宙ステーション（ISS）に設置された3Dプリンタで、 工具や補修部品が作られるようになりました。 また、 「もの作りの民主化」が進み、 産業のあり方を根底から変えてしまうという意見も聞かれるようになりました。</w:t>
      </w:r>
    </w:p>
    <w:p>
      <w:pPr>
        <w:pStyle w:val="Heading2"/>
        <w:numPr>
          <w:ilvl w:val="1"/>
          <w:numId w:val="104"/>
        </w:numPr>
      </w:pPr>
      <w:r>
        <w:t>ロボット同様、 3Dプリンタは、 コンピュータと人をつなぐ新しいUI（ユーザー・インターフェイス）として、 今後も注目されてゆくことになるでしょう。</w:t>
      </w:r>
    </w:p>
    <w:p>
      <w:pPr>
        <w:pStyle w:val="Heading1"/>
        <w:numPr>
          <w:ilvl w:val="0"/>
          <w:numId w:val="104"/>
        </w:numPr>
      </w:pPr>
      <w:r>
        <w:t>空間をデータ化するIoTデバイス「ドローン」</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76672" behindDoc="0" locked="0" layoutInCell="1" allowOverlap="1">
            <wp:simplePos x="0" y="0"/>
            <wp:positionH relativeFrom="column">
              <wp:posOffset>660400</wp:posOffset>
            </wp:positionH>
            <wp:positionV relativeFrom="line">
              <wp:posOffset>1270</wp:posOffset>
            </wp:positionV>
            <wp:extent cx="4739640" cy="3554730"/>
            <wp:wrapTopAndBottom/>
            <wp:docPr id="1000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0" name=""/>
                    <pic:cNvPicPr>
                      <a:picLocks noChangeAspect="1"/>
                    </pic:cNvPicPr>
                  </pic:nvPicPr>
                  <pic:blipFill>
                    <a:blip xmlns:r="http://schemas.openxmlformats.org/officeDocument/2006/relationships" r:embed="rId24"/>
                    <a:stretch>
                      <a:fillRect/>
                    </a:stretch>
                  </pic:blipFill>
                  <pic:spPr>
                    <a:xfrm>
                      <a:off x="0" y="0"/>
                      <a:ext cx="4739640" cy="3554730"/>
                    </a:xfrm>
                    <a:prstGeom prst="rect">
                      <a:avLst/>
                    </a:prstGeom>
                  </pic:spPr>
                </pic:pic>
              </a:graphicData>
            </a:graphic>
          </wp:anchor>
        </w:drawing>
      </w:r>
    </w:p>
    <w:p>
      <w:pPr>
        <w:pStyle w:val="Heading2"/>
        <w:numPr>
          <w:ilvl w:val="1"/>
          <w:numId w:val="104"/>
        </w:numPr>
      </w:pPr>
      <w:r>
        <w:t>ドローン（drone）とは、 遠隔操作が可能な無人飛行機の総称で、 ブーンと羽音を立てて飛ぶ「雄の蜂」を意味する英単語から転じて使われるようになりました。</w:t>
      </w:r>
    </w:p>
    <w:p>
      <w:pPr>
        <w:pStyle w:val="Heading2"/>
        <w:numPr>
          <w:ilvl w:val="1"/>
          <w:numId w:val="104"/>
        </w:numPr>
      </w:pPr>
      <w:r>
        <w:t>元々は戦場における偵察や攻撃などの軍事用に開発されましたが、 農薬散布や空撮などの業務用、 あるいは飛ばして楽しむホビー用として用途が広がっています。 大きさは全長数センチ程度の小型のものから10メートル超の大型のものまであり、 形状は複数のプロペラを持つヘリコプター（マルチコプター）が一般的で、 固定翼の機体なども登場しています。</w:t>
      </w:r>
    </w:p>
    <w:p>
      <w:pPr>
        <w:pStyle w:val="Heading2"/>
        <w:numPr>
          <w:ilvl w:val="1"/>
          <w:numId w:val="104"/>
        </w:numPr>
      </w:pPr>
      <w:r>
        <w:t>また、 静止画や動画を撮影するカメラに加え、 位置情報を捉えるGPS、 速度や動きを検知する加速度センサー、 傾きや角度などを検知するジャイロセンサーなどを搭載しています。 それらを使って自ら機体を安定させ、 指定した経路を自動で飛行し元の位置に戻ってくるなどの自律飛行ができる機体もあります。 このあたりが従来のラジコン機と異なるところです。</w:t>
      </w:r>
    </w:p>
    <w:p>
      <w:pPr>
        <w:pStyle w:val="Heading2"/>
        <w:numPr>
          <w:ilvl w:val="1"/>
          <w:numId w:val="104"/>
        </w:numPr>
      </w:pPr>
      <w:r>
        <w:t>これらドローンに使われている電子部品は、 スマートフォンで使われるカメラやセンサー、 プロセッサーや電池などと共通するものもすくなくありません。 そのためスマートフォンの大量生産による部品の低価格化によって、 ドローンの市販価格も下がり、 業務用途ばかりでなく個人での利用も拡大しています。</w:t>
      </w:r>
    </w:p>
    <w:p>
      <w:pPr>
        <w:pStyle w:val="Heading2"/>
        <w:numPr>
          <w:ilvl w:val="1"/>
          <w:numId w:val="104"/>
        </w:numPr>
      </w:pPr>
      <w:r>
        <w:t>「オープン化」への取り組みも注目されています。 ドローンは、 カメラやセンサーで様々なデータを捉え、 無線を介してインターネットとつなげて、 クラウドにデータを送ることができます。 「空飛ぶIoTデバイス」とも言えるこのような特徴を活かし、 様々な用途での利用が模索されていますが、 そのアプリケーションを誰もが容易に開発できるようにし、 用途を広げてゆこうというのです。 そのために、 ドローンに最適化したオペレーティングシステムやプログラミング環境を共同で開発し広く公開する取り組みや、 ドローンに必要な機能を標準で搭載したプロセッサーや電子部品のモジュールが市販されるようになりました。 特に、 IntelやQUALCOMMなど、 パソコンやスマートフォンで標準プラットフォームを提供している企業は、 次のプラットフォームの覇権を握るべく、 積極的に製品開発を行っています。</w:t>
      </w:r>
    </w:p>
    <w:p>
      <w:pPr>
        <w:pStyle w:val="Heading2"/>
        <w:numPr>
          <w:ilvl w:val="1"/>
          <w:numId w:val="104"/>
        </w:numPr>
      </w:pPr>
      <w:r>
        <w:t>ドローンが注目されるのは、 これまでには無かった「空間をデータ化できる」有効な手段だからです。 IoTが「現実世界をデータ化し、 ネットに送り出す仕組み」として注目されていますが、 「空間のデータ化」も当然に求められています。 その手段として航空機や人工衛星など高高度からのセンシング技術は既にありますが、 低高度でしかも移動しながらきめ細かくセンシングする有効な手段はこれまでありませんでした。 そこに登場したのがドローンです。 まさに未知の領域への可能性が生まれたのです。 そのため用途については、 まだまだ模索の段階ですが、 大きな可能性が広がっていると言えるでしょう。 このような理由から注目されているのです。</w:t>
      </w:r>
    </w:p>
    <w:p>
      <w:pPr>
        <w:pStyle w:val="Heading2"/>
        <w:numPr>
          <w:ilvl w:val="1"/>
          <w:numId w:val="104"/>
        </w:numPr>
      </w:pPr>
      <w:r>
        <w:t>そんな模索段階ではありますが、 既に様々な用途で使われはじめています。</w:t>
      </w:r>
    </w:p>
    <w:p>
      <w:pPr>
        <w:pStyle w:val="Heading2"/>
        <w:numPr>
          <w:ilvl w:val="1"/>
          <w:numId w:val="104"/>
        </w:numPr>
      </w:pPr>
      <w:r>
        <w:t>鳥の目線での空撮</w:t>
      </w:r>
    </w:p>
    <w:p>
      <w:pPr>
        <w:numPr>
          <w:ilvl w:val="2"/>
          <w:numId w:val="104"/>
        </w:numPr>
      </w:pPr>
      <w:r>
        <w:t>「鳥の目線」で飛びながら撮影できるのはドローンの魅力のひとつです。</w:t>
      </w:r>
    </w:p>
    <w:p>
      <w:pPr>
        <w:numPr>
          <w:ilvl w:val="2"/>
          <w:numId w:val="104"/>
        </w:numPr>
      </w:pPr>
      <w:r>
        <w:t>ヘリコプターや航空機はどんなに低空でも数百メートルの高さからの撮影となります。 人間が高台に登っても固定した位置からしか撮影できません。 ドローであれば数メートルから100メートルほどの高さで鳥のように飛びながら撮影することができます。 しかも機体の振動や風による揺れを補正してなめらかな動画を高画質で撮影できるカメラが搭載された機体も数万円から手に入るようになり、 業務ばかりでなく趣味で空撮を楽しむ個人も増えてきています。</w:t>
      </w:r>
    </w:p>
    <w:p>
      <w:pPr>
        <w:pStyle w:val="Heading2"/>
        <w:numPr>
          <w:ilvl w:val="1"/>
          <w:numId w:val="104"/>
        </w:numPr>
      </w:pPr>
      <w:r>
        <w:t>土木工事現場での測量や記録</w:t>
      </w:r>
    </w:p>
    <w:p>
      <w:pPr>
        <w:numPr>
          <w:ilvl w:val="2"/>
          <w:numId w:val="104"/>
        </w:numPr>
      </w:pPr>
      <w:r>
        <w:t>土木工事の現場で、 土地の形状や掘り出す土量を計測し、 工事の経過を画像で残すことに使われています。</w:t>
      </w:r>
    </w:p>
    <w:p>
      <w:pPr>
        <w:numPr>
          <w:ilvl w:val="2"/>
          <w:numId w:val="104"/>
        </w:numPr>
      </w:pPr>
      <w:r>
        <w:t>工事現場を複数の角度から撮影して３次元画像を作成、 それを工事図面と重ね合わせることで工事箇所や掘り出す土量を計測できます。 人間が行うことに比べ、 短時間で高精度に計測できるようになりました。 また、 広い工事現場での作業状況を上空から撮影し、 工事の進め方や進捗を記録し、 安全管理や進捗管理に役立てようという取り組みも始まっています。</w:t>
      </w:r>
    </w:p>
    <w:p>
      <w:pPr>
        <w:pStyle w:val="Heading2"/>
        <w:numPr>
          <w:ilvl w:val="1"/>
          <w:numId w:val="104"/>
        </w:numPr>
      </w:pPr>
      <w:r>
        <w:t>耕作地のデータ収集や農薬散布</w:t>
      </w:r>
    </w:p>
    <w:p>
      <w:pPr>
        <w:numPr>
          <w:ilvl w:val="2"/>
          <w:numId w:val="104"/>
        </w:numPr>
      </w:pPr>
      <w:r>
        <w:t>これまで勘や経験、 人手に頼りがちだった耕作地の様子をデータとして捉えるためにも使われています。</w:t>
      </w:r>
    </w:p>
    <w:p>
      <w:pPr>
        <w:numPr>
          <w:ilvl w:val="2"/>
          <w:numId w:val="104"/>
        </w:numPr>
      </w:pPr>
      <w:r>
        <w:t>例えば、 ドローンに搭載した複数の異なる波長の光で撮影する「マルチスペクトル・カメラ」を使い、</w:t>
      </w:r>
    </w:p>
    <w:p>
      <w:pPr>
        <w:numPr>
          <w:ilvl w:val="2"/>
          <w:numId w:val="104"/>
        </w:numPr>
      </w:pPr>
      <w:r>
        <w:t>水分の不足しているところを見つける。</w:t>
      </w:r>
    </w:p>
    <w:p>
      <w:pPr>
        <w:numPr>
          <w:ilvl w:val="2"/>
          <w:numId w:val="104"/>
        </w:numPr>
      </w:pPr>
      <w:r>
        <w:t>肥料の足りないところを見つける。</w:t>
      </w:r>
    </w:p>
    <w:p>
      <w:pPr>
        <w:numPr>
          <w:ilvl w:val="2"/>
          <w:numId w:val="104"/>
        </w:numPr>
      </w:pPr>
      <w:r>
        <w:t>生育具合を確認する。</w:t>
      </w:r>
    </w:p>
    <w:p>
      <w:pPr>
        <w:numPr>
          <w:ilvl w:val="2"/>
          <w:numId w:val="104"/>
        </w:numPr>
      </w:pPr>
      <w:r>
        <w:t>といったことがおこなわれています。</w:t>
      </w:r>
    </w:p>
    <w:p>
      <w:pPr>
        <w:numPr>
          <w:ilvl w:val="2"/>
          <w:numId w:val="104"/>
        </w:numPr>
      </w:pPr>
      <w:r>
        <w:t>これまで、 広い耕作地でこのようなデータを集める手段はありませんでした。 もちろん航空機やヘリコプターを使えばそれも可能ですが、 膨大なコストがかかり現時的ではありません。 ドローンならあまりコストをかけず、 １日に何度でも耕作地の上空を飛び回り、 撮影することができます。 そして、 そのデータを活かして効率の良い耕作地の管理や作業が可能になるのです。</w:t>
      </w:r>
    </w:p>
    <w:p>
      <w:pPr>
        <w:numPr>
          <w:ilvl w:val="2"/>
          <w:numId w:val="104"/>
        </w:numPr>
      </w:pPr>
      <w:r>
        <w:t>また、 田畑への農薬散布にも使われています。 人力で撒くには、 背中に農薬を背負って歩きながら行わなければなりません。 広い田畑なら何日も何週間もかかってしまいます。 かといって、 車両では田畑の内部までは入り込めませんから散布は困難でした。 そのため以前は有人ヘリコプターによる上空からの農薬散布も行われていたのですが、 高高度からの散布は農薬が広範囲に飛散することから人体への影響が心配され、 次第に行われなくなっています。 そこでドローンが使われるようになりました。 有人ヘリコプターに比べ低高度で散布ができるので、 周囲への飛散量が抑えられるからです。</w:t>
      </w:r>
    </w:p>
    <w:p>
      <w:pPr>
        <w:pStyle w:val="Heading2"/>
        <w:numPr>
          <w:ilvl w:val="1"/>
          <w:numId w:val="104"/>
        </w:numPr>
      </w:pPr>
      <w:r>
        <w:t>荷物の配送</w:t>
      </w:r>
    </w:p>
    <w:p>
      <w:pPr>
        <w:numPr>
          <w:ilvl w:val="2"/>
          <w:numId w:val="104"/>
        </w:numPr>
      </w:pPr>
      <w:r>
        <w:t>宅急便や郵便などの荷物をドローンで届けようという取り組みが始まっています。</w:t>
      </w:r>
    </w:p>
    <w:p>
      <w:pPr>
        <w:numPr>
          <w:ilvl w:val="2"/>
          <w:numId w:val="104"/>
        </w:numPr>
      </w:pPr>
      <w:r>
        <w:t>ドローンであれば、 道路の渋滞を気にする必要がなく、 地上で配送するよりも短い時間、 低コストで届けられると期待されています。 また、 住宅や集落が広い地域にまばらに点在している地域は世界を見渡せば少なくありません。 そういうところで荷物ひとつのためにトラックや配送員を使うのではコストがかかりすぎます。 このような課題を解決しようと、 ドローンによる配送が試みられています。</w:t>
      </w:r>
    </w:p>
    <w:p>
      <w:pPr>
        <w:pStyle w:val="Heading2"/>
        <w:numPr>
          <w:ilvl w:val="1"/>
          <w:numId w:val="104"/>
        </w:numPr>
      </w:pPr>
      <w:r>
        <w:t>災害現場の調査や緊急物資の輸送</w:t>
      </w:r>
    </w:p>
    <w:p>
      <w:pPr>
        <w:numPr>
          <w:ilvl w:val="2"/>
          <w:numId w:val="104"/>
        </w:numPr>
      </w:pPr>
      <w:r>
        <w:t>災害現場の調査にも活躍しています。</w:t>
      </w:r>
    </w:p>
    <w:p>
      <w:pPr>
        <w:numPr>
          <w:ilvl w:val="2"/>
          <w:numId w:val="104"/>
        </w:numPr>
      </w:pPr>
      <w:r>
        <w:t>例えば、 河川の決壊や土砂崩れなどの災害では被災現場へ入れないことも多く、 空からの調査は有効な手段です。 しかも、 低空でカメラからの画像を見ながら移動し、 高画質の動画撮影できるので被害状況を詳細に把握できます。</w:t>
      </w:r>
    </w:p>
    <w:p>
      <w:pPr>
        <w:numPr>
          <w:ilvl w:val="2"/>
          <w:numId w:val="104"/>
        </w:numPr>
      </w:pPr>
      <w:r>
        <w:t>また、 道路が寸断され孤立した集落に物資を届けるようなときにも役に立つと期待されています。</w:t>
      </w:r>
    </w:p>
    <w:p>
      <w:pPr>
        <w:pStyle w:val="Heading2"/>
        <w:numPr>
          <w:ilvl w:val="1"/>
          <w:numId w:val="104"/>
        </w:numPr>
      </w:pPr>
      <w:r>
        <w:t>防犯や犯罪捜査</w:t>
      </w:r>
    </w:p>
    <w:p>
      <w:pPr>
        <w:numPr>
          <w:ilvl w:val="2"/>
          <w:numId w:val="104"/>
        </w:numPr>
      </w:pPr>
      <w:r>
        <w:t>警察でもドローンが使われています。</w:t>
      </w:r>
    </w:p>
    <w:p>
      <w:pPr>
        <w:numPr>
          <w:ilvl w:val="2"/>
          <w:numId w:val="104"/>
        </w:numPr>
      </w:pPr>
      <w:r>
        <w:t>例えば、 米国では危険な犯罪現場の偵察、 メキシコ国境の密入国者の監視に使われています。 また日本でも交通事故や犯罪現場の捜査にドローンの導入がすすめられています。</w:t>
      </w:r>
    </w:p>
    <w:p>
      <w:pPr>
        <w:pStyle w:val="Heading2"/>
        <w:numPr>
          <w:ilvl w:val="1"/>
          <w:numId w:val="104"/>
        </w:numPr>
      </w:pPr>
      <w:r>
        <w:t>我が国では、 2015年12月の航空法改正により、 ドローンの飛行ルールが明確になりました。 これをきっかけとして、 ドローンの活用が一層拡がるものと期待されています。</w:t>
      </w:r>
    </w:p>
    <w:p>
      <w:pPr>
        <w:pStyle w:val="Heading1"/>
        <w:numPr>
          <w:ilvl w:val="0"/>
          <w:numId w:val="104"/>
        </w:numPr>
      </w:pPr>
      <w:r>
        <w:t>VR（仮想現実）とAR（拡張現実）</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77696" behindDoc="0" locked="0" layoutInCell="1" allowOverlap="1">
            <wp:simplePos x="0" y="0"/>
            <wp:positionH relativeFrom="column">
              <wp:posOffset>660400</wp:posOffset>
            </wp:positionH>
            <wp:positionV relativeFrom="line">
              <wp:posOffset>1270</wp:posOffset>
            </wp:positionV>
            <wp:extent cx="4739640" cy="3554730"/>
            <wp:wrapTopAndBottom/>
            <wp:docPr id="1000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2" name=""/>
                    <pic:cNvPicPr>
                      <a:picLocks noChangeAspect="1"/>
                    </pic:cNvPicPr>
                  </pic:nvPicPr>
                  <pic:blipFill>
                    <a:blip xmlns:r="http://schemas.openxmlformats.org/officeDocument/2006/relationships" r:embed="rId25"/>
                    <a:stretch>
                      <a:fillRect/>
                    </a:stretch>
                  </pic:blipFill>
                  <pic:spPr>
                    <a:xfrm>
                      <a:off x="0" y="0"/>
                      <a:ext cx="4739640" cy="3554730"/>
                    </a:xfrm>
                    <a:prstGeom prst="rect">
                      <a:avLst/>
                    </a:prstGeom>
                  </pic:spPr>
                </pic:pic>
              </a:graphicData>
            </a:graphic>
          </wp:anchor>
        </w:drawing>
      </w:r>
    </w:p>
    <w:p>
      <w:pPr>
        <w:pStyle w:val="Heading2"/>
        <w:numPr>
          <w:ilvl w:val="1"/>
          <w:numId w:val="104"/>
        </w:numPr>
      </w:pPr>
      <w:r>
        <w:t>【図解】コレ1枚で分かるVRとAR</w:t>
      </w:r>
    </w:p>
    <w:p>
      <w:pPr>
        <w:pStyle w:val="Heading2"/>
        <w:numPr>
          <w:ilvl w:val="1"/>
          <w:numId w:val="104"/>
        </w:numPr>
      </w:pPr>
      <w:r>
        <w:t>コンピューターと人間が視覚を介してつながる技術が登場しています。</w:t>
      </w:r>
    </w:p>
    <w:p>
      <w:pPr>
        <w:pStyle w:val="Heading2"/>
        <w:numPr>
          <w:ilvl w:val="1"/>
          <w:numId w:val="104"/>
        </w:numPr>
      </w:pPr>
      <w:r>
        <w:t>VR（Virtual Reality :仮想現実）</w:t>
      </w:r>
    </w:p>
    <w:p>
      <w:pPr>
        <w:numPr>
          <w:ilvl w:val="2"/>
          <w:numId w:val="104"/>
        </w:numPr>
      </w:pPr>
      <w:r>
        <w:t>ゴーグルを被るとコンピューター・グラフィックスで描かれた世界が目の前に拡がります。 顔の動きや身体の動きに合わせて映像も動き、 ヘッドフォンを被れば音響効果もそれに加わり、 まるで自分がそこにいるかのような感覚を体験できます。 これがVRです。 コンピューターで作られた人工的な世界に自分自身が飛び込み、 まるでそれが現実であるかのように体験できる技術です。</w:t>
      </w:r>
    </w:p>
    <w:p>
      <w:pPr>
        <w:numPr>
          <w:ilvl w:val="2"/>
          <w:numId w:val="104"/>
        </w:numPr>
      </w:pPr>
      <w:r>
        <w:t>代表的な製品としては、 Oculus Rift、 HTC Vive、 PlayStation VRなどがあります。 次のような用途に使われています。</w:t>
      </w:r>
    </w:p>
    <w:p>
      <w:pPr>
        <w:numPr>
          <w:ilvl w:val="2"/>
          <w:numId w:val="104"/>
        </w:numPr>
      </w:pPr>
      <w:r>
        <w:t>没入感を体感できるゲーム</w:t>
      </w:r>
    </w:p>
    <w:p>
      <w:pPr>
        <w:numPr>
          <w:ilvl w:val="2"/>
          <w:numId w:val="104"/>
        </w:numPr>
      </w:pPr>
      <w:r>
        <w:t>航空機の操縦シミュレーション</w:t>
      </w:r>
    </w:p>
    <w:p>
      <w:pPr>
        <w:numPr>
          <w:ilvl w:val="2"/>
          <w:numId w:val="104"/>
        </w:numPr>
      </w:pPr>
      <w:r>
        <w:t>3D映像で作られた住宅の中にシステムキッチンなどの住宅設備を設置してみせるデモンストレーションなど</w:t>
      </w:r>
    </w:p>
    <w:p>
      <w:pPr>
        <w:pStyle w:val="Heading2"/>
        <w:numPr>
          <w:ilvl w:val="1"/>
          <w:numId w:val="104"/>
        </w:numPr>
      </w:pPr>
      <w:r>
        <w:t>AR（Augmented Reality：拡張現実）</w:t>
      </w:r>
    </w:p>
    <w:p>
      <w:pPr>
        <w:numPr>
          <w:ilvl w:val="2"/>
          <w:numId w:val="104"/>
        </w:numPr>
      </w:pPr>
      <w:r>
        <w:t>ゴーグルやスマートフォン越しに見ている現実の建物や設備に、 それが何かを説明する「別の情報」が重なるように表示されます。 自分が見ている室内の光景や風景に、 実際にはそこにないモノや建物が表示され、 まるでそこに実物があるかのようです。 身体を動かしても位置が変わりません。 これがAR技術です。 現実に見ている視覚空間に情報を重ね合わせて表示させ、 現実世界を拡張する技術です。</w:t>
      </w:r>
    </w:p>
    <w:p>
      <w:pPr>
        <w:numPr>
          <w:ilvl w:val="2"/>
          <w:numId w:val="104"/>
        </w:numPr>
      </w:pPr>
      <w:r>
        <w:t>代表的なゴーグル型の製品としてMicrosoft HoloLensがあります。 他にもスマートフォンやタブレットを風景にかざし、 背面カメラで映し出された映像に情報を付加するソフトウェア製品も数多く登場しています。 次のような用途に使われています。</w:t>
      </w:r>
    </w:p>
    <w:p>
      <w:pPr>
        <w:numPr>
          <w:ilvl w:val="2"/>
          <w:numId w:val="104"/>
        </w:numPr>
      </w:pPr>
      <w:r>
        <w:t>・設備点検の時に見ている箇所についての情報を表示させる</w:t>
      </w:r>
    </w:p>
    <w:p>
      <w:pPr>
        <w:numPr>
          <w:ilvl w:val="2"/>
          <w:numId w:val="104"/>
        </w:numPr>
      </w:pPr>
      <w:r>
        <w:t>・機械の操作パネルの映像上にスイッチやレバーの説明や操作方法を表示させる</w:t>
      </w:r>
    </w:p>
    <w:p>
      <w:pPr>
        <w:numPr>
          <w:ilvl w:val="2"/>
          <w:numId w:val="104"/>
        </w:numPr>
      </w:pPr>
      <w:r>
        <w:t>・現実の空間にモノを表示して製品の検討や教育などに使う</w:t>
      </w:r>
    </w:p>
    <w:p>
      <w:pPr>
        <w:numPr>
          <w:ilvl w:val="2"/>
          <w:numId w:val="104"/>
        </w:numPr>
      </w:pPr>
      <w:r>
        <w:t>スマートフォン越しに映し出された建物や風景に説明情報を重ねるように表示して観光案内をする　など</w:t>
      </w:r>
    </w:p>
    <w:p>
      <w:pPr>
        <w:pStyle w:val="Heading2"/>
        <w:numPr>
          <w:ilvl w:val="1"/>
          <w:numId w:val="104"/>
        </w:numPr>
      </w:pPr>
      <w:r>
        <w:t>世界最大級の投資銀行であるゴールドマン・サックスは、 世界のVR/AR市場は2025年までにおよそ800億ドル（約9兆円）に達すると予測しています。 これは、 現在のデスクトップPC市場にほぼ匹敵する規模です。 その市場は、 現在盛り上がりつつあるゲームやエンターテイメント分野だけではなく、 医療分野や産業分野、 小売市場など様々な業界で使われるようになるだろうと予測しています。</w:t>
      </w:r>
    </w:p>
    <w:p>
      <w:pPr>
        <w:pStyle w:val="Heading2"/>
        <w:numPr>
          <w:ilvl w:val="1"/>
          <w:numId w:val="104"/>
        </w:numPr>
      </w:pPr>
      <w:r>
        <w:t>https://www.youtube.com/watch?v=imZ_4cO0P7Y</w:t>
      </w:r>
    </w:p>
    <w:p>
      <w:pPr>
        <w:numPr>
          <w:ilvl w:val="0"/>
          <w:numId w:val="0"/>
        </w:numPr>
        <w:ind w:left="1040"/>
      </w:pPr>
    </w:p>
    <w:p>
      <w:pPr>
        <w:numPr>
          <w:ilvl w:val="0"/>
          <w:numId w:val="0"/>
        </w:numPr>
        <w:ind w:left="1148"/>
        <w:rPr>
          <w:color w:val="auto"/>
          <w:u w:val="none"/>
        </w:rPr>
      </w:pPr>
      <w:r>
        <w:t xml:space="preserve">参照: </w:t>
      </w:r>
      <w:hyperlink r:id="rId26" w:history="1">
        <w:r>
          <w:rPr>
            <w:rStyle w:val="Hyperlink"/>
            <w:color w:val="0000FF"/>
            <w:u w:val="single"/>
          </w:rPr>
          <w:t>https://www.youtube.com/watch?v=imZ_4cO0P7Y</w:t>
        </w:r>
      </w:hyperlink>
      <w:r>
        <w:rPr>
          <w:color w:val="auto"/>
          <w:u w:val="none"/>
        </w:rPr>
        <w:t xml:space="preserve">; </w:t>
      </w:r>
    </w:p>
    <w:p>
      <w:pPr>
        <w:numPr>
          <w:ilvl w:val="0"/>
          <w:numId w:val="0"/>
        </w:numPr>
        <w:ind w:left="1040"/>
      </w:pPr>
    </w:p>
    <w:p>
      <w:pPr>
        <w:numPr>
          <w:ilvl w:val="0"/>
          <w:numId w:val="0"/>
        </w:numPr>
        <w:ind w:left="0"/>
        <w:sectPr w:rsidSect="00F019F0">
          <w:headerReference w:type="even" r:id="rId27"/>
          <w:headerReference w:type="default" r:id="rId28"/>
          <w:footerReference w:type="even" r:id="rId29"/>
          <w:footerReference w:type="default" r:id="rId30"/>
          <w:headerReference w:type="first" r:id="rId31"/>
          <w:footerReference w:type="first" r:id="rId32"/>
          <w:pgSz w:w="11906" w:h="16838" w:code="9"/>
          <w:pgMar w:top="1418" w:right="1701" w:bottom="1134" w:left="1701" w:header="851" w:footer="992" w:gutter="0"/>
          <w:cols w:space="104"/>
          <w:docGrid w:type="lines" w:linePitch="360"/>
        </w:sectPr>
      </w:pPr>
    </w:p>
    <w:p/>
    <w:sectPr w:rsidSect="00DC121D">
      <w:footerReference w:type="even" r:id="rId33"/>
      <w:footerReference w:type="default" r:id="rId34"/>
      <w:type w:val="continuous"/>
      <w:pgSz w:w="11906" w:h="16838" w:code="9"/>
      <w:pgMar w:top="1418" w:right="1701" w:bottom="1418" w:left="1701" w:header="851" w:footer="992" w:gutter="0"/>
      <w:cols w:space="425"/>
      <w:docGrid w:type="linesAndChars" w:linePitch="333" w:charSpace="-1444"/>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580CE6" w14:paraId="07370EB3" w14:textId="7777777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11</w:t>
    </w:r>
    <w:r>
      <w:rPr>
        <w:rStyle w:val="PageNumber"/>
      </w:rPr>
      <w:fldChar w:fldCharType="end"/>
    </w:r>
  </w:p>
  <w:p w:rsidR="00E04205" w14:paraId="663B9C0D"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F11915" w14:paraId="50C62FD0" w14:textId="77777777">
    <w:pPr>
      <w:pStyle w:val="Footer"/>
      <w:jc w:val="center"/>
      <w:rPr>
        <w:rStyle w:val="PageNumber"/>
      </w:rPr>
    </w:pPr>
  </w:p>
  <w:p w:rsidR="00E04205" w:rsidP="00F11915" w14:paraId="5E2530E7" w14:textId="77777777">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rPr>
      <w:t>34</w:t>
    </w:r>
    <w:r>
      <w:rPr>
        <w:rStyle w:val="PageNumber"/>
      </w:rPr>
      <w:fldChar w:fldCharType="end"/>
    </w:r>
    <w:r>
      <w:rPr>
        <w:rStyle w:val="PageNumber"/>
        <w:rFonts w:hint="eastAsia"/>
      </w:rPr>
      <w:t>/</w:t>
    </w:r>
    <w:r>
      <w:rPr>
        <w:rStyle w:val="PageNumber"/>
      </w:rPr>
      <w:fldChar w:fldCharType="begin"/>
    </w:r>
    <w:r>
      <w:rPr>
        <w:rStyle w:val="PageNumber"/>
      </w:rPr>
      <w:instrText xml:space="preserve"> NUMPAGES </w:instrText>
    </w:r>
    <w:r>
      <w:rPr>
        <w:rStyle w:val="PageNumber"/>
      </w:rPr>
      <w:fldChar w:fldCharType="separate"/>
    </w:r>
    <w:r>
      <w:rPr>
        <w:rStyle w:val="PageNumber"/>
      </w:rPr>
      <w:t>34</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6D3EDE" w14:paraId="24CBE76B" w14:textId="777777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580CE6" w14:paraId="37C302FE" w14:textId="7777777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11</w:t>
    </w:r>
    <w:r>
      <w:rPr>
        <w:rStyle w:val="PageNumber"/>
      </w:rPr>
      <w:fldChar w:fldCharType="end"/>
    </w:r>
  </w:p>
  <w:p w:rsidR="00E04205" w14:paraId="4F569FEA" w14:textId="7777777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F11915" w14:paraId="7B40A6C3" w14:textId="77777777">
    <w:pPr>
      <w:pStyle w:val="Footer"/>
      <w:jc w:val="center"/>
      <w:rPr>
        <w:rStyle w:val="PageNumber"/>
      </w:rPr>
    </w:pPr>
  </w:p>
  <w:p w:rsidR="00E04205" w:rsidP="00F11915" w14:paraId="7A4A8CCF" w14:textId="77777777">
    <w:pPr>
      <w:pStyle w:val="Footer"/>
      <w:jc w:val="center"/>
    </w:pPr>
    <w:r>
      <w:rPr>
        <w:rStyle w:val="PageNumber"/>
      </w:rPr>
      <w:fldChar w:fldCharType="begin"/>
    </w:r>
    <w:r>
      <w:rPr>
        <w:rStyle w:val="PageNumber"/>
      </w:rPr>
      <w:instrText xml:space="preserve"> PAGE </w:instrText>
    </w:r>
    <w:r>
      <w:rPr>
        <w:rStyle w:val="PageNumber"/>
      </w:rPr>
      <w:fldChar w:fldCharType="separate"/>
    </w:r>
    <w:r w:rsidR="00176970">
      <w:rPr>
        <w:rStyle w:val="PageNumber"/>
        <w:noProof/>
      </w:rPr>
      <w:t>25</w:t>
    </w:r>
    <w:r>
      <w:rPr>
        <w:rStyle w:val="PageNumber"/>
      </w:rPr>
      <w:fldChar w:fldCharType="end"/>
    </w:r>
    <w:r>
      <w:rPr>
        <w:rStyle w:val="PageNumber"/>
        <w:rFonts w:hint="eastAsia"/>
      </w:rPr>
      <w:t>/</w:t>
    </w:r>
    <w:r>
      <w:rPr>
        <w:rStyle w:val="PageNumber"/>
      </w:rPr>
      <w:fldChar w:fldCharType="begin"/>
    </w:r>
    <w:r>
      <w:rPr>
        <w:rStyle w:val="PageNumber"/>
      </w:rPr>
      <w:instrText xml:space="preserve"> NUMPAGES </w:instrText>
    </w:r>
    <w:r>
      <w:rPr>
        <w:rStyle w:val="PageNumber"/>
      </w:rPr>
      <w:fldChar w:fldCharType="separate"/>
    </w:r>
    <w:r w:rsidR="00176970">
      <w:rPr>
        <w:rStyle w:val="PageNumber"/>
        <w:noProof/>
      </w:rPr>
      <w:t>103</w:t>
    </w:r>
    <w:r>
      <w:rPr>
        <w:rStyle w:val="PageNumber"/>
      </w:rPr>
      <w:fldChar w:fldCharType="end"/>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6D3EDE" w14:paraId="2D7FE0AF"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8D62CD" w14:paraId="2E1EBC9D" w14:textId="3ECD280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6D3EDE" w14:paraId="077FD454"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abstractNum w:abstractNumId="0">
    <w:nsid w:val="00000001"/>
    <w:multiLevelType w:val="multilevel"/>
    <w:tmpl w:val="00000001"/>
    <w:name w:val="WW8Num1"/>
    <w:lvl w:ilvl="0">
      <w:start w:val="1"/>
      <w:numFmt w:val="decimal"/>
      <w:lvlText w:val="%1."/>
      <w:lvlJc w:val="left"/>
      <w:pPr>
        <w:tabs>
          <w:tab w:val="num" w:pos="284"/>
        </w:tabs>
        <w:ind w:left="284" w:hanging="284"/>
      </w:pPr>
    </w:lvl>
    <w:lvl w:ilvl="1">
      <w:start w:val="1"/>
      <w:numFmt w:val="decimal"/>
      <w:lvlText w:val="(%2)"/>
      <w:lvlJc w:val="left"/>
      <w:pPr>
        <w:tabs>
          <w:tab w:val="num" w:pos="425"/>
        </w:tabs>
        <w:ind w:left="425" w:hanging="283"/>
      </w:pPr>
      <w:rPr>
        <w:b w:val="0"/>
      </w:rPr>
    </w:lvl>
    <w:lvl w:ilvl="2">
      <w:start w:val="1"/>
      <w:numFmt w:val="lowerLetter"/>
      <w:lvlText w:val="%3)"/>
      <w:lvlJc w:val="left"/>
      <w:pPr>
        <w:tabs>
          <w:tab w:val="num" w:pos="624"/>
        </w:tabs>
        <w:ind w:left="624" w:hanging="284"/>
      </w:pPr>
    </w:lvl>
    <w:lvl w:ilvl="3">
      <w:start w:val="1"/>
      <w:numFmt w:val="decimal"/>
      <w:lvlText w:val="(%4)"/>
      <w:lvlJc w:val="left"/>
      <w:pPr>
        <w:tabs>
          <w:tab w:val="num" w:pos="1077"/>
        </w:tabs>
        <w:ind w:left="1077" w:hanging="283"/>
      </w:pPr>
    </w:lvl>
    <w:lvl w:ilvl="4">
      <w:start w:val="1"/>
      <w:numFmt w:val="lowerLetter"/>
      <w:lvlText w:val="(%5）"/>
      <w:lvlJc w:val="left"/>
      <w:pPr>
        <w:tabs>
          <w:tab w:val="num" w:pos="1361"/>
        </w:tabs>
        <w:ind w:left="1361" w:hanging="284"/>
      </w:pPr>
      <w:rPr>
        <w:rFonts w:ascii="Times New Roman" w:eastAsia="Times New Roman" w:hAnsi="Times New Roman" w:cs="Times New Roman"/>
        <w:lang w:val="en-US"/>
      </w:rPr>
    </w:lvl>
    <w:lvl w:ilvl="5">
      <w:start w:val="1"/>
      <w:numFmt w:val="lowerRoman"/>
      <w:lvlText w:val="%6）"/>
      <w:lvlJc w:val="left"/>
      <w:pPr>
        <w:tabs>
          <w:tab w:val="num" w:pos="1588"/>
        </w:tabs>
        <w:ind w:left="1588" w:hanging="284"/>
      </w:pPr>
    </w:lvl>
    <w:lvl w:ilvl="6">
      <w:start w:val="1"/>
      <w:numFmt w:val="decimal"/>
      <w:lvlText w:val="%7)"/>
      <w:lvlJc w:val="left"/>
      <w:pPr>
        <w:tabs>
          <w:tab w:val="num" w:pos="1871"/>
        </w:tabs>
        <w:ind w:left="1871" w:hanging="283"/>
      </w:pPr>
    </w:lvl>
    <w:lvl w:ilvl="7">
      <w:start w:val="1"/>
      <w:numFmt w:val="decimal"/>
      <w:lvlText w:val="%8"/>
      <w:lvlJc w:val="left"/>
      <w:pPr>
        <w:tabs>
          <w:tab w:val="num" w:pos="2155"/>
        </w:tabs>
        <w:ind w:left="2155" w:hanging="284"/>
      </w:pPr>
    </w:lvl>
    <w:lvl w:ilvl="8">
      <w:start w:val="1"/>
      <w:numFmt w:val="none"/>
      <w:suff w:val="nothing"/>
      <w:lvlJc w:val="right"/>
      <w:pPr>
        <w:tabs>
          <w:tab w:val="num" w:pos="3827"/>
        </w:tabs>
        <w:ind w:left="3827" w:hanging="425"/>
      </w:pPr>
    </w:lvl>
  </w:abstractNum>
  <w:abstractNum w:abstractNumId="1">
    <w:nsid w:val="001C6B60"/>
    <w:multiLevelType w:val="hybridMultilevel"/>
    <w:tmpl w:val="457C37F6"/>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2">
    <w:nsid w:val="00AD09D4"/>
    <w:multiLevelType w:val="hybridMultilevel"/>
    <w:tmpl w:val="FF9803EC"/>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3">
    <w:nsid w:val="017642DB"/>
    <w:multiLevelType w:val="hybridMultilevel"/>
    <w:tmpl w:val="1D9C4EA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
    <w:nsid w:val="01F24F40"/>
    <w:multiLevelType w:val="hybridMultilevel"/>
    <w:tmpl w:val="D806DBE0"/>
    <w:lvl w:ilvl="0">
      <w:start w:val="1"/>
      <w:numFmt w:val="bullet"/>
      <w:lvlText w:val=""/>
      <w:lvlJc w:val="left"/>
      <w:pPr>
        <w:ind w:left="420" w:hanging="420"/>
      </w:pPr>
      <w:rPr>
        <w:rFonts w:ascii="Wingdings" w:hAnsi="Wingdings" w:hint="default"/>
      </w:rPr>
    </w:lvl>
    <w:lvl w:ilvl="1">
      <w:start w:val="1"/>
      <w:numFmt w:val="bullet"/>
      <w:lvlText w:val=""/>
      <w:lvlJc w:val="left"/>
      <w:pPr>
        <w:ind w:left="780" w:hanging="36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
    <w:nsid w:val="02024570"/>
    <w:multiLevelType w:val="hybridMultilevel"/>
    <w:tmpl w:val="D826C954"/>
    <w:lvl w:ilvl="0">
      <w:start w:val="1"/>
      <w:numFmt w:val="bullet"/>
      <w:lvlText w:val=""/>
      <w:lvlJc w:val="left"/>
      <w:pPr>
        <w:ind w:left="420" w:hanging="420"/>
      </w:pPr>
      <w:rPr>
        <w:rFonts w:ascii="Wingdings" w:hAnsi="Wingdings" w:hint="default"/>
      </w:rPr>
    </w:lvl>
    <w:lvl w:ilvl="1">
      <w:start w:val="1"/>
      <w:numFmt w:val="bullet"/>
      <w:lvlText w:val=""/>
      <w:lvlJc w:val="left"/>
      <w:pPr>
        <w:ind w:left="780" w:hanging="36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
    <w:nsid w:val="04502705"/>
    <w:multiLevelType w:val="hybridMultilevel"/>
    <w:tmpl w:val="281405D2"/>
    <w:lvl w:ilvl="0">
      <w:start w:val="1"/>
      <w:numFmt w:val="bullet"/>
      <w:lvlText w:val=""/>
      <w:lvlJc w:val="left"/>
      <w:pPr>
        <w:ind w:left="613" w:hanging="420"/>
      </w:pPr>
      <w:rPr>
        <w:rFonts w:ascii="Wingdings" w:hAnsi="Wingdings" w:hint="default"/>
      </w:rPr>
    </w:lvl>
    <w:lvl w:ilvl="1">
      <w:start w:val="1"/>
      <w:numFmt w:val="bullet"/>
      <w:lvlText w:val=""/>
      <w:lvlJc w:val="left"/>
      <w:pPr>
        <w:ind w:left="1033" w:hanging="420"/>
      </w:pPr>
      <w:rPr>
        <w:rFonts w:ascii="Wingdings" w:hAnsi="Wingdings" w:hint="default"/>
      </w:rPr>
    </w:lvl>
    <w:lvl w:ilvl="2" w:tentative="1">
      <w:start w:val="1"/>
      <w:numFmt w:val="bullet"/>
      <w:lvlText w:val=""/>
      <w:lvlJc w:val="left"/>
      <w:pPr>
        <w:ind w:left="1453" w:hanging="420"/>
      </w:pPr>
      <w:rPr>
        <w:rFonts w:ascii="Wingdings" w:hAnsi="Wingdings" w:hint="default"/>
      </w:rPr>
    </w:lvl>
    <w:lvl w:ilvl="3" w:tentative="1">
      <w:start w:val="1"/>
      <w:numFmt w:val="bullet"/>
      <w:lvlText w:val=""/>
      <w:lvlJc w:val="left"/>
      <w:pPr>
        <w:ind w:left="1873" w:hanging="420"/>
      </w:pPr>
      <w:rPr>
        <w:rFonts w:ascii="Wingdings" w:hAnsi="Wingdings" w:hint="default"/>
      </w:rPr>
    </w:lvl>
    <w:lvl w:ilvl="4" w:tentative="1">
      <w:start w:val="1"/>
      <w:numFmt w:val="bullet"/>
      <w:lvlText w:val=""/>
      <w:lvlJc w:val="left"/>
      <w:pPr>
        <w:ind w:left="2293" w:hanging="420"/>
      </w:pPr>
      <w:rPr>
        <w:rFonts w:ascii="Wingdings" w:hAnsi="Wingdings" w:hint="default"/>
      </w:rPr>
    </w:lvl>
    <w:lvl w:ilvl="5" w:tentative="1">
      <w:start w:val="1"/>
      <w:numFmt w:val="bullet"/>
      <w:lvlText w:val=""/>
      <w:lvlJc w:val="left"/>
      <w:pPr>
        <w:ind w:left="2713" w:hanging="420"/>
      </w:pPr>
      <w:rPr>
        <w:rFonts w:ascii="Wingdings" w:hAnsi="Wingdings" w:hint="default"/>
      </w:rPr>
    </w:lvl>
    <w:lvl w:ilvl="6" w:tentative="1">
      <w:start w:val="1"/>
      <w:numFmt w:val="bullet"/>
      <w:lvlText w:val=""/>
      <w:lvlJc w:val="left"/>
      <w:pPr>
        <w:ind w:left="3133" w:hanging="420"/>
      </w:pPr>
      <w:rPr>
        <w:rFonts w:ascii="Wingdings" w:hAnsi="Wingdings" w:hint="default"/>
      </w:rPr>
    </w:lvl>
    <w:lvl w:ilvl="7" w:tentative="1">
      <w:start w:val="1"/>
      <w:numFmt w:val="bullet"/>
      <w:lvlText w:val=""/>
      <w:lvlJc w:val="left"/>
      <w:pPr>
        <w:ind w:left="3553" w:hanging="420"/>
      </w:pPr>
      <w:rPr>
        <w:rFonts w:ascii="Wingdings" w:hAnsi="Wingdings" w:hint="default"/>
      </w:rPr>
    </w:lvl>
    <w:lvl w:ilvl="8" w:tentative="1">
      <w:start w:val="1"/>
      <w:numFmt w:val="bullet"/>
      <w:lvlText w:val=""/>
      <w:lvlJc w:val="left"/>
      <w:pPr>
        <w:ind w:left="3973" w:hanging="420"/>
      </w:pPr>
      <w:rPr>
        <w:rFonts w:ascii="Wingdings" w:hAnsi="Wingdings" w:hint="default"/>
      </w:rPr>
    </w:lvl>
  </w:abstractNum>
  <w:abstractNum w:abstractNumId="7">
    <w:nsid w:val="04DC25ED"/>
    <w:multiLevelType w:val="hybridMultilevel"/>
    <w:tmpl w:val="76F06B54"/>
    <w:lvl w:ilvl="0">
      <w:start w:val="1"/>
      <w:numFmt w:val="bullet"/>
      <w:pStyle w:val="Heading7"/>
      <w:lvlText w:val="●"/>
      <w:lvlJc w:val="left"/>
      <w:pPr>
        <w:ind w:left="520" w:hanging="420"/>
      </w:pPr>
      <w:rPr>
        <w:rFonts w:ascii="Century" w:hAnsi="Century" w:hint="default"/>
      </w:rPr>
    </w:lvl>
    <w:lvl w:ilvl="1" w:tentative="1">
      <w:start w:val="1"/>
      <w:numFmt w:val="bullet"/>
      <w:lvlText w:val=""/>
      <w:lvlJc w:val="left"/>
      <w:pPr>
        <w:ind w:left="940" w:hanging="420"/>
      </w:pPr>
      <w:rPr>
        <w:rFonts w:ascii="Wingdings" w:hAnsi="Wingdings" w:hint="default"/>
      </w:rPr>
    </w:lvl>
    <w:lvl w:ilvl="2" w:tentative="1">
      <w:start w:val="1"/>
      <w:numFmt w:val="bullet"/>
      <w:lvlText w:val=""/>
      <w:lvlJc w:val="left"/>
      <w:pPr>
        <w:ind w:left="1360" w:hanging="420"/>
      </w:pPr>
      <w:rPr>
        <w:rFonts w:ascii="Wingdings" w:hAnsi="Wingdings" w:hint="default"/>
      </w:rPr>
    </w:lvl>
    <w:lvl w:ilvl="3" w:tentative="1">
      <w:start w:val="1"/>
      <w:numFmt w:val="bullet"/>
      <w:lvlText w:val=""/>
      <w:lvlJc w:val="left"/>
      <w:pPr>
        <w:ind w:left="1780" w:hanging="420"/>
      </w:pPr>
      <w:rPr>
        <w:rFonts w:ascii="Wingdings" w:hAnsi="Wingdings" w:hint="default"/>
      </w:rPr>
    </w:lvl>
    <w:lvl w:ilvl="4" w:tentative="1">
      <w:start w:val="1"/>
      <w:numFmt w:val="bullet"/>
      <w:lvlText w:val=""/>
      <w:lvlJc w:val="left"/>
      <w:pPr>
        <w:ind w:left="2200" w:hanging="420"/>
      </w:pPr>
      <w:rPr>
        <w:rFonts w:ascii="Wingdings" w:hAnsi="Wingdings" w:hint="default"/>
      </w:rPr>
    </w:lvl>
    <w:lvl w:ilvl="5" w:tentative="1">
      <w:start w:val="1"/>
      <w:numFmt w:val="bullet"/>
      <w:lvlText w:val=""/>
      <w:lvlJc w:val="left"/>
      <w:pPr>
        <w:ind w:left="2620" w:hanging="420"/>
      </w:pPr>
      <w:rPr>
        <w:rFonts w:ascii="Wingdings" w:hAnsi="Wingdings" w:hint="default"/>
      </w:rPr>
    </w:lvl>
    <w:lvl w:ilvl="6" w:tentative="1">
      <w:start w:val="1"/>
      <w:numFmt w:val="bullet"/>
      <w:lvlText w:val=""/>
      <w:lvlJc w:val="left"/>
      <w:pPr>
        <w:ind w:left="3040" w:hanging="420"/>
      </w:pPr>
      <w:rPr>
        <w:rFonts w:ascii="Wingdings" w:hAnsi="Wingdings" w:hint="default"/>
      </w:rPr>
    </w:lvl>
    <w:lvl w:ilvl="7" w:tentative="1">
      <w:start w:val="1"/>
      <w:numFmt w:val="bullet"/>
      <w:lvlText w:val=""/>
      <w:lvlJc w:val="left"/>
      <w:pPr>
        <w:ind w:left="3460" w:hanging="420"/>
      </w:pPr>
      <w:rPr>
        <w:rFonts w:ascii="Wingdings" w:hAnsi="Wingdings" w:hint="default"/>
      </w:rPr>
    </w:lvl>
    <w:lvl w:ilvl="8" w:tentative="1">
      <w:start w:val="1"/>
      <w:numFmt w:val="bullet"/>
      <w:lvlText w:val=""/>
      <w:lvlJc w:val="left"/>
      <w:pPr>
        <w:ind w:left="3880" w:hanging="420"/>
      </w:pPr>
      <w:rPr>
        <w:rFonts w:ascii="Wingdings" w:hAnsi="Wingdings" w:hint="default"/>
      </w:rPr>
    </w:lvl>
  </w:abstractNum>
  <w:abstractNum w:abstractNumId="8">
    <w:nsid w:val="05232E66"/>
    <w:multiLevelType w:val="hybridMultilevel"/>
    <w:tmpl w:val="9B2C8FD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9">
    <w:nsid w:val="05AF2A97"/>
    <w:multiLevelType w:val="hybridMultilevel"/>
    <w:tmpl w:val="279C0F7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0">
    <w:nsid w:val="064D7A1A"/>
    <w:multiLevelType w:val="hybridMultilevel"/>
    <w:tmpl w:val="1CA2DDD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1">
    <w:nsid w:val="079E55F8"/>
    <w:multiLevelType w:val="hybridMultilevel"/>
    <w:tmpl w:val="B38C90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2">
    <w:nsid w:val="084D1E68"/>
    <w:multiLevelType w:val="hybridMultilevel"/>
    <w:tmpl w:val="610ED0E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3">
    <w:nsid w:val="0A691099"/>
    <w:multiLevelType w:val="hybridMultilevel"/>
    <w:tmpl w:val="DDE663A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4">
    <w:nsid w:val="0E0F7E21"/>
    <w:multiLevelType w:val="hybridMultilevel"/>
    <w:tmpl w:val="36BE7BF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5">
    <w:nsid w:val="0E92287A"/>
    <w:multiLevelType w:val="hybridMultilevel"/>
    <w:tmpl w:val="64047B3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6">
    <w:nsid w:val="0EA05214"/>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17">
    <w:nsid w:val="11F463DB"/>
    <w:multiLevelType w:val="hybridMultilevel"/>
    <w:tmpl w:val="122C8A7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8">
    <w:nsid w:val="12CA0D29"/>
    <w:multiLevelType w:val="hybridMultilevel"/>
    <w:tmpl w:val="5F7CA3D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9">
    <w:nsid w:val="146403AF"/>
    <w:multiLevelType w:val="hybridMultilevel"/>
    <w:tmpl w:val="55CCF81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0">
    <w:nsid w:val="173D392A"/>
    <w:multiLevelType w:val="hybridMultilevel"/>
    <w:tmpl w:val="84924A3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1">
    <w:nsid w:val="17F24147"/>
    <w:multiLevelType w:val="hybridMultilevel"/>
    <w:tmpl w:val="006A5EB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2">
    <w:nsid w:val="18AE78FA"/>
    <w:multiLevelType w:val="hybridMultilevel"/>
    <w:tmpl w:val="CA22202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3">
    <w:nsid w:val="1926753A"/>
    <w:multiLevelType w:val="hybridMultilevel"/>
    <w:tmpl w:val="D9AC471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4">
    <w:nsid w:val="1A1958DD"/>
    <w:multiLevelType w:val="hybridMultilevel"/>
    <w:tmpl w:val="BDFAA5B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5">
    <w:nsid w:val="1BCE7071"/>
    <w:multiLevelType w:val="hybridMultilevel"/>
    <w:tmpl w:val="A7DC49F2"/>
    <w:lvl w:ilvl="0">
      <w:start w:val="1"/>
      <w:numFmt w:val="bullet"/>
      <w:lvlText w:val=""/>
      <w:lvlJc w:val="left"/>
      <w:pPr>
        <w:ind w:left="420" w:hanging="420"/>
      </w:pPr>
      <w:rPr>
        <w:rFonts w:ascii="Wingdings" w:hAnsi="Wingdings" w:hint="default"/>
      </w:rPr>
    </w:lvl>
    <w:lvl w:ilvl="1">
      <w:start w:val="1"/>
      <w:numFmt w:val="bullet"/>
      <w:lvlText w:val="・"/>
      <w:lvlJc w:val="left"/>
      <w:pPr>
        <w:ind w:left="780" w:hanging="360"/>
      </w:pPr>
      <w:rPr>
        <w:rFonts w:ascii="ＭＳ 明朝" w:eastAsia="ＭＳ 明朝" w:hAnsi="ＭＳ 明朝" w:cs="Times New Roman" w:hint="eastAsia"/>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6">
    <w:nsid w:val="1F621D4D"/>
    <w:multiLevelType w:val="hybridMultilevel"/>
    <w:tmpl w:val="B5D2F14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7">
    <w:nsid w:val="1F9B23D6"/>
    <w:multiLevelType w:val="hybridMultilevel"/>
    <w:tmpl w:val="65BC39F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8">
    <w:nsid w:val="22BD61A1"/>
    <w:multiLevelType w:val="hybridMultilevel"/>
    <w:tmpl w:val="C21E8D3E"/>
    <w:lvl w:ilvl="0">
      <w:start w:val="1"/>
      <w:numFmt w:val="decimalEnclosedCircle"/>
      <w:pStyle w:val="Heading6"/>
      <w:lvlText w:val="%1"/>
      <w:lvlJc w:val="left"/>
      <w:pPr>
        <w:ind w:left="620" w:hanging="420"/>
      </w:pPr>
      <w:rPr>
        <w:rFonts w:hint="eastAsia"/>
      </w:rPr>
    </w:lvl>
    <w:lvl w:ilvl="1" w:tentative="1">
      <w:start w:val="1"/>
      <w:numFmt w:val="aiueoFullWidth"/>
      <w:lvlText w:val="(%2)"/>
      <w:lvlJc w:val="left"/>
      <w:pPr>
        <w:ind w:left="1040" w:hanging="420"/>
      </w:pPr>
    </w:lvl>
    <w:lvl w:ilvl="2" w:tentative="1">
      <w:start w:val="1"/>
      <w:numFmt w:val="decimalEnclosedCircle"/>
      <w:lvlText w:val="%3"/>
      <w:lvlJc w:val="left"/>
      <w:pPr>
        <w:ind w:left="1460" w:hanging="420"/>
      </w:pPr>
    </w:lvl>
    <w:lvl w:ilvl="3" w:tentative="1">
      <w:start w:val="1"/>
      <w:numFmt w:val="decimal"/>
      <w:lvlText w:val="%4."/>
      <w:lvlJc w:val="left"/>
      <w:pPr>
        <w:ind w:left="1880" w:hanging="420"/>
      </w:pPr>
    </w:lvl>
    <w:lvl w:ilvl="4" w:tentative="1">
      <w:start w:val="1"/>
      <w:numFmt w:val="aiueoFullWidth"/>
      <w:lvlText w:val="(%5)"/>
      <w:lvlJc w:val="left"/>
      <w:pPr>
        <w:ind w:left="2300" w:hanging="420"/>
      </w:pPr>
    </w:lvl>
    <w:lvl w:ilvl="5" w:tentative="1">
      <w:start w:val="1"/>
      <w:numFmt w:val="decimalEnclosedCircle"/>
      <w:lvlText w:val="%6"/>
      <w:lvlJc w:val="left"/>
      <w:pPr>
        <w:ind w:left="2720" w:hanging="420"/>
      </w:pPr>
    </w:lvl>
    <w:lvl w:ilvl="6" w:tentative="1">
      <w:start w:val="1"/>
      <w:numFmt w:val="decimal"/>
      <w:lvlText w:val="%7."/>
      <w:lvlJc w:val="left"/>
      <w:pPr>
        <w:ind w:left="3140" w:hanging="420"/>
      </w:pPr>
    </w:lvl>
    <w:lvl w:ilvl="7" w:tentative="1">
      <w:start w:val="1"/>
      <w:numFmt w:val="aiueoFullWidth"/>
      <w:lvlText w:val="(%8)"/>
      <w:lvlJc w:val="left"/>
      <w:pPr>
        <w:ind w:left="3560" w:hanging="420"/>
      </w:pPr>
    </w:lvl>
    <w:lvl w:ilvl="8" w:tentative="1">
      <w:start w:val="1"/>
      <w:numFmt w:val="decimalEnclosedCircle"/>
      <w:lvlText w:val="%9"/>
      <w:lvlJc w:val="left"/>
      <w:pPr>
        <w:ind w:left="3980" w:hanging="420"/>
      </w:pPr>
    </w:lvl>
  </w:abstractNum>
  <w:abstractNum w:abstractNumId="29">
    <w:nsid w:val="237275F9"/>
    <w:multiLevelType w:val="hybridMultilevel"/>
    <w:tmpl w:val="228E19D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0">
    <w:nsid w:val="24F50C4A"/>
    <w:multiLevelType w:val="hybridMultilevel"/>
    <w:tmpl w:val="CA7A3E8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1">
    <w:nsid w:val="26DC6FF7"/>
    <w:multiLevelType w:val="hybridMultilevel"/>
    <w:tmpl w:val="5088D10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2">
    <w:nsid w:val="27C43D9A"/>
    <w:multiLevelType w:val="hybridMultilevel"/>
    <w:tmpl w:val="EC34306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3">
    <w:nsid w:val="28712016"/>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34">
    <w:nsid w:val="29F963A0"/>
    <w:multiLevelType w:val="hybridMultilevel"/>
    <w:tmpl w:val="65C24EC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5">
    <w:nsid w:val="2A0543C2"/>
    <w:multiLevelType w:val="hybridMultilevel"/>
    <w:tmpl w:val="5484D12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6">
    <w:nsid w:val="2D9E4B37"/>
    <w:multiLevelType w:val="hybridMultilevel"/>
    <w:tmpl w:val="8F66DBB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7">
    <w:nsid w:val="2E832099"/>
    <w:multiLevelType w:val="hybridMultilevel"/>
    <w:tmpl w:val="E960A1F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8">
    <w:nsid w:val="30FC6698"/>
    <w:multiLevelType w:val="hybridMultilevel"/>
    <w:tmpl w:val="30FEDDC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9">
    <w:nsid w:val="3255271A"/>
    <w:multiLevelType w:val="hybridMultilevel"/>
    <w:tmpl w:val="99FE1788"/>
    <w:lvl w:ilvl="0">
      <w:start w:val="1"/>
      <w:numFmt w:val="bullet"/>
      <w:lvlText w:val=""/>
      <w:lvlJc w:val="left"/>
      <w:pPr>
        <w:ind w:left="613" w:hanging="420"/>
      </w:pPr>
      <w:rPr>
        <w:rFonts w:ascii="Wingdings" w:hAnsi="Wingdings" w:hint="default"/>
      </w:rPr>
    </w:lvl>
    <w:lvl w:ilvl="1" w:tentative="1">
      <w:start w:val="1"/>
      <w:numFmt w:val="bullet"/>
      <w:lvlText w:val=""/>
      <w:lvlJc w:val="left"/>
      <w:pPr>
        <w:ind w:left="1033" w:hanging="420"/>
      </w:pPr>
      <w:rPr>
        <w:rFonts w:ascii="Wingdings" w:hAnsi="Wingdings" w:hint="default"/>
      </w:rPr>
    </w:lvl>
    <w:lvl w:ilvl="2" w:tentative="1">
      <w:start w:val="1"/>
      <w:numFmt w:val="bullet"/>
      <w:lvlText w:val=""/>
      <w:lvlJc w:val="left"/>
      <w:pPr>
        <w:ind w:left="1453" w:hanging="420"/>
      </w:pPr>
      <w:rPr>
        <w:rFonts w:ascii="Wingdings" w:hAnsi="Wingdings" w:hint="default"/>
      </w:rPr>
    </w:lvl>
    <w:lvl w:ilvl="3" w:tentative="1">
      <w:start w:val="1"/>
      <w:numFmt w:val="bullet"/>
      <w:lvlText w:val=""/>
      <w:lvlJc w:val="left"/>
      <w:pPr>
        <w:ind w:left="1873" w:hanging="420"/>
      </w:pPr>
      <w:rPr>
        <w:rFonts w:ascii="Wingdings" w:hAnsi="Wingdings" w:hint="default"/>
      </w:rPr>
    </w:lvl>
    <w:lvl w:ilvl="4" w:tentative="1">
      <w:start w:val="1"/>
      <w:numFmt w:val="bullet"/>
      <w:lvlText w:val=""/>
      <w:lvlJc w:val="left"/>
      <w:pPr>
        <w:ind w:left="2293" w:hanging="420"/>
      </w:pPr>
      <w:rPr>
        <w:rFonts w:ascii="Wingdings" w:hAnsi="Wingdings" w:hint="default"/>
      </w:rPr>
    </w:lvl>
    <w:lvl w:ilvl="5" w:tentative="1">
      <w:start w:val="1"/>
      <w:numFmt w:val="bullet"/>
      <w:lvlText w:val=""/>
      <w:lvlJc w:val="left"/>
      <w:pPr>
        <w:ind w:left="2713" w:hanging="420"/>
      </w:pPr>
      <w:rPr>
        <w:rFonts w:ascii="Wingdings" w:hAnsi="Wingdings" w:hint="default"/>
      </w:rPr>
    </w:lvl>
    <w:lvl w:ilvl="6" w:tentative="1">
      <w:start w:val="1"/>
      <w:numFmt w:val="bullet"/>
      <w:lvlText w:val=""/>
      <w:lvlJc w:val="left"/>
      <w:pPr>
        <w:ind w:left="3133" w:hanging="420"/>
      </w:pPr>
      <w:rPr>
        <w:rFonts w:ascii="Wingdings" w:hAnsi="Wingdings" w:hint="default"/>
      </w:rPr>
    </w:lvl>
    <w:lvl w:ilvl="7" w:tentative="1">
      <w:start w:val="1"/>
      <w:numFmt w:val="bullet"/>
      <w:lvlText w:val=""/>
      <w:lvlJc w:val="left"/>
      <w:pPr>
        <w:ind w:left="3553" w:hanging="420"/>
      </w:pPr>
      <w:rPr>
        <w:rFonts w:ascii="Wingdings" w:hAnsi="Wingdings" w:hint="default"/>
      </w:rPr>
    </w:lvl>
    <w:lvl w:ilvl="8" w:tentative="1">
      <w:start w:val="1"/>
      <w:numFmt w:val="bullet"/>
      <w:lvlText w:val=""/>
      <w:lvlJc w:val="left"/>
      <w:pPr>
        <w:ind w:left="3973" w:hanging="420"/>
      </w:pPr>
      <w:rPr>
        <w:rFonts w:ascii="Wingdings" w:hAnsi="Wingdings" w:hint="default"/>
      </w:rPr>
    </w:lvl>
  </w:abstractNum>
  <w:abstractNum w:abstractNumId="40">
    <w:nsid w:val="338708FE"/>
    <w:multiLevelType w:val="hybridMultilevel"/>
    <w:tmpl w:val="62941D3C"/>
    <w:lvl w:ilvl="0">
      <w:start w:val="1"/>
      <w:numFmt w:val="bullet"/>
      <w:lvlText w:val=""/>
      <w:lvlJc w:val="left"/>
      <w:pPr>
        <w:ind w:left="613" w:hanging="420"/>
      </w:pPr>
      <w:rPr>
        <w:rFonts w:ascii="Wingdings" w:hAnsi="Wingdings" w:hint="default"/>
      </w:rPr>
    </w:lvl>
    <w:lvl w:ilvl="1" w:tentative="1">
      <w:start w:val="1"/>
      <w:numFmt w:val="bullet"/>
      <w:lvlText w:val=""/>
      <w:lvlJc w:val="left"/>
      <w:pPr>
        <w:ind w:left="1033" w:hanging="420"/>
      </w:pPr>
      <w:rPr>
        <w:rFonts w:ascii="Wingdings" w:hAnsi="Wingdings" w:hint="default"/>
      </w:rPr>
    </w:lvl>
    <w:lvl w:ilvl="2" w:tentative="1">
      <w:start w:val="1"/>
      <w:numFmt w:val="bullet"/>
      <w:lvlText w:val=""/>
      <w:lvlJc w:val="left"/>
      <w:pPr>
        <w:ind w:left="1453" w:hanging="420"/>
      </w:pPr>
      <w:rPr>
        <w:rFonts w:ascii="Wingdings" w:hAnsi="Wingdings" w:hint="default"/>
      </w:rPr>
    </w:lvl>
    <w:lvl w:ilvl="3" w:tentative="1">
      <w:start w:val="1"/>
      <w:numFmt w:val="bullet"/>
      <w:lvlText w:val=""/>
      <w:lvlJc w:val="left"/>
      <w:pPr>
        <w:ind w:left="1873" w:hanging="420"/>
      </w:pPr>
      <w:rPr>
        <w:rFonts w:ascii="Wingdings" w:hAnsi="Wingdings" w:hint="default"/>
      </w:rPr>
    </w:lvl>
    <w:lvl w:ilvl="4" w:tentative="1">
      <w:start w:val="1"/>
      <w:numFmt w:val="bullet"/>
      <w:lvlText w:val=""/>
      <w:lvlJc w:val="left"/>
      <w:pPr>
        <w:ind w:left="2293" w:hanging="420"/>
      </w:pPr>
      <w:rPr>
        <w:rFonts w:ascii="Wingdings" w:hAnsi="Wingdings" w:hint="default"/>
      </w:rPr>
    </w:lvl>
    <w:lvl w:ilvl="5" w:tentative="1">
      <w:start w:val="1"/>
      <w:numFmt w:val="bullet"/>
      <w:lvlText w:val=""/>
      <w:lvlJc w:val="left"/>
      <w:pPr>
        <w:ind w:left="2713" w:hanging="420"/>
      </w:pPr>
      <w:rPr>
        <w:rFonts w:ascii="Wingdings" w:hAnsi="Wingdings" w:hint="default"/>
      </w:rPr>
    </w:lvl>
    <w:lvl w:ilvl="6" w:tentative="1">
      <w:start w:val="1"/>
      <w:numFmt w:val="bullet"/>
      <w:lvlText w:val=""/>
      <w:lvlJc w:val="left"/>
      <w:pPr>
        <w:ind w:left="3133" w:hanging="420"/>
      </w:pPr>
      <w:rPr>
        <w:rFonts w:ascii="Wingdings" w:hAnsi="Wingdings" w:hint="default"/>
      </w:rPr>
    </w:lvl>
    <w:lvl w:ilvl="7" w:tentative="1">
      <w:start w:val="1"/>
      <w:numFmt w:val="bullet"/>
      <w:lvlText w:val=""/>
      <w:lvlJc w:val="left"/>
      <w:pPr>
        <w:ind w:left="3553" w:hanging="420"/>
      </w:pPr>
      <w:rPr>
        <w:rFonts w:ascii="Wingdings" w:hAnsi="Wingdings" w:hint="default"/>
      </w:rPr>
    </w:lvl>
    <w:lvl w:ilvl="8" w:tentative="1">
      <w:start w:val="1"/>
      <w:numFmt w:val="bullet"/>
      <w:lvlText w:val=""/>
      <w:lvlJc w:val="left"/>
      <w:pPr>
        <w:ind w:left="3973" w:hanging="420"/>
      </w:pPr>
      <w:rPr>
        <w:rFonts w:ascii="Wingdings" w:hAnsi="Wingdings" w:hint="default"/>
      </w:rPr>
    </w:lvl>
  </w:abstractNum>
  <w:abstractNum w:abstractNumId="41">
    <w:nsid w:val="34624CBC"/>
    <w:multiLevelType w:val="hybridMultilevel"/>
    <w:tmpl w:val="59940C6C"/>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42">
    <w:nsid w:val="349E5828"/>
    <w:multiLevelType w:val="hybridMultilevel"/>
    <w:tmpl w:val="EE16536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3">
    <w:nsid w:val="353A2372"/>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44">
    <w:nsid w:val="363A07B6"/>
    <w:multiLevelType w:val="hybridMultilevel"/>
    <w:tmpl w:val="02CCBBA4"/>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45">
    <w:nsid w:val="37FB605F"/>
    <w:multiLevelType w:val="hybridMultilevel"/>
    <w:tmpl w:val="CD9098C2"/>
    <w:lvl w:ilvl="0">
      <w:start w:val="1"/>
      <w:numFmt w:val="bullet"/>
      <w:lvlText w:val=""/>
      <w:lvlJc w:val="left"/>
      <w:pPr>
        <w:ind w:left="613" w:hanging="420"/>
      </w:pPr>
      <w:rPr>
        <w:rFonts w:ascii="Wingdings" w:hAnsi="Wingdings" w:hint="default"/>
      </w:rPr>
    </w:lvl>
    <w:lvl w:ilvl="1">
      <w:start w:val="1"/>
      <w:numFmt w:val="bullet"/>
      <w:lvlText w:val=""/>
      <w:lvlJc w:val="left"/>
      <w:pPr>
        <w:ind w:left="1033" w:hanging="420"/>
      </w:pPr>
      <w:rPr>
        <w:rFonts w:ascii="Wingdings" w:hAnsi="Wingdings" w:hint="default"/>
      </w:rPr>
    </w:lvl>
    <w:lvl w:ilvl="2" w:tentative="1">
      <w:start w:val="1"/>
      <w:numFmt w:val="bullet"/>
      <w:lvlText w:val=""/>
      <w:lvlJc w:val="left"/>
      <w:pPr>
        <w:ind w:left="1453" w:hanging="420"/>
      </w:pPr>
      <w:rPr>
        <w:rFonts w:ascii="Wingdings" w:hAnsi="Wingdings" w:hint="default"/>
      </w:rPr>
    </w:lvl>
    <w:lvl w:ilvl="3" w:tentative="1">
      <w:start w:val="1"/>
      <w:numFmt w:val="bullet"/>
      <w:lvlText w:val=""/>
      <w:lvlJc w:val="left"/>
      <w:pPr>
        <w:ind w:left="1873" w:hanging="420"/>
      </w:pPr>
      <w:rPr>
        <w:rFonts w:ascii="Wingdings" w:hAnsi="Wingdings" w:hint="default"/>
      </w:rPr>
    </w:lvl>
    <w:lvl w:ilvl="4" w:tentative="1">
      <w:start w:val="1"/>
      <w:numFmt w:val="bullet"/>
      <w:lvlText w:val=""/>
      <w:lvlJc w:val="left"/>
      <w:pPr>
        <w:ind w:left="2293" w:hanging="420"/>
      </w:pPr>
      <w:rPr>
        <w:rFonts w:ascii="Wingdings" w:hAnsi="Wingdings" w:hint="default"/>
      </w:rPr>
    </w:lvl>
    <w:lvl w:ilvl="5" w:tentative="1">
      <w:start w:val="1"/>
      <w:numFmt w:val="bullet"/>
      <w:lvlText w:val=""/>
      <w:lvlJc w:val="left"/>
      <w:pPr>
        <w:ind w:left="2713" w:hanging="420"/>
      </w:pPr>
      <w:rPr>
        <w:rFonts w:ascii="Wingdings" w:hAnsi="Wingdings" w:hint="default"/>
      </w:rPr>
    </w:lvl>
    <w:lvl w:ilvl="6" w:tentative="1">
      <w:start w:val="1"/>
      <w:numFmt w:val="bullet"/>
      <w:lvlText w:val=""/>
      <w:lvlJc w:val="left"/>
      <w:pPr>
        <w:ind w:left="3133" w:hanging="420"/>
      </w:pPr>
      <w:rPr>
        <w:rFonts w:ascii="Wingdings" w:hAnsi="Wingdings" w:hint="default"/>
      </w:rPr>
    </w:lvl>
    <w:lvl w:ilvl="7" w:tentative="1">
      <w:start w:val="1"/>
      <w:numFmt w:val="bullet"/>
      <w:lvlText w:val=""/>
      <w:lvlJc w:val="left"/>
      <w:pPr>
        <w:ind w:left="3553" w:hanging="420"/>
      </w:pPr>
      <w:rPr>
        <w:rFonts w:ascii="Wingdings" w:hAnsi="Wingdings" w:hint="default"/>
      </w:rPr>
    </w:lvl>
    <w:lvl w:ilvl="8" w:tentative="1">
      <w:start w:val="1"/>
      <w:numFmt w:val="bullet"/>
      <w:lvlText w:val=""/>
      <w:lvlJc w:val="left"/>
      <w:pPr>
        <w:ind w:left="3973" w:hanging="420"/>
      </w:pPr>
      <w:rPr>
        <w:rFonts w:ascii="Wingdings" w:hAnsi="Wingdings" w:hint="default"/>
      </w:rPr>
    </w:lvl>
  </w:abstractNum>
  <w:abstractNum w:abstractNumId="46">
    <w:nsid w:val="3E504B19"/>
    <w:multiLevelType w:val="hybridMultilevel"/>
    <w:tmpl w:val="02CCBBA4"/>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47">
    <w:nsid w:val="3FA319C1"/>
    <w:multiLevelType w:val="hybridMultilevel"/>
    <w:tmpl w:val="638C83A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8">
    <w:nsid w:val="3FCB1CA2"/>
    <w:multiLevelType w:val="hybridMultilevel"/>
    <w:tmpl w:val="3696776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9">
    <w:nsid w:val="406E0DF6"/>
    <w:multiLevelType w:val="hybridMultilevel"/>
    <w:tmpl w:val="0F0C965A"/>
    <w:lvl w:ilvl="0">
      <w:start w:val="1"/>
      <w:numFmt w:val="decimal"/>
      <w:pStyle w:val="Heading4"/>
      <w:lvlText w:val="(%1)"/>
      <w:lvlJc w:val="left"/>
      <w:pPr>
        <w:ind w:left="420" w:hanging="420"/>
      </w:pPr>
      <w:rPr>
        <w:rFonts w:hint="eastAsia"/>
      </w:rPr>
    </w:lvl>
    <w:lvl w:ilvl="1" w:tentative="1">
      <w:start w:val="1"/>
      <w:numFmt w:val="aiueoFullWidth"/>
      <w:lvlText w:val="(%2)"/>
      <w:lvlJc w:val="left"/>
      <w:pPr>
        <w:ind w:left="840" w:hanging="420"/>
      </w:pPr>
    </w:lvl>
    <w:lvl w:ilvl="2" w:tentative="1">
      <w:start w:val="1"/>
      <w:numFmt w:val="decimalEnclosedCircle"/>
      <w:lvlText w:val="%3"/>
      <w:lvlJc w:val="left"/>
      <w:pPr>
        <w:ind w:left="1260" w:hanging="420"/>
      </w:p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50">
    <w:nsid w:val="417F65D6"/>
    <w:multiLevelType w:val="hybridMultilevel"/>
    <w:tmpl w:val="0BA288F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1">
    <w:nsid w:val="433F0C68"/>
    <w:multiLevelType w:val="hybridMultilevel"/>
    <w:tmpl w:val="2EA4C0DC"/>
    <w:lvl w:ilvl="0">
      <w:start w:val="1"/>
      <w:numFmt w:val="bullet"/>
      <w:lvlText w:val=""/>
      <w:lvlJc w:val="left"/>
      <w:pPr>
        <w:ind w:left="420" w:hanging="420"/>
      </w:pPr>
      <w:rPr>
        <w:rFonts w:ascii="Wingdings" w:hAnsi="Wingdings" w:hint="default"/>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52">
    <w:nsid w:val="46240E83"/>
    <w:multiLevelType w:val="hybridMultilevel"/>
    <w:tmpl w:val="02CCBBA4"/>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53">
    <w:nsid w:val="4703059D"/>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54">
    <w:nsid w:val="47997439"/>
    <w:multiLevelType w:val="hybridMultilevel"/>
    <w:tmpl w:val="1DAA746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5">
    <w:nsid w:val="4ED46189"/>
    <w:multiLevelType w:val="hybridMultilevel"/>
    <w:tmpl w:val="2BA819B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6">
    <w:nsid w:val="50EA75F5"/>
    <w:multiLevelType w:val="hybridMultilevel"/>
    <w:tmpl w:val="074400BE"/>
    <w:lvl w:ilvl="0">
      <w:start w:val="1"/>
      <w:numFmt w:val="lowerLetter"/>
      <w:pStyle w:val="Heading5"/>
      <w:lvlText w:val="(%1)"/>
      <w:lvlJc w:val="left"/>
      <w:pPr>
        <w:ind w:left="1220" w:hanging="420"/>
      </w:pPr>
      <w:rPr>
        <w:rFonts w:hint="eastAsia"/>
      </w:rPr>
    </w:lvl>
    <w:lvl w:ilvl="1" w:tentative="1">
      <w:start w:val="1"/>
      <w:numFmt w:val="aiueoFullWidth"/>
      <w:lvlText w:val="(%2)"/>
      <w:lvlJc w:val="left"/>
      <w:pPr>
        <w:ind w:left="1640" w:hanging="420"/>
      </w:pPr>
    </w:lvl>
    <w:lvl w:ilvl="2" w:tentative="1">
      <w:start w:val="1"/>
      <w:numFmt w:val="decimalEnclosedCircle"/>
      <w:lvlText w:val="%3"/>
      <w:lvlJc w:val="left"/>
      <w:pPr>
        <w:ind w:left="2060" w:hanging="420"/>
      </w:pPr>
    </w:lvl>
    <w:lvl w:ilvl="3" w:tentative="1">
      <w:start w:val="1"/>
      <w:numFmt w:val="decimal"/>
      <w:lvlText w:val="%4."/>
      <w:lvlJc w:val="left"/>
      <w:pPr>
        <w:ind w:left="2480" w:hanging="420"/>
      </w:pPr>
    </w:lvl>
    <w:lvl w:ilvl="4" w:tentative="1">
      <w:start w:val="1"/>
      <w:numFmt w:val="aiueoFullWidth"/>
      <w:lvlText w:val="(%5)"/>
      <w:lvlJc w:val="left"/>
      <w:pPr>
        <w:ind w:left="2900" w:hanging="420"/>
      </w:pPr>
    </w:lvl>
    <w:lvl w:ilvl="5" w:tentative="1">
      <w:start w:val="1"/>
      <w:numFmt w:val="decimalEnclosedCircle"/>
      <w:lvlText w:val="%6"/>
      <w:lvlJc w:val="left"/>
      <w:pPr>
        <w:ind w:left="3320" w:hanging="420"/>
      </w:pPr>
    </w:lvl>
    <w:lvl w:ilvl="6" w:tentative="1">
      <w:start w:val="1"/>
      <w:numFmt w:val="decimal"/>
      <w:lvlText w:val="%7."/>
      <w:lvlJc w:val="left"/>
      <w:pPr>
        <w:ind w:left="3740" w:hanging="420"/>
      </w:pPr>
    </w:lvl>
    <w:lvl w:ilvl="7" w:tentative="1">
      <w:start w:val="1"/>
      <w:numFmt w:val="aiueoFullWidth"/>
      <w:lvlText w:val="(%8)"/>
      <w:lvlJc w:val="left"/>
      <w:pPr>
        <w:ind w:left="4160" w:hanging="420"/>
      </w:pPr>
    </w:lvl>
    <w:lvl w:ilvl="8" w:tentative="1">
      <w:start w:val="1"/>
      <w:numFmt w:val="decimalEnclosedCircle"/>
      <w:lvlText w:val="%9"/>
      <w:lvlJc w:val="left"/>
      <w:pPr>
        <w:ind w:left="4580" w:hanging="420"/>
      </w:pPr>
    </w:lvl>
  </w:abstractNum>
  <w:abstractNum w:abstractNumId="57">
    <w:nsid w:val="51125EAE"/>
    <w:multiLevelType w:val="hybridMultilevel"/>
    <w:tmpl w:val="2260FE8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8">
    <w:nsid w:val="53204395"/>
    <w:multiLevelType w:val="hybridMultilevel"/>
    <w:tmpl w:val="BE5C5C0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9">
    <w:nsid w:val="54CD098B"/>
    <w:multiLevelType w:val="hybridMultilevel"/>
    <w:tmpl w:val="95823B5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0">
    <w:nsid w:val="55381408"/>
    <w:multiLevelType w:val="multilevel"/>
    <w:tmpl w:val="F62ED146"/>
    <w:lvl w:ilvl="0">
      <w:start w:val="1"/>
      <w:numFmt w:val="decimal"/>
      <w:pStyle w:val="Heading1"/>
      <w:lvlText w:val="%1."/>
      <w:lvlJc w:val="left"/>
      <w:pPr>
        <w:tabs>
          <w:tab w:val="num" w:pos="1118"/>
        </w:tabs>
        <w:ind w:left="1118" w:hanging="425"/>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decimal"/>
      <w:pStyle w:val="Heading2"/>
      <w:lvlText w:val="%1.%2."/>
      <w:lvlJc w:val="left"/>
      <w:pPr>
        <w:tabs>
          <w:tab w:val="num" w:pos="2978"/>
        </w:tabs>
        <w:ind w:left="2978" w:hanging="567"/>
      </w:pPr>
      <w:rPr>
        <w:b/>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2">
      <w:start w:val="1"/>
      <w:numFmt w:val="decimal"/>
      <w:pStyle w:val="Heading3"/>
      <w:lvlText w:val="%1.%2.%3."/>
      <w:lvlJc w:val="left"/>
      <w:pPr>
        <w:tabs>
          <w:tab w:val="num" w:pos="851"/>
        </w:tabs>
        <w:ind w:left="851" w:hanging="709"/>
      </w:pPr>
      <w:rPr>
        <w:rFonts w:cs="Times New Roman"/>
        <w:i w:val="0"/>
        <w:iCs w:val="0"/>
        <w:caps w:val="0"/>
        <w:smallCaps w:val="0"/>
        <w:strike w:val="0"/>
        <w:dstrike w:val="0"/>
        <w:noProof w:val="0"/>
        <w:vanish w:val="0"/>
        <w:color w:val="000000"/>
        <w:spacing w:val="0"/>
        <w:position w:val="0"/>
        <w:u w:val="none"/>
        <w:effect w:val="none"/>
        <w:vertAlign w:val="baseline"/>
        <w:specVanish w:val="0"/>
        <w14:shadow w14:blurRad="0" w14:dist="0" w14:dir="0" w14:sx="0" w14:sy="0" w14:kx="0" w14:ky="0" w14:algn="none">
          <w14:srgbClr w14:val="000000"/>
        </w14:shadow>
        <w14:textOutline w14:w="0" w14:cap="rnd">
          <w14:noFill/>
          <w14:prstDash w14:val="solid"/>
          <w14:bevel/>
        </w14:textOutline>
      </w:rPr>
    </w:lvl>
    <w:lvl w:ilvl="3">
      <w:start w:val="1"/>
      <w:numFmt w:val="decimal"/>
      <w:lvlText w:val="%1.%2.%3.%4."/>
      <w:lvlJc w:val="left"/>
      <w:pPr>
        <w:tabs>
          <w:tab w:val="num" w:pos="1544"/>
        </w:tabs>
        <w:ind w:left="1544" w:hanging="851"/>
      </w:pPr>
      <w:rPr>
        <w:rFonts w:hint="eastAsia"/>
      </w:rPr>
    </w:lvl>
    <w:lvl w:ilvl="4">
      <w:start w:val="1"/>
      <w:numFmt w:val="decimal"/>
      <w:lvlText w:val="%1.%2.%3.%4.%5."/>
      <w:lvlJc w:val="left"/>
      <w:pPr>
        <w:tabs>
          <w:tab w:val="num" w:pos="1685"/>
        </w:tabs>
        <w:ind w:left="1685" w:hanging="992"/>
      </w:pPr>
      <w:rPr>
        <w:rFonts w:hint="eastAsia"/>
      </w:rPr>
    </w:lvl>
    <w:lvl w:ilvl="5">
      <w:start w:val="1"/>
      <w:numFmt w:val="decimal"/>
      <w:lvlText w:val="%1.%2.%3.%4.%5.%6."/>
      <w:lvlJc w:val="left"/>
      <w:pPr>
        <w:tabs>
          <w:tab w:val="num" w:pos="1827"/>
        </w:tabs>
        <w:ind w:left="1827" w:hanging="1134"/>
      </w:pPr>
      <w:rPr>
        <w:rFonts w:hint="eastAsia"/>
      </w:rPr>
    </w:lvl>
    <w:lvl w:ilvl="6">
      <w:start w:val="1"/>
      <w:numFmt w:val="decimal"/>
      <w:lvlText w:val="%1.%2.%3.%4.%5.%6.%7."/>
      <w:lvlJc w:val="left"/>
      <w:pPr>
        <w:tabs>
          <w:tab w:val="num" w:pos="1969"/>
        </w:tabs>
        <w:ind w:left="1969" w:hanging="1276"/>
      </w:pPr>
      <w:rPr>
        <w:rFonts w:hint="eastAsia"/>
      </w:rPr>
    </w:lvl>
    <w:lvl w:ilvl="7">
      <w:start w:val="1"/>
      <w:numFmt w:val="decimal"/>
      <w:lvlText w:val="%1.%2.%3.%4.%5.%6.%7.%8."/>
      <w:lvlJc w:val="left"/>
      <w:pPr>
        <w:tabs>
          <w:tab w:val="num" w:pos="2111"/>
        </w:tabs>
        <w:ind w:left="2111" w:hanging="1418"/>
      </w:pPr>
      <w:rPr>
        <w:rFonts w:hint="eastAsia"/>
      </w:rPr>
    </w:lvl>
    <w:lvl w:ilvl="8">
      <w:start w:val="1"/>
      <w:numFmt w:val="decimal"/>
      <w:lvlText w:val="%1.%2.%3.%4.%5.%6.%7.%8.%9."/>
      <w:lvlJc w:val="left"/>
      <w:pPr>
        <w:tabs>
          <w:tab w:val="num" w:pos="2252"/>
        </w:tabs>
        <w:ind w:left="2252" w:hanging="1559"/>
      </w:pPr>
      <w:rPr>
        <w:rFonts w:hint="eastAsia"/>
      </w:rPr>
    </w:lvl>
  </w:abstractNum>
  <w:abstractNum w:abstractNumId="61">
    <w:nsid w:val="564B4CF6"/>
    <w:multiLevelType w:val="hybridMultilevel"/>
    <w:tmpl w:val="1AB8883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2">
    <w:nsid w:val="569F60CA"/>
    <w:multiLevelType w:val="hybridMultilevel"/>
    <w:tmpl w:val="CBC8674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3">
    <w:nsid w:val="56E14541"/>
    <w:multiLevelType w:val="hybridMultilevel"/>
    <w:tmpl w:val="44EA28F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4">
    <w:nsid w:val="59851627"/>
    <w:multiLevelType w:val="hybridMultilevel"/>
    <w:tmpl w:val="457C37F6"/>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65">
    <w:nsid w:val="5F075482"/>
    <w:multiLevelType w:val="hybridMultilevel"/>
    <w:tmpl w:val="B44C7B2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6">
    <w:nsid w:val="6077058E"/>
    <w:multiLevelType w:val="hybridMultilevel"/>
    <w:tmpl w:val="8EA8575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7">
    <w:nsid w:val="63213CFE"/>
    <w:multiLevelType w:val="hybridMultilevel"/>
    <w:tmpl w:val="3B023F2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8">
    <w:nsid w:val="63A45E14"/>
    <w:multiLevelType w:val="hybridMultilevel"/>
    <w:tmpl w:val="3360357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9">
    <w:nsid w:val="6551251F"/>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70">
    <w:nsid w:val="65C44D0B"/>
    <w:multiLevelType w:val="hybridMultilevel"/>
    <w:tmpl w:val="A5E2828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1">
    <w:nsid w:val="65D73467"/>
    <w:multiLevelType w:val="hybridMultilevel"/>
    <w:tmpl w:val="43F692E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2">
    <w:nsid w:val="688F053F"/>
    <w:multiLevelType w:val="hybridMultilevel"/>
    <w:tmpl w:val="CB68D9F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3">
    <w:nsid w:val="68BD695B"/>
    <w:multiLevelType w:val="hybridMultilevel"/>
    <w:tmpl w:val="4AD43CA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4">
    <w:nsid w:val="6BC22F81"/>
    <w:multiLevelType w:val="hybridMultilevel"/>
    <w:tmpl w:val="72D492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5">
    <w:nsid w:val="6C122B8E"/>
    <w:multiLevelType w:val="hybridMultilevel"/>
    <w:tmpl w:val="58AADAB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6">
    <w:nsid w:val="6CAE0DA8"/>
    <w:multiLevelType w:val="hybridMultilevel"/>
    <w:tmpl w:val="DEC6DDE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7">
    <w:nsid w:val="6D2D30D3"/>
    <w:multiLevelType w:val="hybridMultilevel"/>
    <w:tmpl w:val="A2E82FF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8">
    <w:nsid w:val="6E225822"/>
    <w:multiLevelType w:val="hybridMultilevel"/>
    <w:tmpl w:val="9B42DB7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9">
    <w:nsid w:val="6F277F0A"/>
    <w:multiLevelType w:val="hybridMultilevel"/>
    <w:tmpl w:val="5824C256"/>
    <w:lvl w:ilvl="0">
      <w:start w:val="1"/>
      <w:numFmt w:val="decimal"/>
      <w:pStyle w:val="Quote"/>
      <w:lvlText w:val="%1)"/>
      <w:lvlJc w:val="left"/>
      <w:pPr>
        <w:ind w:left="1284" w:hanging="420"/>
      </w:pPr>
      <w:rPr>
        <w:rFonts w:hint="eastAsia"/>
      </w:rPr>
    </w:lvl>
    <w:lvl w:ilvl="1" w:tentative="1">
      <w:start w:val="1"/>
      <w:numFmt w:val="aiueoFullWidth"/>
      <w:lvlText w:val="(%2)"/>
      <w:lvlJc w:val="left"/>
      <w:pPr>
        <w:ind w:left="1704" w:hanging="420"/>
      </w:pPr>
    </w:lvl>
    <w:lvl w:ilvl="2" w:tentative="1">
      <w:start w:val="1"/>
      <w:numFmt w:val="decimalEnclosedCircle"/>
      <w:lvlText w:val="%3"/>
      <w:lvlJc w:val="left"/>
      <w:pPr>
        <w:ind w:left="2124" w:hanging="420"/>
      </w:pPr>
    </w:lvl>
    <w:lvl w:ilvl="3" w:tentative="1">
      <w:start w:val="1"/>
      <w:numFmt w:val="decimal"/>
      <w:lvlText w:val="%4."/>
      <w:lvlJc w:val="left"/>
      <w:pPr>
        <w:ind w:left="2544" w:hanging="420"/>
      </w:pPr>
    </w:lvl>
    <w:lvl w:ilvl="4" w:tentative="1">
      <w:start w:val="1"/>
      <w:numFmt w:val="aiueoFullWidth"/>
      <w:lvlText w:val="(%5)"/>
      <w:lvlJc w:val="left"/>
      <w:pPr>
        <w:ind w:left="2964" w:hanging="420"/>
      </w:pPr>
    </w:lvl>
    <w:lvl w:ilvl="5" w:tentative="1">
      <w:start w:val="1"/>
      <w:numFmt w:val="decimalEnclosedCircle"/>
      <w:lvlText w:val="%6"/>
      <w:lvlJc w:val="left"/>
      <w:pPr>
        <w:ind w:left="3384" w:hanging="420"/>
      </w:pPr>
    </w:lvl>
    <w:lvl w:ilvl="6" w:tentative="1">
      <w:start w:val="1"/>
      <w:numFmt w:val="decimal"/>
      <w:lvlText w:val="%7."/>
      <w:lvlJc w:val="left"/>
      <w:pPr>
        <w:ind w:left="3804" w:hanging="420"/>
      </w:pPr>
    </w:lvl>
    <w:lvl w:ilvl="7" w:tentative="1">
      <w:start w:val="1"/>
      <w:numFmt w:val="aiueoFullWidth"/>
      <w:lvlText w:val="(%8)"/>
      <w:lvlJc w:val="left"/>
      <w:pPr>
        <w:ind w:left="4224" w:hanging="420"/>
      </w:pPr>
    </w:lvl>
    <w:lvl w:ilvl="8" w:tentative="1">
      <w:start w:val="1"/>
      <w:numFmt w:val="decimalEnclosedCircle"/>
      <w:lvlText w:val="%9"/>
      <w:lvlJc w:val="left"/>
      <w:pPr>
        <w:ind w:left="4644" w:hanging="420"/>
      </w:pPr>
    </w:lvl>
  </w:abstractNum>
  <w:abstractNum w:abstractNumId="80">
    <w:nsid w:val="71674DB9"/>
    <w:multiLevelType w:val="hybridMultilevel"/>
    <w:tmpl w:val="0C102E6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1">
    <w:nsid w:val="730C6DDB"/>
    <w:multiLevelType w:val="hybridMultilevel"/>
    <w:tmpl w:val="782C8FFC"/>
    <w:lvl w:ilvl="0">
      <w:start w:val="1"/>
      <w:numFmt w:val="bullet"/>
      <w:lvlText w:val=""/>
      <w:lvlJc w:val="left"/>
      <w:pPr>
        <w:ind w:left="430" w:hanging="420"/>
      </w:pPr>
      <w:rPr>
        <w:rFonts w:ascii="Wingdings" w:hAnsi="Wingdings" w:hint="default"/>
      </w:rPr>
    </w:lvl>
    <w:lvl w:ilvl="1" w:tentative="1">
      <w:start w:val="1"/>
      <w:numFmt w:val="bullet"/>
      <w:lvlText w:val=""/>
      <w:lvlJc w:val="left"/>
      <w:pPr>
        <w:ind w:left="850" w:hanging="420"/>
      </w:pPr>
      <w:rPr>
        <w:rFonts w:ascii="Wingdings" w:hAnsi="Wingdings" w:hint="default"/>
      </w:rPr>
    </w:lvl>
    <w:lvl w:ilvl="2" w:tentative="1">
      <w:start w:val="1"/>
      <w:numFmt w:val="bullet"/>
      <w:lvlText w:val=""/>
      <w:lvlJc w:val="left"/>
      <w:pPr>
        <w:ind w:left="1270" w:hanging="420"/>
      </w:pPr>
      <w:rPr>
        <w:rFonts w:ascii="Wingdings" w:hAnsi="Wingdings" w:hint="default"/>
      </w:rPr>
    </w:lvl>
    <w:lvl w:ilvl="3" w:tentative="1">
      <w:start w:val="1"/>
      <w:numFmt w:val="bullet"/>
      <w:lvlText w:val=""/>
      <w:lvlJc w:val="left"/>
      <w:pPr>
        <w:ind w:left="1690" w:hanging="420"/>
      </w:pPr>
      <w:rPr>
        <w:rFonts w:ascii="Wingdings" w:hAnsi="Wingdings" w:hint="default"/>
      </w:rPr>
    </w:lvl>
    <w:lvl w:ilvl="4" w:tentative="1">
      <w:start w:val="1"/>
      <w:numFmt w:val="bullet"/>
      <w:lvlText w:val=""/>
      <w:lvlJc w:val="left"/>
      <w:pPr>
        <w:ind w:left="2110" w:hanging="420"/>
      </w:pPr>
      <w:rPr>
        <w:rFonts w:ascii="Wingdings" w:hAnsi="Wingdings" w:hint="default"/>
      </w:rPr>
    </w:lvl>
    <w:lvl w:ilvl="5" w:tentative="1">
      <w:start w:val="1"/>
      <w:numFmt w:val="bullet"/>
      <w:lvlText w:val=""/>
      <w:lvlJc w:val="left"/>
      <w:pPr>
        <w:ind w:left="2530" w:hanging="420"/>
      </w:pPr>
      <w:rPr>
        <w:rFonts w:ascii="Wingdings" w:hAnsi="Wingdings" w:hint="default"/>
      </w:rPr>
    </w:lvl>
    <w:lvl w:ilvl="6" w:tentative="1">
      <w:start w:val="1"/>
      <w:numFmt w:val="bullet"/>
      <w:lvlText w:val=""/>
      <w:lvlJc w:val="left"/>
      <w:pPr>
        <w:ind w:left="2950" w:hanging="420"/>
      </w:pPr>
      <w:rPr>
        <w:rFonts w:ascii="Wingdings" w:hAnsi="Wingdings" w:hint="default"/>
      </w:rPr>
    </w:lvl>
    <w:lvl w:ilvl="7" w:tentative="1">
      <w:start w:val="1"/>
      <w:numFmt w:val="bullet"/>
      <w:lvlText w:val=""/>
      <w:lvlJc w:val="left"/>
      <w:pPr>
        <w:ind w:left="3370" w:hanging="420"/>
      </w:pPr>
      <w:rPr>
        <w:rFonts w:ascii="Wingdings" w:hAnsi="Wingdings" w:hint="default"/>
      </w:rPr>
    </w:lvl>
    <w:lvl w:ilvl="8" w:tentative="1">
      <w:start w:val="1"/>
      <w:numFmt w:val="bullet"/>
      <w:lvlText w:val=""/>
      <w:lvlJc w:val="left"/>
      <w:pPr>
        <w:ind w:left="3790" w:hanging="420"/>
      </w:pPr>
      <w:rPr>
        <w:rFonts w:ascii="Wingdings" w:hAnsi="Wingdings" w:hint="default"/>
      </w:rPr>
    </w:lvl>
  </w:abstractNum>
  <w:abstractNum w:abstractNumId="82">
    <w:nsid w:val="737468A5"/>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83">
    <w:nsid w:val="741E7F67"/>
    <w:multiLevelType w:val="hybridMultilevel"/>
    <w:tmpl w:val="E652905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4">
    <w:nsid w:val="74E54D1A"/>
    <w:multiLevelType w:val="hybridMultilevel"/>
    <w:tmpl w:val="68C819C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5">
    <w:nsid w:val="76CE116D"/>
    <w:multiLevelType w:val="hybridMultilevel"/>
    <w:tmpl w:val="7AD6C1F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6">
    <w:nsid w:val="78244EFB"/>
    <w:multiLevelType w:val="hybridMultilevel"/>
    <w:tmpl w:val="777EA0A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7">
    <w:nsid w:val="7E474FFE"/>
    <w:multiLevelType w:val="hybridMultilevel"/>
    <w:tmpl w:val="C8D2C0F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8">
    <w:nsid w:val="7F8E3074"/>
    <w:multiLevelType w:val="hybridMultilevel"/>
    <w:tmpl w:val="5248F8C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9">
    <w:nsid w:val="7F8E3075"/>
    <w:multiLevelType w:val="multilevel"/>
    <w:tmpl w:val="7F8E3075"/>
    <w:lvl w:ilvl="0">
      <w:start w:val="1"/>
      <w:numFmt w:val="decimal"/>
      <w:lvlText w:val="%1."/>
      <w:lvlJc w:val="left"/>
      <w:pPr>
        <w:tabs>
          <w:tab w:val="num" w:pos="520"/>
        </w:tabs>
        <w:ind w:left="520" w:hanging="520"/>
      </w:pPr>
    </w:lvl>
    <w:lvl w:ilvl="1">
      <w:start w:val="1"/>
      <w:numFmt w:val="decimal"/>
      <w:lvlText w:val="%1.%2."/>
      <w:lvlJc w:val="left"/>
      <w:pPr>
        <w:tabs>
          <w:tab w:val="num" w:pos="1040"/>
        </w:tabs>
        <w:ind w:left="1040" w:hanging="680"/>
      </w:pPr>
    </w:lvl>
    <w:lvl w:ilvl="2">
      <w:start w:val="1"/>
      <w:numFmt w:val="decimal"/>
      <w:lvlText w:val="%1.%2.%3."/>
      <w:lvlJc w:val="left"/>
      <w:pPr>
        <w:tabs>
          <w:tab w:val="num" w:pos="1560"/>
        </w:tabs>
        <w:ind w:left="1560" w:hanging="840"/>
      </w:pPr>
    </w:lvl>
    <w:lvl w:ilvl="3">
      <w:start w:val="1"/>
      <w:numFmt w:val="bullet"/>
      <w:lvlText w:val="·"/>
      <w:lvlJc w:val="left"/>
      <w:pPr>
        <w:tabs>
          <w:tab w:val="num" w:pos="1520"/>
        </w:tabs>
        <w:ind w:left="1520" w:hanging="400"/>
      </w:pPr>
      <w:rPr>
        <w:rFonts w:ascii="Symbol" w:eastAsia="Symbol" w:hAnsi="Symbol" w:cs="Symbol"/>
      </w:rPr>
    </w:lvl>
    <w:lvl w:ilvl="4">
      <w:start w:val="1"/>
      <w:numFmt w:val="bullet"/>
      <w:lvlText w:val="·"/>
      <w:lvlJc w:val="left"/>
      <w:pPr>
        <w:tabs>
          <w:tab w:val="num" w:pos="1760"/>
        </w:tabs>
        <w:ind w:left="1760" w:hanging="400"/>
      </w:pPr>
      <w:rPr>
        <w:rFonts w:ascii="Symbol" w:eastAsia="Symbol" w:hAnsi="Symbol" w:cs="Symbol"/>
      </w:rPr>
    </w:lvl>
    <w:lvl w:ilvl="5">
      <w:start w:val="1"/>
      <w:numFmt w:val="bullet"/>
      <w:lvlText w:val="·"/>
      <w:lvlJc w:val="left"/>
      <w:pPr>
        <w:tabs>
          <w:tab w:val="num" w:pos="1760"/>
        </w:tabs>
        <w:ind w:left="1760" w:hanging="400"/>
      </w:pPr>
      <w:rPr>
        <w:rFonts w:ascii="Symbol" w:eastAsia="Symbol" w:hAnsi="Symbol" w:cs="Symbol"/>
      </w:rPr>
    </w:lvl>
    <w:lvl w:ilvl="6">
      <w:start w:val="1"/>
      <w:numFmt w:val="bullet"/>
      <w:lvlText w:val="·"/>
      <w:lvlJc w:val="left"/>
      <w:pPr>
        <w:tabs>
          <w:tab w:val="num" w:pos="1760"/>
        </w:tabs>
        <w:ind w:left="1760" w:hanging="400"/>
      </w:pPr>
      <w:rPr>
        <w:rFonts w:ascii="Symbol" w:eastAsia="Symbol" w:hAnsi="Symbol" w:cs="Symbol"/>
      </w:rPr>
    </w:lvl>
    <w:lvl w:ilvl="7">
      <w:start w:val="1"/>
      <w:numFmt w:val="bullet"/>
      <w:lvlText w:val="·"/>
      <w:lvlJc w:val="left"/>
      <w:pPr>
        <w:tabs>
          <w:tab w:val="num" w:pos="1760"/>
        </w:tabs>
        <w:ind w:left="1760" w:hanging="400"/>
      </w:pPr>
      <w:rPr>
        <w:rFonts w:ascii="Symbol" w:eastAsia="Symbol" w:hAnsi="Symbol" w:cs="Symbol"/>
      </w:rPr>
    </w:lvl>
    <w:lvl w:ilvl="8">
      <w:start w:val="1"/>
      <w:numFmt w:val="bullet"/>
      <w:lvlText w:val="·"/>
      <w:lvlJc w:val="left"/>
      <w:pPr>
        <w:tabs>
          <w:tab w:val="num" w:pos="1760"/>
        </w:tabs>
        <w:ind w:left="1760" w:hanging="400"/>
      </w:pPr>
      <w:rPr>
        <w:rFonts w:ascii="Symbol" w:eastAsia="Symbol" w:hAnsi="Symbol" w:cs="Symbol"/>
      </w:rPr>
    </w:lvl>
  </w:abstractNum>
  <w:num w:numId="1">
    <w:abstractNumId w:val="60"/>
  </w:num>
  <w:num w:numId="2">
    <w:abstractNumId w:val="62"/>
  </w:num>
  <w:num w:numId="3">
    <w:abstractNumId w:val="55"/>
  </w:num>
  <w:num w:numId="4">
    <w:abstractNumId w:val="80"/>
  </w:num>
  <w:num w:numId="5">
    <w:abstractNumId w:val="9"/>
  </w:num>
  <w:num w:numId="6">
    <w:abstractNumId w:val="73"/>
  </w:num>
  <w:num w:numId="7">
    <w:abstractNumId w:val="58"/>
  </w:num>
  <w:num w:numId="8">
    <w:abstractNumId w:val="26"/>
  </w:num>
  <w:num w:numId="9">
    <w:abstractNumId w:val="66"/>
  </w:num>
  <w:num w:numId="10">
    <w:abstractNumId w:val="82"/>
    <w:lvlOverride w:ilvl="0">
      <w:startOverride w:val="1"/>
    </w:lvlOverride>
  </w:num>
  <w:num w:numId="11">
    <w:abstractNumId w:val="82"/>
    <w:lvlOverride w:ilvl="0">
      <w:startOverride w:val="1"/>
    </w:lvlOverride>
  </w:num>
  <w:num w:numId="12">
    <w:abstractNumId w:val="25"/>
  </w:num>
  <w:num w:numId="13">
    <w:abstractNumId w:val="47"/>
  </w:num>
  <w:num w:numId="14">
    <w:abstractNumId w:val="82"/>
    <w:lvlOverride w:ilvl="0">
      <w:startOverride w:val="1"/>
    </w:lvlOverride>
  </w:num>
  <w:num w:numId="15">
    <w:abstractNumId w:val="87"/>
  </w:num>
  <w:num w:numId="16">
    <w:abstractNumId w:val="40"/>
  </w:num>
  <w:num w:numId="17">
    <w:abstractNumId w:val="81"/>
  </w:num>
  <w:num w:numId="18">
    <w:abstractNumId w:val="82"/>
    <w:lvlOverride w:ilvl="0">
      <w:startOverride w:val="1"/>
    </w:lvlOverride>
  </w:num>
  <w:num w:numId="19">
    <w:abstractNumId w:val="79"/>
  </w:num>
  <w:num w:numId="20">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3"/>
  </w:num>
  <w:num w:numId="22">
    <w:abstractNumId w:val="23"/>
  </w:num>
  <w:num w:numId="23">
    <w:abstractNumId w:val="82"/>
  </w:num>
  <w:num w:numId="24">
    <w:abstractNumId w:val="82"/>
    <w:lvlOverride w:ilvl="0">
      <w:startOverride w:val="1"/>
    </w:lvlOverride>
  </w:num>
  <w:num w:numId="25">
    <w:abstractNumId w:val="82"/>
    <w:lvlOverride w:ilvl="0">
      <w:startOverride w:val="1"/>
    </w:lvlOverride>
  </w:num>
  <w:num w:numId="26">
    <w:abstractNumId w:val="82"/>
    <w:lvlOverride w:ilvl="0">
      <w:startOverride w:val="1"/>
    </w:lvlOverride>
  </w:num>
  <w:num w:numId="27">
    <w:abstractNumId w:val="13"/>
  </w:num>
  <w:num w:numId="28">
    <w:abstractNumId w:val="71"/>
  </w:num>
  <w:num w:numId="29">
    <w:abstractNumId w:val="12"/>
  </w:num>
  <w:num w:numId="30">
    <w:abstractNumId w:val="19"/>
  </w:num>
  <w:num w:numId="31">
    <w:abstractNumId w:val="65"/>
  </w:num>
  <w:num w:numId="32">
    <w:abstractNumId w:val="10"/>
  </w:num>
  <w:num w:numId="33">
    <w:abstractNumId w:val="72"/>
  </w:num>
  <w:num w:numId="34">
    <w:abstractNumId w:val="31"/>
  </w:num>
  <w:num w:numId="35">
    <w:abstractNumId w:val="70"/>
  </w:num>
  <w:num w:numId="36">
    <w:abstractNumId w:val="86"/>
  </w:num>
  <w:num w:numId="37">
    <w:abstractNumId w:val="27"/>
  </w:num>
  <w:num w:numId="38">
    <w:abstractNumId w:val="22"/>
  </w:num>
  <w:num w:numId="39">
    <w:abstractNumId w:val="78"/>
  </w:num>
  <w:num w:numId="40">
    <w:abstractNumId w:val="75"/>
  </w:num>
  <w:num w:numId="41">
    <w:abstractNumId w:val="29"/>
  </w:num>
  <w:num w:numId="42">
    <w:abstractNumId w:val="32"/>
  </w:num>
  <w:num w:numId="43">
    <w:abstractNumId w:val="57"/>
  </w:num>
  <w:num w:numId="44">
    <w:abstractNumId w:val="30"/>
  </w:num>
  <w:num w:numId="45">
    <w:abstractNumId w:val="67"/>
  </w:num>
  <w:num w:numId="46">
    <w:abstractNumId w:val="48"/>
  </w:num>
  <w:num w:numId="47">
    <w:abstractNumId w:val="35"/>
  </w:num>
  <w:num w:numId="48">
    <w:abstractNumId w:val="82"/>
    <w:lvlOverride w:ilvl="0">
      <w:startOverride w:val="1"/>
    </w:lvlOverride>
  </w:num>
  <w:num w:numId="49">
    <w:abstractNumId w:val="59"/>
  </w:num>
  <w:num w:numId="50">
    <w:abstractNumId w:val="85"/>
  </w:num>
  <w:num w:numId="51">
    <w:abstractNumId w:val="82"/>
    <w:lvlOverride w:ilvl="0">
      <w:startOverride w:val="1"/>
    </w:lvlOverride>
  </w:num>
  <w:num w:numId="52">
    <w:abstractNumId w:val="76"/>
  </w:num>
  <w:num w:numId="53">
    <w:abstractNumId w:val="17"/>
  </w:num>
  <w:num w:numId="54">
    <w:abstractNumId w:val="34"/>
  </w:num>
  <w:num w:numId="55">
    <w:abstractNumId w:val="54"/>
  </w:num>
  <w:num w:numId="56">
    <w:abstractNumId w:val="36"/>
  </w:num>
  <w:num w:numId="57">
    <w:abstractNumId w:val="15"/>
  </w:num>
  <w:num w:numId="58">
    <w:abstractNumId w:val="82"/>
    <w:lvlOverride w:ilvl="0">
      <w:startOverride w:val="1"/>
    </w:lvlOverride>
  </w:num>
  <w:num w:numId="59">
    <w:abstractNumId w:val="39"/>
  </w:num>
  <w:num w:numId="60">
    <w:abstractNumId w:val="82"/>
    <w:lvlOverride w:ilvl="0">
      <w:startOverride w:val="1"/>
    </w:lvlOverride>
  </w:num>
  <w:num w:numId="61">
    <w:abstractNumId w:val="50"/>
  </w:num>
  <w:num w:numId="62">
    <w:abstractNumId w:val="84"/>
  </w:num>
  <w:num w:numId="63">
    <w:abstractNumId w:val="5"/>
  </w:num>
  <w:num w:numId="64">
    <w:abstractNumId w:val="45"/>
  </w:num>
  <w:num w:numId="65">
    <w:abstractNumId w:val="21"/>
  </w:num>
  <w:num w:numId="66">
    <w:abstractNumId w:val="46"/>
  </w:num>
  <w:num w:numId="67">
    <w:abstractNumId w:val="77"/>
  </w:num>
  <w:num w:numId="68">
    <w:abstractNumId w:val="1"/>
  </w:num>
  <w:num w:numId="69">
    <w:abstractNumId w:val="52"/>
  </w:num>
  <w:num w:numId="70">
    <w:abstractNumId w:val="41"/>
  </w:num>
  <w:num w:numId="71">
    <w:abstractNumId w:val="44"/>
  </w:num>
  <w:num w:numId="72">
    <w:abstractNumId w:val="74"/>
  </w:num>
  <w:num w:numId="73">
    <w:abstractNumId w:val="51"/>
  </w:num>
  <w:num w:numId="74">
    <w:abstractNumId w:val="63"/>
  </w:num>
  <w:num w:numId="75">
    <w:abstractNumId w:val="42"/>
  </w:num>
  <w:num w:numId="76">
    <w:abstractNumId w:val="8"/>
  </w:num>
  <w:num w:numId="77">
    <w:abstractNumId w:val="18"/>
  </w:num>
  <w:num w:numId="78">
    <w:abstractNumId w:val="68"/>
  </w:num>
  <w:num w:numId="79">
    <w:abstractNumId w:val="61"/>
  </w:num>
  <w:num w:numId="80">
    <w:abstractNumId w:val="20"/>
  </w:num>
  <w:num w:numId="81">
    <w:abstractNumId w:val="24"/>
  </w:num>
  <w:num w:numId="82">
    <w:abstractNumId w:val="14"/>
  </w:num>
  <w:num w:numId="83">
    <w:abstractNumId w:val="11"/>
  </w:num>
  <w:num w:numId="84">
    <w:abstractNumId w:val="38"/>
  </w:num>
  <w:num w:numId="85">
    <w:abstractNumId w:val="6"/>
  </w:num>
  <w:num w:numId="86">
    <w:abstractNumId w:val="2"/>
  </w:num>
  <w:num w:numId="87">
    <w:abstractNumId w:val="88"/>
  </w:num>
  <w:num w:numId="88">
    <w:abstractNumId w:val="64"/>
  </w:num>
  <w:num w:numId="89">
    <w:abstractNumId w:val="4"/>
  </w:num>
  <w:num w:numId="90">
    <w:abstractNumId w:val="37"/>
  </w:num>
  <w:num w:numId="91">
    <w:abstractNumId w:val="16"/>
  </w:num>
  <w:num w:numId="92">
    <w:abstractNumId w:val="43"/>
  </w:num>
  <w:num w:numId="93">
    <w:abstractNumId w:val="33"/>
  </w:num>
  <w:num w:numId="94">
    <w:abstractNumId w:val="3"/>
  </w:num>
  <w:num w:numId="95">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53"/>
  </w:num>
  <w:num w:numId="97">
    <w:abstractNumId w:val="69"/>
  </w:num>
  <w:num w:numId="98">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60"/>
  </w:num>
  <w:num w:numId="100">
    <w:abstractNumId w:val="49"/>
  </w:num>
  <w:num w:numId="101">
    <w:abstractNumId w:val="56"/>
  </w:num>
  <w:num w:numId="102">
    <w:abstractNumId w:val="28"/>
  </w:num>
  <w:num w:numId="103">
    <w:abstractNumId w:val="7"/>
  </w:num>
  <w:num w:numId="104">
    <w:abstractNumId w:val="89"/>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hideSpellingErrors/>
  <w:zoom w:percent="100"/>
  <w:embedSystemFonts/>
  <w:bordersDoNotSurroundHeader/>
  <w:bordersDoNotSurroundFooter/>
  <w:stylePaneFormatFilter w:val="3F01" w:allStyles="1" w:alternateStyleNames="0" w:clearFormatting="1" w:customStyles="0" w:directFormattingOnNumbering="1" w:directFormattingOnParagraphs="1" w:directFormattingOnRuns="1" w:directFormattingOnTables="1" w:headingStyles="0" w:latentStyles="0" w:numberingStyles="0" w:stylesInUse="0" w:tableStyles="0" w:top3HeadingStyles="1" w:visibleStyles="0"/>
  <w:defaultTabStop w:val="840"/>
  <w:drawingGridHorizontalSpacing w:val="193"/>
  <w:drawingGridVerticalSpacing w:val="333"/>
  <w:displayHorizontalDrawingGridEvery w:val="0"/>
  <w:characterSpacingControl w:val="compressPunctuation"/>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3EDE"/>
    <w:rsid w:val="00001B07"/>
    <w:rsid w:val="00003D6C"/>
    <w:rsid w:val="00003ED8"/>
    <w:rsid w:val="0000415C"/>
    <w:rsid w:val="0000494A"/>
    <w:rsid w:val="0000704C"/>
    <w:rsid w:val="00014AAB"/>
    <w:rsid w:val="0001769A"/>
    <w:rsid w:val="0002257B"/>
    <w:rsid w:val="00023886"/>
    <w:rsid w:val="00023E4A"/>
    <w:rsid w:val="000248FC"/>
    <w:rsid w:val="00025475"/>
    <w:rsid w:val="0002630C"/>
    <w:rsid w:val="000267CB"/>
    <w:rsid w:val="000300ED"/>
    <w:rsid w:val="00032428"/>
    <w:rsid w:val="00032A9E"/>
    <w:rsid w:val="00032C24"/>
    <w:rsid w:val="00034000"/>
    <w:rsid w:val="00034EC7"/>
    <w:rsid w:val="0003534C"/>
    <w:rsid w:val="00035B88"/>
    <w:rsid w:val="000367EE"/>
    <w:rsid w:val="00036EC6"/>
    <w:rsid w:val="00037C80"/>
    <w:rsid w:val="00041450"/>
    <w:rsid w:val="00044110"/>
    <w:rsid w:val="0004415E"/>
    <w:rsid w:val="000446AE"/>
    <w:rsid w:val="00045C59"/>
    <w:rsid w:val="000472AD"/>
    <w:rsid w:val="00051279"/>
    <w:rsid w:val="00051377"/>
    <w:rsid w:val="00051AA8"/>
    <w:rsid w:val="00051D2B"/>
    <w:rsid w:val="00052739"/>
    <w:rsid w:val="000541EA"/>
    <w:rsid w:val="00055173"/>
    <w:rsid w:val="000556E3"/>
    <w:rsid w:val="00056122"/>
    <w:rsid w:val="00056506"/>
    <w:rsid w:val="00056E01"/>
    <w:rsid w:val="00057591"/>
    <w:rsid w:val="00057A49"/>
    <w:rsid w:val="00064722"/>
    <w:rsid w:val="00064D96"/>
    <w:rsid w:val="00065F11"/>
    <w:rsid w:val="00067A64"/>
    <w:rsid w:val="00070041"/>
    <w:rsid w:val="00070CF3"/>
    <w:rsid w:val="00070E5E"/>
    <w:rsid w:val="0007423E"/>
    <w:rsid w:val="000771D2"/>
    <w:rsid w:val="000772BB"/>
    <w:rsid w:val="00077A28"/>
    <w:rsid w:val="000806F2"/>
    <w:rsid w:val="00081B74"/>
    <w:rsid w:val="000838D6"/>
    <w:rsid w:val="00086594"/>
    <w:rsid w:val="000869E4"/>
    <w:rsid w:val="000871C7"/>
    <w:rsid w:val="00087E58"/>
    <w:rsid w:val="000917CE"/>
    <w:rsid w:val="0009293D"/>
    <w:rsid w:val="00092D6E"/>
    <w:rsid w:val="00093D8F"/>
    <w:rsid w:val="00094836"/>
    <w:rsid w:val="00094CC6"/>
    <w:rsid w:val="00095571"/>
    <w:rsid w:val="000955AE"/>
    <w:rsid w:val="00097547"/>
    <w:rsid w:val="000A0CB5"/>
    <w:rsid w:val="000A1A23"/>
    <w:rsid w:val="000A2C9D"/>
    <w:rsid w:val="000A3AF3"/>
    <w:rsid w:val="000A4DAE"/>
    <w:rsid w:val="000A667B"/>
    <w:rsid w:val="000A6B11"/>
    <w:rsid w:val="000A7F28"/>
    <w:rsid w:val="000B24C6"/>
    <w:rsid w:val="000B3427"/>
    <w:rsid w:val="000B3862"/>
    <w:rsid w:val="000B4039"/>
    <w:rsid w:val="000B4EBD"/>
    <w:rsid w:val="000B5826"/>
    <w:rsid w:val="000B5DB8"/>
    <w:rsid w:val="000B6963"/>
    <w:rsid w:val="000C0C54"/>
    <w:rsid w:val="000C1DC9"/>
    <w:rsid w:val="000C2F29"/>
    <w:rsid w:val="000C3D24"/>
    <w:rsid w:val="000C5066"/>
    <w:rsid w:val="000C5163"/>
    <w:rsid w:val="000C5925"/>
    <w:rsid w:val="000C76F1"/>
    <w:rsid w:val="000C78BD"/>
    <w:rsid w:val="000C7A4D"/>
    <w:rsid w:val="000C7BFF"/>
    <w:rsid w:val="000D1F77"/>
    <w:rsid w:val="000D2044"/>
    <w:rsid w:val="000D235C"/>
    <w:rsid w:val="000D2E90"/>
    <w:rsid w:val="000D31C6"/>
    <w:rsid w:val="000D4C8F"/>
    <w:rsid w:val="000D665E"/>
    <w:rsid w:val="000D67A1"/>
    <w:rsid w:val="000D6B6F"/>
    <w:rsid w:val="000D7BCE"/>
    <w:rsid w:val="000E07A5"/>
    <w:rsid w:val="000E1D7F"/>
    <w:rsid w:val="000E1EAE"/>
    <w:rsid w:val="000E29E9"/>
    <w:rsid w:val="000E3B6B"/>
    <w:rsid w:val="000E3C8F"/>
    <w:rsid w:val="000E3FDD"/>
    <w:rsid w:val="000E4B76"/>
    <w:rsid w:val="000E58BE"/>
    <w:rsid w:val="000E6344"/>
    <w:rsid w:val="000E75FE"/>
    <w:rsid w:val="000F02AC"/>
    <w:rsid w:val="000F0759"/>
    <w:rsid w:val="000F103E"/>
    <w:rsid w:val="000F2878"/>
    <w:rsid w:val="000F325C"/>
    <w:rsid w:val="000F3AC3"/>
    <w:rsid w:val="000F4147"/>
    <w:rsid w:val="000F5E78"/>
    <w:rsid w:val="000F64BC"/>
    <w:rsid w:val="00102411"/>
    <w:rsid w:val="00102DB6"/>
    <w:rsid w:val="001038BD"/>
    <w:rsid w:val="00106D91"/>
    <w:rsid w:val="001152C7"/>
    <w:rsid w:val="00115405"/>
    <w:rsid w:val="001157A1"/>
    <w:rsid w:val="00115835"/>
    <w:rsid w:val="001175FC"/>
    <w:rsid w:val="00120510"/>
    <w:rsid w:val="001223F8"/>
    <w:rsid w:val="0012389C"/>
    <w:rsid w:val="0012406E"/>
    <w:rsid w:val="00125859"/>
    <w:rsid w:val="00125975"/>
    <w:rsid w:val="00125B0C"/>
    <w:rsid w:val="00127128"/>
    <w:rsid w:val="00127C99"/>
    <w:rsid w:val="0013051F"/>
    <w:rsid w:val="00131078"/>
    <w:rsid w:val="00131729"/>
    <w:rsid w:val="00131BC8"/>
    <w:rsid w:val="00131CF5"/>
    <w:rsid w:val="00131F5D"/>
    <w:rsid w:val="001341D9"/>
    <w:rsid w:val="00134436"/>
    <w:rsid w:val="0013650B"/>
    <w:rsid w:val="0013683A"/>
    <w:rsid w:val="00137283"/>
    <w:rsid w:val="00137473"/>
    <w:rsid w:val="001400CB"/>
    <w:rsid w:val="00140315"/>
    <w:rsid w:val="0014218E"/>
    <w:rsid w:val="001433C2"/>
    <w:rsid w:val="00143BE8"/>
    <w:rsid w:val="00147D35"/>
    <w:rsid w:val="00152C1D"/>
    <w:rsid w:val="001551AD"/>
    <w:rsid w:val="001553CA"/>
    <w:rsid w:val="00156D6A"/>
    <w:rsid w:val="0016158C"/>
    <w:rsid w:val="00161B07"/>
    <w:rsid w:val="00161E2D"/>
    <w:rsid w:val="00162219"/>
    <w:rsid w:val="001631B5"/>
    <w:rsid w:val="00164246"/>
    <w:rsid w:val="00165B14"/>
    <w:rsid w:val="00166836"/>
    <w:rsid w:val="00166F17"/>
    <w:rsid w:val="00167128"/>
    <w:rsid w:val="00167A7C"/>
    <w:rsid w:val="001727EF"/>
    <w:rsid w:val="00172916"/>
    <w:rsid w:val="00174052"/>
    <w:rsid w:val="0017405A"/>
    <w:rsid w:val="00174552"/>
    <w:rsid w:val="0017551A"/>
    <w:rsid w:val="0017587B"/>
    <w:rsid w:val="00175B86"/>
    <w:rsid w:val="00175C89"/>
    <w:rsid w:val="00176570"/>
    <w:rsid w:val="00176970"/>
    <w:rsid w:val="00177807"/>
    <w:rsid w:val="00180AF3"/>
    <w:rsid w:val="00180DEE"/>
    <w:rsid w:val="0018443F"/>
    <w:rsid w:val="001871B8"/>
    <w:rsid w:val="00190AF6"/>
    <w:rsid w:val="00191120"/>
    <w:rsid w:val="001A07E6"/>
    <w:rsid w:val="001A2460"/>
    <w:rsid w:val="001A3300"/>
    <w:rsid w:val="001A3D93"/>
    <w:rsid w:val="001A5547"/>
    <w:rsid w:val="001A63FF"/>
    <w:rsid w:val="001A7222"/>
    <w:rsid w:val="001B085F"/>
    <w:rsid w:val="001B08B9"/>
    <w:rsid w:val="001B12FE"/>
    <w:rsid w:val="001B1815"/>
    <w:rsid w:val="001B1D7D"/>
    <w:rsid w:val="001B4CE4"/>
    <w:rsid w:val="001B5053"/>
    <w:rsid w:val="001B611A"/>
    <w:rsid w:val="001B7581"/>
    <w:rsid w:val="001C08E1"/>
    <w:rsid w:val="001C1F0D"/>
    <w:rsid w:val="001C23A9"/>
    <w:rsid w:val="001C5AA1"/>
    <w:rsid w:val="001C5D92"/>
    <w:rsid w:val="001C5DA4"/>
    <w:rsid w:val="001C63B7"/>
    <w:rsid w:val="001C6A50"/>
    <w:rsid w:val="001C6D8A"/>
    <w:rsid w:val="001C7F70"/>
    <w:rsid w:val="001D0017"/>
    <w:rsid w:val="001D0B64"/>
    <w:rsid w:val="001D13FB"/>
    <w:rsid w:val="001D1D29"/>
    <w:rsid w:val="001D35ED"/>
    <w:rsid w:val="001D3A3A"/>
    <w:rsid w:val="001D42EE"/>
    <w:rsid w:val="001D5F53"/>
    <w:rsid w:val="001D65FB"/>
    <w:rsid w:val="001D703F"/>
    <w:rsid w:val="001E120D"/>
    <w:rsid w:val="001E15BD"/>
    <w:rsid w:val="001E2261"/>
    <w:rsid w:val="001E30A9"/>
    <w:rsid w:val="001E3527"/>
    <w:rsid w:val="001E3604"/>
    <w:rsid w:val="001E4A0D"/>
    <w:rsid w:val="001E570A"/>
    <w:rsid w:val="001E60DE"/>
    <w:rsid w:val="001F0F8A"/>
    <w:rsid w:val="001F15E4"/>
    <w:rsid w:val="001F26EF"/>
    <w:rsid w:val="001F2790"/>
    <w:rsid w:val="001F337C"/>
    <w:rsid w:val="001F5A79"/>
    <w:rsid w:val="001F5D22"/>
    <w:rsid w:val="001F6751"/>
    <w:rsid w:val="001F6C54"/>
    <w:rsid w:val="001F7188"/>
    <w:rsid w:val="001F7795"/>
    <w:rsid w:val="002008AD"/>
    <w:rsid w:val="00200BBE"/>
    <w:rsid w:val="00201B88"/>
    <w:rsid w:val="002022C5"/>
    <w:rsid w:val="00203581"/>
    <w:rsid w:val="00203C0F"/>
    <w:rsid w:val="00207133"/>
    <w:rsid w:val="00210F80"/>
    <w:rsid w:val="00212236"/>
    <w:rsid w:val="00213582"/>
    <w:rsid w:val="00213B55"/>
    <w:rsid w:val="00213DAA"/>
    <w:rsid w:val="00214088"/>
    <w:rsid w:val="002144D2"/>
    <w:rsid w:val="00215176"/>
    <w:rsid w:val="00216563"/>
    <w:rsid w:val="00216F21"/>
    <w:rsid w:val="00217282"/>
    <w:rsid w:val="002203DD"/>
    <w:rsid w:val="0022146E"/>
    <w:rsid w:val="00221F47"/>
    <w:rsid w:val="00222279"/>
    <w:rsid w:val="00224983"/>
    <w:rsid w:val="002267D4"/>
    <w:rsid w:val="002268E3"/>
    <w:rsid w:val="00226C93"/>
    <w:rsid w:val="002305A2"/>
    <w:rsid w:val="002306E4"/>
    <w:rsid w:val="00230E15"/>
    <w:rsid w:val="002322B3"/>
    <w:rsid w:val="00232581"/>
    <w:rsid w:val="00235153"/>
    <w:rsid w:val="00235326"/>
    <w:rsid w:val="00235670"/>
    <w:rsid w:val="00235B45"/>
    <w:rsid w:val="002366CA"/>
    <w:rsid w:val="0024011A"/>
    <w:rsid w:val="00241C97"/>
    <w:rsid w:val="00242901"/>
    <w:rsid w:val="00242C48"/>
    <w:rsid w:val="002437A6"/>
    <w:rsid w:val="00245A6F"/>
    <w:rsid w:val="002469AD"/>
    <w:rsid w:val="002477DC"/>
    <w:rsid w:val="00250240"/>
    <w:rsid w:val="0025052F"/>
    <w:rsid w:val="0025249D"/>
    <w:rsid w:val="00256649"/>
    <w:rsid w:val="00260028"/>
    <w:rsid w:val="002612C6"/>
    <w:rsid w:val="002667A2"/>
    <w:rsid w:val="002700BB"/>
    <w:rsid w:val="002724C0"/>
    <w:rsid w:val="002736C1"/>
    <w:rsid w:val="0027408D"/>
    <w:rsid w:val="0027486F"/>
    <w:rsid w:val="0027538C"/>
    <w:rsid w:val="0027580C"/>
    <w:rsid w:val="00277E42"/>
    <w:rsid w:val="0028049F"/>
    <w:rsid w:val="00282542"/>
    <w:rsid w:val="00283FE9"/>
    <w:rsid w:val="00284CEB"/>
    <w:rsid w:val="00284E2B"/>
    <w:rsid w:val="00285726"/>
    <w:rsid w:val="00285E8E"/>
    <w:rsid w:val="00286197"/>
    <w:rsid w:val="002866D6"/>
    <w:rsid w:val="002870E3"/>
    <w:rsid w:val="00287779"/>
    <w:rsid w:val="0029022C"/>
    <w:rsid w:val="00291558"/>
    <w:rsid w:val="00292BF9"/>
    <w:rsid w:val="0029354B"/>
    <w:rsid w:val="00294350"/>
    <w:rsid w:val="00296E88"/>
    <w:rsid w:val="00296EC0"/>
    <w:rsid w:val="002A0A19"/>
    <w:rsid w:val="002A0FE9"/>
    <w:rsid w:val="002A10E4"/>
    <w:rsid w:val="002A17C2"/>
    <w:rsid w:val="002A1E92"/>
    <w:rsid w:val="002A4AC8"/>
    <w:rsid w:val="002A558F"/>
    <w:rsid w:val="002A5D46"/>
    <w:rsid w:val="002A6AB0"/>
    <w:rsid w:val="002B0CAB"/>
    <w:rsid w:val="002B0CCE"/>
    <w:rsid w:val="002B1144"/>
    <w:rsid w:val="002B1288"/>
    <w:rsid w:val="002B1865"/>
    <w:rsid w:val="002B2E9D"/>
    <w:rsid w:val="002B53DF"/>
    <w:rsid w:val="002B6763"/>
    <w:rsid w:val="002B7441"/>
    <w:rsid w:val="002B7465"/>
    <w:rsid w:val="002C03DC"/>
    <w:rsid w:val="002C2698"/>
    <w:rsid w:val="002C38F7"/>
    <w:rsid w:val="002C7717"/>
    <w:rsid w:val="002D3792"/>
    <w:rsid w:val="002D487A"/>
    <w:rsid w:val="002D7BCD"/>
    <w:rsid w:val="002D7F1B"/>
    <w:rsid w:val="002E0935"/>
    <w:rsid w:val="002E176A"/>
    <w:rsid w:val="002E2229"/>
    <w:rsid w:val="002E2793"/>
    <w:rsid w:val="002E2AB0"/>
    <w:rsid w:val="002E2ECA"/>
    <w:rsid w:val="002E309D"/>
    <w:rsid w:val="002E3802"/>
    <w:rsid w:val="002E4546"/>
    <w:rsid w:val="002E7165"/>
    <w:rsid w:val="002E736C"/>
    <w:rsid w:val="002E7F37"/>
    <w:rsid w:val="002F0658"/>
    <w:rsid w:val="002F0947"/>
    <w:rsid w:val="002F2372"/>
    <w:rsid w:val="002F3022"/>
    <w:rsid w:val="002F5290"/>
    <w:rsid w:val="002F5D0D"/>
    <w:rsid w:val="002F5DCB"/>
    <w:rsid w:val="002F606B"/>
    <w:rsid w:val="002F6476"/>
    <w:rsid w:val="003006DF"/>
    <w:rsid w:val="00300B18"/>
    <w:rsid w:val="00302F28"/>
    <w:rsid w:val="00303602"/>
    <w:rsid w:val="0030472E"/>
    <w:rsid w:val="00306319"/>
    <w:rsid w:val="00306379"/>
    <w:rsid w:val="0031201F"/>
    <w:rsid w:val="00312A37"/>
    <w:rsid w:val="00314BE2"/>
    <w:rsid w:val="00314DBA"/>
    <w:rsid w:val="00314E1B"/>
    <w:rsid w:val="003152AD"/>
    <w:rsid w:val="003207C2"/>
    <w:rsid w:val="00322355"/>
    <w:rsid w:val="00322D23"/>
    <w:rsid w:val="00325E68"/>
    <w:rsid w:val="00330DEA"/>
    <w:rsid w:val="003361AE"/>
    <w:rsid w:val="003369A7"/>
    <w:rsid w:val="00337EF7"/>
    <w:rsid w:val="00337F37"/>
    <w:rsid w:val="00341AD7"/>
    <w:rsid w:val="00341EC4"/>
    <w:rsid w:val="003422A4"/>
    <w:rsid w:val="00343E58"/>
    <w:rsid w:val="003441FE"/>
    <w:rsid w:val="003447BB"/>
    <w:rsid w:val="003456D3"/>
    <w:rsid w:val="0035031C"/>
    <w:rsid w:val="00351404"/>
    <w:rsid w:val="00351B48"/>
    <w:rsid w:val="00351F1D"/>
    <w:rsid w:val="003533C3"/>
    <w:rsid w:val="00355D00"/>
    <w:rsid w:val="00355D10"/>
    <w:rsid w:val="003565FA"/>
    <w:rsid w:val="003605DD"/>
    <w:rsid w:val="00360FDC"/>
    <w:rsid w:val="003626E8"/>
    <w:rsid w:val="0036391E"/>
    <w:rsid w:val="00363BE9"/>
    <w:rsid w:val="00365C71"/>
    <w:rsid w:val="00370400"/>
    <w:rsid w:val="00370CB0"/>
    <w:rsid w:val="00372257"/>
    <w:rsid w:val="003726D2"/>
    <w:rsid w:val="003729A5"/>
    <w:rsid w:val="003748E1"/>
    <w:rsid w:val="00374D1D"/>
    <w:rsid w:val="00374D88"/>
    <w:rsid w:val="00375347"/>
    <w:rsid w:val="0037534E"/>
    <w:rsid w:val="00375DBB"/>
    <w:rsid w:val="00380606"/>
    <w:rsid w:val="00381849"/>
    <w:rsid w:val="00383221"/>
    <w:rsid w:val="00384DE5"/>
    <w:rsid w:val="0038677A"/>
    <w:rsid w:val="00386928"/>
    <w:rsid w:val="003872AC"/>
    <w:rsid w:val="003912D1"/>
    <w:rsid w:val="00391A05"/>
    <w:rsid w:val="00391FD5"/>
    <w:rsid w:val="0039386B"/>
    <w:rsid w:val="00393AE6"/>
    <w:rsid w:val="0039423A"/>
    <w:rsid w:val="00394457"/>
    <w:rsid w:val="00394C01"/>
    <w:rsid w:val="003957D2"/>
    <w:rsid w:val="003958C8"/>
    <w:rsid w:val="00396837"/>
    <w:rsid w:val="003969D3"/>
    <w:rsid w:val="00397CA4"/>
    <w:rsid w:val="003A1C42"/>
    <w:rsid w:val="003A3804"/>
    <w:rsid w:val="003A3A5C"/>
    <w:rsid w:val="003A4929"/>
    <w:rsid w:val="003A5FE9"/>
    <w:rsid w:val="003A7241"/>
    <w:rsid w:val="003B014D"/>
    <w:rsid w:val="003B0BAF"/>
    <w:rsid w:val="003B2778"/>
    <w:rsid w:val="003B4829"/>
    <w:rsid w:val="003B74A9"/>
    <w:rsid w:val="003C3090"/>
    <w:rsid w:val="003C3381"/>
    <w:rsid w:val="003C3E25"/>
    <w:rsid w:val="003C4AC8"/>
    <w:rsid w:val="003C53E7"/>
    <w:rsid w:val="003C5524"/>
    <w:rsid w:val="003C5F1B"/>
    <w:rsid w:val="003C723B"/>
    <w:rsid w:val="003C7603"/>
    <w:rsid w:val="003C7957"/>
    <w:rsid w:val="003D364F"/>
    <w:rsid w:val="003D4FAC"/>
    <w:rsid w:val="003D61C8"/>
    <w:rsid w:val="003E1372"/>
    <w:rsid w:val="003E13FF"/>
    <w:rsid w:val="003E1441"/>
    <w:rsid w:val="003E2E54"/>
    <w:rsid w:val="003E309F"/>
    <w:rsid w:val="003E4139"/>
    <w:rsid w:val="003E4BE1"/>
    <w:rsid w:val="003E5EB9"/>
    <w:rsid w:val="003E6092"/>
    <w:rsid w:val="003E7DC7"/>
    <w:rsid w:val="003F0FED"/>
    <w:rsid w:val="003F208D"/>
    <w:rsid w:val="003F3A68"/>
    <w:rsid w:val="003F3B1B"/>
    <w:rsid w:val="004019DB"/>
    <w:rsid w:val="004030C0"/>
    <w:rsid w:val="00404416"/>
    <w:rsid w:val="004054C0"/>
    <w:rsid w:val="00406455"/>
    <w:rsid w:val="0040667E"/>
    <w:rsid w:val="00410FA9"/>
    <w:rsid w:val="00412F25"/>
    <w:rsid w:val="00414ED8"/>
    <w:rsid w:val="00415247"/>
    <w:rsid w:val="00416437"/>
    <w:rsid w:val="004165FD"/>
    <w:rsid w:val="00416A93"/>
    <w:rsid w:val="00416D5E"/>
    <w:rsid w:val="0042060A"/>
    <w:rsid w:val="00420E50"/>
    <w:rsid w:val="00422B6F"/>
    <w:rsid w:val="004233D0"/>
    <w:rsid w:val="00423BDB"/>
    <w:rsid w:val="0042462F"/>
    <w:rsid w:val="004247F8"/>
    <w:rsid w:val="00430BEC"/>
    <w:rsid w:val="00433ABA"/>
    <w:rsid w:val="00435427"/>
    <w:rsid w:val="00435BDF"/>
    <w:rsid w:val="0043705F"/>
    <w:rsid w:val="004404FC"/>
    <w:rsid w:val="004407F4"/>
    <w:rsid w:val="00442DAD"/>
    <w:rsid w:val="00443BC3"/>
    <w:rsid w:val="004441EF"/>
    <w:rsid w:val="004456D3"/>
    <w:rsid w:val="00446F75"/>
    <w:rsid w:val="004474A2"/>
    <w:rsid w:val="0044776A"/>
    <w:rsid w:val="0044790F"/>
    <w:rsid w:val="00452308"/>
    <w:rsid w:val="00452D4A"/>
    <w:rsid w:val="00453A75"/>
    <w:rsid w:val="00454B6B"/>
    <w:rsid w:val="00454E90"/>
    <w:rsid w:val="00456BB4"/>
    <w:rsid w:val="004610C2"/>
    <w:rsid w:val="00466312"/>
    <w:rsid w:val="0046680D"/>
    <w:rsid w:val="00473AFF"/>
    <w:rsid w:val="00473F85"/>
    <w:rsid w:val="00475909"/>
    <w:rsid w:val="0047631D"/>
    <w:rsid w:val="00476716"/>
    <w:rsid w:val="00480322"/>
    <w:rsid w:val="00481C96"/>
    <w:rsid w:val="00481DC4"/>
    <w:rsid w:val="00481F56"/>
    <w:rsid w:val="00483C72"/>
    <w:rsid w:val="004860A3"/>
    <w:rsid w:val="004875E1"/>
    <w:rsid w:val="00491554"/>
    <w:rsid w:val="00493068"/>
    <w:rsid w:val="0049553F"/>
    <w:rsid w:val="004958B4"/>
    <w:rsid w:val="00495960"/>
    <w:rsid w:val="004961C1"/>
    <w:rsid w:val="004A11DE"/>
    <w:rsid w:val="004A191E"/>
    <w:rsid w:val="004A293F"/>
    <w:rsid w:val="004A3A13"/>
    <w:rsid w:val="004A3FB1"/>
    <w:rsid w:val="004A478B"/>
    <w:rsid w:val="004A75E1"/>
    <w:rsid w:val="004A7A9D"/>
    <w:rsid w:val="004A7E97"/>
    <w:rsid w:val="004B02A2"/>
    <w:rsid w:val="004B0E8A"/>
    <w:rsid w:val="004B191C"/>
    <w:rsid w:val="004B207A"/>
    <w:rsid w:val="004B3229"/>
    <w:rsid w:val="004B43B0"/>
    <w:rsid w:val="004B4F81"/>
    <w:rsid w:val="004B5788"/>
    <w:rsid w:val="004B7898"/>
    <w:rsid w:val="004C0D12"/>
    <w:rsid w:val="004C2FAA"/>
    <w:rsid w:val="004C3BD6"/>
    <w:rsid w:val="004C3E10"/>
    <w:rsid w:val="004C506D"/>
    <w:rsid w:val="004C54E3"/>
    <w:rsid w:val="004C6FCC"/>
    <w:rsid w:val="004D0C87"/>
    <w:rsid w:val="004D1698"/>
    <w:rsid w:val="004D1873"/>
    <w:rsid w:val="004D1E21"/>
    <w:rsid w:val="004D553C"/>
    <w:rsid w:val="004D6BA0"/>
    <w:rsid w:val="004D7D75"/>
    <w:rsid w:val="004D7EE0"/>
    <w:rsid w:val="004E02B2"/>
    <w:rsid w:val="004E249B"/>
    <w:rsid w:val="004E2803"/>
    <w:rsid w:val="004E3E39"/>
    <w:rsid w:val="004E4347"/>
    <w:rsid w:val="004E4418"/>
    <w:rsid w:val="004F11F1"/>
    <w:rsid w:val="004F142F"/>
    <w:rsid w:val="004F28CE"/>
    <w:rsid w:val="004F39EE"/>
    <w:rsid w:val="004F45E2"/>
    <w:rsid w:val="004F45FA"/>
    <w:rsid w:val="004F4E03"/>
    <w:rsid w:val="004F63E8"/>
    <w:rsid w:val="004F795B"/>
    <w:rsid w:val="00501677"/>
    <w:rsid w:val="00501B8A"/>
    <w:rsid w:val="0050228C"/>
    <w:rsid w:val="005024C0"/>
    <w:rsid w:val="005036D2"/>
    <w:rsid w:val="00503BF9"/>
    <w:rsid w:val="00504D36"/>
    <w:rsid w:val="00505343"/>
    <w:rsid w:val="005072A8"/>
    <w:rsid w:val="005075CF"/>
    <w:rsid w:val="005079BA"/>
    <w:rsid w:val="005102AB"/>
    <w:rsid w:val="00511213"/>
    <w:rsid w:val="00511D22"/>
    <w:rsid w:val="00511E78"/>
    <w:rsid w:val="005132E3"/>
    <w:rsid w:val="00514072"/>
    <w:rsid w:val="0051408B"/>
    <w:rsid w:val="005155E7"/>
    <w:rsid w:val="00516B94"/>
    <w:rsid w:val="00520282"/>
    <w:rsid w:val="00521676"/>
    <w:rsid w:val="005218A0"/>
    <w:rsid w:val="00521FCF"/>
    <w:rsid w:val="005236A1"/>
    <w:rsid w:val="0052558B"/>
    <w:rsid w:val="00526959"/>
    <w:rsid w:val="00527C42"/>
    <w:rsid w:val="005302A9"/>
    <w:rsid w:val="005314F9"/>
    <w:rsid w:val="00532517"/>
    <w:rsid w:val="0053585D"/>
    <w:rsid w:val="00536339"/>
    <w:rsid w:val="0053791C"/>
    <w:rsid w:val="005408D6"/>
    <w:rsid w:val="005418D6"/>
    <w:rsid w:val="00544ACE"/>
    <w:rsid w:val="00544F38"/>
    <w:rsid w:val="00551EF0"/>
    <w:rsid w:val="00551FCB"/>
    <w:rsid w:val="0055431C"/>
    <w:rsid w:val="00555B44"/>
    <w:rsid w:val="00556097"/>
    <w:rsid w:val="005560E9"/>
    <w:rsid w:val="0055737F"/>
    <w:rsid w:val="00561198"/>
    <w:rsid w:val="00562B0A"/>
    <w:rsid w:val="00563685"/>
    <w:rsid w:val="00565933"/>
    <w:rsid w:val="00565D61"/>
    <w:rsid w:val="005662B6"/>
    <w:rsid w:val="00570AF6"/>
    <w:rsid w:val="005718C9"/>
    <w:rsid w:val="00571DCA"/>
    <w:rsid w:val="00572CBA"/>
    <w:rsid w:val="00572D12"/>
    <w:rsid w:val="005734EA"/>
    <w:rsid w:val="0057403F"/>
    <w:rsid w:val="005747A3"/>
    <w:rsid w:val="00575E0A"/>
    <w:rsid w:val="00580CE6"/>
    <w:rsid w:val="00581E18"/>
    <w:rsid w:val="0058273F"/>
    <w:rsid w:val="00583817"/>
    <w:rsid w:val="00585C96"/>
    <w:rsid w:val="00587BCA"/>
    <w:rsid w:val="00587D82"/>
    <w:rsid w:val="00587E75"/>
    <w:rsid w:val="005915A0"/>
    <w:rsid w:val="00591602"/>
    <w:rsid w:val="00591C4B"/>
    <w:rsid w:val="00595FC4"/>
    <w:rsid w:val="0059646B"/>
    <w:rsid w:val="00597CB6"/>
    <w:rsid w:val="00597CC3"/>
    <w:rsid w:val="005A09E6"/>
    <w:rsid w:val="005A0DAC"/>
    <w:rsid w:val="005A0F58"/>
    <w:rsid w:val="005A3460"/>
    <w:rsid w:val="005A4752"/>
    <w:rsid w:val="005A63E8"/>
    <w:rsid w:val="005B30FB"/>
    <w:rsid w:val="005B4808"/>
    <w:rsid w:val="005B5AF6"/>
    <w:rsid w:val="005B6532"/>
    <w:rsid w:val="005B71AA"/>
    <w:rsid w:val="005B74CA"/>
    <w:rsid w:val="005B7D8C"/>
    <w:rsid w:val="005C0601"/>
    <w:rsid w:val="005C19BD"/>
    <w:rsid w:val="005C4BBF"/>
    <w:rsid w:val="005C5A01"/>
    <w:rsid w:val="005C667D"/>
    <w:rsid w:val="005C7D98"/>
    <w:rsid w:val="005D112F"/>
    <w:rsid w:val="005D1F38"/>
    <w:rsid w:val="005D31E8"/>
    <w:rsid w:val="005D4373"/>
    <w:rsid w:val="005D4859"/>
    <w:rsid w:val="005D4864"/>
    <w:rsid w:val="005D5FEF"/>
    <w:rsid w:val="005E16B8"/>
    <w:rsid w:val="005E2CA4"/>
    <w:rsid w:val="005E4745"/>
    <w:rsid w:val="005E6CF4"/>
    <w:rsid w:val="005E6F59"/>
    <w:rsid w:val="005F09B2"/>
    <w:rsid w:val="005F0F60"/>
    <w:rsid w:val="005F0F93"/>
    <w:rsid w:val="005F32DD"/>
    <w:rsid w:val="005F5E1C"/>
    <w:rsid w:val="005F7CE0"/>
    <w:rsid w:val="0060062E"/>
    <w:rsid w:val="00603D82"/>
    <w:rsid w:val="00603DC9"/>
    <w:rsid w:val="00604A0D"/>
    <w:rsid w:val="00606312"/>
    <w:rsid w:val="00607BDB"/>
    <w:rsid w:val="00607BE6"/>
    <w:rsid w:val="00610006"/>
    <w:rsid w:val="0061159E"/>
    <w:rsid w:val="0061230A"/>
    <w:rsid w:val="00612D21"/>
    <w:rsid w:val="006139B7"/>
    <w:rsid w:val="00613E9D"/>
    <w:rsid w:val="0061577E"/>
    <w:rsid w:val="006170CF"/>
    <w:rsid w:val="00617B89"/>
    <w:rsid w:val="00620EB4"/>
    <w:rsid w:val="00620F82"/>
    <w:rsid w:val="00625CAB"/>
    <w:rsid w:val="0062766B"/>
    <w:rsid w:val="006277E7"/>
    <w:rsid w:val="00627B52"/>
    <w:rsid w:val="00627C0D"/>
    <w:rsid w:val="00630569"/>
    <w:rsid w:val="00630E07"/>
    <w:rsid w:val="00631839"/>
    <w:rsid w:val="0063311B"/>
    <w:rsid w:val="00634341"/>
    <w:rsid w:val="00636EEB"/>
    <w:rsid w:val="00640363"/>
    <w:rsid w:val="006415B8"/>
    <w:rsid w:val="00643390"/>
    <w:rsid w:val="006434AB"/>
    <w:rsid w:val="006434FC"/>
    <w:rsid w:val="00643D37"/>
    <w:rsid w:val="006460C7"/>
    <w:rsid w:val="006467E7"/>
    <w:rsid w:val="00651159"/>
    <w:rsid w:val="00653FB3"/>
    <w:rsid w:val="006543CF"/>
    <w:rsid w:val="00654E0E"/>
    <w:rsid w:val="00655A5B"/>
    <w:rsid w:val="00655D18"/>
    <w:rsid w:val="006600D2"/>
    <w:rsid w:val="006601EC"/>
    <w:rsid w:val="006625CC"/>
    <w:rsid w:val="00666A59"/>
    <w:rsid w:val="006721CF"/>
    <w:rsid w:val="00674EE4"/>
    <w:rsid w:val="00676980"/>
    <w:rsid w:val="00676B67"/>
    <w:rsid w:val="00676CA2"/>
    <w:rsid w:val="0068030E"/>
    <w:rsid w:val="00680E7D"/>
    <w:rsid w:val="00681989"/>
    <w:rsid w:val="00682B48"/>
    <w:rsid w:val="006855C9"/>
    <w:rsid w:val="00685D64"/>
    <w:rsid w:val="006861DD"/>
    <w:rsid w:val="006905DE"/>
    <w:rsid w:val="00692D96"/>
    <w:rsid w:val="00694994"/>
    <w:rsid w:val="006978F9"/>
    <w:rsid w:val="006A0A37"/>
    <w:rsid w:val="006A315B"/>
    <w:rsid w:val="006A52FD"/>
    <w:rsid w:val="006A5872"/>
    <w:rsid w:val="006A69F6"/>
    <w:rsid w:val="006A6D5A"/>
    <w:rsid w:val="006A76DB"/>
    <w:rsid w:val="006A7A2F"/>
    <w:rsid w:val="006A7AAA"/>
    <w:rsid w:val="006A7DC3"/>
    <w:rsid w:val="006A7DED"/>
    <w:rsid w:val="006B0083"/>
    <w:rsid w:val="006B08DA"/>
    <w:rsid w:val="006B1B05"/>
    <w:rsid w:val="006B1FD3"/>
    <w:rsid w:val="006B3BED"/>
    <w:rsid w:val="006B3D03"/>
    <w:rsid w:val="006B51B2"/>
    <w:rsid w:val="006B5570"/>
    <w:rsid w:val="006C0944"/>
    <w:rsid w:val="006C1429"/>
    <w:rsid w:val="006C175E"/>
    <w:rsid w:val="006C433E"/>
    <w:rsid w:val="006C4D43"/>
    <w:rsid w:val="006C6215"/>
    <w:rsid w:val="006C6B30"/>
    <w:rsid w:val="006C6B37"/>
    <w:rsid w:val="006C78D3"/>
    <w:rsid w:val="006C7EC2"/>
    <w:rsid w:val="006D28D7"/>
    <w:rsid w:val="006D3192"/>
    <w:rsid w:val="006D36DA"/>
    <w:rsid w:val="006D3D88"/>
    <w:rsid w:val="006D3EDE"/>
    <w:rsid w:val="006D6059"/>
    <w:rsid w:val="006D6C57"/>
    <w:rsid w:val="006D7D3E"/>
    <w:rsid w:val="006D7F73"/>
    <w:rsid w:val="006E0207"/>
    <w:rsid w:val="006E2482"/>
    <w:rsid w:val="006E287D"/>
    <w:rsid w:val="006E3647"/>
    <w:rsid w:val="006E3CE3"/>
    <w:rsid w:val="006E512E"/>
    <w:rsid w:val="006E66A8"/>
    <w:rsid w:val="006E77FF"/>
    <w:rsid w:val="006E7F3C"/>
    <w:rsid w:val="006E7FDA"/>
    <w:rsid w:val="006F1AF6"/>
    <w:rsid w:val="006F2B3E"/>
    <w:rsid w:val="006F2DE7"/>
    <w:rsid w:val="006F2ED6"/>
    <w:rsid w:val="006F4633"/>
    <w:rsid w:val="006F4661"/>
    <w:rsid w:val="006F48CC"/>
    <w:rsid w:val="006F4A28"/>
    <w:rsid w:val="006F4AEE"/>
    <w:rsid w:val="006F4DAE"/>
    <w:rsid w:val="006F4DAF"/>
    <w:rsid w:val="006F5D29"/>
    <w:rsid w:val="006F66C1"/>
    <w:rsid w:val="006F7A45"/>
    <w:rsid w:val="006F7ACC"/>
    <w:rsid w:val="006F7B5A"/>
    <w:rsid w:val="00701CFD"/>
    <w:rsid w:val="00703801"/>
    <w:rsid w:val="00705080"/>
    <w:rsid w:val="00707BB2"/>
    <w:rsid w:val="0071081A"/>
    <w:rsid w:val="00710F9D"/>
    <w:rsid w:val="00713341"/>
    <w:rsid w:val="00713978"/>
    <w:rsid w:val="00714018"/>
    <w:rsid w:val="0071511D"/>
    <w:rsid w:val="007169A4"/>
    <w:rsid w:val="007216EE"/>
    <w:rsid w:val="00721DED"/>
    <w:rsid w:val="00723CF3"/>
    <w:rsid w:val="007243FD"/>
    <w:rsid w:val="0072509B"/>
    <w:rsid w:val="00725897"/>
    <w:rsid w:val="007302AB"/>
    <w:rsid w:val="00731AF6"/>
    <w:rsid w:val="0073301A"/>
    <w:rsid w:val="00733312"/>
    <w:rsid w:val="007364A6"/>
    <w:rsid w:val="007373D4"/>
    <w:rsid w:val="00737AE2"/>
    <w:rsid w:val="00741117"/>
    <w:rsid w:val="00742699"/>
    <w:rsid w:val="00743346"/>
    <w:rsid w:val="0074352E"/>
    <w:rsid w:val="00745A48"/>
    <w:rsid w:val="00746C73"/>
    <w:rsid w:val="007520D3"/>
    <w:rsid w:val="0075450D"/>
    <w:rsid w:val="00755BCF"/>
    <w:rsid w:val="00756088"/>
    <w:rsid w:val="00757061"/>
    <w:rsid w:val="007579FA"/>
    <w:rsid w:val="00760014"/>
    <w:rsid w:val="00760B4F"/>
    <w:rsid w:val="0076120B"/>
    <w:rsid w:val="0076147D"/>
    <w:rsid w:val="00761DCC"/>
    <w:rsid w:val="00764735"/>
    <w:rsid w:val="00766C15"/>
    <w:rsid w:val="007675D3"/>
    <w:rsid w:val="0076763E"/>
    <w:rsid w:val="00767A31"/>
    <w:rsid w:val="00767F98"/>
    <w:rsid w:val="00771C34"/>
    <w:rsid w:val="0077275E"/>
    <w:rsid w:val="0077388E"/>
    <w:rsid w:val="00775E31"/>
    <w:rsid w:val="00775F8F"/>
    <w:rsid w:val="00776D5C"/>
    <w:rsid w:val="00780085"/>
    <w:rsid w:val="0078139B"/>
    <w:rsid w:val="00781559"/>
    <w:rsid w:val="007824F1"/>
    <w:rsid w:val="00782500"/>
    <w:rsid w:val="00782ED6"/>
    <w:rsid w:val="00783F5A"/>
    <w:rsid w:val="00784376"/>
    <w:rsid w:val="00786551"/>
    <w:rsid w:val="00786F6C"/>
    <w:rsid w:val="007926D1"/>
    <w:rsid w:val="00793373"/>
    <w:rsid w:val="007943C6"/>
    <w:rsid w:val="007969E6"/>
    <w:rsid w:val="007970EE"/>
    <w:rsid w:val="007974C2"/>
    <w:rsid w:val="00797556"/>
    <w:rsid w:val="007A0611"/>
    <w:rsid w:val="007A0F3A"/>
    <w:rsid w:val="007A11B5"/>
    <w:rsid w:val="007A159C"/>
    <w:rsid w:val="007A1DB8"/>
    <w:rsid w:val="007A3221"/>
    <w:rsid w:val="007A4B8F"/>
    <w:rsid w:val="007A6D6C"/>
    <w:rsid w:val="007B1C49"/>
    <w:rsid w:val="007B2DA8"/>
    <w:rsid w:val="007B47B1"/>
    <w:rsid w:val="007B4D30"/>
    <w:rsid w:val="007B52DA"/>
    <w:rsid w:val="007B554E"/>
    <w:rsid w:val="007B693E"/>
    <w:rsid w:val="007B6CA1"/>
    <w:rsid w:val="007B70D0"/>
    <w:rsid w:val="007B7AA0"/>
    <w:rsid w:val="007B7AAC"/>
    <w:rsid w:val="007C32F9"/>
    <w:rsid w:val="007C3732"/>
    <w:rsid w:val="007C3980"/>
    <w:rsid w:val="007C4D1C"/>
    <w:rsid w:val="007C5145"/>
    <w:rsid w:val="007C5FED"/>
    <w:rsid w:val="007C677C"/>
    <w:rsid w:val="007D0C4E"/>
    <w:rsid w:val="007D2229"/>
    <w:rsid w:val="007D46CC"/>
    <w:rsid w:val="007D4C9E"/>
    <w:rsid w:val="007D59FA"/>
    <w:rsid w:val="007D686B"/>
    <w:rsid w:val="007E0807"/>
    <w:rsid w:val="007E145D"/>
    <w:rsid w:val="007E28CC"/>
    <w:rsid w:val="007E6342"/>
    <w:rsid w:val="007E6807"/>
    <w:rsid w:val="007F019B"/>
    <w:rsid w:val="007F1300"/>
    <w:rsid w:val="007F2313"/>
    <w:rsid w:val="007F2B3F"/>
    <w:rsid w:val="007F391E"/>
    <w:rsid w:val="007F3FFB"/>
    <w:rsid w:val="007F5BC8"/>
    <w:rsid w:val="007F74EC"/>
    <w:rsid w:val="00801AE2"/>
    <w:rsid w:val="00803185"/>
    <w:rsid w:val="00803635"/>
    <w:rsid w:val="008042C0"/>
    <w:rsid w:val="00804916"/>
    <w:rsid w:val="00804949"/>
    <w:rsid w:val="00805705"/>
    <w:rsid w:val="00806380"/>
    <w:rsid w:val="008074C9"/>
    <w:rsid w:val="00812B9F"/>
    <w:rsid w:val="00813E3A"/>
    <w:rsid w:val="00814FD2"/>
    <w:rsid w:val="0081675C"/>
    <w:rsid w:val="00816798"/>
    <w:rsid w:val="00817340"/>
    <w:rsid w:val="00820EDA"/>
    <w:rsid w:val="008210CF"/>
    <w:rsid w:val="00821ECD"/>
    <w:rsid w:val="008246EF"/>
    <w:rsid w:val="00824760"/>
    <w:rsid w:val="00825CB2"/>
    <w:rsid w:val="00826148"/>
    <w:rsid w:val="00826DF8"/>
    <w:rsid w:val="00827515"/>
    <w:rsid w:val="00827D17"/>
    <w:rsid w:val="0083069B"/>
    <w:rsid w:val="00830F91"/>
    <w:rsid w:val="00831797"/>
    <w:rsid w:val="00831A86"/>
    <w:rsid w:val="00831E5D"/>
    <w:rsid w:val="00833A39"/>
    <w:rsid w:val="00834367"/>
    <w:rsid w:val="00835FB5"/>
    <w:rsid w:val="00835FC9"/>
    <w:rsid w:val="0083754D"/>
    <w:rsid w:val="00841DB8"/>
    <w:rsid w:val="00842020"/>
    <w:rsid w:val="00843766"/>
    <w:rsid w:val="00845DDA"/>
    <w:rsid w:val="00846113"/>
    <w:rsid w:val="00846649"/>
    <w:rsid w:val="00846D06"/>
    <w:rsid w:val="00850C95"/>
    <w:rsid w:val="00851ECF"/>
    <w:rsid w:val="00853092"/>
    <w:rsid w:val="0085569F"/>
    <w:rsid w:val="00855A42"/>
    <w:rsid w:val="00856187"/>
    <w:rsid w:val="008569A6"/>
    <w:rsid w:val="00857083"/>
    <w:rsid w:val="00857E5E"/>
    <w:rsid w:val="00862662"/>
    <w:rsid w:val="00862CF2"/>
    <w:rsid w:val="00865181"/>
    <w:rsid w:val="00865BEC"/>
    <w:rsid w:val="00866B92"/>
    <w:rsid w:val="00867226"/>
    <w:rsid w:val="008674D5"/>
    <w:rsid w:val="00867B98"/>
    <w:rsid w:val="00867D4B"/>
    <w:rsid w:val="0087230C"/>
    <w:rsid w:val="00872993"/>
    <w:rsid w:val="00872AFB"/>
    <w:rsid w:val="00874760"/>
    <w:rsid w:val="0087481E"/>
    <w:rsid w:val="00876052"/>
    <w:rsid w:val="008760BB"/>
    <w:rsid w:val="00880362"/>
    <w:rsid w:val="00880E8D"/>
    <w:rsid w:val="0088170D"/>
    <w:rsid w:val="0088287B"/>
    <w:rsid w:val="00882D00"/>
    <w:rsid w:val="008835D6"/>
    <w:rsid w:val="00884882"/>
    <w:rsid w:val="008850F8"/>
    <w:rsid w:val="00886257"/>
    <w:rsid w:val="008868F4"/>
    <w:rsid w:val="00886A67"/>
    <w:rsid w:val="00887EE8"/>
    <w:rsid w:val="00891CFE"/>
    <w:rsid w:val="00894561"/>
    <w:rsid w:val="00895471"/>
    <w:rsid w:val="00895B64"/>
    <w:rsid w:val="008A0138"/>
    <w:rsid w:val="008A0B7B"/>
    <w:rsid w:val="008A0EB9"/>
    <w:rsid w:val="008A1041"/>
    <w:rsid w:val="008A1D15"/>
    <w:rsid w:val="008A2172"/>
    <w:rsid w:val="008A2980"/>
    <w:rsid w:val="008A40E1"/>
    <w:rsid w:val="008A447E"/>
    <w:rsid w:val="008A4D50"/>
    <w:rsid w:val="008B226B"/>
    <w:rsid w:val="008B2BEF"/>
    <w:rsid w:val="008B408E"/>
    <w:rsid w:val="008B4B02"/>
    <w:rsid w:val="008B5260"/>
    <w:rsid w:val="008B61B1"/>
    <w:rsid w:val="008B67A6"/>
    <w:rsid w:val="008C0610"/>
    <w:rsid w:val="008C3A1F"/>
    <w:rsid w:val="008C5683"/>
    <w:rsid w:val="008C7296"/>
    <w:rsid w:val="008C730C"/>
    <w:rsid w:val="008D0151"/>
    <w:rsid w:val="008D0177"/>
    <w:rsid w:val="008D2037"/>
    <w:rsid w:val="008D2F24"/>
    <w:rsid w:val="008D364C"/>
    <w:rsid w:val="008D3B30"/>
    <w:rsid w:val="008D4115"/>
    <w:rsid w:val="008D427C"/>
    <w:rsid w:val="008D62CD"/>
    <w:rsid w:val="008D6F21"/>
    <w:rsid w:val="008D7408"/>
    <w:rsid w:val="008E01A1"/>
    <w:rsid w:val="008E1098"/>
    <w:rsid w:val="008E1218"/>
    <w:rsid w:val="008E25CA"/>
    <w:rsid w:val="008E3B8C"/>
    <w:rsid w:val="008E4601"/>
    <w:rsid w:val="008E54F2"/>
    <w:rsid w:val="008E54FA"/>
    <w:rsid w:val="008E7575"/>
    <w:rsid w:val="008E7E66"/>
    <w:rsid w:val="008E7EFF"/>
    <w:rsid w:val="008F05D0"/>
    <w:rsid w:val="008F14D7"/>
    <w:rsid w:val="008F1C55"/>
    <w:rsid w:val="008F2A64"/>
    <w:rsid w:val="008F4CAD"/>
    <w:rsid w:val="0090061F"/>
    <w:rsid w:val="00900FAA"/>
    <w:rsid w:val="00901D11"/>
    <w:rsid w:val="00902DAB"/>
    <w:rsid w:val="00903D75"/>
    <w:rsid w:val="00903DB7"/>
    <w:rsid w:val="009043EF"/>
    <w:rsid w:val="009048AB"/>
    <w:rsid w:val="00904AA1"/>
    <w:rsid w:val="00905530"/>
    <w:rsid w:val="00905840"/>
    <w:rsid w:val="00905AD6"/>
    <w:rsid w:val="009066AE"/>
    <w:rsid w:val="009071D0"/>
    <w:rsid w:val="009075BC"/>
    <w:rsid w:val="00907A50"/>
    <w:rsid w:val="0091153D"/>
    <w:rsid w:val="00912AB1"/>
    <w:rsid w:val="00920092"/>
    <w:rsid w:val="0092031B"/>
    <w:rsid w:val="009215D6"/>
    <w:rsid w:val="009225DC"/>
    <w:rsid w:val="00922CAF"/>
    <w:rsid w:val="009237D4"/>
    <w:rsid w:val="00923F4D"/>
    <w:rsid w:val="00924C7D"/>
    <w:rsid w:val="00926044"/>
    <w:rsid w:val="00926845"/>
    <w:rsid w:val="0093050D"/>
    <w:rsid w:val="00930C5E"/>
    <w:rsid w:val="00931F5E"/>
    <w:rsid w:val="009357FC"/>
    <w:rsid w:val="00935C41"/>
    <w:rsid w:val="0093633F"/>
    <w:rsid w:val="009363E9"/>
    <w:rsid w:val="009367CB"/>
    <w:rsid w:val="00937D1B"/>
    <w:rsid w:val="0094110D"/>
    <w:rsid w:val="009426B2"/>
    <w:rsid w:val="00942DE1"/>
    <w:rsid w:val="00943B0C"/>
    <w:rsid w:val="009449F2"/>
    <w:rsid w:val="00944A73"/>
    <w:rsid w:val="00947370"/>
    <w:rsid w:val="00947A52"/>
    <w:rsid w:val="0095075B"/>
    <w:rsid w:val="009508E4"/>
    <w:rsid w:val="0095195B"/>
    <w:rsid w:val="00952903"/>
    <w:rsid w:val="00952C15"/>
    <w:rsid w:val="009535A4"/>
    <w:rsid w:val="009539CB"/>
    <w:rsid w:val="00954021"/>
    <w:rsid w:val="0095752A"/>
    <w:rsid w:val="00960502"/>
    <w:rsid w:val="00960BD9"/>
    <w:rsid w:val="00964CAA"/>
    <w:rsid w:val="00964DC7"/>
    <w:rsid w:val="009651B6"/>
    <w:rsid w:val="00970ABB"/>
    <w:rsid w:val="00970C93"/>
    <w:rsid w:val="00971326"/>
    <w:rsid w:val="00973563"/>
    <w:rsid w:val="009737D8"/>
    <w:rsid w:val="00973BD2"/>
    <w:rsid w:val="009759D7"/>
    <w:rsid w:val="00977141"/>
    <w:rsid w:val="00977181"/>
    <w:rsid w:val="00980B4C"/>
    <w:rsid w:val="00982DB1"/>
    <w:rsid w:val="0098309B"/>
    <w:rsid w:val="009857D5"/>
    <w:rsid w:val="00985A5E"/>
    <w:rsid w:val="00986330"/>
    <w:rsid w:val="009867D3"/>
    <w:rsid w:val="00986B0D"/>
    <w:rsid w:val="00987204"/>
    <w:rsid w:val="00990A8A"/>
    <w:rsid w:val="00991F7C"/>
    <w:rsid w:val="0099286C"/>
    <w:rsid w:val="0099301B"/>
    <w:rsid w:val="009930A0"/>
    <w:rsid w:val="00993D3C"/>
    <w:rsid w:val="00994567"/>
    <w:rsid w:val="0099760C"/>
    <w:rsid w:val="00997688"/>
    <w:rsid w:val="009A1091"/>
    <w:rsid w:val="009A31A6"/>
    <w:rsid w:val="009A3CB1"/>
    <w:rsid w:val="009A405B"/>
    <w:rsid w:val="009A6301"/>
    <w:rsid w:val="009B005F"/>
    <w:rsid w:val="009B0C3F"/>
    <w:rsid w:val="009B0E3D"/>
    <w:rsid w:val="009B37ED"/>
    <w:rsid w:val="009B3AA9"/>
    <w:rsid w:val="009B5A92"/>
    <w:rsid w:val="009B6530"/>
    <w:rsid w:val="009B797E"/>
    <w:rsid w:val="009C1A4B"/>
    <w:rsid w:val="009C1B14"/>
    <w:rsid w:val="009C235D"/>
    <w:rsid w:val="009C2678"/>
    <w:rsid w:val="009C4539"/>
    <w:rsid w:val="009C4671"/>
    <w:rsid w:val="009C4CC1"/>
    <w:rsid w:val="009C586F"/>
    <w:rsid w:val="009C5BFD"/>
    <w:rsid w:val="009C60BA"/>
    <w:rsid w:val="009C62C6"/>
    <w:rsid w:val="009D2741"/>
    <w:rsid w:val="009D2919"/>
    <w:rsid w:val="009D2C3F"/>
    <w:rsid w:val="009D3461"/>
    <w:rsid w:val="009D3697"/>
    <w:rsid w:val="009D7E12"/>
    <w:rsid w:val="009E1B04"/>
    <w:rsid w:val="009E4B65"/>
    <w:rsid w:val="009E4FA9"/>
    <w:rsid w:val="009E5D38"/>
    <w:rsid w:val="009E5F3C"/>
    <w:rsid w:val="009E63FD"/>
    <w:rsid w:val="009E698F"/>
    <w:rsid w:val="009E6F3B"/>
    <w:rsid w:val="009E78E7"/>
    <w:rsid w:val="009F0175"/>
    <w:rsid w:val="009F0260"/>
    <w:rsid w:val="009F1CBD"/>
    <w:rsid w:val="009F1D9B"/>
    <w:rsid w:val="009F2759"/>
    <w:rsid w:val="009F4199"/>
    <w:rsid w:val="009F57BB"/>
    <w:rsid w:val="00A0266A"/>
    <w:rsid w:val="00A047F4"/>
    <w:rsid w:val="00A05775"/>
    <w:rsid w:val="00A0604E"/>
    <w:rsid w:val="00A064A7"/>
    <w:rsid w:val="00A11332"/>
    <w:rsid w:val="00A11447"/>
    <w:rsid w:val="00A13167"/>
    <w:rsid w:val="00A15C0A"/>
    <w:rsid w:val="00A1674A"/>
    <w:rsid w:val="00A228C2"/>
    <w:rsid w:val="00A245A0"/>
    <w:rsid w:val="00A24835"/>
    <w:rsid w:val="00A24EC1"/>
    <w:rsid w:val="00A25A1D"/>
    <w:rsid w:val="00A25CD0"/>
    <w:rsid w:val="00A26726"/>
    <w:rsid w:val="00A26AAA"/>
    <w:rsid w:val="00A27478"/>
    <w:rsid w:val="00A30357"/>
    <w:rsid w:val="00A3079B"/>
    <w:rsid w:val="00A30E67"/>
    <w:rsid w:val="00A30ED7"/>
    <w:rsid w:val="00A310DA"/>
    <w:rsid w:val="00A32366"/>
    <w:rsid w:val="00A329E9"/>
    <w:rsid w:val="00A33D00"/>
    <w:rsid w:val="00A3624C"/>
    <w:rsid w:val="00A37125"/>
    <w:rsid w:val="00A37224"/>
    <w:rsid w:val="00A4288E"/>
    <w:rsid w:val="00A43435"/>
    <w:rsid w:val="00A43655"/>
    <w:rsid w:val="00A44269"/>
    <w:rsid w:val="00A44DEA"/>
    <w:rsid w:val="00A47569"/>
    <w:rsid w:val="00A508AB"/>
    <w:rsid w:val="00A51EED"/>
    <w:rsid w:val="00A56575"/>
    <w:rsid w:val="00A56F52"/>
    <w:rsid w:val="00A5717C"/>
    <w:rsid w:val="00A5764D"/>
    <w:rsid w:val="00A61B10"/>
    <w:rsid w:val="00A6273E"/>
    <w:rsid w:val="00A62B08"/>
    <w:rsid w:val="00A62D85"/>
    <w:rsid w:val="00A63074"/>
    <w:rsid w:val="00A63ACB"/>
    <w:rsid w:val="00A63D56"/>
    <w:rsid w:val="00A676A6"/>
    <w:rsid w:val="00A7151A"/>
    <w:rsid w:val="00A7186D"/>
    <w:rsid w:val="00A7308E"/>
    <w:rsid w:val="00A74064"/>
    <w:rsid w:val="00A7734E"/>
    <w:rsid w:val="00A773D8"/>
    <w:rsid w:val="00A82F53"/>
    <w:rsid w:val="00A83285"/>
    <w:rsid w:val="00A844BF"/>
    <w:rsid w:val="00A86F6C"/>
    <w:rsid w:val="00A86FAC"/>
    <w:rsid w:val="00A875FA"/>
    <w:rsid w:val="00A87CDC"/>
    <w:rsid w:val="00A93DB5"/>
    <w:rsid w:val="00A94AFB"/>
    <w:rsid w:val="00A96661"/>
    <w:rsid w:val="00A9728D"/>
    <w:rsid w:val="00AA0669"/>
    <w:rsid w:val="00AA14A1"/>
    <w:rsid w:val="00AA1B8A"/>
    <w:rsid w:val="00AA3709"/>
    <w:rsid w:val="00AA4396"/>
    <w:rsid w:val="00AA5E66"/>
    <w:rsid w:val="00AA714D"/>
    <w:rsid w:val="00AA7D58"/>
    <w:rsid w:val="00AB03ED"/>
    <w:rsid w:val="00AB066B"/>
    <w:rsid w:val="00AB0847"/>
    <w:rsid w:val="00AB1017"/>
    <w:rsid w:val="00AB17F5"/>
    <w:rsid w:val="00AB5737"/>
    <w:rsid w:val="00AC0FAF"/>
    <w:rsid w:val="00AC1706"/>
    <w:rsid w:val="00AC24D1"/>
    <w:rsid w:val="00AC2CD3"/>
    <w:rsid w:val="00AC2F0A"/>
    <w:rsid w:val="00AC32D5"/>
    <w:rsid w:val="00AC3A20"/>
    <w:rsid w:val="00AC4BA2"/>
    <w:rsid w:val="00AC4CF4"/>
    <w:rsid w:val="00AC5474"/>
    <w:rsid w:val="00AC5498"/>
    <w:rsid w:val="00AC629E"/>
    <w:rsid w:val="00AD12EA"/>
    <w:rsid w:val="00AD22BB"/>
    <w:rsid w:val="00AD233F"/>
    <w:rsid w:val="00AD2796"/>
    <w:rsid w:val="00AD296E"/>
    <w:rsid w:val="00AD3328"/>
    <w:rsid w:val="00AD387B"/>
    <w:rsid w:val="00AD3AD2"/>
    <w:rsid w:val="00AD485C"/>
    <w:rsid w:val="00AD5DC7"/>
    <w:rsid w:val="00AD6634"/>
    <w:rsid w:val="00AE1B0D"/>
    <w:rsid w:val="00AE491A"/>
    <w:rsid w:val="00AE49DC"/>
    <w:rsid w:val="00AE4FE3"/>
    <w:rsid w:val="00AE56C7"/>
    <w:rsid w:val="00AE5BB1"/>
    <w:rsid w:val="00AE7709"/>
    <w:rsid w:val="00AF07B3"/>
    <w:rsid w:val="00AF0C59"/>
    <w:rsid w:val="00AF13C7"/>
    <w:rsid w:val="00AF5BA6"/>
    <w:rsid w:val="00AF6AAA"/>
    <w:rsid w:val="00AF6D06"/>
    <w:rsid w:val="00AF78F4"/>
    <w:rsid w:val="00B01449"/>
    <w:rsid w:val="00B02368"/>
    <w:rsid w:val="00B03430"/>
    <w:rsid w:val="00B036E0"/>
    <w:rsid w:val="00B03C82"/>
    <w:rsid w:val="00B03D45"/>
    <w:rsid w:val="00B10463"/>
    <w:rsid w:val="00B119D7"/>
    <w:rsid w:val="00B12E5A"/>
    <w:rsid w:val="00B1350F"/>
    <w:rsid w:val="00B1377D"/>
    <w:rsid w:val="00B149B0"/>
    <w:rsid w:val="00B14A9C"/>
    <w:rsid w:val="00B14FCA"/>
    <w:rsid w:val="00B16C73"/>
    <w:rsid w:val="00B1753C"/>
    <w:rsid w:val="00B17CC4"/>
    <w:rsid w:val="00B20A38"/>
    <w:rsid w:val="00B240B0"/>
    <w:rsid w:val="00B27202"/>
    <w:rsid w:val="00B27386"/>
    <w:rsid w:val="00B27467"/>
    <w:rsid w:val="00B331BA"/>
    <w:rsid w:val="00B342FF"/>
    <w:rsid w:val="00B35098"/>
    <w:rsid w:val="00B35176"/>
    <w:rsid w:val="00B35D55"/>
    <w:rsid w:val="00B36E43"/>
    <w:rsid w:val="00B40B01"/>
    <w:rsid w:val="00B41255"/>
    <w:rsid w:val="00B41CCA"/>
    <w:rsid w:val="00B42696"/>
    <w:rsid w:val="00B4616D"/>
    <w:rsid w:val="00B46E6C"/>
    <w:rsid w:val="00B5107A"/>
    <w:rsid w:val="00B51784"/>
    <w:rsid w:val="00B51EE2"/>
    <w:rsid w:val="00B5504D"/>
    <w:rsid w:val="00B55C8D"/>
    <w:rsid w:val="00B560D6"/>
    <w:rsid w:val="00B56C58"/>
    <w:rsid w:val="00B60A69"/>
    <w:rsid w:val="00B61638"/>
    <w:rsid w:val="00B64411"/>
    <w:rsid w:val="00B65792"/>
    <w:rsid w:val="00B65A29"/>
    <w:rsid w:val="00B661BD"/>
    <w:rsid w:val="00B71143"/>
    <w:rsid w:val="00B712B2"/>
    <w:rsid w:val="00B71C59"/>
    <w:rsid w:val="00B73BC5"/>
    <w:rsid w:val="00B74B0D"/>
    <w:rsid w:val="00B75785"/>
    <w:rsid w:val="00B763CC"/>
    <w:rsid w:val="00B764BA"/>
    <w:rsid w:val="00B80210"/>
    <w:rsid w:val="00B80B6B"/>
    <w:rsid w:val="00B81DA2"/>
    <w:rsid w:val="00B821C8"/>
    <w:rsid w:val="00B822B2"/>
    <w:rsid w:val="00B8382B"/>
    <w:rsid w:val="00B83EB6"/>
    <w:rsid w:val="00B84129"/>
    <w:rsid w:val="00B8424F"/>
    <w:rsid w:val="00B86321"/>
    <w:rsid w:val="00B8632F"/>
    <w:rsid w:val="00B90088"/>
    <w:rsid w:val="00B9055B"/>
    <w:rsid w:val="00B94BAF"/>
    <w:rsid w:val="00B959DF"/>
    <w:rsid w:val="00B9676C"/>
    <w:rsid w:val="00B968E8"/>
    <w:rsid w:val="00BA0BCC"/>
    <w:rsid w:val="00BA0D56"/>
    <w:rsid w:val="00BA2345"/>
    <w:rsid w:val="00BA3B0A"/>
    <w:rsid w:val="00BA424F"/>
    <w:rsid w:val="00BA59CC"/>
    <w:rsid w:val="00BA650E"/>
    <w:rsid w:val="00BB174F"/>
    <w:rsid w:val="00BB219D"/>
    <w:rsid w:val="00BB2A89"/>
    <w:rsid w:val="00BB35CC"/>
    <w:rsid w:val="00BB42FC"/>
    <w:rsid w:val="00BB4CC1"/>
    <w:rsid w:val="00BB6280"/>
    <w:rsid w:val="00BB6529"/>
    <w:rsid w:val="00BB6E09"/>
    <w:rsid w:val="00BB7334"/>
    <w:rsid w:val="00BC09EE"/>
    <w:rsid w:val="00BC0F99"/>
    <w:rsid w:val="00BC1447"/>
    <w:rsid w:val="00BC1640"/>
    <w:rsid w:val="00BC289F"/>
    <w:rsid w:val="00BC3F87"/>
    <w:rsid w:val="00BC4C05"/>
    <w:rsid w:val="00BC549A"/>
    <w:rsid w:val="00BC6731"/>
    <w:rsid w:val="00BC6DB2"/>
    <w:rsid w:val="00BC78D8"/>
    <w:rsid w:val="00BC7B9D"/>
    <w:rsid w:val="00BC7EE5"/>
    <w:rsid w:val="00BD0F8F"/>
    <w:rsid w:val="00BD21E9"/>
    <w:rsid w:val="00BD38CF"/>
    <w:rsid w:val="00BD4A11"/>
    <w:rsid w:val="00BD51BF"/>
    <w:rsid w:val="00BD7001"/>
    <w:rsid w:val="00BE0921"/>
    <w:rsid w:val="00BE1353"/>
    <w:rsid w:val="00BE2877"/>
    <w:rsid w:val="00BE2955"/>
    <w:rsid w:val="00BE653F"/>
    <w:rsid w:val="00BE7AAE"/>
    <w:rsid w:val="00BF1690"/>
    <w:rsid w:val="00BF2137"/>
    <w:rsid w:val="00BF3647"/>
    <w:rsid w:val="00BF38BD"/>
    <w:rsid w:val="00BF3ECE"/>
    <w:rsid w:val="00BF4042"/>
    <w:rsid w:val="00BF45D2"/>
    <w:rsid w:val="00BF4699"/>
    <w:rsid w:val="00BF5308"/>
    <w:rsid w:val="00BF6887"/>
    <w:rsid w:val="00BF7865"/>
    <w:rsid w:val="00BF7CE1"/>
    <w:rsid w:val="00C008C0"/>
    <w:rsid w:val="00C01EA7"/>
    <w:rsid w:val="00C03705"/>
    <w:rsid w:val="00C042BC"/>
    <w:rsid w:val="00C054C7"/>
    <w:rsid w:val="00C054E9"/>
    <w:rsid w:val="00C060E3"/>
    <w:rsid w:val="00C116F0"/>
    <w:rsid w:val="00C11B0E"/>
    <w:rsid w:val="00C1224D"/>
    <w:rsid w:val="00C14E88"/>
    <w:rsid w:val="00C152A8"/>
    <w:rsid w:val="00C16517"/>
    <w:rsid w:val="00C16683"/>
    <w:rsid w:val="00C16CF3"/>
    <w:rsid w:val="00C2023D"/>
    <w:rsid w:val="00C21269"/>
    <w:rsid w:val="00C24377"/>
    <w:rsid w:val="00C24E79"/>
    <w:rsid w:val="00C26BA0"/>
    <w:rsid w:val="00C2730A"/>
    <w:rsid w:val="00C302EF"/>
    <w:rsid w:val="00C32EEC"/>
    <w:rsid w:val="00C34016"/>
    <w:rsid w:val="00C34018"/>
    <w:rsid w:val="00C34621"/>
    <w:rsid w:val="00C36147"/>
    <w:rsid w:val="00C36950"/>
    <w:rsid w:val="00C37881"/>
    <w:rsid w:val="00C4128C"/>
    <w:rsid w:val="00C42A65"/>
    <w:rsid w:val="00C46601"/>
    <w:rsid w:val="00C50D13"/>
    <w:rsid w:val="00C51E37"/>
    <w:rsid w:val="00C55154"/>
    <w:rsid w:val="00C5534C"/>
    <w:rsid w:val="00C55CC1"/>
    <w:rsid w:val="00C56499"/>
    <w:rsid w:val="00C572E5"/>
    <w:rsid w:val="00C60C78"/>
    <w:rsid w:val="00C62A13"/>
    <w:rsid w:val="00C63E28"/>
    <w:rsid w:val="00C63FCF"/>
    <w:rsid w:val="00C6422A"/>
    <w:rsid w:val="00C643AA"/>
    <w:rsid w:val="00C65C49"/>
    <w:rsid w:val="00C65D10"/>
    <w:rsid w:val="00C6775F"/>
    <w:rsid w:val="00C724D0"/>
    <w:rsid w:val="00C7361B"/>
    <w:rsid w:val="00C73D0D"/>
    <w:rsid w:val="00C740EA"/>
    <w:rsid w:val="00C7560D"/>
    <w:rsid w:val="00C759F0"/>
    <w:rsid w:val="00C75FD3"/>
    <w:rsid w:val="00C81BE2"/>
    <w:rsid w:val="00C82DA1"/>
    <w:rsid w:val="00C8493E"/>
    <w:rsid w:val="00C9179B"/>
    <w:rsid w:val="00C92A77"/>
    <w:rsid w:val="00C92BCA"/>
    <w:rsid w:val="00C939D1"/>
    <w:rsid w:val="00C93F1F"/>
    <w:rsid w:val="00C956F8"/>
    <w:rsid w:val="00C967AB"/>
    <w:rsid w:val="00C97A99"/>
    <w:rsid w:val="00CA06BE"/>
    <w:rsid w:val="00CA20FB"/>
    <w:rsid w:val="00CA29B8"/>
    <w:rsid w:val="00CA3C9B"/>
    <w:rsid w:val="00CA3F87"/>
    <w:rsid w:val="00CA568F"/>
    <w:rsid w:val="00CA5879"/>
    <w:rsid w:val="00CB04AE"/>
    <w:rsid w:val="00CB100F"/>
    <w:rsid w:val="00CB110B"/>
    <w:rsid w:val="00CB1B7E"/>
    <w:rsid w:val="00CB2706"/>
    <w:rsid w:val="00CB3677"/>
    <w:rsid w:val="00CB5E65"/>
    <w:rsid w:val="00CB6959"/>
    <w:rsid w:val="00CB6D1D"/>
    <w:rsid w:val="00CB6DA2"/>
    <w:rsid w:val="00CC02CB"/>
    <w:rsid w:val="00CC0B33"/>
    <w:rsid w:val="00CC0F45"/>
    <w:rsid w:val="00CC1395"/>
    <w:rsid w:val="00CC15C7"/>
    <w:rsid w:val="00CC19A9"/>
    <w:rsid w:val="00CC1ED1"/>
    <w:rsid w:val="00CC2B6B"/>
    <w:rsid w:val="00CC414C"/>
    <w:rsid w:val="00CC48F2"/>
    <w:rsid w:val="00CD268A"/>
    <w:rsid w:val="00CD34B9"/>
    <w:rsid w:val="00CD3530"/>
    <w:rsid w:val="00CD49E2"/>
    <w:rsid w:val="00CD4CD4"/>
    <w:rsid w:val="00CD707F"/>
    <w:rsid w:val="00CE06FA"/>
    <w:rsid w:val="00CE23BE"/>
    <w:rsid w:val="00CE3D31"/>
    <w:rsid w:val="00CE4AE5"/>
    <w:rsid w:val="00CE7DA8"/>
    <w:rsid w:val="00CE7E36"/>
    <w:rsid w:val="00CF2600"/>
    <w:rsid w:val="00CF300F"/>
    <w:rsid w:val="00CF3133"/>
    <w:rsid w:val="00CF4C3D"/>
    <w:rsid w:val="00CF4F16"/>
    <w:rsid w:val="00CF52FB"/>
    <w:rsid w:val="00CF612B"/>
    <w:rsid w:val="00CF614A"/>
    <w:rsid w:val="00CF6767"/>
    <w:rsid w:val="00CF6AD6"/>
    <w:rsid w:val="00CF7B10"/>
    <w:rsid w:val="00D012CF"/>
    <w:rsid w:val="00D017A9"/>
    <w:rsid w:val="00D019ED"/>
    <w:rsid w:val="00D02D27"/>
    <w:rsid w:val="00D037D2"/>
    <w:rsid w:val="00D04EBB"/>
    <w:rsid w:val="00D0504B"/>
    <w:rsid w:val="00D055A6"/>
    <w:rsid w:val="00D05EF7"/>
    <w:rsid w:val="00D1021A"/>
    <w:rsid w:val="00D1224B"/>
    <w:rsid w:val="00D137AE"/>
    <w:rsid w:val="00D1388C"/>
    <w:rsid w:val="00D15C11"/>
    <w:rsid w:val="00D161AD"/>
    <w:rsid w:val="00D17DF1"/>
    <w:rsid w:val="00D20634"/>
    <w:rsid w:val="00D20A67"/>
    <w:rsid w:val="00D22650"/>
    <w:rsid w:val="00D2287F"/>
    <w:rsid w:val="00D22BD0"/>
    <w:rsid w:val="00D22C76"/>
    <w:rsid w:val="00D22CAC"/>
    <w:rsid w:val="00D2353C"/>
    <w:rsid w:val="00D242AE"/>
    <w:rsid w:val="00D246A2"/>
    <w:rsid w:val="00D30881"/>
    <w:rsid w:val="00D32605"/>
    <w:rsid w:val="00D32857"/>
    <w:rsid w:val="00D361BC"/>
    <w:rsid w:val="00D36267"/>
    <w:rsid w:val="00D37B91"/>
    <w:rsid w:val="00D403C8"/>
    <w:rsid w:val="00D4083A"/>
    <w:rsid w:val="00D409A3"/>
    <w:rsid w:val="00D40C38"/>
    <w:rsid w:val="00D42C87"/>
    <w:rsid w:val="00D438A7"/>
    <w:rsid w:val="00D439B3"/>
    <w:rsid w:val="00D43C6F"/>
    <w:rsid w:val="00D4420A"/>
    <w:rsid w:val="00D46A97"/>
    <w:rsid w:val="00D46ADE"/>
    <w:rsid w:val="00D5292A"/>
    <w:rsid w:val="00D52AF6"/>
    <w:rsid w:val="00D52E28"/>
    <w:rsid w:val="00D53C65"/>
    <w:rsid w:val="00D54F07"/>
    <w:rsid w:val="00D56361"/>
    <w:rsid w:val="00D57027"/>
    <w:rsid w:val="00D6172D"/>
    <w:rsid w:val="00D62877"/>
    <w:rsid w:val="00D643D6"/>
    <w:rsid w:val="00D654C8"/>
    <w:rsid w:val="00D66A8A"/>
    <w:rsid w:val="00D66CB3"/>
    <w:rsid w:val="00D67D9B"/>
    <w:rsid w:val="00D67FE4"/>
    <w:rsid w:val="00D7044A"/>
    <w:rsid w:val="00D71412"/>
    <w:rsid w:val="00D71C86"/>
    <w:rsid w:val="00D72B74"/>
    <w:rsid w:val="00D72E66"/>
    <w:rsid w:val="00D739CC"/>
    <w:rsid w:val="00D74948"/>
    <w:rsid w:val="00D7617E"/>
    <w:rsid w:val="00D76814"/>
    <w:rsid w:val="00D771B1"/>
    <w:rsid w:val="00D80CD5"/>
    <w:rsid w:val="00D80F69"/>
    <w:rsid w:val="00D815ED"/>
    <w:rsid w:val="00D81CFE"/>
    <w:rsid w:val="00D82846"/>
    <w:rsid w:val="00D82848"/>
    <w:rsid w:val="00D837A7"/>
    <w:rsid w:val="00D837E0"/>
    <w:rsid w:val="00D83D35"/>
    <w:rsid w:val="00D865C3"/>
    <w:rsid w:val="00D86CA7"/>
    <w:rsid w:val="00D86F72"/>
    <w:rsid w:val="00D87731"/>
    <w:rsid w:val="00D90DE1"/>
    <w:rsid w:val="00D91066"/>
    <w:rsid w:val="00D910F2"/>
    <w:rsid w:val="00D9265A"/>
    <w:rsid w:val="00D96B33"/>
    <w:rsid w:val="00D972D7"/>
    <w:rsid w:val="00DA05DD"/>
    <w:rsid w:val="00DA1CB9"/>
    <w:rsid w:val="00DA2050"/>
    <w:rsid w:val="00DA2D1D"/>
    <w:rsid w:val="00DA2EFF"/>
    <w:rsid w:val="00DB114F"/>
    <w:rsid w:val="00DB23EE"/>
    <w:rsid w:val="00DB26CC"/>
    <w:rsid w:val="00DB3614"/>
    <w:rsid w:val="00DB387F"/>
    <w:rsid w:val="00DB3D8A"/>
    <w:rsid w:val="00DB4744"/>
    <w:rsid w:val="00DB4BE4"/>
    <w:rsid w:val="00DB4DDF"/>
    <w:rsid w:val="00DB572F"/>
    <w:rsid w:val="00DB7294"/>
    <w:rsid w:val="00DB7AFE"/>
    <w:rsid w:val="00DC0B5E"/>
    <w:rsid w:val="00DC0CAE"/>
    <w:rsid w:val="00DC121D"/>
    <w:rsid w:val="00DC205C"/>
    <w:rsid w:val="00DC31E8"/>
    <w:rsid w:val="00DC58E6"/>
    <w:rsid w:val="00DC74DC"/>
    <w:rsid w:val="00DC7A22"/>
    <w:rsid w:val="00DC7CDB"/>
    <w:rsid w:val="00DC7D77"/>
    <w:rsid w:val="00DD2819"/>
    <w:rsid w:val="00DD2F16"/>
    <w:rsid w:val="00DD3806"/>
    <w:rsid w:val="00DD49ED"/>
    <w:rsid w:val="00DD555F"/>
    <w:rsid w:val="00DD71BF"/>
    <w:rsid w:val="00DD76D2"/>
    <w:rsid w:val="00DE009A"/>
    <w:rsid w:val="00DE085D"/>
    <w:rsid w:val="00DE0C88"/>
    <w:rsid w:val="00DE2031"/>
    <w:rsid w:val="00DE2B88"/>
    <w:rsid w:val="00DE6CCE"/>
    <w:rsid w:val="00DE7D9E"/>
    <w:rsid w:val="00DF0D15"/>
    <w:rsid w:val="00DF14B6"/>
    <w:rsid w:val="00DF3E20"/>
    <w:rsid w:val="00DF442B"/>
    <w:rsid w:val="00DF58B0"/>
    <w:rsid w:val="00DF6F1D"/>
    <w:rsid w:val="00E00018"/>
    <w:rsid w:val="00E013A7"/>
    <w:rsid w:val="00E01953"/>
    <w:rsid w:val="00E01B14"/>
    <w:rsid w:val="00E038D8"/>
    <w:rsid w:val="00E03D8A"/>
    <w:rsid w:val="00E04205"/>
    <w:rsid w:val="00E04835"/>
    <w:rsid w:val="00E053C0"/>
    <w:rsid w:val="00E07F9B"/>
    <w:rsid w:val="00E1113A"/>
    <w:rsid w:val="00E1193B"/>
    <w:rsid w:val="00E121A6"/>
    <w:rsid w:val="00E133EC"/>
    <w:rsid w:val="00E13C2A"/>
    <w:rsid w:val="00E14065"/>
    <w:rsid w:val="00E14A7D"/>
    <w:rsid w:val="00E14E7F"/>
    <w:rsid w:val="00E160AB"/>
    <w:rsid w:val="00E17620"/>
    <w:rsid w:val="00E2102A"/>
    <w:rsid w:val="00E236D2"/>
    <w:rsid w:val="00E24DC1"/>
    <w:rsid w:val="00E25E06"/>
    <w:rsid w:val="00E279F2"/>
    <w:rsid w:val="00E306C9"/>
    <w:rsid w:val="00E330F3"/>
    <w:rsid w:val="00E34FF1"/>
    <w:rsid w:val="00E368CA"/>
    <w:rsid w:val="00E40F4C"/>
    <w:rsid w:val="00E4113A"/>
    <w:rsid w:val="00E44C7E"/>
    <w:rsid w:val="00E4655A"/>
    <w:rsid w:val="00E50C10"/>
    <w:rsid w:val="00E54B84"/>
    <w:rsid w:val="00E54C16"/>
    <w:rsid w:val="00E5514C"/>
    <w:rsid w:val="00E5617A"/>
    <w:rsid w:val="00E567EA"/>
    <w:rsid w:val="00E60801"/>
    <w:rsid w:val="00E639B1"/>
    <w:rsid w:val="00E63F4D"/>
    <w:rsid w:val="00E656E2"/>
    <w:rsid w:val="00E6619A"/>
    <w:rsid w:val="00E66E09"/>
    <w:rsid w:val="00E67005"/>
    <w:rsid w:val="00E67723"/>
    <w:rsid w:val="00E67B9C"/>
    <w:rsid w:val="00E75391"/>
    <w:rsid w:val="00E755CF"/>
    <w:rsid w:val="00E75835"/>
    <w:rsid w:val="00E77534"/>
    <w:rsid w:val="00E804A8"/>
    <w:rsid w:val="00E81E09"/>
    <w:rsid w:val="00E82401"/>
    <w:rsid w:val="00E82C52"/>
    <w:rsid w:val="00E84592"/>
    <w:rsid w:val="00E857D9"/>
    <w:rsid w:val="00E86527"/>
    <w:rsid w:val="00E87F45"/>
    <w:rsid w:val="00E87F64"/>
    <w:rsid w:val="00E90888"/>
    <w:rsid w:val="00E90C18"/>
    <w:rsid w:val="00E92044"/>
    <w:rsid w:val="00E93575"/>
    <w:rsid w:val="00E93FF6"/>
    <w:rsid w:val="00E94364"/>
    <w:rsid w:val="00E94BB6"/>
    <w:rsid w:val="00E951D7"/>
    <w:rsid w:val="00E97B83"/>
    <w:rsid w:val="00EA17B6"/>
    <w:rsid w:val="00EA21FA"/>
    <w:rsid w:val="00EA3F0B"/>
    <w:rsid w:val="00EA6013"/>
    <w:rsid w:val="00EA6DF4"/>
    <w:rsid w:val="00EB24FA"/>
    <w:rsid w:val="00EB4445"/>
    <w:rsid w:val="00EB513E"/>
    <w:rsid w:val="00EB72F3"/>
    <w:rsid w:val="00EC24CF"/>
    <w:rsid w:val="00EC3BD6"/>
    <w:rsid w:val="00EC4063"/>
    <w:rsid w:val="00EC7592"/>
    <w:rsid w:val="00ED0281"/>
    <w:rsid w:val="00ED1973"/>
    <w:rsid w:val="00ED20AF"/>
    <w:rsid w:val="00ED3AA7"/>
    <w:rsid w:val="00ED4FAE"/>
    <w:rsid w:val="00ED58C2"/>
    <w:rsid w:val="00ED597B"/>
    <w:rsid w:val="00EE286E"/>
    <w:rsid w:val="00EE2DEC"/>
    <w:rsid w:val="00EE3BC3"/>
    <w:rsid w:val="00EE4483"/>
    <w:rsid w:val="00EE602D"/>
    <w:rsid w:val="00EE66FC"/>
    <w:rsid w:val="00EE7D40"/>
    <w:rsid w:val="00EF109F"/>
    <w:rsid w:val="00EF20C3"/>
    <w:rsid w:val="00EF2D96"/>
    <w:rsid w:val="00EF54EB"/>
    <w:rsid w:val="00EF57FD"/>
    <w:rsid w:val="00F019F0"/>
    <w:rsid w:val="00F01E31"/>
    <w:rsid w:val="00F0358F"/>
    <w:rsid w:val="00F03878"/>
    <w:rsid w:val="00F03A4C"/>
    <w:rsid w:val="00F04013"/>
    <w:rsid w:val="00F04135"/>
    <w:rsid w:val="00F04241"/>
    <w:rsid w:val="00F05020"/>
    <w:rsid w:val="00F053D1"/>
    <w:rsid w:val="00F0719F"/>
    <w:rsid w:val="00F101E9"/>
    <w:rsid w:val="00F10B2E"/>
    <w:rsid w:val="00F111B9"/>
    <w:rsid w:val="00F11915"/>
    <w:rsid w:val="00F11FCC"/>
    <w:rsid w:val="00F120D5"/>
    <w:rsid w:val="00F12A74"/>
    <w:rsid w:val="00F12AAB"/>
    <w:rsid w:val="00F134A7"/>
    <w:rsid w:val="00F13881"/>
    <w:rsid w:val="00F13A87"/>
    <w:rsid w:val="00F1526C"/>
    <w:rsid w:val="00F1579E"/>
    <w:rsid w:val="00F16EC0"/>
    <w:rsid w:val="00F23A1E"/>
    <w:rsid w:val="00F253B2"/>
    <w:rsid w:val="00F26A1C"/>
    <w:rsid w:val="00F271A9"/>
    <w:rsid w:val="00F27D8E"/>
    <w:rsid w:val="00F30168"/>
    <w:rsid w:val="00F301A6"/>
    <w:rsid w:val="00F30502"/>
    <w:rsid w:val="00F3102F"/>
    <w:rsid w:val="00F34B2D"/>
    <w:rsid w:val="00F36809"/>
    <w:rsid w:val="00F36980"/>
    <w:rsid w:val="00F370FA"/>
    <w:rsid w:val="00F37EDE"/>
    <w:rsid w:val="00F4098F"/>
    <w:rsid w:val="00F40DED"/>
    <w:rsid w:val="00F40F26"/>
    <w:rsid w:val="00F41ECC"/>
    <w:rsid w:val="00F42EE8"/>
    <w:rsid w:val="00F4335E"/>
    <w:rsid w:val="00F437FA"/>
    <w:rsid w:val="00F4423D"/>
    <w:rsid w:val="00F44676"/>
    <w:rsid w:val="00F45D6A"/>
    <w:rsid w:val="00F468C5"/>
    <w:rsid w:val="00F50C92"/>
    <w:rsid w:val="00F51815"/>
    <w:rsid w:val="00F51C95"/>
    <w:rsid w:val="00F520D3"/>
    <w:rsid w:val="00F5257D"/>
    <w:rsid w:val="00F5331D"/>
    <w:rsid w:val="00F5463C"/>
    <w:rsid w:val="00F54AFB"/>
    <w:rsid w:val="00F554A3"/>
    <w:rsid w:val="00F60156"/>
    <w:rsid w:val="00F62E24"/>
    <w:rsid w:val="00F63928"/>
    <w:rsid w:val="00F70295"/>
    <w:rsid w:val="00F70C72"/>
    <w:rsid w:val="00F73153"/>
    <w:rsid w:val="00F73F1B"/>
    <w:rsid w:val="00F742E3"/>
    <w:rsid w:val="00F757BF"/>
    <w:rsid w:val="00F81A9C"/>
    <w:rsid w:val="00F82C9D"/>
    <w:rsid w:val="00F82DB5"/>
    <w:rsid w:val="00F839CA"/>
    <w:rsid w:val="00F84A9B"/>
    <w:rsid w:val="00F84AA5"/>
    <w:rsid w:val="00F8604C"/>
    <w:rsid w:val="00F86CFF"/>
    <w:rsid w:val="00F873A6"/>
    <w:rsid w:val="00F8759D"/>
    <w:rsid w:val="00F90DF7"/>
    <w:rsid w:val="00F91697"/>
    <w:rsid w:val="00F91CA1"/>
    <w:rsid w:val="00F92D10"/>
    <w:rsid w:val="00F92DAD"/>
    <w:rsid w:val="00F95A17"/>
    <w:rsid w:val="00F961EB"/>
    <w:rsid w:val="00F966C9"/>
    <w:rsid w:val="00F971DF"/>
    <w:rsid w:val="00F976D7"/>
    <w:rsid w:val="00FA0624"/>
    <w:rsid w:val="00FA06FD"/>
    <w:rsid w:val="00FA1992"/>
    <w:rsid w:val="00FA1E86"/>
    <w:rsid w:val="00FA2083"/>
    <w:rsid w:val="00FA4C84"/>
    <w:rsid w:val="00FA6305"/>
    <w:rsid w:val="00FA679E"/>
    <w:rsid w:val="00FA6F77"/>
    <w:rsid w:val="00FB0E35"/>
    <w:rsid w:val="00FB1955"/>
    <w:rsid w:val="00FB197B"/>
    <w:rsid w:val="00FB372E"/>
    <w:rsid w:val="00FB495F"/>
    <w:rsid w:val="00FB6978"/>
    <w:rsid w:val="00FC1E3C"/>
    <w:rsid w:val="00FC23CA"/>
    <w:rsid w:val="00FC3354"/>
    <w:rsid w:val="00FC5447"/>
    <w:rsid w:val="00FC5898"/>
    <w:rsid w:val="00FC5B0F"/>
    <w:rsid w:val="00FC5BCC"/>
    <w:rsid w:val="00FC7767"/>
    <w:rsid w:val="00FC7BEC"/>
    <w:rsid w:val="00FD0A37"/>
    <w:rsid w:val="00FD3BE8"/>
    <w:rsid w:val="00FD5295"/>
    <w:rsid w:val="00FD559E"/>
    <w:rsid w:val="00FD5841"/>
    <w:rsid w:val="00FD6690"/>
    <w:rsid w:val="00FD6A90"/>
    <w:rsid w:val="00FD7745"/>
    <w:rsid w:val="00FE29D5"/>
    <w:rsid w:val="00FE2FF0"/>
    <w:rsid w:val="00FE36E6"/>
    <w:rsid w:val="00FE37B2"/>
    <w:rsid w:val="00FE4B2D"/>
    <w:rsid w:val="00FE4F25"/>
    <w:rsid w:val="00FE5425"/>
    <w:rsid w:val="00FE55E8"/>
    <w:rsid w:val="00FF0080"/>
    <w:rsid w:val="00FF0C17"/>
    <w:rsid w:val="00FF20FA"/>
    <w:rsid w:val="00FF26CB"/>
    <w:rsid w:val="00FF2AF5"/>
    <w:rsid w:val="00FF2CF0"/>
    <w:rsid w:val="00FF3E1A"/>
    <w:rsid w:val="00FF401F"/>
    <w:rsid w:val="00FF4544"/>
    <w:rsid w:val="00FF57CC"/>
    <w:rsid w:val="00FF7342"/>
  </w:rsids>
  <m:mathPr>
    <m:mathFont m:val="Cambria Math"/>
    <m:smallFrac/>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2A64"/>
    <w:pPr>
      <w:widowControl w:val="0"/>
      <w:jc w:val="both"/>
    </w:pPr>
    <w:rPr>
      <w:kern w:val="2"/>
      <w:szCs w:val="24"/>
    </w:rPr>
  </w:style>
  <w:style w:type="paragraph" w:styleId="Heading1">
    <w:name w:val="heading 1"/>
    <w:basedOn w:val="Normal"/>
    <w:next w:val="Normal"/>
    <w:link w:val="1"/>
    <w:uiPriority w:val="9"/>
    <w:qFormat/>
    <w:rsid w:val="008D2037"/>
    <w:pPr>
      <w:keepNext/>
      <w:numPr>
        <w:numId w:val="1"/>
      </w:numPr>
      <w:outlineLvl w:val="0"/>
    </w:pPr>
    <w:rPr>
      <w:rFonts w:ascii="Arial" w:eastAsia="ＭＳ ゴシック" w:hAnsi="Arial"/>
      <w:b/>
      <w:sz w:val="24"/>
    </w:rPr>
  </w:style>
  <w:style w:type="paragraph" w:styleId="Heading2">
    <w:name w:val="heading 2"/>
    <w:basedOn w:val="Normal"/>
    <w:next w:val="Normal"/>
    <w:link w:val="2"/>
    <w:uiPriority w:val="9"/>
    <w:qFormat/>
    <w:rsid w:val="002B2E9D"/>
    <w:pPr>
      <w:keepNext/>
      <w:numPr>
        <w:ilvl w:val="1"/>
        <w:numId w:val="1"/>
      </w:numPr>
      <w:ind w:left="617" w:right="50" w:leftChars="50" w:rightChars="50"/>
      <w:outlineLvl w:val="1"/>
    </w:pPr>
    <w:rPr>
      <w:rFonts w:ascii="Arial" w:eastAsia="ＭＳ ゴシック" w:hAnsi="Arial"/>
      <w:b/>
      <w:sz w:val="22"/>
    </w:rPr>
  </w:style>
  <w:style w:type="paragraph" w:styleId="Heading3">
    <w:name w:val="heading 3"/>
    <w:basedOn w:val="Normal"/>
    <w:next w:val="Normal"/>
    <w:link w:val="3"/>
    <w:uiPriority w:val="9"/>
    <w:qFormat/>
    <w:rsid w:val="008D2037"/>
    <w:pPr>
      <w:keepNext/>
      <w:numPr>
        <w:ilvl w:val="2"/>
        <w:numId w:val="1"/>
      </w:numPr>
      <w:outlineLvl w:val="2"/>
    </w:pPr>
    <w:rPr>
      <w:rFonts w:ascii="Arial" w:eastAsia="ＭＳ ゴシック" w:hAnsi="Arial"/>
      <w:b/>
    </w:rPr>
  </w:style>
  <w:style w:type="paragraph" w:styleId="Heading4">
    <w:name w:val="heading 4"/>
    <w:basedOn w:val="Normal"/>
    <w:next w:val="Normal"/>
    <w:link w:val="4"/>
    <w:uiPriority w:val="9"/>
    <w:unhideWhenUsed/>
    <w:qFormat/>
    <w:rsid w:val="002B2E9D"/>
    <w:pPr>
      <w:keepNext/>
      <w:numPr>
        <w:numId w:val="100"/>
      </w:numPr>
      <w:ind w:left="220" w:right="100" w:leftChars="100" w:rightChars="100"/>
      <w:outlineLvl w:val="3"/>
    </w:pPr>
    <w:rPr>
      <w:b/>
      <w:bCs/>
      <w:sz w:val="21"/>
    </w:rPr>
  </w:style>
  <w:style w:type="paragraph" w:styleId="Heading5">
    <w:name w:val="heading 5"/>
    <w:basedOn w:val="Normal"/>
    <w:next w:val="Normal"/>
    <w:link w:val="5"/>
    <w:unhideWhenUsed/>
    <w:qFormat/>
    <w:rsid w:val="00A82F53"/>
    <w:pPr>
      <w:keepNext/>
      <w:numPr>
        <w:numId w:val="101"/>
      </w:numPr>
      <w:ind w:left="520" w:right="100" w:leftChars="100" w:rightChars="100"/>
      <w:outlineLvl w:val="4"/>
    </w:pPr>
    <w:rPr>
      <w:rFonts w:asciiTheme="majorHAnsi" w:eastAsiaTheme="majorEastAsia" w:hAnsiTheme="majorHAnsi" w:cstheme="majorBidi"/>
      <w:sz w:val="21"/>
    </w:rPr>
  </w:style>
  <w:style w:type="paragraph" w:styleId="Heading6">
    <w:name w:val="heading 6"/>
    <w:basedOn w:val="Normal"/>
    <w:next w:val="Normal"/>
    <w:link w:val="6"/>
    <w:unhideWhenUsed/>
    <w:qFormat/>
    <w:rsid w:val="002B2E9D"/>
    <w:pPr>
      <w:keepNext/>
      <w:numPr>
        <w:numId w:val="102"/>
      </w:numPr>
      <w:ind w:left="200" w:right="200" w:leftChars="200" w:rightChars="200"/>
      <w:outlineLvl w:val="5"/>
    </w:pPr>
    <w:rPr>
      <w:b/>
      <w:bCs/>
      <w:sz w:val="21"/>
    </w:rPr>
  </w:style>
  <w:style w:type="paragraph" w:styleId="Heading7">
    <w:name w:val="heading 7"/>
    <w:basedOn w:val="Normal"/>
    <w:next w:val="Normal"/>
    <w:link w:val="7"/>
    <w:unhideWhenUsed/>
    <w:qFormat/>
    <w:rsid w:val="0094110D"/>
    <w:pPr>
      <w:keepNext/>
      <w:numPr>
        <w:numId w:val="103"/>
      </w:numPr>
      <w:ind w:left="100" w:right="100" w:leftChars="100" w:rightChars="100"/>
      <w:outlineLvl w:val="6"/>
    </w:pPr>
    <w:rPr>
      <w:sz w:val="21"/>
    </w:rPr>
  </w:style>
  <w:style w:type="paragraph" w:styleId="Heading8">
    <w:name w:val="heading 8"/>
    <w:basedOn w:val="Normal"/>
    <w:next w:val="Normal"/>
    <w:link w:val="8"/>
    <w:unhideWhenUsed/>
    <w:qFormat/>
    <w:rsid w:val="00565D61"/>
    <w:pPr>
      <w:keepNext/>
      <w:ind w:left="1200" w:leftChars="1200"/>
      <w:outlineLvl w:val="7"/>
    </w:pPr>
  </w:style>
  <w:style w:type="paragraph" w:styleId="Heading9">
    <w:name w:val="heading 9"/>
    <w:basedOn w:val="Normal"/>
    <w:next w:val="Normal"/>
    <w:link w:val="9"/>
    <w:unhideWhenUsed/>
    <w:qFormat/>
    <w:rsid w:val="00565D61"/>
    <w:pPr>
      <w:keepNext/>
      <w:ind w:left="1200" w:leftChars="120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CA29B8"/>
    <w:rPr>
      <w:color w:val="0000FF"/>
      <w:u w:val="single"/>
    </w:rPr>
  </w:style>
  <w:style w:type="paragraph" w:styleId="Caption">
    <w:name w:val="caption"/>
    <w:basedOn w:val="Normal"/>
    <w:next w:val="Normal"/>
    <w:qFormat/>
    <w:rsid w:val="0024011A"/>
    <w:rPr>
      <w:rFonts w:eastAsia="ＭＳ ゴシック"/>
      <w:b/>
      <w:bCs/>
      <w:sz w:val="18"/>
      <w:szCs w:val="21"/>
    </w:rPr>
  </w:style>
  <w:style w:type="paragraph" w:styleId="Footer">
    <w:name w:val="footer"/>
    <w:basedOn w:val="Normal"/>
    <w:rsid w:val="00580CE6"/>
    <w:pPr>
      <w:tabs>
        <w:tab w:val="center" w:pos="4252"/>
        <w:tab w:val="right" w:pos="8504"/>
      </w:tabs>
      <w:snapToGrid w:val="0"/>
    </w:pPr>
  </w:style>
  <w:style w:type="character" w:styleId="PageNumber">
    <w:name w:val="page number"/>
    <w:basedOn w:val="DefaultParagraphFont"/>
    <w:rsid w:val="00580CE6"/>
  </w:style>
  <w:style w:type="paragraph" w:styleId="BodyTextIndent2">
    <w:name w:val="Body Text Indent 2"/>
    <w:basedOn w:val="Normal"/>
    <w:rsid w:val="00580CE6"/>
    <w:pPr>
      <w:ind w:firstLine="192" w:firstLineChars="100"/>
    </w:pPr>
    <w:rPr>
      <w:sz w:val="21"/>
      <w:szCs w:val="20"/>
    </w:rPr>
  </w:style>
  <w:style w:type="paragraph" w:styleId="EndnoteText">
    <w:name w:val="endnote text"/>
    <w:basedOn w:val="Normal"/>
    <w:link w:val="a1"/>
    <w:semiHidden/>
    <w:rsid w:val="00580CE6"/>
    <w:pPr>
      <w:snapToGrid w:val="0"/>
      <w:jc w:val="left"/>
    </w:pPr>
  </w:style>
  <w:style w:type="character" w:styleId="EndnoteReference">
    <w:name w:val="endnote reference"/>
    <w:basedOn w:val="DefaultParagraphFont"/>
    <w:semiHidden/>
    <w:rsid w:val="00580CE6"/>
    <w:rPr>
      <w:vertAlign w:val="superscript"/>
    </w:rPr>
  </w:style>
  <w:style w:type="paragraph" w:styleId="Header">
    <w:name w:val="header"/>
    <w:basedOn w:val="Normal"/>
    <w:link w:val="a5"/>
    <w:uiPriority w:val="99"/>
    <w:rsid w:val="001E60DE"/>
    <w:pPr>
      <w:tabs>
        <w:tab w:val="center" w:pos="4252"/>
        <w:tab w:val="right" w:pos="8504"/>
      </w:tabs>
      <w:snapToGrid w:val="0"/>
    </w:pPr>
  </w:style>
  <w:style w:type="paragraph" w:styleId="Title">
    <w:name w:val="Title"/>
    <w:basedOn w:val="Normal"/>
    <w:next w:val="Normal"/>
    <w:link w:val="a"/>
    <w:qFormat/>
    <w:rsid w:val="00E44C7E"/>
    <w:pPr>
      <w:spacing w:before="240" w:after="120"/>
      <w:jc w:val="center"/>
      <w:outlineLvl w:val="0"/>
    </w:pPr>
    <w:rPr>
      <w:rFonts w:eastAsia="ＭＳ ゴシック" w:asciiTheme="majorHAnsi" w:hAnsiTheme="majorHAnsi" w:cstheme="majorBidi"/>
      <w:sz w:val="32"/>
      <w:szCs w:val="32"/>
    </w:rPr>
  </w:style>
  <w:style w:type="character" w:customStyle="1" w:styleId="a">
    <w:name w:val="表題 (文字)"/>
    <w:basedOn w:val="DefaultParagraphFont"/>
    <w:link w:val="Title"/>
    <w:rsid w:val="00E44C7E"/>
    <w:rPr>
      <w:rFonts w:eastAsia="ＭＳ ゴシック" w:asciiTheme="majorHAnsi" w:hAnsiTheme="majorHAnsi" w:cstheme="majorBidi"/>
      <w:kern w:val="2"/>
      <w:sz w:val="32"/>
      <w:szCs w:val="32"/>
    </w:rPr>
  </w:style>
  <w:style w:type="paragraph" w:styleId="BalloonText">
    <w:name w:val="Balloon Text"/>
    <w:basedOn w:val="Normal"/>
    <w:link w:val="a0"/>
    <w:rsid w:val="00F053D1"/>
    <w:rPr>
      <w:rFonts w:asciiTheme="majorHAnsi" w:eastAsiaTheme="majorEastAsia" w:hAnsiTheme="majorHAnsi" w:cstheme="majorBidi"/>
      <w:sz w:val="18"/>
      <w:szCs w:val="18"/>
    </w:rPr>
  </w:style>
  <w:style w:type="character" w:customStyle="1" w:styleId="a0">
    <w:name w:val="吹き出し (文字)"/>
    <w:basedOn w:val="DefaultParagraphFont"/>
    <w:link w:val="BalloonText"/>
    <w:rsid w:val="00F053D1"/>
    <w:rPr>
      <w:rFonts w:asciiTheme="majorHAnsi" w:eastAsiaTheme="majorEastAsia" w:hAnsiTheme="majorHAnsi" w:cstheme="majorBidi"/>
      <w:kern w:val="2"/>
      <w:sz w:val="18"/>
      <w:szCs w:val="18"/>
    </w:rPr>
  </w:style>
  <w:style w:type="character" w:customStyle="1" w:styleId="4">
    <w:name w:val="見出し 4 (文字)"/>
    <w:basedOn w:val="DefaultParagraphFont"/>
    <w:link w:val="Heading4"/>
    <w:uiPriority w:val="9"/>
    <w:rsid w:val="002B2E9D"/>
    <w:rPr>
      <w:b/>
      <w:bCs/>
      <w:kern w:val="2"/>
      <w:sz w:val="21"/>
      <w:szCs w:val="24"/>
    </w:rPr>
  </w:style>
  <w:style w:type="paragraph" w:styleId="ListParagraph">
    <w:name w:val="List Paragraph"/>
    <w:basedOn w:val="Normal"/>
    <w:uiPriority w:val="34"/>
    <w:qFormat/>
    <w:rsid w:val="00E804A8"/>
    <w:pPr>
      <w:ind w:left="840" w:leftChars="400"/>
    </w:pPr>
    <w:rPr>
      <w:rFonts w:ascii="ＭＳ 明朝"/>
      <w:kern w:val="0"/>
    </w:rPr>
  </w:style>
  <w:style w:type="character" w:customStyle="1" w:styleId="a1">
    <w:name w:val="文末脚注文字列 (文字)"/>
    <w:link w:val="EndnoteText"/>
    <w:semiHidden/>
    <w:rsid w:val="00E804A8"/>
    <w:rPr>
      <w:kern w:val="2"/>
      <w:szCs w:val="24"/>
    </w:rPr>
  </w:style>
  <w:style w:type="paragraph" w:styleId="PlainText">
    <w:name w:val="Plain Text"/>
    <w:basedOn w:val="Normal"/>
    <w:link w:val="a2"/>
    <w:rsid w:val="00501B8A"/>
    <w:rPr>
      <w:rFonts w:ascii="ＭＳ 明朝" w:hAnsi="Courier New" w:cs="Courier New"/>
      <w:sz w:val="21"/>
      <w:szCs w:val="21"/>
    </w:rPr>
  </w:style>
  <w:style w:type="character" w:customStyle="1" w:styleId="a2">
    <w:name w:val="書式なし (文字)"/>
    <w:basedOn w:val="DefaultParagraphFont"/>
    <w:link w:val="PlainText"/>
    <w:rsid w:val="00501B8A"/>
    <w:rPr>
      <w:rFonts w:ascii="ＭＳ 明朝" w:hAnsi="Courier New" w:cs="Courier New"/>
      <w:kern w:val="2"/>
      <w:sz w:val="21"/>
      <w:szCs w:val="21"/>
    </w:rPr>
  </w:style>
  <w:style w:type="character" w:customStyle="1" w:styleId="5">
    <w:name w:val="見出し 5 (文字)"/>
    <w:basedOn w:val="DefaultParagraphFont"/>
    <w:link w:val="Heading5"/>
    <w:rsid w:val="00A82F53"/>
    <w:rPr>
      <w:rFonts w:asciiTheme="majorHAnsi" w:eastAsiaTheme="majorEastAsia" w:hAnsiTheme="majorHAnsi" w:cstheme="majorBidi"/>
      <w:kern w:val="2"/>
      <w:sz w:val="21"/>
      <w:szCs w:val="24"/>
    </w:rPr>
  </w:style>
  <w:style w:type="paragraph" w:styleId="BodyText">
    <w:name w:val="Body Text"/>
    <w:basedOn w:val="Normal"/>
    <w:link w:val="a3"/>
    <w:rsid w:val="009C62C6"/>
  </w:style>
  <w:style w:type="character" w:customStyle="1" w:styleId="a3">
    <w:name w:val="本文 (文字)"/>
    <w:basedOn w:val="DefaultParagraphFont"/>
    <w:link w:val="BodyText"/>
    <w:rsid w:val="009C62C6"/>
    <w:rPr>
      <w:kern w:val="2"/>
      <w:szCs w:val="24"/>
    </w:rPr>
  </w:style>
  <w:style w:type="character" w:customStyle="1" w:styleId="3">
    <w:name w:val="見出し 3 (文字)"/>
    <w:basedOn w:val="DefaultParagraphFont"/>
    <w:link w:val="Heading3"/>
    <w:uiPriority w:val="9"/>
    <w:rsid w:val="009C62C6"/>
    <w:rPr>
      <w:rFonts w:ascii="Arial" w:eastAsia="ＭＳ ゴシック" w:hAnsi="Arial"/>
      <w:b/>
      <w:kern w:val="2"/>
      <w:szCs w:val="24"/>
    </w:rPr>
  </w:style>
  <w:style w:type="character" w:customStyle="1" w:styleId="WW8Num44z0">
    <w:name w:val="WW8Num44z0"/>
    <w:rsid w:val="009C62C6"/>
    <w:rPr>
      <w:lang w:val="en-US"/>
    </w:rPr>
  </w:style>
  <w:style w:type="character" w:customStyle="1" w:styleId="nfakpe">
    <w:name w:val="nfakpe"/>
    <w:basedOn w:val="DefaultParagraphFont"/>
    <w:rsid w:val="009C62C6"/>
  </w:style>
  <w:style w:type="paragraph" w:styleId="FootnoteText">
    <w:name w:val="footnote text"/>
    <w:basedOn w:val="Normal"/>
    <w:link w:val="a4"/>
    <w:uiPriority w:val="99"/>
    <w:unhideWhenUsed/>
    <w:rsid w:val="00EE2DEC"/>
    <w:pPr>
      <w:snapToGrid w:val="0"/>
      <w:jc w:val="left"/>
    </w:pPr>
    <w:rPr>
      <w:rFonts w:ascii="ＭＳ Ｐゴシック" w:eastAsia="ＭＳ Ｐゴシック" w:hAnsi="ＭＳ Ｐゴシック"/>
    </w:rPr>
  </w:style>
  <w:style w:type="character" w:customStyle="1" w:styleId="a4">
    <w:name w:val="脚注文字列 (文字)"/>
    <w:basedOn w:val="DefaultParagraphFont"/>
    <w:link w:val="FootnoteText"/>
    <w:uiPriority w:val="99"/>
    <w:rsid w:val="00EE2DEC"/>
    <w:rPr>
      <w:rFonts w:ascii="ＭＳ Ｐゴシック" w:eastAsia="ＭＳ Ｐゴシック" w:hAnsi="ＭＳ Ｐゴシック"/>
      <w:kern w:val="2"/>
      <w:szCs w:val="24"/>
    </w:rPr>
  </w:style>
  <w:style w:type="character" w:styleId="FootnoteReference">
    <w:name w:val="footnote reference"/>
    <w:basedOn w:val="DefaultParagraphFont"/>
    <w:uiPriority w:val="99"/>
    <w:unhideWhenUsed/>
    <w:rsid w:val="00EE2DEC"/>
    <w:rPr>
      <w:vertAlign w:val="superscript"/>
    </w:rPr>
  </w:style>
  <w:style w:type="paragraph" w:styleId="TOC1">
    <w:name w:val="toc 1"/>
    <w:basedOn w:val="Normal"/>
    <w:next w:val="Normal"/>
    <w:autoRedefine/>
    <w:uiPriority w:val="39"/>
    <w:rsid w:val="00A83285"/>
    <w:pPr>
      <w:tabs>
        <w:tab w:val="left" w:pos="400"/>
        <w:tab w:val="right" w:leader="dot" w:pos="8494"/>
      </w:tabs>
      <w:spacing w:before="120" w:after="120" w:line="0" w:lineRule="atLeast"/>
      <w:jc w:val="left"/>
    </w:pPr>
    <w:rPr>
      <w:rFonts w:asciiTheme="minorHAnsi" w:hAnsiTheme="minorHAnsi"/>
      <w:b/>
      <w:bCs/>
      <w:caps/>
      <w:szCs w:val="20"/>
    </w:rPr>
  </w:style>
  <w:style w:type="character" w:styleId="Emphasis">
    <w:name w:val="Emphasis"/>
    <w:basedOn w:val="DefaultParagraphFont"/>
    <w:uiPriority w:val="20"/>
    <w:qFormat/>
    <w:rsid w:val="00162219"/>
    <w:rPr>
      <w:i/>
      <w:iCs/>
    </w:rPr>
  </w:style>
  <w:style w:type="character" w:customStyle="1" w:styleId="a5">
    <w:name w:val="ヘッダー (文字)"/>
    <w:link w:val="Header"/>
    <w:uiPriority w:val="99"/>
    <w:rsid w:val="0027408D"/>
    <w:rPr>
      <w:kern w:val="2"/>
      <w:szCs w:val="24"/>
    </w:rPr>
  </w:style>
  <w:style w:type="character" w:customStyle="1" w:styleId="st">
    <w:name w:val="st"/>
    <w:basedOn w:val="DefaultParagraphFont"/>
    <w:rsid w:val="0027408D"/>
  </w:style>
  <w:style w:type="paragraph" w:styleId="Date">
    <w:name w:val="Date"/>
    <w:basedOn w:val="Normal"/>
    <w:next w:val="Normal"/>
    <w:link w:val="a6"/>
    <w:rsid w:val="00AA3709"/>
    <w:rPr>
      <w:rFonts w:ascii="ＭＳ Ｐゴシック" w:eastAsia="ＭＳ Ｐゴシック" w:hAnsi="ＭＳ Ｐゴシック"/>
    </w:rPr>
  </w:style>
  <w:style w:type="character" w:customStyle="1" w:styleId="a6">
    <w:name w:val="日付 (文字)"/>
    <w:basedOn w:val="DefaultParagraphFont"/>
    <w:link w:val="Date"/>
    <w:rsid w:val="00AA3709"/>
    <w:rPr>
      <w:rFonts w:ascii="ＭＳ Ｐゴシック" w:eastAsia="ＭＳ Ｐゴシック" w:hAnsi="ＭＳ Ｐゴシック"/>
      <w:kern w:val="2"/>
      <w:szCs w:val="24"/>
    </w:rPr>
  </w:style>
  <w:style w:type="character" w:styleId="CommentReference">
    <w:name w:val="annotation reference"/>
    <w:basedOn w:val="DefaultParagraphFont"/>
    <w:rsid w:val="00203C0F"/>
    <w:rPr>
      <w:sz w:val="18"/>
      <w:szCs w:val="18"/>
    </w:rPr>
  </w:style>
  <w:style w:type="paragraph" w:styleId="CommentText">
    <w:name w:val="annotation text"/>
    <w:basedOn w:val="Normal"/>
    <w:link w:val="a7"/>
    <w:rsid w:val="00203C0F"/>
    <w:pPr>
      <w:jc w:val="left"/>
    </w:pPr>
  </w:style>
  <w:style w:type="character" w:customStyle="1" w:styleId="a7">
    <w:name w:val="コメント文字列 (文字)"/>
    <w:basedOn w:val="DefaultParagraphFont"/>
    <w:link w:val="CommentText"/>
    <w:rsid w:val="00203C0F"/>
    <w:rPr>
      <w:kern w:val="2"/>
      <w:szCs w:val="24"/>
    </w:rPr>
  </w:style>
  <w:style w:type="paragraph" w:styleId="CommentSubject">
    <w:name w:val="annotation subject"/>
    <w:basedOn w:val="CommentText"/>
    <w:next w:val="CommentText"/>
    <w:link w:val="a8"/>
    <w:rsid w:val="00203C0F"/>
    <w:rPr>
      <w:b/>
      <w:bCs/>
    </w:rPr>
  </w:style>
  <w:style w:type="character" w:customStyle="1" w:styleId="a8">
    <w:name w:val="コメント内容 (文字)"/>
    <w:basedOn w:val="a7"/>
    <w:link w:val="CommentSubject"/>
    <w:rsid w:val="00203C0F"/>
    <w:rPr>
      <w:b/>
      <w:bCs/>
      <w:kern w:val="2"/>
      <w:szCs w:val="24"/>
    </w:rPr>
  </w:style>
  <w:style w:type="character" w:styleId="FollowedHyperlink">
    <w:name w:val="FollowedHyperlink"/>
    <w:basedOn w:val="DefaultParagraphFont"/>
    <w:uiPriority w:val="99"/>
    <w:rsid w:val="002B1288"/>
    <w:rPr>
      <w:color w:val="954F72" w:themeColor="followedHyperlink"/>
      <w:u w:val="single"/>
    </w:rPr>
  </w:style>
  <w:style w:type="paragraph" w:styleId="Revision">
    <w:name w:val="Revision"/>
    <w:hidden/>
    <w:uiPriority w:val="99"/>
    <w:semiHidden/>
    <w:rsid w:val="00164246"/>
    <w:rPr>
      <w:kern w:val="2"/>
      <w:szCs w:val="24"/>
    </w:rPr>
  </w:style>
  <w:style w:type="paragraph" w:styleId="NormalWeb">
    <w:name w:val="Normal (Web)"/>
    <w:basedOn w:val="Normal"/>
    <w:uiPriority w:val="99"/>
    <w:unhideWhenUsed/>
    <w:rsid w:val="00A33D00"/>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paragraph" w:customStyle="1" w:styleId="Default">
    <w:name w:val="Default"/>
    <w:rsid w:val="00092D6E"/>
    <w:pPr>
      <w:widowControl w:val="0"/>
      <w:autoSpaceDE w:val="0"/>
      <w:autoSpaceDN w:val="0"/>
      <w:adjustRightInd w:val="0"/>
    </w:pPr>
    <w:rPr>
      <w:rFonts w:ascii="ＭＳ 明朝" w:cs="ＭＳ 明朝"/>
      <w:color w:val="000000"/>
      <w:sz w:val="24"/>
      <w:szCs w:val="24"/>
    </w:rPr>
  </w:style>
  <w:style w:type="paragraph" w:styleId="Quote">
    <w:name w:val="Quote"/>
    <w:basedOn w:val="Normal"/>
    <w:next w:val="Normal"/>
    <w:link w:val="a9"/>
    <w:uiPriority w:val="29"/>
    <w:qFormat/>
    <w:rsid w:val="001B611A"/>
    <w:pPr>
      <w:numPr>
        <w:numId w:val="19"/>
      </w:numPr>
      <w:spacing w:before="200" w:after="160"/>
      <w:ind w:right="864"/>
      <w:jc w:val="center"/>
    </w:pPr>
    <w:rPr>
      <w:b/>
      <w:iCs/>
      <w:color w:val="FF0000"/>
      <w:vertAlign w:val="superscript"/>
    </w:rPr>
  </w:style>
  <w:style w:type="character" w:customStyle="1" w:styleId="a9">
    <w:name w:val="引用文 (文字)"/>
    <w:basedOn w:val="DefaultParagraphFont"/>
    <w:link w:val="Quote"/>
    <w:uiPriority w:val="29"/>
    <w:rsid w:val="001B611A"/>
    <w:rPr>
      <w:b/>
      <w:iCs/>
      <w:color w:val="FF0000"/>
      <w:kern w:val="2"/>
      <w:szCs w:val="24"/>
      <w:vertAlign w:val="superscript"/>
    </w:rPr>
  </w:style>
  <w:style w:type="character" w:customStyle="1" w:styleId="1">
    <w:name w:val="見出し 1 (文字)"/>
    <w:basedOn w:val="DefaultParagraphFont"/>
    <w:link w:val="Heading1"/>
    <w:uiPriority w:val="9"/>
    <w:rsid w:val="008A0EB9"/>
    <w:rPr>
      <w:rFonts w:ascii="Arial" w:eastAsia="ＭＳ ゴシック" w:hAnsi="Arial"/>
      <w:b/>
      <w:kern w:val="2"/>
      <w:sz w:val="24"/>
      <w:szCs w:val="24"/>
    </w:rPr>
  </w:style>
  <w:style w:type="character" w:customStyle="1" w:styleId="2">
    <w:name w:val="見出し 2 (文字)"/>
    <w:basedOn w:val="DefaultParagraphFont"/>
    <w:link w:val="Heading2"/>
    <w:uiPriority w:val="9"/>
    <w:rsid w:val="002B2E9D"/>
    <w:rPr>
      <w:rFonts w:ascii="Arial" w:eastAsia="ＭＳ ゴシック" w:hAnsi="Arial"/>
      <w:b/>
      <w:kern w:val="2"/>
      <w:sz w:val="22"/>
      <w:szCs w:val="24"/>
    </w:rPr>
  </w:style>
  <w:style w:type="character" w:customStyle="1" w:styleId="6">
    <w:name w:val="見出し 6 (文字)"/>
    <w:basedOn w:val="DefaultParagraphFont"/>
    <w:link w:val="Heading6"/>
    <w:rsid w:val="002B2E9D"/>
    <w:rPr>
      <w:b/>
      <w:bCs/>
      <w:kern w:val="2"/>
      <w:sz w:val="21"/>
      <w:szCs w:val="24"/>
    </w:rPr>
  </w:style>
  <w:style w:type="character" w:customStyle="1" w:styleId="7">
    <w:name w:val="見出し 7 (文字)"/>
    <w:basedOn w:val="DefaultParagraphFont"/>
    <w:link w:val="Heading7"/>
    <w:rsid w:val="0094110D"/>
    <w:rPr>
      <w:kern w:val="2"/>
      <w:sz w:val="21"/>
      <w:szCs w:val="24"/>
    </w:rPr>
  </w:style>
  <w:style w:type="character" w:customStyle="1" w:styleId="8">
    <w:name w:val="見出し 8 (文字)"/>
    <w:basedOn w:val="DefaultParagraphFont"/>
    <w:link w:val="Heading8"/>
    <w:rsid w:val="00565D61"/>
    <w:rPr>
      <w:kern w:val="2"/>
      <w:szCs w:val="24"/>
    </w:rPr>
  </w:style>
  <w:style w:type="character" w:customStyle="1" w:styleId="9">
    <w:name w:val="見出し 9 (文字)"/>
    <w:basedOn w:val="DefaultParagraphFont"/>
    <w:link w:val="Heading9"/>
    <w:rsid w:val="00565D61"/>
    <w:rPr>
      <w:kern w:val="2"/>
      <w:szCs w:val="24"/>
    </w:rPr>
  </w:style>
  <w:style w:type="paragraph" w:styleId="TOC2">
    <w:name w:val="toc 2"/>
    <w:basedOn w:val="Normal"/>
    <w:next w:val="Normal"/>
    <w:autoRedefine/>
    <w:uiPriority w:val="39"/>
    <w:rsid w:val="00565D61"/>
    <w:pPr>
      <w:ind w:left="200"/>
      <w:jc w:val="left"/>
    </w:pPr>
    <w:rPr>
      <w:rFonts w:asciiTheme="minorHAnsi" w:hAnsiTheme="minorHAnsi"/>
      <w:smallCaps/>
      <w:szCs w:val="20"/>
    </w:rPr>
  </w:style>
  <w:style w:type="paragraph" w:styleId="TOC3">
    <w:name w:val="toc 3"/>
    <w:basedOn w:val="Normal"/>
    <w:next w:val="Normal"/>
    <w:autoRedefine/>
    <w:uiPriority w:val="39"/>
    <w:rsid w:val="00565D61"/>
    <w:pPr>
      <w:ind w:left="400"/>
      <w:jc w:val="left"/>
    </w:pPr>
    <w:rPr>
      <w:rFonts w:asciiTheme="minorHAnsi" w:hAnsiTheme="minorHAnsi"/>
      <w:i/>
      <w:iCs/>
      <w:szCs w:val="20"/>
    </w:rPr>
  </w:style>
  <w:style w:type="paragraph" w:styleId="TOCHeading">
    <w:name w:val="TOC Heading"/>
    <w:basedOn w:val="Heading1"/>
    <w:next w:val="Normal"/>
    <w:uiPriority w:val="39"/>
    <w:unhideWhenUsed/>
    <w:qFormat/>
    <w:rsid w:val="00B036E0"/>
    <w:pPr>
      <w:keepLines/>
      <w:widowControl/>
      <w:numPr>
        <w:numId w:val="0"/>
      </w:numPr>
      <w:spacing w:before="480" w:line="276" w:lineRule="auto"/>
      <w:jc w:val="left"/>
      <w:outlineLvl w:val="9"/>
    </w:pPr>
    <w:rPr>
      <w:rFonts w:asciiTheme="majorHAnsi" w:eastAsiaTheme="majorEastAsia" w:hAnsiTheme="majorHAnsi" w:cstheme="majorBidi"/>
      <w:bCs/>
      <w:color w:val="2E74B5" w:themeColor="accent1" w:themeShade="BF"/>
      <w:kern w:val="0"/>
      <w:sz w:val="28"/>
      <w:szCs w:val="28"/>
    </w:rPr>
  </w:style>
  <w:style w:type="paragraph" w:styleId="TOC4">
    <w:name w:val="toc 4"/>
    <w:basedOn w:val="Normal"/>
    <w:next w:val="Normal"/>
    <w:autoRedefine/>
    <w:uiPriority w:val="39"/>
    <w:unhideWhenUsed/>
    <w:rsid w:val="00B036E0"/>
    <w:pPr>
      <w:ind w:left="600"/>
      <w:jc w:val="left"/>
    </w:pPr>
    <w:rPr>
      <w:rFonts w:asciiTheme="minorHAnsi" w:hAnsiTheme="minorHAnsi"/>
      <w:sz w:val="18"/>
      <w:szCs w:val="18"/>
    </w:rPr>
  </w:style>
  <w:style w:type="paragraph" w:styleId="TOC5">
    <w:name w:val="toc 5"/>
    <w:basedOn w:val="Normal"/>
    <w:next w:val="Normal"/>
    <w:autoRedefine/>
    <w:uiPriority w:val="39"/>
    <w:unhideWhenUsed/>
    <w:rsid w:val="00B036E0"/>
    <w:pPr>
      <w:ind w:left="800"/>
      <w:jc w:val="left"/>
    </w:pPr>
    <w:rPr>
      <w:rFonts w:asciiTheme="minorHAnsi" w:hAnsiTheme="minorHAnsi"/>
      <w:sz w:val="18"/>
      <w:szCs w:val="18"/>
    </w:rPr>
  </w:style>
  <w:style w:type="paragraph" w:styleId="TOC6">
    <w:name w:val="toc 6"/>
    <w:basedOn w:val="Normal"/>
    <w:next w:val="Normal"/>
    <w:autoRedefine/>
    <w:uiPriority w:val="39"/>
    <w:unhideWhenUsed/>
    <w:rsid w:val="00B036E0"/>
    <w:pPr>
      <w:ind w:left="1000"/>
      <w:jc w:val="left"/>
    </w:pPr>
    <w:rPr>
      <w:rFonts w:asciiTheme="minorHAnsi" w:hAnsiTheme="minorHAnsi"/>
      <w:sz w:val="18"/>
      <w:szCs w:val="18"/>
    </w:rPr>
  </w:style>
  <w:style w:type="paragraph" w:styleId="TOC7">
    <w:name w:val="toc 7"/>
    <w:basedOn w:val="Normal"/>
    <w:next w:val="Normal"/>
    <w:autoRedefine/>
    <w:uiPriority w:val="39"/>
    <w:unhideWhenUsed/>
    <w:rsid w:val="00B036E0"/>
    <w:pPr>
      <w:ind w:left="1200"/>
      <w:jc w:val="left"/>
    </w:pPr>
    <w:rPr>
      <w:rFonts w:asciiTheme="minorHAnsi" w:hAnsiTheme="minorHAnsi"/>
      <w:sz w:val="18"/>
      <w:szCs w:val="18"/>
    </w:rPr>
  </w:style>
  <w:style w:type="paragraph" w:styleId="TOC8">
    <w:name w:val="toc 8"/>
    <w:basedOn w:val="Normal"/>
    <w:next w:val="Normal"/>
    <w:autoRedefine/>
    <w:uiPriority w:val="39"/>
    <w:unhideWhenUsed/>
    <w:rsid w:val="00B036E0"/>
    <w:pPr>
      <w:ind w:left="1400"/>
      <w:jc w:val="left"/>
    </w:pPr>
    <w:rPr>
      <w:rFonts w:asciiTheme="minorHAnsi" w:hAnsiTheme="minorHAnsi"/>
      <w:sz w:val="18"/>
      <w:szCs w:val="18"/>
    </w:rPr>
  </w:style>
  <w:style w:type="paragraph" w:styleId="TOC9">
    <w:name w:val="toc 9"/>
    <w:basedOn w:val="Normal"/>
    <w:next w:val="Normal"/>
    <w:autoRedefine/>
    <w:uiPriority w:val="39"/>
    <w:unhideWhenUsed/>
    <w:rsid w:val="00B036E0"/>
    <w:pPr>
      <w:ind w:left="1600"/>
      <w:jc w:val="left"/>
    </w:pPr>
    <w:rPr>
      <w:rFonts w:asciiTheme="minorHAnsi" w:hAnsiTheme="minorHAnsi"/>
      <w:sz w:val="18"/>
      <w:szCs w:val="18"/>
    </w:rPr>
  </w:style>
  <w:style w:type="character" w:customStyle="1" w:styleId="10">
    <w:name w:val="未解決のメンション1"/>
    <w:basedOn w:val="DefaultParagraphFont"/>
    <w:uiPriority w:val="99"/>
    <w:semiHidden/>
    <w:unhideWhenUsed/>
    <w:rsid w:val="002E380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6.png" /><Relationship Id="rId11" Type="http://schemas.openxmlformats.org/officeDocument/2006/relationships/image" Target="media/image7.png" /><Relationship Id="rId12" Type="http://schemas.openxmlformats.org/officeDocument/2006/relationships/image" Target="media/image8.png" /><Relationship Id="rId13" Type="http://schemas.openxmlformats.org/officeDocument/2006/relationships/image" Target="media/image9.png" /><Relationship Id="rId14" Type="http://schemas.openxmlformats.org/officeDocument/2006/relationships/image" Target="media/image10.png" /><Relationship Id="rId15" Type="http://schemas.openxmlformats.org/officeDocument/2006/relationships/image" Target="media/image11.png" /><Relationship Id="rId16" Type="http://schemas.openxmlformats.org/officeDocument/2006/relationships/image" Target="media/image12.png" /><Relationship Id="rId17" Type="http://schemas.openxmlformats.org/officeDocument/2006/relationships/image" Target="media/image13.png" /><Relationship Id="rId18" Type="http://schemas.openxmlformats.org/officeDocument/2006/relationships/image" Target="media/image14.png" /><Relationship Id="rId19" Type="http://schemas.openxmlformats.org/officeDocument/2006/relationships/image" Target="media/image15.png" /><Relationship Id="rId2" Type="http://schemas.openxmlformats.org/officeDocument/2006/relationships/webSettings" Target="webSettings.xml" /><Relationship Id="rId20" Type="http://schemas.openxmlformats.org/officeDocument/2006/relationships/image" Target="media/image16.png" /><Relationship Id="rId21" Type="http://schemas.openxmlformats.org/officeDocument/2006/relationships/image" Target="media/image17.png" /><Relationship Id="rId22" Type="http://schemas.openxmlformats.org/officeDocument/2006/relationships/image" Target="media/image18.png" /><Relationship Id="rId23" Type="http://schemas.openxmlformats.org/officeDocument/2006/relationships/image" Target="media/image19.png" /><Relationship Id="rId24" Type="http://schemas.openxmlformats.org/officeDocument/2006/relationships/image" Target="media/image20.png" /><Relationship Id="rId25" Type="http://schemas.openxmlformats.org/officeDocument/2006/relationships/image" Target="media/image21.png" /><Relationship Id="rId26" Type="http://schemas.openxmlformats.org/officeDocument/2006/relationships/hyperlink" Target="https://www.youtube.com/watch?v=imZ_4cO0P7Y" TargetMode="External" /><Relationship Id="rId27" Type="http://schemas.openxmlformats.org/officeDocument/2006/relationships/header" Target="header1.xml" /><Relationship Id="rId28" Type="http://schemas.openxmlformats.org/officeDocument/2006/relationships/header" Target="header2.xml" /><Relationship Id="rId29" Type="http://schemas.openxmlformats.org/officeDocument/2006/relationships/footer" Target="footer1.xml" /><Relationship Id="rId3" Type="http://schemas.openxmlformats.org/officeDocument/2006/relationships/fontTable" Target="fontTable.xml" /><Relationship Id="rId30" Type="http://schemas.openxmlformats.org/officeDocument/2006/relationships/footer" Target="footer2.xml" /><Relationship Id="rId31" Type="http://schemas.openxmlformats.org/officeDocument/2006/relationships/header" Target="header3.xml" /><Relationship Id="rId32" Type="http://schemas.openxmlformats.org/officeDocument/2006/relationships/footer" Target="footer3.xml" /><Relationship Id="rId33" Type="http://schemas.openxmlformats.org/officeDocument/2006/relationships/footer" Target="footer4.xml" /><Relationship Id="rId34" Type="http://schemas.openxmlformats.org/officeDocument/2006/relationships/footer" Target="footer5.xml" /><Relationship Id="rId35" Type="http://schemas.openxmlformats.org/officeDocument/2006/relationships/theme" Target="theme/theme1.xml" /><Relationship Id="rId36" Type="http://schemas.openxmlformats.org/officeDocument/2006/relationships/numbering" Target="numbering.xml" /><Relationship Id="rId37" Type="http://schemas.openxmlformats.org/officeDocument/2006/relationships/styles" Target="styles.xml" /><Relationship Id="rId4" Type="http://schemas.openxmlformats.org/officeDocument/2006/relationships/customXml" Target="../customXml/item1.xml" /><Relationship Id="rId5" Type="http://schemas.openxmlformats.org/officeDocument/2006/relationships/image" Target="media/image1.png" /><Relationship Id="rId6" Type="http://schemas.openxmlformats.org/officeDocument/2006/relationships/image" Target="media/image2.png" /><Relationship Id="rId7" Type="http://schemas.openxmlformats.org/officeDocument/2006/relationships/image" Target="media/image3.png" /><Relationship Id="rId8" Type="http://schemas.openxmlformats.org/officeDocument/2006/relationships/image" Target="media/image4.png" /><Relationship Id="rId9" Type="http://schemas.openxmlformats.org/officeDocument/2006/relationships/image" Target="media/image5.png" /></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&#65279;<?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田屋裕</b:Tag>
    <b:SourceType>Report</b:SourceType>
    <b:Guid>{9911A5BF-BC9B-49D4-9912-CCC0C2FE8C25}</b:Guid>
    <b:Author>
      <b:Author>
        <b:NameList>
          <b:Person>
            <b:Last>田屋裕之</b:Last>
          </b:Person>
        </b:NameList>
      </b:Author>
    </b:Author>
    <b:RefOrder>1</b:RefOrder>
  </b:Source>
</b:Sources>
</file>

<file path=customXml/itemProps1.xml><?xml version="1.0" encoding="utf-8"?>
<ds:datastoreItem xmlns:ds="http://schemas.openxmlformats.org/officeDocument/2006/customXml" ds:itemID="{787F3E10-25D7-4221-B6C5-B59940DF9D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論文テンプレート2.dotx</Template>
  <TotalTime>6</TotalTime>
  <Pages>34</Pages>
  <Words>51</Words>
  <Characters>291</Characters>
  <Application>Microsoft Office Word</Application>
  <DocSecurity>0</DocSecurity>
  <Lines>2</Lines>
  <Paragraphs>1</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国立国会図書館</Company>
  <LinksUpToDate>false</LinksUpToDate>
  <CharactersWithSpaces>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masaki nakayama</dc:creator>
  <cp:lastModifiedBy>nakayama masaki</cp:lastModifiedBy>
  <cp:revision>1</cp:revision>
  <cp:lastPrinted>2018-03-22T01:27:00Z</cp:lastPrinted>
  <dcterms:created xsi:type="dcterms:W3CDTF">2021-05-21T00:06:00Z</dcterms:created>
  <dcterms:modified xsi:type="dcterms:W3CDTF">2021-05-21T00:12:00Z</dcterms:modified>
</cp:coreProperties>
</file>