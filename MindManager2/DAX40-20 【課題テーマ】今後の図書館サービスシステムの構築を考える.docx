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C7A10" w14:textId="141F0696" w:rsidR="003A3FA8" w:rsidRPr="00E83846" w:rsidRDefault="002E5DF6" w:rsidP="00E83846">
      <w:pPr>
        <w:pStyle w:val="MMTitle"/>
        <w:spacing w:line="0" w:lineRule="atLeast"/>
        <w:ind w:left="-180"/>
        <w:rPr>
          <w:rFonts w:ascii="Meiryo UI" w:eastAsia="Meiryo UI" w:hAnsi="Meiryo UI"/>
        </w:rPr>
      </w:pPr>
      <w:r w:rsidRPr="00E83846">
        <w:rPr>
          <w:rFonts w:ascii="Meiryo UI" w:eastAsia="Meiryo UI" w:hAnsi="Meiryo UI"/>
          <w:noProof/>
        </w:rPr>
        <w:drawing>
          <wp:inline distT="0" distB="0" distL="0" distR="0" wp14:anchorId="5221558B" wp14:editId="79EE3E36">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r:link="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E83846">
        <w:rPr>
          <w:rFonts w:ascii="Meiryo UI" w:eastAsia="Meiryo UI" w:hAnsi="Meiryo UI"/>
        </w:rPr>
        <w:t xml:space="preserve"> DAX40-20 【課題テーマ】今後の図書館サービスシステムの構築を考える</w:t>
      </w:r>
    </w:p>
    <w:p w14:paraId="054C69C2" w14:textId="165BD131" w:rsidR="002E5DF6" w:rsidRPr="00E83846" w:rsidRDefault="002E5DF6" w:rsidP="00E83846">
      <w:pPr>
        <w:pStyle w:val="MMHyperlink"/>
        <w:spacing w:line="0" w:lineRule="atLeast"/>
        <w:ind w:left="-180"/>
        <w:rPr>
          <w:rFonts w:ascii="Meiryo UI" w:eastAsia="Meiryo UI" w:hAnsi="Meiryo UI"/>
        </w:rPr>
      </w:pPr>
      <w:r w:rsidRPr="00E83846">
        <w:rPr>
          <w:rFonts w:ascii="Meiryo UI" w:eastAsia="Meiryo UI" w:hAnsi="Meiryo UI"/>
        </w:rPr>
        <w:t xml:space="preserve">ドキュメントを参照: </w:t>
      </w:r>
      <w:hyperlink r:id="rId12" w:history="1">
        <w:r w:rsidRPr="00E83846">
          <w:rPr>
            <w:rStyle w:val="a5"/>
            <w:rFonts w:ascii="Meiryo UI" w:eastAsia="Meiryo UI" w:hAnsi="Meiryo UI"/>
          </w:rPr>
          <w:t>DAX40-20</w:t>
        </w:r>
      </w:hyperlink>
    </w:p>
    <w:p w14:paraId="5B74F235" w14:textId="3BA9667A" w:rsidR="002E5DF6" w:rsidRPr="00E83846" w:rsidRDefault="002E5DF6" w:rsidP="00E83846">
      <w:pPr>
        <w:pStyle w:val="MMTopic1"/>
        <w:spacing w:line="0" w:lineRule="atLeast"/>
        <w:rPr>
          <w:rFonts w:ascii="Meiryo UI" w:eastAsia="Meiryo UI" w:hAnsi="Meiryo UI"/>
        </w:rPr>
      </w:pPr>
      <w:r w:rsidRPr="00E83846">
        <w:rPr>
          <w:rFonts w:ascii="Meiryo UI" w:eastAsia="Meiryo UI" w:hAnsi="Meiryo UI"/>
        </w:rPr>
        <w:t>改版履歴</w:t>
      </w:r>
    </w:p>
    <w:p w14:paraId="6CCD2C8F" w14:textId="4DE0C776" w:rsidR="002E5DF6" w:rsidRPr="00E83846" w:rsidRDefault="002E5DF6" w:rsidP="00E83846">
      <w:pPr>
        <w:pStyle w:val="MMTopic2"/>
        <w:spacing w:line="0" w:lineRule="atLeast"/>
        <w:rPr>
          <w:rFonts w:ascii="Meiryo UI" w:eastAsia="Meiryo UI" w:hAnsi="Meiryo UI"/>
        </w:rPr>
      </w:pPr>
      <w:r w:rsidRPr="00E83846">
        <w:rPr>
          <w:rFonts w:ascii="Meiryo UI" w:eastAsia="Meiryo UI" w:hAnsi="Meiryo UI"/>
        </w:rPr>
        <w:t>2020年3月12日 DAX40-01の詳細を分冊化</w:t>
      </w:r>
    </w:p>
    <w:p w14:paraId="4350EA69" w14:textId="51619DFF" w:rsidR="002E5DF6" w:rsidRPr="00E83846" w:rsidRDefault="002E5DF6" w:rsidP="00E83846">
      <w:pPr>
        <w:pStyle w:val="MMTopic1"/>
        <w:spacing w:line="0" w:lineRule="atLeast"/>
        <w:rPr>
          <w:rFonts w:ascii="Meiryo UI" w:eastAsia="Meiryo UI" w:hAnsi="Meiryo UI"/>
        </w:rPr>
      </w:pPr>
      <w:r w:rsidRPr="00E83846">
        <w:rPr>
          <w:rFonts w:ascii="Meiryo UI" w:eastAsia="Meiryo UI" w:hAnsi="Meiryo UI"/>
          <w:noProof/>
        </w:rPr>
        <w:drawing>
          <wp:inline distT="0" distB="0" distL="0" distR="0" wp14:anchorId="2DA8B393" wp14:editId="15B8103A">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E83846">
        <w:rPr>
          <w:rFonts w:ascii="Meiryo UI" w:eastAsia="Meiryo UI" w:hAnsi="Meiryo UI"/>
        </w:rPr>
        <w:t xml:space="preserve"> はじめに</w:t>
      </w:r>
    </w:p>
    <w:p w14:paraId="28F73041" w14:textId="511548A0" w:rsidR="002E5DF6" w:rsidRPr="00E83846" w:rsidRDefault="002E5DF6" w:rsidP="00E83846">
      <w:pPr>
        <w:pStyle w:val="MMTopic2"/>
        <w:spacing w:line="0" w:lineRule="atLeast"/>
        <w:rPr>
          <w:rFonts w:ascii="Meiryo UI" w:eastAsia="Meiryo UI" w:hAnsi="Meiryo UI"/>
        </w:rPr>
      </w:pPr>
      <w:r w:rsidRPr="00E83846">
        <w:rPr>
          <w:rFonts w:ascii="Meiryo UI" w:eastAsia="Meiryo UI" w:hAnsi="Meiryo UI"/>
        </w:rPr>
        <w:t>今後10年を見据えると、 図書館やデジタルアーカイブを取り巻く環境が大きく変革する。知識情報資源を保有する機関の情報や、 業種業態を越えた各機関が提供するサービスのオープン化が進み、 AIが実サービスに組み込まれる段階に到達する。そのような社会の変革に図書館サービス、 デジタルアーカイブは、 何を目標に、 関係機関全体でどのようなサービスを実用レベルに持っていくか？ そのために各機関はどのような分担でサービスを構築していくか？ 具体的な構築に当たってはAIをどのようにして活用していくか等を 検討していく必要がある。</w:t>
      </w:r>
    </w:p>
    <w:p w14:paraId="388FF17A" w14:textId="0DADD41E" w:rsidR="002E5DF6" w:rsidRPr="00E83846" w:rsidRDefault="002E5DF6" w:rsidP="00E83846">
      <w:pPr>
        <w:pStyle w:val="MMTopic2"/>
        <w:spacing w:line="0" w:lineRule="atLeast"/>
        <w:rPr>
          <w:rFonts w:ascii="Meiryo UI" w:eastAsia="Meiryo UI" w:hAnsi="Meiryo UI"/>
        </w:rPr>
      </w:pPr>
      <w:r w:rsidRPr="00E83846">
        <w:rPr>
          <w:rFonts w:ascii="Meiryo UI" w:eastAsia="Meiryo UI" w:hAnsi="Meiryo UI"/>
        </w:rPr>
        <w:t xml:space="preserve">　どのような内容にすべきかは、 ここでのまとめで議論していきたい。</w:t>
      </w:r>
    </w:p>
    <w:p w14:paraId="60AF4309" w14:textId="58A705C5" w:rsidR="002E5DF6" w:rsidRPr="00E83846" w:rsidRDefault="002E5DF6" w:rsidP="00E83846">
      <w:pPr>
        <w:pStyle w:val="MMTopic2"/>
        <w:spacing w:line="0" w:lineRule="atLeast"/>
        <w:rPr>
          <w:rFonts w:ascii="Meiryo UI" w:eastAsia="Meiryo UI" w:hAnsi="Meiryo UI"/>
        </w:rPr>
      </w:pPr>
      <w:r w:rsidRPr="00E83846">
        <w:rPr>
          <w:rFonts w:ascii="Meiryo UI" w:eastAsia="Meiryo UI" w:hAnsi="Meiryo UI"/>
        </w:rPr>
        <w:t>参考になる社会の変革、 国等の機関での方向性、 学会等での議論をのちに列挙する。</w:t>
      </w:r>
    </w:p>
    <w:p w14:paraId="1A953DBF" w14:textId="2C41F712" w:rsidR="002E5DF6" w:rsidRPr="00E83846" w:rsidRDefault="002E5DF6" w:rsidP="00E83846">
      <w:pPr>
        <w:pStyle w:val="MMTopic2"/>
        <w:spacing w:line="0" w:lineRule="atLeast"/>
        <w:rPr>
          <w:rFonts w:ascii="Meiryo UI" w:eastAsia="Meiryo UI" w:hAnsi="Meiryo UI"/>
        </w:rPr>
      </w:pPr>
      <w:r w:rsidRPr="00E83846">
        <w:rPr>
          <w:rFonts w:ascii="Meiryo UI" w:eastAsia="Meiryo UI" w:hAnsi="Meiryo UI"/>
        </w:rPr>
        <w:t>・・・・</w:t>
      </w:r>
    </w:p>
    <w:p w14:paraId="79B031B8" w14:textId="047617EC" w:rsidR="002E5DF6" w:rsidRPr="00E83846" w:rsidRDefault="002E5DF6" w:rsidP="00E83846">
      <w:pPr>
        <w:pStyle w:val="MMTopic1"/>
        <w:spacing w:line="0" w:lineRule="atLeast"/>
        <w:rPr>
          <w:rFonts w:ascii="Meiryo UI" w:eastAsia="Meiryo UI" w:hAnsi="Meiryo UI"/>
        </w:rPr>
      </w:pPr>
      <w:r w:rsidRPr="00E83846">
        <w:rPr>
          <w:rFonts w:ascii="Meiryo UI" w:eastAsia="Meiryo UI" w:hAnsi="Meiryo UI"/>
          <w:noProof/>
        </w:rPr>
        <w:drawing>
          <wp:inline distT="0" distB="0" distL="0" distR="0" wp14:anchorId="1631BDD8" wp14:editId="550877F0">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r:link="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E83846">
        <w:rPr>
          <w:rFonts w:ascii="Meiryo UI" w:eastAsia="Meiryo UI" w:hAnsi="Meiryo UI"/>
        </w:rPr>
        <w:t xml:space="preserve"> 【今後10年を見据えて】図書館を取り巻くサービスの変革への対応</w:t>
      </w:r>
    </w:p>
    <w:p w14:paraId="41805EB9" w14:textId="5454ECF4" w:rsidR="002E5DF6" w:rsidRPr="00E83846" w:rsidRDefault="002E5DF6" w:rsidP="00E83846">
      <w:pPr>
        <w:pStyle w:val="MMTopic2"/>
        <w:spacing w:line="0" w:lineRule="atLeast"/>
        <w:rPr>
          <w:rFonts w:ascii="Meiryo UI" w:eastAsia="Meiryo UI" w:hAnsi="Meiryo UI"/>
        </w:rPr>
      </w:pPr>
      <w:r w:rsidRPr="00E83846">
        <w:rPr>
          <w:rFonts w:ascii="Meiryo UI" w:eastAsia="Meiryo UI" w:hAnsi="Meiryo UI"/>
        </w:rPr>
        <w:t>情報及びシステムのオープン化</w:t>
      </w:r>
    </w:p>
    <w:p w14:paraId="5913243B" w14:textId="19CB29BB" w:rsidR="002E5DF6" w:rsidRPr="00E83846" w:rsidRDefault="002E5DF6" w:rsidP="00E83846">
      <w:pPr>
        <w:pStyle w:val="MMTopic3"/>
        <w:spacing w:line="0" w:lineRule="atLeast"/>
        <w:ind w:left="840"/>
        <w:rPr>
          <w:rFonts w:ascii="Meiryo UI" w:eastAsia="Meiryo UI" w:hAnsi="Meiryo UI"/>
        </w:rPr>
      </w:pPr>
      <w:r w:rsidRPr="00E83846">
        <w:rPr>
          <w:rFonts w:ascii="Meiryo UI" w:eastAsia="Meiryo UI" w:hAnsi="Meiryo UI"/>
        </w:rPr>
        <w:t>オープンデータ</w:t>
      </w:r>
    </w:p>
    <w:p w14:paraId="220CADEC" w14:textId="4AF711AF" w:rsidR="002E5DF6" w:rsidRPr="00E83846" w:rsidRDefault="002E5DF6" w:rsidP="00E83846">
      <w:pPr>
        <w:pStyle w:val="MMTopic4"/>
        <w:spacing w:line="0" w:lineRule="atLeast"/>
        <w:ind w:left="840"/>
        <w:rPr>
          <w:rFonts w:ascii="Meiryo UI" w:eastAsia="Meiryo UI" w:hAnsi="Meiryo UI"/>
        </w:rPr>
      </w:pPr>
      <w:r w:rsidRPr="00E83846">
        <w:rPr>
          <w:rFonts w:ascii="Meiryo UI" w:eastAsia="Meiryo UI" w:hAnsi="Meiryo UI"/>
        </w:rPr>
        <w:t>オープンデータ（LOD）</w:t>
      </w:r>
    </w:p>
    <w:p w14:paraId="036E35A1" w14:textId="066DD1D9" w:rsidR="002E5DF6" w:rsidRPr="00E83846" w:rsidRDefault="002E5DF6" w:rsidP="00E83846">
      <w:pPr>
        <w:pStyle w:val="MMTopic3"/>
        <w:spacing w:line="0" w:lineRule="atLeast"/>
        <w:ind w:left="840"/>
        <w:rPr>
          <w:rFonts w:ascii="Meiryo UI" w:eastAsia="Meiryo UI" w:hAnsi="Meiryo UI"/>
        </w:rPr>
      </w:pPr>
      <w:r w:rsidRPr="00E83846">
        <w:rPr>
          <w:rFonts w:ascii="Meiryo UI" w:eastAsia="Meiryo UI" w:hAnsi="Meiryo UI"/>
        </w:rPr>
        <w:t>オープンシステム</w:t>
      </w:r>
    </w:p>
    <w:p w14:paraId="3E183079" w14:textId="7A41CC9B" w:rsidR="002E5DF6" w:rsidRPr="00E83846" w:rsidRDefault="002E5DF6" w:rsidP="00E83846">
      <w:pPr>
        <w:pStyle w:val="MMTopic4"/>
        <w:spacing w:line="0" w:lineRule="atLeast"/>
        <w:ind w:left="840"/>
        <w:rPr>
          <w:rFonts w:ascii="Meiryo UI" w:eastAsia="Meiryo UI" w:hAnsi="Meiryo UI"/>
        </w:rPr>
      </w:pPr>
      <w:r w:rsidRPr="00E83846">
        <w:rPr>
          <w:rFonts w:ascii="Meiryo UI" w:eastAsia="Meiryo UI" w:hAnsi="Meiryo UI"/>
        </w:rPr>
        <w:t>オープンシステム</w:t>
      </w:r>
    </w:p>
    <w:p w14:paraId="49535C5B" w14:textId="23565413" w:rsidR="002E5DF6" w:rsidRPr="00E83846" w:rsidRDefault="002E5DF6" w:rsidP="00E83846">
      <w:pPr>
        <w:pStyle w:val="MMTopic4"/>
        <w:spacing w:line="0" w:lineRule="atLeast"/>
        <w:ind w:left="840"/>
        <w:rPr>
          <w:rFonts w:ascii="Meiryo UI" w:eastAsia="Meiryo UI" w:hAnsi="Meiryo UI"/>
        </w:rPr>
      </w:pPr>
      <w:r w:rsidRPr="00E83846">
        <w:rPr>
          <w:rFonts w:ascii="Meiryo UI" w:eastAsia="Meiryo UI" w:hAnsi="Meiryo UI"/>
        </w:rPr>
        <w:t>オープンソースソフトウェア（OSS）</w:t>
      </w:r>
    </w:p>
    <w:p w14:paraId="41E41DDE" w14:textId="18DE7A5B" w:rsidR="002E5DF6" w:rsidRPr="00E83846" w:rsidRDefault="002E5DF6" w:rsidP="00E83846">
      <w:pPr>
        <w:pStyle w:val="MMTopic4"/>
        <w:spacing w:line="0" w:lineRule="atLeast"/>
        <w:ind w:left="840"/>
        <w:rPr>
          <w:rFonts w:ascii="Meiryo UI" w:eastAsia="Meiryo UI" w:hAnsi="Meiryo UI"/>
        </w:rPr>
      </w:pPr>
      <w:r w:rsidRPr="00E83846">
        <w:rPr>
          <w:rFonts w:ascii="Meiryo UI" w:eastAsia="Meiryo UI" w:hAnsi="Meiryo UI"/>
        </w:rPr>
        <w:lastRenderedPageBreak/>
        <w:t>オープンOS</w:t>
      </w:r>
    </w:p>
    <w:p w14:paraId="2A08B9FF" w14:textId="045B65F8" w:rsidR="002E5DF6" w:rsidRPr="00E83846" w:rsidRDefault="002E5DF6" w:rsidP="00E83846">
      <w:pPr>
        <w:pStyle w:val="MMTopic3"/>
        <w:spacing w:line="0" w:lineRule="atLeast"/>
        <w:ind w:left="840"/>
        <w:rPr>
          <w:rFonts w:ascii="Meiryo UI" w:eastAsia="Meiryo UI" w:hAnsi="Meiryo UI"/>
        </w:rPr>
      </w:pPr>
      <w:r w:rsidRPr="00E83846">
        <w:rPr>
          <w:rFonts w:ascii="Meiryo UI" w:eastAsia="Meiryo UI" w:hAnsi="Meiryo UI"/>
        </w:rPr>
        <w:t>オープンAPI</w:t>
      </w:r>
    </w:p>
    <w:p w14:paraId="41638D85" w14:textId="5E557D09" w:rsidR="002E5DF6" w:rsidRPr="00E83846" w:rsidRDefault="002E5DF6" w:rsidP="00E83846">
      <w:pPr>
        <w:pStyle w:val="MMTopic4"/>
        <w:spacing w:line="0" w:lineRule="atLeast"/>
        <w:ind w:left="840"/>
        <w:rPr>
          <w:rFonts w:ascii="Meiryo UI" w:eastAsia="Meiryo UI" w:hAnsi="Meiryo UI"/>
        </w:rPr>
      </w:pPr>
      <w:r w:rsidRPr="00E83846">
        <w:rPr>
          <w:rFonts w:ascii="Meiryo UI" w:eastAsia="Meiryo UI" w:hAnsi="Meiryo UI"/>
        </w:rPr>
        <w:t>メタデータ検索API</w:t>
      </w:r>
    </w:p>
    <w:p w14:paraId="10AAB19E" w14:textId="06DE817B" w:rsidR="002E5DF6" w:rsidRPr="00E83846" w:rsidRDefault="002E5DF6" w:rsidP="00E83846">
      <w:pPr>
        <w:pStyle w:val="MMTopic4"/>
        <w:spacing w:line="0" w:lineRule="atLeast"/>
        <w:ind w:left="840"/>
        <w:rPr>
          <w:rFonts w:ascii="Meiryo UI" w:eastAsia="Meiryo UI" w:hAnsi="Meiryo UI"/>
        </w:rPr>
      </w:pPr>
      <w:r w:rsidRPr="00E83846">
        <w:rPr>
          <w:rFonts w:ascii="Meiryo UI" w:eastAsia="Meiryo UI" w:hAnsi="Meiryo UI"/>
        </w:rPr>
        <w:t>メタデータ交換API</w:t>
      </w:r>
    </w:p>
    <w:p w14:paraId="211A1258" w14:textId="77A00D12" w:rsidR="002E5DF6" w:rsidRPr="00E83846" w:rsidRDefault="002E5DF6" w:rsidP="00E83846">
      <w:pPr>
        <w:pStyle w:val="MMTopic4"/>
        <w:spacing w:line="0" w:lineRule="atLeast"/>
        <w:ind w:left="840"/>
        <w:rPr>
          <w:rFonts w:ascii="Meiryo UI" w:eastAsia="Meiryo UI" w:hAnsi="Meiryo UI"/>
        </w:rPr>
      </w:pPr>
      <w:r w:rsidRPr="00E83846">
        <w:rPr>
          <w:rFonts w:ascii="Meiryo UI" w:eastAsia="Meiryo UI" w:hAnsi="Meiryo UI"/>
        </w:rPr>
        <w:t>画像データ表示API</w:t>
      </w:r>
    </w:p>
    <w:p w14:paraId="5222734F" w14:textId="5918192E" w:rsidR="002E5DF6" w:rsidRPr="00E83846" w:rsidRDefault="002E5DF6" w:rsidP="00E83846">
      <w:pPr>
        <w:pStyle w:val="MMTopic4"/>
        <w:spacing w:line="0" w:lineRule="atLeast"/>
        <w:ind w:left="840"/>
        <w:rPr>
          <w:rFonts w:ascii="Meiryo UI" w:eastAsia="Meiryo UI" w:hAnsi="Meiryo UI"/>
        </w:rPr>
      </w:pPr>
      <w:r w:rsidRPr="00E83846">
        <w:rPr>
          <w:rFonts w:ascii="Meiryo UI" w:eastAsia="Meiryo UI" w:hAnsi="Meiryo UI"/>
        </w:rPr>
        <w:t>Webサービス連携API</w:t>
      </w:r>
    </w:p>
    <w:p w14:paraId="0C8AD5CD" w14:textId="3077284D" w:rsidR="002E5DF6" w:rsidRPr="00E83846" w:rsidRDefault="002E5DF6" w:rsidP="00E83846">
      <w:pPr>
        <w:pStyle w:val="MMTopic3"/>
        <w:spacing w:line="0" w:lineRule="atLeast"/>
        <w:ind w:left="840"/>
        <w:rPr>
          <w:rFonts w:ascii="Meiryo UI" w:eastAsia="Meiryo UI" w:hAnsi="Meiryo UI"/>
        </w:rPr>
      </w:pPr>
      <w:r w:rsidRPr="00E83846">
        <w:rPr>
          <w:rFonts w:ascii="Meiryo UI" w:eastAsia="Meiryo UI" w:hAnsi="Meiryo UI"/>
        </w:rPr>
        <w:t>オープンAI</w:t>
      </w:r>
    </w:p>
    <w:p w14:paraId="6651EB6F" w14:textId="000F31BD" w:rsidR="002E5DF6" w:rsidRPr="00E83846" w:rsidRDefault="002E5DF6" w:rsidP="00E83846">
      <w:pPr>
        <w:pStyle w:val="MMTopic4"/>
        <w:spacing w:line="0" w:lineRule="atLeast"/>
        <w:ind w:left="840"/>
        <w:rPr>
          <w:rFonts w:ascii="Meiryo UI" w:eastAsia="Meiryo UI" w:hAnsi="Meiryo UI"/>
        </w:rPr>
      </w:pPr>
      <w:r w:rsidRPr="00E83846">
        <w:rPr>
          <w:rFonts w:ascii="Meiryo UI" w:eastAsia="Meiryo UI" w:hAnsi="Meiryo UI"/>
        </w:rPr>
        <w:t>AIサービス連携API</w:t>
      </w:r>
    </w:p>
    <w:p w14:paraId="61F3C5A6" w14:textId="6DC0C3AB" w:rsidR="002E5DF6" w:rsidRPr="00E83846" w:rsidRDefault="002E5DF6" w:rsidP="00E83846">
      <w:pPr>
        <w:pStyle w:val="MMTopic2"/>
        <w:spacing w:line="0" w:lineRule="atLeast"/>
        <w:rPr>
          <w:rFonts w:ascii="Meiryo UI" w:eastAsia="Meiryo UI" w:hAnsi="Meiryo UI"/>
        </w:rPr>
      </w:pPr>
      <w:r w:rsidRPr="00E83846">
        <w:rPr>
          <w:rFonts w:ascii="Meiryo UI" w:eastAsia="Meiryo UI" w:hAnsi="Meiryo UI"/>
        </w:rPr>
        <w:t>AIの実用化</w:t>
      </w:r>
    </w:p>
    <w:p w14:paraId="171F7740" w14:textId="160D733F" w:rsidR="002E5DF6" w:rsidRPr="00E83846" w:rsidRDefault="002E5DF6" w:rsidP="00E83846">
      <w:pPr>
        <w:pStyle w:val="MMTopic1"/>
        <w:spacing w:line="0" w:lineRule="atLeast"/>
        <w:rPr>
          <w:rFonts w:ascii="Meiryo UI" w:eastAsia="Meiryo UI" w:hAnsi="Meiryo UI"/>
        </w:rPr>
      </w:pPr>
      <w:r w:rsidRPr="00E83846">
        <w:rPr>
          <w:rFonts w:ascii="Meiryo UI" w:eastAsia="Meiryo UI" w:hAnsi="Meiryo UI"/>
          <w:noProof/>
        </w:rPr>
        <w:drawing>
          <wp:inline distT="0" distB="0" distL="0" distR="0" wp14:anchorId="75ACEBCC" wp14:editId="5366AC9F">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3"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E83846">
        <w:rPr>
          <w:rFonts w:ascii="Meiryo UI" w:eastAsia="Meiryo UI" w:hAnsi="Meiryo UI"/>
        </w:rPr>
        <w:t xml:space="preserve"> 図書館サービスシステムとして何を目指すか？</w:t>
      </w:r>
    </w:p>
    <w:p w14:paraId="1D0AF99A" w14:textId="76D0991E" w:rsidR="002E5DF6" w:rsidRPr="00E83846" w:rsidRDefault="002E5DF6" w:rsidP="00E83846">
      <w:pPr>
        <w:pStyle w:val="MMTopic2"/>
        <w:spacing w:line="0" w:lineRule="atLeast"/>
        <w:rPr>
          <w:rFonts w:ascii="Meiryo UI" w:eastAsia="Meiryo UI" w:hAnsi="Meiryo UI"/>
        </w:rPr>
      </w:pPr>
      <w:r w:rsidRPr="00E83846">
        <w:rPr>
          <w:rFonts w:ascii="Meiryo UI" w:eastAsia="Meiryo UI" w:hAnsi="Meiryo UI"/>
        </w:rPr>
        <w:t>理念・目標（？）</w:t>
      </w:r>
    </w:p>
    <w:p w14:paraId="3B8F02F1" w14:textId="17718E12" w:rsidR="002E5DF6" w:rsidRPr="00E83846" w:rsidRDefault="002E5DF6" w:rsidP="00E83846">
      <w:pPr>
        <w:pStyle w:val="MMTopic3"/>
        <w:spacing w:line="0" w:lineRule="atLeast"/>
        <w:ind w:left="840"/>
        <w:rPr>
          <w:rFonts w:ascii="Meiryo UI" w:eastAsia="Meiryo UI" w:hAnsi="Meiryo UI"/>
        </w:rPr>
      </w:pPr>
      <w:r w:rsidRPr="00E83846">
        <w:rPr>
          <w:rFonts w:ascii="Meiryo UI" w:eastAsia="Meiryo UI" w:hAnsi="Meiryo UI"/>
        </w:rPr>
        <w:t>理念</w:t>
      </w:r>
    </w:p>
    <w:p w14:paraId="7A64059A" w14:textId="7D95522A" w:rsidR="002E5DF6" w:rsidRPr="00E83846" w:rsidRDefault="002E5DF6" w:rsidP="00E83846">
      <w:pPr>
        <w:pStyle w:val="MMTopic4"/>
        <w:spacing w:line="0" w:lineRule="atLeast"/>
        <w:ind w:left="840"/>
        <w:rPr>
          <w:rFonts w:ascii="Meiryo UI" w:eastAsia="Meiryo UI" w:hAnsi="Meiryo UI"/>
        </w:rPr>
      </w:pPr>
      <w:r w:rsidRPr="00E83846">
        <w:rPr>
          <w:rFonts w:ascii="Meiryo UI" w:eastAsia="Meiryo UI" w:hAnsi="Meiryo UI"/>
        </w:rPr>
        <w:t>新たな知識の創造と還流</w:t>
      </w:r>
    </w:p>
    <w:p w14:paraId="647E215F" w14:textId="217708E2" w:rsidR="002E5DF6" w:rsidRPr="00E83846" w:rsidRDefault="002E5DF6" w:rsidP="00E83846">
      <w:pPr>
        <w:pStyle w:val="MMTopic4"/>
        <w:spacing w:line="0" w:lineRule="atLeast"/>
        <w:ind w:left="840"/>
        <w:rPr>
          <w:rFonts w:ascii="Meiryo UI" w:eastAsia="Meiryo UI" w:hAnsi="Meiryo UI"/>
        </w:rPr>
      </w:pPr>
      <w:r w:rsidRPr="00E83846">
        <w:rPr>
          <w:rFonts w:ascii="Meiryo UI" w:eastAsia="Meiryo UI" w:hAnsi="Meiryo UI"/>
        </w:rPr>
        <w:t>社会・経済的な価値の創出</w:t>
      </w:r>
    </w:p>
    <w:p w14:paraId="6E9C7AEC" w14:textId="0ED1B81D" w:rsidR="002E5DF6" w:rsidRPr="00E83846" w:rsidRDefault="002E5DF6" w:rsidP="00E83846">
      <w:pPr>
        <w:pStyle w:val="MMTopic3"/>
        <w:spacing w:line="0" w:lineRule="atLeast"/>
        <w:ind w:left="840"/>
        <w:rPr>
          <w:rFonts w:ascii="Meiryo UI" w:eastAsia="Meiryo UI" w:hAnsi="Meiryo UI"/>
        </w:rPr>
      </w:pPr>
      <w:r w:rsidRPr="00E83846">
        <w:rPr>
          <w:rFonts w:ascii="Meiryo UI" w:eastAsia="Meiryo UI" w:hAnsi="Meiryo UI"/>
        </w:rPr>
        <w:t>文献情報検索から事実検索へ</w:t>
      </w:r>
    </w:p>
    <w:p w14:paraId="1E90DF25" w14:textId="7B49E755" w:rsidR="002E5DF6" w:rsidRPr="00E83846" w:rsidRDefault="002E5DF6" w:rsidP="00E83846">
      <w:pPr>
        <w:pStyle w:val="MMTopic4"/>
        <w:spacing w:line="0" w:lineRule="atLeast"/>
        <w:ind w:left="840"/>
        <w:rPr>
          <w:rFonts w:ascii="Meiryo UI" w:eastAsia="Meiryo UI" w:hAnsi="Meiryo UI"/>
        </w:rPr>
      </w:pPr>
      <w:r w:rsidRPr="00E83846">
        <w:rPr>
          <w:rFonts w:ascii="Meiryo UI" w:eastAsia="Meiryo UI" w:hAnsi="Meiryo UI"/>
        </w:rPr>
        <w:t>レファレンスサービスにおいて、 「どの本に書いてある」ではなく「信頼性の高い情報は、 どの本のどこにどのように書いてあるので、 質問の解答は何々である」</w:t>
      </w:r>
    </w:p>
    <w:p w14:paraId="5D3CAA7A" w14:textId="6C0722BB" w:rsidR="002E5DF6" w:rsidRPr="00E83846" w:rsidRDefault="002E5DF6" w:rsidP="00E83846">
      <w:pPr>
        <w:pStyle w:val="MMTopic2"/>
        <w:spacing w:line="0" w:lineRule="atLeast"/>
        <w:rPr>
          <w:rFonts w:ascii="Meiryo UI" w:eastAsia="Meiryo UI" w:hAnsi="Meiryo UI"/>
        </w:rPr>
      </w:pPr>
      <w:r w:rsidRPr="00E83846">
        <w:rPr>
          <w:rFonts w:ascii="Meiryo UI" w:eastAsia="Meiryo UI" w:hAnsi="Meiryo UI"/>
        </w:rPr>
        <w:t>何をするサービスか（サービス要件）</w:t>
      </w:r>
    </w:p>
    <w:p w14:paraId="68CC5C8A" w14:textId="3D31E479" w:rsidR="002E5DF6" w:rsidRPr="00E83846" w:rsidRDefault="002E5DF6" w:rsidP="00E83846">
      <w:pPr>
        <w:pStyle w:val="MMTopic3"/>
        <w:spacing w:line="0" w:lineRule="atLeast"/>
        <w:ind w:left="840"/>
        <w:rPr>
          <w:rFonts w:ascii="Meiryo UI" w:eastAsia="Meiryo UI" w:hAnsi="Meiryo UI"/>
        </w:rPr>
      </w:pPr>
      <w:r w:rsidRPr="00E83846">
        <w:rPr>
          <w:rFonts w:ascii="Meiryo UI" w:eastAsia="Meiryo UI" w:hAnsi="Meiryo UI"/>
        </w:rPr>
        <w:t>デジタルアーカイブジャパンの一員としてデジタルコンテンツを蓄積し、 デジタルアーカイブジャパンを活用して、 利用者からのレファレンスに対して事実に基づいた的確な情報を回答する</w:t>
      </w:r>
    </w:p>
    <w:p w14:paraId="3E16D472" w14:textId="2ADB6D91" w:rsidR="002E5DF6" w:rsidRPr="00E83846" w:rsidRDefault="002E5DF6" w:rsidP="00E83846">
      <w:pPr>
        <w:pStyle w:val="MMTopic3"/>
        <w:spacing w:line="0" w:lineRule="atLeast"/>
        <w:ind w:left="840"/>
        <w:rPr>
          <w:rFonts w:ascii="Meiryo UI" w:eastAsia="Meiryo UI" w:hAnsi="Meiryo UI"/>
        </w:rPr>
      </w:pPr>
      <w:r w:rsidRPr="00E83846">
        <w:rPr>
          <w:rFonts w:ascii="Meiryo UI" w:eastAsia="Meiryo UI" w:hAnsi="Meiryo UI"/>
        </w:rPr>
        <w:t>レファレンスに必要な情報の蓄積</w:t>
      </w:r>
    </w:p>
    <w:p w14:paraId="3F071397" w14:textId="1D629F59" w:rsidR="002E5DF6" w:rsidRPr="00E83846" w:rsidRDefault="002E5DF6" w:rsidP="00E83846">
      <w:pPr>
        <w:pStyle w:val="MMTopic4"/>
        <w:spacing w:line="0" w:lineRule="atLeast"/>
        <w:ind w:left="840"/>
        <w:rPr>
          <w:rFonts w:ascii="Meiryo UI" w:eastAsia="Meiryo UI" w:hAnsi="Meiryo UI"/>
        </w:rPr>
      </w:pPr>
      <w:r w:rsidRPr="00E83846">
        <w:rPr>
          <w:rFonts w:ascii="Meiryo UI" w:eastAsia="Meiryo UI" w:hAnsi="Meiryo UI"/>
        </w:rPr>
        <w:lastRenderedPageBreak/>
        <w:t>図書館等において精緻に作成された過去のレファレンス事例、 辞書、 書誌データを教師データとしてAIに投入する</w:t>
      </w:r>
    </w:p>
    <w:p w14:paraId="6B87D905" w14:textId="15EF9AA8" w:rsidR="002E5DF6" w:rsidRPr="00E83846" w:rsidRDefault="002E5DF6" w:rsidP="00E83846">
      <w:pPr>
        <w:pStyle w:val="MMTopic3"/>
        <w:spacing w:line="0" w:lineRule="atLeast"/>
        <w:ind w:left="840"/>
        <w:rPr>
          <w:rFonts w:ascii="Meiryo UI" w:eastAsia="Meiryo UI" w:hAnsi="Meiryo UI"/>
        </w:rPr>
      </w:pPr>
      <w:r w:rsidRPr="00E83846">
        <w:rPr>
          <w:rFonts w:ascii="Meiryo UI" w:eastAsia="Meiryo UI" w:hAnsi="Meiryo UI"/>
        </w:rPr>
        <w:t>利用者からのレファレンスに対して回答</w:t>
      </w:r>
    </w:p>
    <w:p w14:paraId="240CE491" w14:textId="04977E99" w:rsidR="002E5DF6" w:rsidRPr="00E83846" w:rsidRDefault="002E5DF6" w:rsidP="00E83846">
      <w:pPr>
        <w:pStyle w:val="MMTopic4"/>
        <w:spacing w:line="0" w:lineRule="atLeast"/>
        <w:ind w:left="840"/>
        <w:rPr>
          <w:rFonts w:ascii="Meiryo UI" w:eastAsia="Meiryo UI" w:hAnsi="Meiryo UI"/>
        </w:rPr>
      </w:pPr>
      <w:r w:rsidRPr="00E83846">
        <w:rPr>
          <w:rFonts w:ascii="Meiryo UI" w:eastAsia="Meiryo UI" w:hAnsi="Meiryo UI"/>
        </w:rPr>
        <w:t>利用者からの問合わせに対して、 AIシステムを活用して、 可能な限り「事実情報」を提供する</w:t>
      </w:r>
    </w:p>
    <w:p w14:paraId="42E06902" w14:textId="66734BCE" w:rsidR="002E5DF6" w:rsidRPr="00E83846" w:rsidRDefault="002E5DF6" w:rsidP="00E83846">
      <w:pPr>
        <w:pStyle w:val="MMTopic4"/>
        <w:spacing w:line="0" w:lineRule="atLeast"/>
        <w:ind w:left="840"/>
        <w:rPr>
          <w:rFonts w:ascii="Meiryo UI" w:eastAsia="Meiryo UI" w:hAnsi="Meiryo UI"/>
        </w:rPr>
      </w:pPr>
      <w:r w:rsidRPr="00E83846">
        <w:rPr>
          <w:rFonts w:ascii="Meiryo UI" w:eastAsia="Meiryo UI" w:hAnsi="Meiryo UI"/>
        </w:rPr>
        <w:t>利用者からの問合わせに対して、 参考になりそうな文献候補を提示する</w:t>
      </w:r>
    </w:p>
    <w:p w14:paraId="70301C2A" w14:textId="485F2D89" w:rsidR="002E5DF6" w:rsidRPr="00E83846" w:rsidRDefault="002E5DF6" w:rsidP="00E83846">
      <w:pPr>
        <w:pStyle w:val="MMTopic4"/>
        <w:spacing w:line="0" w:lineRule="atLeast"/>
        <w:ind w:left="840"/>
        <w:rPr>
          <w:rFonts w:ascii="Meiryo UI" w:eastAsia="Meiryo UI" w:hAnsi="Meiryo UI"/>
        </w:rPr>
      </w:pPr>
      <w:r w:rsidRPr="00E83846">
        <w:rPr>
          <w:rFonts w:ascii="Meiryo UI" w:eastAsia="Meiryo UI" w:hAnsi="Meiryo UI"/>
        </w:rPr>
        <w:t>その文献候補の所蔵先へ案内する</w:t>
      </w:r>
    </w:p>
    <w:p w14:paraId="0662AC9A" w14:textId="77CAB004" w:rsidR="002E5DF6" w:rsidRPr="00E83846" w:rsidRDefault="002E5DF6" w:rsidP="00E83846">
      <w:pPr>
        <w:pStyle w:val="MMTopic5"/>
        <w:spacing w:line="0" w:lineRule="atLeast"/>
        <w:ind w:left="1680"/>
        <w:rPr>
          <w:rFonts w:ascii="Meiryo UI" w:eastAsia="Meiryo UI" w:hAnsi="Meiryo UI"/>
        </w:rPr>
      </w:pPr>
      <w:r w:rsidRPr="00E83846">
        <w:rPr>
          <w:rFonts w:ascii="Meiryo UI" w:eastAsia="Meiryo UI" w:hAnsi="Meiryo UI"/>
        </w:rPr>
        <w:t>デジタル化された情報があれば、 閲覧サービスまでナビゲート</w:t>
      </w:r>
    </w:p>
    <w:p w14:paraId="35CF7401" w14:textId="4D48DF1F" w:rsidR="002E5DF6" w:rsidRPr="00E83846" w:rsidRDefault="002E5DF6" w:rsidP="00E83846">
      <w:pPr>
        <w:pStyle w:val="MMTopic5"/>
        <w:spacing w:line="0" w:lineRule="atLeast"/>
        <w:ind w:left="1680"/>
        <w:rPr>
          <w:rFonts w:ascii="Meiryo UI" w:eastAsia="Meiryo UI" w:hAnsi="Meiryo UI"/>
        </w:rPr>
      </w:pPr>
      <w:r w:rsidRPr="00E83846">
        <w:rPr>
          <w:rFonts w:ascii="Meiryo UI" w:eastAsia="Meiryo UI" w:hAnsi="Meiryo UI"/>
        </w:rPr>
        <w:t>デジタル化された情報がなければ、 貸出、 購入サービスへナビゲート</w:t>
      </w:r>
    </w:p>
    <w:p w14:paraId="7FA47536" w14:textId="7E22C03D" w:rsidR="002E5DF6" w:rsidRPr="00E83846" w:rsidRDefault="002E5DF6" w:rsidP="00E83846">
      <w:pPr>
        <w:pStyle w:val="MMTopic2"/>
        <w:spacing w:line="0" w:lineRule="atLeast"/>
        <w:rPr>
          <w:rFonts w:ascii="Meiryo UI" w:eastAsia="Meiryo UI" w:hAnsi="Meiryo UI"/>
        </w:rPr>
      </w:pPr>
      <w:r w:rsidRPr="00E83846">
        <w:rPr>
          <w:rFonts w:ascii="Meiryo UI" w:eastAsia="Meiryo UI" w:hAnsi="Meiryo UI"/>
        </w:rPr>
        <w:t>これにより何がどのように良くなるか（事前評価）</w:t>
      </w:r>
    </w:p>
    <w:p w14:paraId="1635F2FA" w14:textId="41C8EB50" w:rsidR="002E5DF6" w:rsidRPr="00E83846" w:rsidRDefault="002E5DF6" w:rsidP="00E83846">
      <w:pPr>
        <w:pStyle w:val="MMTopic3"/>
        <w:spacing w:line="0" w:lineRule="atLeast"/>
        <w:ind w:left="840"/>
        <w:rPr>
          <w:rFonts w:ascii="Meiryo UI" w:eastAsia="Meiryo UI" w:hAnsi="Meiryo UI"/>
        </w:rPr>
      </w:pPr>
      <w:r w:rsidRPr="00E83846">
        <w:rPr>
          <w:rFonts w:ascii="Meiryo UI" w:eastAsia="Meiryo UI" w:hAnsi="Meiryo UI"/>
        </w:rPr>
        <w:t>利用者が信頼性が高く、 より的確な情報を入手できるようにする？</w:t>
      </w:r>
    </w:p>
    <w:p w14:paraId="53F844BD" w14:textId="0851509A" w:rsidR="002E5DF6" w:rsidRPr="00E83846" w:rsidRDefault="002E5DF6" w:rsidP="00E83846">
      <w:pPr>
        <w:pStyle w:val="MMTopic3"/>
        <w:spacing w:line="0" w:lineRule="atLeast"/>
        <w:ind w:left="840"/>
        <w:rPr>
          <w:rFonts w:ascii="Meiryo UI" w:eastAsia="Meiryo UI" w:hAnsi="Meiryo UI"/>
        </w:rPr>
      </w:pPr>
      <w:r w:rsidRPr="00E83846">
        <w:rPr>
          <w:rFonts w:ascii="Meiryo UI" w:eastAsia="Meiryo UI" w:hAnsi="Meiryo UI"/>
        </w:rPr>
        <w:t>利用者が入手した情報によって、 知識の再生産をするための工数、 経費を削減する？</w:t>
      </w:r>
    </w:p>
    <w:p w14:paraId="328DC956" w14:textId="191BA93B" w:rsidR="002E5DF6" w:rsidRPr="00E83846" w:rsidRDefault="002E5DF6" w:rsidP="00E83846">
      <w:pPr>
        <w:pStyle w:val="MMTopic2"/>
        <w:spacing w:line="0" w:lineRule="atLeast"/>
        <w:rPr>
          <w:rFonts w:ascii="Meiryo UI" w:eastAsia="Meiryo UI" w:hAnsi="Meiryo UI"/>
        </w:rPr>
      </w:pPr>
      <w:r w:rsidRPr="00E83846">
        <w:rPr>
          <w:rFonts w:ascii="Meiryo UI" w:eastAsia="Meiryo UI" w:hAnsi="Meiryo UI"/>
        </w:rPr>
        <w:t>業務とシステムはどのように分担してサービスを構築するか</w:t>
      </w:r>
    </w:p>
    <w:p w14:paraId="5537EA97" w14:textId="012E9195" w:rsidR="002E5DF6" w:rsidRPr="00E83846" w:rsidRDefault="002E5DF6" w:rsidP="00E83846">
      <w:pPr>
        <w:pStyle w:val="MMTopic3"/>
        <w:spacing w:line="0" w:lineRule="atLeast"/>
        <w:ind w:left="840"/>
        <w:rPr>
          <w:rFonts w:ascii="Meiryo UI" w:eastAsia="Meiryo UI" w:hAnsi="Meiryo UI"/>
        </w:rPr>
      </w:pPr>
      <w:r w:rsidRPr="00E83846">
        <w:rPr>
          <w:rFonts w:ascii="Meiryo UI" w:eastAsia="Meiryo UI" w:hAnsi="Meiryo UI"/>
        </w:rPr>
        <w:t>サービス全体概要（ユースケース図、 データフローダイアグラム（DFD）、 エンティティリレーション図（ER図））</w:t>
      </w:r>
    </w:p>
    <w:p w14:paraId="7293B4C0" w14:textId="7B55A8E4" w:rsidR="002E5DF6" w:rsidRPr="00E83846" w:rsidRDefault="002E5DF6" w:rsidP="00E83846">
      <w:pPr>
        <w:pStyle w:val="MMTopic3"/>
        <w:spacing w:line="0" w:lineRule="atLeast"/>
        <w:ind w:left="840"/>
        <w:rPr>
          <w:rFonts w:ascii="Meiryo UI" w:eastAsia="Meiryo UI" w:hAnsi="Meiryo UI"/>
        </w:rPr>
      </w:pPr>
      <w:r w:rsidRPr="00E83846">
        <w:rPr>
          <w:rFonts w:ascii="Meiryo UI" w:eastAsia="Meiryo UI" w:hAnsi="Meiryo UI"/>
        </w:rPr>
        <w:t>レファレンスに必要な情報の蓄積</w:t>
      </w:r>
    </w:p>
    <w:p w14:paraId="203D271E" w14:textId="11CAC18B" w:rsidR="002E5DF6" w:rsidRPr="00E83846" w:rsidRDefault="002E5DF6" w:rsidP="00E83846">
      <w:pPr>
        <w:pStyle w:val="MMTopic4"/>
        <w:spacing w:line="0" w:lineRule="atLeast"/>
        <w:ind w:left="840"/>
        <w:rPr>
          <w:rFonts w:ascii="Meiryo UI" w:eastAsia="Meiryo UI" w:hAnsi="Meiryo UI"/>
        </w:rPr>
      </w:pPr>
      <w:r w:rsidRPr="00E83846">
        <w:rPr>
          <w:rFonts w:ascii="Meiryo UI" w:eastAsia="Meiryo UI" w:hAnsi="Meiryo UI"/>
        </w:rPr>
        <w:t>自館しか所蔵していない貴重な資料の可視化 （デジタル化、 電子書籍化、 本文テキスト化、 メタデータ付与）</w:t>
      </w:r>
    </w:p>
    <w:p w14:paraId="2A6FAA85" w14:textId="676A8549" w:rsidR="002E5DF6" w:rsidRPr="00E83846" w:rsidRDefault="002E5DF6" w:rsidP="00E83846">
      <w:pPr>
        <w:pStyle w:val="MMTopic4"/>
        <w:spacing w:line="0" w:lineRule="atLeast"/>
        <w:ind w:left="840"/>
        <w:rPr>
          <w:rFonts w:ascii="Meiryo UI" w:eastAsia="Meiryo UI" w:hAnsi="Meiryo UI"/>
        </w:rPr>
      </w:pPr>
      <w:r w:rsidRPr="00E83846">
        <w:rPr>
          <w:rFonts w:ascii="Meiryo UI" w:eastAsia="Meiryo UI" w:hAnsi="Meiryo UI"/>
        </w:rPr>
        <w:t>自館しか所蔵していない貴重な資料の知識化 （人もしくはAIシステムで組織化）</w:t>
      </w:r>
    </w:p>
    <w:p w14:paraId="7C882B77" w14:textId="5732ACCE" w:rsidR="002E5DF6" w:rsidRPr="00E83846" w:rsidRDefault="002E5DF6" w:rsidP="00E83846">
      <w:pPr>
        <w:pStyle w:val="MMTopic4"/>
        <w:spacing w:line="0" w:lineRule="atLeast"/>
        <w:ind w:left="840"/>
        <w:rPr>
          <w:rFonts w:ascii="Meiryo UI" w:eastAsia="Meiryo UI" w:hAnsi="Meiryo UI"/>
        </w:rPr>
      </w:pPr>
      <w:r w:rsidRPr="00E83846">
        <w:rPr>
          <w:rFonts w:ascii="Meiryo UI" w:eastAsia="Meiryo UI" w:hAnsi="Meiryo UI"/>
        </w:rPr>
        <w:t>他機関が提供する資料と併せて知識として統合利用化 （Japanサーチ等のサービスの利用）</w:t>
      </w:r>
    </w:p>
    <w:p w14:paraId="4E1C4D53" w14:textId="636EB7BB" w:rsidR="004F612A" w:rsidRPr="00E83846" w:rsidRDefault="004F612A" w:rsidP="00E83846">
      <w:pPr>
        <w:pStyle w:val="MMTopic3"/>
        <w:spacing w:line="0" w:lineRule="atLeast"/>
        <w:ind w:left="840"/>
        <w:rPr>
          <w:rFonts w:ascii="Meiryo UI" w:eastAsia="Meiryo UI" w:hAnsi="Meiryo UI"/>
        </w:rPr>
      </w:pPr>
      <w:r w:rsidRPr="00E83846">
        <w:rPr>
          <w:rFonts w:ascii="Meiryo UI" w:eastAsia="Meiryo UI" w:hAnsi="Meiryo UI"/>
        </w:rPr>
        <w:t>利用者からのレファレンスに対して回答</w:t>
      </w:r>
    </w:p>
    <w:p w14:paraId="298B7DB1" w14:textId="2A29C163" w:rsidR="004F612A" w:rsidRPr="00E83846" w:rsidRDefault="004F612A" w:rsidP="00E83846">
      <w:pPr>
        <w:pStyle w:val="MMTopic4"/>
        <w:spacing w:line="0" w:lineRule="atLeast"/>
        <w:ind w:left="840"/>
        <w:rPr>
          <w:rFonts w:ascii="Meiryo UI" w:eastAsia="Meiryo UI" w:hAnsi="Meiryo UI"/>
        </w:rPr>
      </w:pPr>
      <w:r w:rsidRPr="00E83846">
        <w:rPr>
          <w:rFonts w:ascii="Meiryo UI" w:eastAsia="Meiryo UI" w:hAnsi="Meiryo UI"/>
        </w:rPr>
        <w:lastRenderedPageBreak/>
        <w:t>入力機能（GUI）</w:t>
      </w:r>
    </w:p>
    <w:p w14:paraId="1EECAFF5" w14:textId="6CC230B5" w:rsidR="004F612A" w:rsidRPr="00E83846" w:rsidRDefault="004F612A" w:rsidP="00E83846">
      <w:pPr>
        <w:pStyle w:val="MMTopic5"/>
        <w:spacing w:line="0" w:lineRule="atLeast"/>
        <w:ind w:left="1680"/>
        <w:rPr>
          <w:rFonts w:ascii="Meiryo UI" w:eastAsia="Meiryo UI" w:hAnsi="Meiryo UI"/>
        </w:rPr>
      </w:pPr>
      <w:r w:rsidRPr="00E83846">
        <w:rPr>
          <w:rFonts w:ascii="Meiryo UI" w:eastAsia="Meiryo UI" w:hAnsi="Meiryo UI"/>
        </w:rPr>
        <w:t>利用者からの問い合わせを、 キーワードのみならず、 自然言語で受け付けられるようにする</w:t>
      </w:r>
    </w:p>
    <w:p w14:paraId="70D38D8E" w14:textId="053918AF" w:rsidR="004F612A" w:rsidRPr="00E83846" w:rsidRDefault="004F612A" w:rsidP="00E83846">
      <w:pPr>
        <w:pStyle w:val="MMTopic4"/>
        <w:spacing w:line="0" w:lineRule="atLeast"/>
        <w:ind w:left="840"/>
        <w:rPr>
          <w:rFonts w:ascii="Meiryo UI" w:eastAsia="Meiryo UI" w:hAnsi="Meiryo UI"/>
        </w:rPr>
      </w:pPr>
      <w:r w:rsidRPr="00E83846">
        <w:rPr>
          <w:rFonts w:ascii="Meiryo UI" w:eastAsia="Meiryo UI" w:hAnsi="Meiryo UI"/>
        </w:rPr>
        <w:t>処理する機能</w:t>
      </w:r>
    </w:p>
    <w:p w14:paraId="7A74B6BB" w14:textId="27E15B6E" w:rsidR="004F612A" w:rsidRPr="00E83846" w:rsidRDefault="004F612A" w:rsidP="00E83846">
      <w:pPr>
        <w:pStyle w:val="MMTopic5"/>
        <w:spacing w:line="0" w:lineRule="atLeast"/>
        <w:ind w:left="1680"/>
        <w:rPr>
          <w:rFonts w:ascii="Meiryo UI" w:eastAsia="Meiryo UI" w:hAnsi="Meiryo UI"/>
        </w:rPr>
      </w:pPr>
      <w:r w:rsidRPr="00E83846">
        <w:rPr>
          <w:rFonts w:ascii="Meiryo UI" w:eastAsia="Meiryo UI" w:hAnsi="Meiryo UI"/>
        </w:rPr>
        <w:t>キーワード、 文脈から、 統合利用化された知識を検索し、 内容を取り出す</w:t>
      </w:r>
    </w:p>
    <w:p w14:paraId="0B7D4C74" w14:textId="25429C5E" w:rsidR="004F612A" w:rsidRPr="00E83846" w:rsidRDefault="004F612A" w:rsidP="00E83846">
      <w:pPr>
        <w:pStyle w:val="MMTopic4"/>
        <w:spacing w:line="0" w:lineRule="atLeast"/>
        <w:ind w:left="840"/>
        <w:rPr>
          <w:rFonts w:ascii="Meiryo UI" w:eastAsia="Meiryo UI" w:hAnsi="Meiryo UI"/>
        </w:rPr>
      </w:pPr>
      <w:r w:rsidRPr="00E83846">
        <w:rPr>
          <w:rFonts w:ascii="Meiryo UI" w:eastAsia="Meiryo UI" w:hAnsi="Meiryo UI"/>
        </w:rPr>
        <w:t>出力機能（GUI）</w:t>
      </w:r>
    </w:p>
    <w:p w14:paraId="077589B5" w14:textId="3CFBE232" w:rsidR="004F612A" w:rsidRPr="00E83846" w:rsidRDefault="004F612A" w:rsidP="00E83846">
      <w:pPr>
        <w:pStyle w:val="MMTopic5"/>
        <w:spacing w:line="0" w:lineRule="atLeast"/>
        <w:ind w:left="1680"/>
        <w:rPr>
          <w:rFonts w:ascii="Meiryo UI" w:eastAsia="Meiryo UI" w:hAnsi="Meiryo UI"/>
        </w:rPr>
      </w:pPr>
      <w:r w:rsidRPr="00E83846">
        <w:rPr>
          <w:rFonts w:ascii="Meiryo UI" w:eastAsia="Meiryo UI" w:hAnsi="Meiryo UI"/>
        </w:rPr>
        <w:t>問い合わせに対して事実が明確な場合は、 その事実内容の紹介する</w:t>
      </w:r>
    </w:p>
    <w:p w14:paraId="26217E12" w14:textId="6549650E" w:rsidR="004F612A" w:rsidRPr="00E83846" w:rsidRDefault="004F612A" w:rsidP="00E83846">
      <w:pPr>
        <w:pStyle w:val="MMTopic5"/>
        <w:spacing w:line="0" w:lineRule="atLeast"/>
        <w:ind w:left="1680"/>
        <w:rPr>
          <w:rFonts w:ascii="Meiryo UI" w:eastAsia="Meiryo UI" w:hAnsi="Meiryo UI"/>
        </w:rPr>
      </w:pPr>
      <w:r w:rsidRPr="00E83846">
        <w:rPr>
          <w:rFonts w:ascii="Meiryo UI" w:eastAsia="Meiryo UI" w:hAnsi="Meiryo UI"/>
        </w:rPr>
        <w:t>問い合わせに関連した記述された参考文献があれば、 その文献の記述部分を紹介する</w:t>
      </w:r>
    </w:p>
    <w:p w14:paraId="4BB6AE6A" w14:textId="5C9623A6" w:rsidR="004F612A" w:rsidRPr="00E83846" w:rsidRDefault="004F612A" w:rsidP="00E83846">
      <w:pPr>
        <w:pStyle w:val="MMTopic5"/>
        <w:spacing w:line="0" w:lineRule="atLeast"/>
        <w:ind w:left="1680"/>
        <w:rPr>
          <w:rFonts w:ascii="Meiryo UI" w:eastAsia="Meiryo UI" w:hAnsi="Meiryo UI"/>
        </w:rPr>
      </w:pPr>
      <w:r w:rsidRPr="00E83846">
        <w:rPr>
          <w:rFonts w:ascii="Meiryo UI" w:eastAsia="Meiryo UI" w:hAnsi="Meiryo UI"/>
        </w:rPr>
        <w:t>問い合わせに関連した参考文献の候補と所蔵場所を紹介する</w:t>
      </w:r>
    </w:p>
    <w:p w14:paraId="06E2739F" w14:textId="46C1C419" w:rsidR="004F612A" w:rsidRPr="00E83846" w:rsidRDefault="004F612A" w:rsidP="00E83846">
      <w:pPr>
        <w:pStyle w:val="MMTopic1"/>
        <w:spacing w:line="0" w:lineRule="atLeast"/>
        <w:rPr>
          <w:rFonts w:ascii="Meiryo UI" w:eastAsia="Meiryo UI" w:hAnsi="Meiryo UI"/>
        </w:rPr>
      </w:pPr>
      <w:r w:rsidRPr="00E83846">
        <w:rPr>
          <w:rFonts w:ascii="Meiryo UI" w:eastAsia="Meiryo UI" w:hAnsi="Meiryo UI"/>
          <w:noProof/>
        </w:rPr>
        <w:drawing>
          <wp:inline distT="0" distB="0" distL="0" distR="0" wp14:anchorId="4B53B004" wp14:editId="296A802C">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3"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E83846">
        <w:rPr>
          <w:rFonts w:ascii="Meiryo UI" w:eastAsia="Meiryo UI" w:hAnsi="Meiryo UI"/>
        </w:rPr>
        <w:t xml:space="preserve"> 5～10年後に適用するシステムのイメージ</w:t>
      </w:r>
    </w:p>
    <w:p w14:paraId="128CC761" w14:textId="79651242" w:rsidR="004F612A" w:rsidRPr="00E83846" w:rsidRDefault="004F612A" w:rsidP="00E83846">
      <w:pPr>
        <w:pStyle w:val="MMTopic2"/>
        <w:spacing w:line="0" w:lineRule="atLeast"/>
        <w:rPr>
          <w:rFonts w:ascii="Meiryo UI" w:eastAsia="Meiryo UI" w:hAnsi="Meiryo UI"/>
        </w:rPr>
      </w:pPr>
      <w:r w:rsidRPr="00E83846">
        <w:rPr>
          <w:rFonts w:ascii="Meiryo UI" w:eastAsia="Meiryo UI" w:hAnsi="Meiryo UI"/>
        </w:rPr>
        <w:t>Subtopic</w:t>
      </w:r>
    </w:p>
    <w:p w14:paraId="357A6D35" w14:textId="16668DD5" w:rsidR="004F612A" w:rsidRPr="00E83846" w:rsidRDefault="004F612A" w:rsidP="00E83846">
      <w:pPr>
        <w:pStyle w:val="MMTopic1"/>
        <w:spacing w:line="0" w:lineRule="atLeast"/>
        <w:rPr>
          <w:rFonts w:ascii="Meiryo UI" w:eastAsia="Meiryo UI" w:hAnsi="Meiryo UI"/>
        </w:rPr>
      </w:pPr>
      <w:r w:rsidRPr="00E83846">
        <w:rPr>
          <w:rFonts w:ascii="Meiryo UI" w:eastAsia="Meiryo UI" w:hAnsi="Meiryo UI"/>
          <w:noProof/>
        </w:rPr>
        <w:drawing>
          <wp:inline distT="0" distB="0" distL="0" distR="0" wp14:anchorId="313C13A5" wp14:editId="39F2068C">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3"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E83846">
        <w:rPr>
          <w:rFonts w:ascii="Meiryo UI" w:eastAsia="Meiryo UI" w:hAnsi="Meiryo UI"/>
        </w:rPr>
        <w:t xml:space="preserve"> 図書館サービスシステムでの人工知能の活用の可能性【作成中】</w:t>
      </w:r>
    </w:p>
    <w:p w14:paraId="775BDA8D" w14:textId="30999B0A" w:rsidR="004F612A" w:rsidRPr="00E83846" w:rsidRDefault="004F612A" w:rsidP="00E83846">
      <w:pPr>
        <w:pStyle w:val="MMTopic2"/>
        <w:spacing w:line="0" w:lineRule="atLeast"/>
        <w:rPr>
          <w:rFonts w:ascii="Meiryo UI" w:eastAsia="Meiryo UI" w:hAnsi="Meiryo UI"/>
        </w:rPr>
      </w:pPr>
      <w:r w:rsidRPr="00E83846">
        <w:rPr>
          <w:rFonts w:ascii="Meiryo UI" w:eastAsia="Meiryo UI" w:hAnsi="Meiryo UI"/>
        </w:rPr>
        <w:t>データ発生・データ収集</w:t>
      </w:r>
    </w:p>
    <w:p w14:paraId="0FDD91EC" w14:textId="56BBA7C9" w:rsidR="004F612A" w:rsidRPr="00E83846" w:rsidRDefault="004F612A" w:rsidP="00E83846">
      <w:pPr>
        <w:pStyle w:val="MMTopic3"/>
        <w:spacing w:line="0" w:lineRule="atLeast"/>
        <w:ind w:left="840"/>
        <w:rPr>
          <w:rFonts w:ascii="Meiryo UI" w:eastAsia="Meiryo UI" w:hAnsi="Meiryo UI"/>
        </w:rPr>
      </w:pPr>
      <w:r w:rsidRPr="00E83846">
        <w:rPr>
          <w:rFonts w:ascii="Meiryo UI" w:eastAsia="Meiryo UI" w:hAnsi="Meiryo UI"/>
        </w:rPr>
        <w:t>情報・データに関する事項</w:t>
      </w:r>
    </w:p>
    <w:p w14:paraId="7820C0ED" w14:textId="704B1E55" w:rsidR="004F612A" w:rsidRPr="00E83846" w:rsidRDefault="004F612A" w:rsidP="00E83846">
      <w:pPr>
        <w:pStyle w:val="MMTopic4"/>
        <w:spacing w:line="0" w:lineRule="atLeast"/>
        <w:ind w:left="840"/>
        <w:rPr>
          <w:rFonts w:ascii="Meiryo UI" w:eastAsia="Meiryo UI" w:hAnsi="Meiryo UI"/>
        </w:rPr>
      </w:pPr>
      <w:r w:rsidRPr="00E83846">
        <w:rPr>
          <w:rFonts w:ascii="Meiryo UI" w:eastAsia="Meiryo UI" w:hAnsi="Meiryo UI"/>
        </w:rPr>
        <w:t>永続的識別子</w:t>
      </w:r>
    </w:p>
    <w:p w14:paraId="0CD79D51" w14:textId="090CFF87" w:rsidR="004F612A" w:rsidRPr="00E83846" w:rsidRDefault="004F612A" w:rsidP="00E83846">
      <w:pPr>
        <w:pStyle w:val="MMTopic4"/>
        <w:spacing w:line="0" w:lineRule="atLeast"/>
        <w:ind w:left="840"/>
        <w:rPr>
          <w:rFonts w:ascii="Meiryo UI" w:eastAsia="Meiryo UI" w:hAnsi="Meiryo UI"/>
        </w:rPr>
      </w:pPr>
      <w:r w:rsidRPr="00E83846">
        <w:rPr>
          <w:rFonts w:ascii="Meiryo UI" w:eastAsia="Meiryo UI" w:hAnsi="Meiryo UI"/>
        </w:rPr>
        <w:t>メタデータ</w:t>
      </w:r>
    </w:p>
    <w:p w14:paraId="52B3872E" w14:textId="1086EA64" w:rsidR="004F612A" w:rsidRPr="00E83846" w:rsidRDefault="004F612A" w:rsidP="00E83846">
      <w:pPr>
        <w:pStyle w:val="MMTopic4"/>
        <w:spacing w:line="0" w:lineRule="atLeast"/>
        <w:ind w:left="840"/>
        <w:rPr>
          <w:rFonts w:ascii="Meiryo UI" w:eastAsia="Meiryo UI" w:hAnsi="Meiryo UI"/>
        </w:rPr>
      </w:pPr>
      <w:r w:rsidRPr="00E83846">
        <w:rPr>
          <w:rFonts w:ascii="Meiryo UI" w:eastAsia="Meiryo UI" w:hAnsi="Meiryo UI"/>
        </w:rPr>
        <w:t>目次・索引データ</w:t>
      </w:r>
    </w:p>
    <w:p w14:paraId="22DABF38" w14:textId="72BD480B" w:rsidR="004F612A" w:rsidRPr="00E83846" w:rsidRDefault="004F612A" w:rsidP="00E83846">
      <w:pPr>
        <w:pStyle w:val="MMTopic4"/>
        <w:spacing w:line="0" w:lineRule="atLeast"/>
        <w:ind w:left="840"/>
        <w:rPr>
          <w:rFonts w:ascii="Meiryo UI" w:eastAsia="Meiryo UI" w:hAnsi="Meiryo UI"/>
        </w:rPr>
      </w:pPr>
      <w:r w:rsidRPr="00E83846">
        <w:rPr>
          <w:rFonts w:ascii="Meiryo UI" w:eastAsia="Meiryo UI" w:hAnsi="Meiryo UI"/>
        </w:rPr>
        <w:t>関連データ</w:t>
      </w:r>
    </w:p>
    <w:p w14:paraId="6281B8EB" w14:textId="03ED80D8" w:rsidR="004F612A" w:rsidRPr="00E83846" w:rsidRDefault="004F612A" w:rsidP="00E83846">
      <w:pPr>
        <w:pStyle w:val="MMTopic4"/>
        <w:spacing w:line="0" w:lineRule="atLeast"/>
        <w:ind w:left="840"/>
        <w:rPr>
          <w:rFonts w:ascii="Meiryo UI" w:eastAsia="Meiryo UI" w:hAnsi="Meiryo UI"/>
        </w:rPr>
      </w:pPr>
      <w:r w:rsidRPr="00E83846">
        <w:rPr>
          <w:rFonts w:ascii="Meiryo UI" w:eastAsia="Meiryo UI" w:hAnsi="Meiryo UI"/>
        </w:rPr>
        <w:t>画像データ</w:t>
      </w:r>
    </w:p>
    <w:p w14:paraId="49748AE7" w14:textId="31CDEC29" w:rsidR="004F612A" w:rsidRPr="00E83846" w:rsidRDefault="004F612A" w:rsidP="00E83846">
      <w:pPr>
        <w:pStyle w:val="MMTopic4"/>
        <w:spacing w:line="0" w:lineRule="atLeast"/>
        <w:ind w:left="840"/>
        <w:rPr>
          <w:rFonts w:ascii="Meiryo UI" w:eastAsia="Meiryo UI" w:hAnsi="Meiryo UI"/>
        </w:rPr>
      </w:pPr>
      <w:r w:rsidRPr="00E83846">
        <w:rPr>
          <w:rFonts w:ascii="Meiryo UI" w:eastAsia="Meiryo UI" w:hAnsi="Meiryo UI"/>
        </w:rPr>
        <w:t>全文テキストデータ仕様</w:t>
      </w:r>
    </w:p>
    <w:p w14:paraId="43E9B244" w14:textId="086438D8" w:rsidR="004F612A" w:rsidRPr="00E83846" w:rsidRDefault="004F612A" w:rsidP="00E83846">
      <w:pPr>
        <w:pStyle w:val="MMTopic3"/>
        <w:spacing w:line="0" w:lineRule="atLeast"/>
        <w:ind w:left="840"/>
        <w:rPr>
          <w:rFonts w:ascii="Meiryo UI" w:eastAsia="Meiryo UI" w:hAnsi="Meiryo UI"/>
        </w:rPr>
      </w:pPr>
      <w:r w:rsidRPr="00E83846">
        <w:rPr>
          <w:rFonts w:ascii="Meiryo UI" w:eastAsia="Meiryo UI" w:hAnsi="Meiryo UI"/>
        </w:rPr>
        <w:lastRenderedPageBreak/>
        <w:t>創造的活動の成果物のデジタルコンテンツ構築</w:t>
      </w:r>
    </w:p>
    <w:p w14:paraId="07E55A5D" w14:textId="14845CA0" w:rsidR="004F612A" w:rsidRPr="00E83846" w:rsidRDefault="004F612A" w:rsidP="00E83846">
      <w:pPr>
        <w:pStyle w:val="MMTopic4"/>
        <w:spacing w:line="0" w:lineRule="atLeast"/>
        <w:ind w:left="840"/>
        <w:rPr>
          <w:rFonts w:ascii="Meiryo UI" w:eastAsia="Meiryo UI" w:hAnsi="Meiryo UI"/>
        </w:rPr>
      </w:pPr>
      <w:r w:rsidRPr="00E83846">
        <w:rPr>
          <w:rFonts w:ascii="Meiryo UI" w:eastAsia="Meiryo UI" w:hAnsi="Meiryo UI"/>
        </w:rPr>
        <w:t>原資料からのデジタル化</w:t>
      </w:r>
    </w:p>
    <w:p w14:paraId="34E23327" w14:textId="47F26581" w:rsidR="004F612A" w:rsidRPr="00E83846" w:rsidRDefault="004F612A" w:rsidP="00E83846">
      <w:pPr>
        <w:pStyle w:val="MMTopic5"/>
        <w:spacing w:line="0" w:lineRule="atLeast"/>
        <w:ind w:left="1680"/>
        <w:rPr>
          <w:rFonts w:ascii="Meiryo UI" w:eastAsia="Meiryo UI" w:hAnsi="Meiryo UI"/>
        </w:rPr>
      </w:pPr>
      <w:r w:rsidRPr="00E83846">
        <w:rPr>
          <w:rFonts w:ascii="Meiryo UI" w:eastAsia="Meiryo UI" w:hAnsi="Meiryo UI"/>
        </w:rPr>
        <w:t>デジタル化方法</w:t>
      </w:r>
    </w:p>
    <w:p w14:paraId="392CE0C1" w14:textId="4E5DDFAC" w:rsidR="004F612A" w:rsidRPr="00E83846" w:rsidRDefault="004F612A" w:rsidP="00E83846">
      <w:pPr>
        <w:pStyle w:val="MMTopic5"/>
        <w:spacing w:line="0" w:lineRule="atLeast"/>
        <w:ind w:left="1680"/>
        <w:rPr>
          <w:rFonts w:ascii="Meiryo UI" w:eastAsia="Meiryo UI" w:hAnsi="Meiryo UI"/>
        </w:rPr>
      </w:pPr>
      <w:r w:rsidRPr="00E83846">
        <w:rPr>
          <w:rFonts w:ascii="Meiryo UI" w:eastAsia="Meiryo UI" w:hAnsi="Meiryo UI"/>
        </w:rPr>
        <w:t>スキャニング方法</w:t>
      </w:r>
    </w:p>
    <w:p w14:paraId="025A9CF5" w14:textId="761EE756" w:rsidR="004F612A" w:rsidRPr="00E83846" w:rsidRDefault="004F612A" w:rsidP="00E83846">
      <w:pPr>
        <w:pStyle w:val="MMTopic5"/>
        <w:spacing w:line="0" w:lineRule="atLeast"/>
        <w:ind w:left="1680"/>
        <w:rPr>
          <w:rFonts w:ascii="Meiryo UI" w:eastAsia="Meiryo UI" w:hAnsi="Meiryo UI"/>
        </w:rPr>
      </w:pPr>
      <w:r w:rsidRPr="00E83846">
        <w:rPr>
          <w:rFonts w:ascii="Meiryo UI" w:eastAsia="Meiryo UI" w:hAnsi="Meiryo UI"/>
        </w:rPr>
        <w:t>品質検査仕様</w:t>
      </w:r>
    </w:p>
    <w:p w14:paraId="1A9DB9FE" w14:textId="6522A1F8" w:rsidR="004F612A" w:rsidRPr="00E83846" w:rsidRDefault="004F612A" w:rsidP="00E83846">
      <w:pPr>
        <w:pStyle w:val="MMTopic5"/>
        <w:spacing w:line="0" w:lineRule="atLeast"/>
        <w:ind w:left="1680"/>
        <w:rPr>
          <w:rFonts w:ascii="Meiryo UI" w:eastAsia="Meiryo UI" w:hAnsi="Meiryo UI"/>
        </w:rPr>
      </w:pPr>
      <w:r w:rsidRPr="00E83846">
        <w:rPr>
          <w:rFonts w:ascii="Meiryo UI" w:eastAsia="Meiryo UI" w:hAnsi="Meiryo UI"/>
        </w:rPr>
        <w:t>画像データ仕様</w:t>
      </w:r>
    </w:p>
    <w:p w14:paraId="7CACA040" w14:textId="00C021D4" w:rsidR="004F612A" w:rsidRPr="00E83846" w:rsidRDefault="004F612A" w:rsidP="00E83846">
      <w:pPr>
        <w:pStyle w:val="MMTopic5"/>
        <w:spacing w:line="0" w:lineRule="atLeast"/>
        <w:ind w:left="1680"/>
        <w:rPr>
          <w:rFonts w:ascii="Meiryo UI" w:eastAsia="Meiryo UI" w:hAnsi="Meiryo UI"/>
        </w:rPr>
      </w:pPr>
      <w:r w:rsidRPr="00E83846">
        <w:rPr>
          <w:rFonts w:ascii="Meiryo UI" w:eastAsia="Meiryo UI" w:hAnsi="Meiryo UI"/>
        </w:rPr>
        <w:t>コンテナ形式</w:t>
      </w:r>
    </w:p>
    <w:p w14:paraId="65DE6D06" w14:textId="002A20A0" w:rsidR="004F612A" w:rsidRPr="00E83846" w:rsidRDefault="004F612A" w:rsidP="00E83846">
      <w:pPr>
        <w:pStyle w:val="MMTopic5"/>
        <w:spacing w:line="0" w:lineRule="atLeast"/>
        <w:ind w:left="1680"/>
        <w:rPr>
          <w:rFonts w:ascii="Meiryo UI" w:eastAsia="Meiryo UI" w:hAnsi="Meiryo UI"/>
        </w:rPr>
      </w:pPr>
      <w:r w:rsidRPr="00E83846">
        <w:rPr>
          <w:rFonts w:ascii="Meiryo UI" w:eastAsia="Meiryo UI" w:hAnsi="Meiryo UI"/>
        </w:rPr>
        <w:t>メタデータ</w:t>
      </w:r>
    </w:p>
    <w:p w14:paraId="6B325C5C" w14:textId="67B3B7B5" w:rsidR="004F612A" w:rsidRPr="00E83846" w:rsidRDefault="004F612A" w:rsidP="00E83846">
      <w:pPr>
        <w:pStyle w:val="MMTopic5"/>
        <w:spacing w:line="0" w:lineRule="atLeast"/>
        <w:ind w:left="1680"/>
        <w:rPr>
          <w:rFonts w:ascii="Meiryo UI" w:eastAsia="Meiryo UI" w:hAnsi="Meiryo UI"/>
        </w:rPr>
      </w:pPr>
      <w:r w:rsidRPr="00E83846">
        <w:rPr>
          <w:rFonts w:ascii="Meiryo UI" w:eastAsia="Meiryo UI" w:hAnsi="Meiryo UI"/>
        </w:rPr>
        <w:t>テキストデータ仕様</w:t>
      </w:r>
    </w:p>
    <w:p w14:paraId="749B8E97" w14:textId="17D0D85B" w:rsidR="004F612A" w:rsidRPr="00E83846" w:rsidRDefault="004F612A" w:rsidP="00E83846">
      <w:pPr>
        <w:pStyle w:val="MMTopic4"/>
        <w:spacing w:line="0" w:lineRule="atLeast"/>
        <w:ind w:left="840"/>
        <w:rPr>
          <w:rFonts w:ascii="Meiryo UI" w:eastAsia="Meiryo UI" w:hAnsi="Meiryo UI"/>
        </w:rPr>
      </w:pPr>
      <w:r w:rsidRPr="00E83846">
        <w:rPr>
          <w:rFonts w:ascii="Meiryo UI" w:eastAsia="Meiryo UI" w:hAnsi="Meiryo UI"/>
        </w:rPr>
        <w:t>電子書籍化要件定義</w:t>
      </w:r>
    </w:p>
    <w:p w14:paraId="4208D8CD" w14:textId="781F8675" w:rsidR="004F612A" w:rsidRPr="00E83846" w:rsidRDefault="004F612A" w:rsidP="00E83846">
      <w:pPr>
        <w:pStyle w:val="MMTopic5"/>
        <w:spacing w:line="0" w:lineRule="atLeast"/>
        <w:ind w:left="1680"/>
        <w:rPr>
          <w:rFonts w:ascii="Meiryo UI" w:eastAsia="Meiryo UI" w:hAnsi="Meiryo UI"/>
        </w:rPr>
      </w:pPr>
      <w:r w:rsidRPr="00E83846">
        <w:rPr>
          <w:rFonts w:ascii="Meiryo UI" w:eastAsia="Meiryo UI" w:hAnsi="Meiryo UI"/>
        </w:rPr>
        <w:t>最終成果物の形式</w:t>
      </w:r>
    </w:p>
    <w:p w14:paraId="6C76380D" w14:textId="600A73F7" w:rsidR="004F612A" w:rsidRPr="00E83846" w:rsidRDefault="004F612A" w:rsidP="00E83846">
      <w:pPr>
        <w:pStyle w:val="MMTopic6"/>
        <w:spacing w:line="0" w:lineRule="atLeast"/>
        <w:rPr>
          <w:rFonts w:ascii="Meiryo UI" w:eastAsia="Meiryo UI" w:hAnsi="Meiryo UI"/>
        </w:rPr>
      </w:pPr>
      <w:r w:rsidRPr="00E83846">
        <w:rPr>
          <w:rFonts w:ascii="Meiryo UI" w:eastAsia="Meiryo UI" w:hAnsi="Meiryo UI"/>
        </w:rPr>
        <w:t>構造化テキスト（マスター原稿）</w:t>
      </w:r>
    </w:p>
    <w:p w14:paraId="0C0FA28D" w14:textId="5C1D6275" w:rsidR="004F612A" w:rsidRPr="00E83846" w:rsidRDefault="004F612A" w:rsidP="00E83846">
      <w:pPr>
        <w:pStyle w:val="MMTopic6"/>
        <w:spacing w:line="0" w:lineRule="atLeast"/>
        <w:rPr>
          <w:rFonts w:ascii="Meiryo UI" w:eastAsia="Meiryo UI" w:hAnsi="Meiryo UI"/>
        </w:rPr>
      </w:pPr>
      <w:r w:rsidRPr="00E83846">
        <w:rPr>
          <w:rFonts w:ascii="Meiryo UI" w:eastAsia="Meiryo UI" w:hAnsi="Meiryo UI"/>
        </w:rPr>
        <w:t>リフロー型電子書籍（文字主体の本）</w:t>
      </w:r>
    </w:p>
    <w:p w14:paraId="6E570CF9" w14:textId="4F2579B2" w:rsidR="004F612A" w:rsidRPr="00E83846" w:rsidRDefault="004F612A" w:rsidP="00E83846">
      <w:pPr>
        <w:pStyle w:val="MMTopic6"/>
        <w:spacing w:line="0" w:lineRule="atLeast"/>
        <w:rPr>
          <w:rFonts w:ascii="Meiryo UI" w:eastAsia="Meiryo UI" w:hAnsi="Meiryo UI"/>
        </w:rPr>
      </w:pPr>
      <w:r w:rsidRPr="00E83846">
        <w:rPr>
          <w:rFonts w:ascii="Meiryo UI" w:eastAsia="Meiryo UI" w:hAnsi="Meiryo UI"/>
        </w:rPr>
        <w:t>FIX型電子書籍（ビジュアル指向の本）</w:t>
      </w:r>
    </w:p>
    <w:p w14:paraId="6BBA7655" w14:textId="09B237C8" w:rsidR="004F612A" w:rsidRPr="00E83846" w:rsidRDefault="004F612A" w:rsidP="00E83846">
      <w:pPr>
        <w:pStyle w:val="MMTopic6"/>
        <w:spacing w:line="0" w:lineRule="atLeast"/>
        <w:rPr>
          <w:rFonts w:ascii="Meiryo UI" w:eastAsia="Meiryo UI" w:hAnsi="Meiryo UI"/>
        </w:rPr>
      </w:pPr>
      <w:r w:rsidRPr="00E83846">
        <w:rPr>
          <w:rFonts w:ascii="Meiryo UI" w:eastAsia="Meiryo UI" w:hAnsi="Meiryo UI"/>
        </w:rPr>
        <w:t>Webページ（HTML5+CSS3）</w:t>
      </w:r>
    </w:p>
    <w:p w14:paraId="1512AF14" w14:textId="2C63B8FB" w:rsidR="004F612A" w:rsidRPr="00E83846" w:rsidRDefault="004F612A" w:rsidP="00E83846">
      <w:pPr>
        <w:pStyle w:val="MMTopic6"/>
        <w:spacing w:line="0" w:lineRule="atLeast"/>
        <w:rPr>
          <w:rFonts w:ascii="Meiryo UI" w:eastAsia="Meiryo UI" w:hAnsi="Meiryo UI"/>
        </w:rPr>
      </w:pPr>
      <w:r w:rsidRPr="00E83846">
        <w:rPr>
          <w:rFonts w:ascii="Meiryo UI" w:eastAsia="Meiryo UI" w:hAnsi="Meiryo UI"/>
        </w:rPr>
        <w:t>PODによるペーパーバック本</w:t>
      </w:r>
    </w:p>
    <w:p w14:paraId="08BC44C3" w14:textId="47D15B90" w:rsidR="004F612A" w:rsidRPr="00E83846" w:rsidRDefault="004F612A" w:rsidP="00E83846">
      <w:pPr>
        <w:pStyle w:val="MMTopic5"/>
        <w:spacing w:line="0" w:lineRule="atLeast"/>
        <w:ind w:left="1680"/>
        <w:rPr>
          <w:rFonts w:ascii="Meiryo UI" w:eastAsia="Meiryo UI" w:hAnsi="Meiryo UI"/>
        </w:rPr>
      </w:pPr>
      <w:r w:rsidRPr="00E83846">
        <w:rPr>
          <w:rFonts w:ascii="Meiryo UI" w:eastAsia="Meiryo UI" w:hAnsi="Meiryo UI"/>
        </w:rPr>
        <w:t>作成するメタデータ記述要素・記述規則</w:t>
      </w:r>
    </w:p>
    <w:p w14:paraId="45B28AF0" w14:textId="3B13B761" w:rsidR="004F612A" w:rsidRPr="00E83846" w:rsidRDefault="004F612A" w:rsidP="00E83846">
      <w:pPr>
        <w:pStyle w:val="MMTopic6"/>
        <w:spacing w:line="0" w:lineRule="atLeast"/>
        <w:rPr>
          <w:rFonts w:ascii="Meiryo UI" w:eastAsia="Meiryo UI" w:hAnsi="Meiryo UI"/>
        </w:rPr>
      </w:pPr>
      <w:r w:rsidRPr="00E83846">
        <w:rPr>
          <w:rFonts w:ascii="Meiryo UI" w:eastAsia="Meiryo UI" w:hAnsi="Meiryo UI"/>
        </w:rPr>
        <w:t>書誌的事項のメタデータ</w:t>
      </w:r>
    </w:p>
    <w:p w14:paraId="7E6ECABE" w14:textId="66CAF6C9" w:rsidR="004F612A" w:rsidRPr="00E83846" w:rsidRDefault="004F612A" w:rsidP="00E83846">
      <w:pPr>
        <w:pStyle w:val="MMTopic6"/>
        <w:spacing w:line="0" w:lineRule="atLeast"/>
        <w:rPr>
          <w:rFonts w:ascii="Meiryo UI" w:eastAsia="Meiryo UI" w:hAnsi="Meiryo UI"/>
        </w:rPr>
      </w:pPr>
      <w:r w:rsidRPr="00E83846">
        <w:rPr>
          <w:rFonts w:ascii="Meiryo UI" w:eastAsia="Meiryo UI" w:hAnsi="Meiryo UI"/>
        </w:rPr>
        <w:t>本文埋め込みメタデータ</w:t>
      </w:r>
    </w:p>
    <w:p w14:paraId="136A5DC1" w14:textId="51E5398C" w:rsidR="004F612A" w:rsidRPr="00E83846" w:rsidRDefault="004F612A" w:rsidP="00E83846">
      <w:pPr>
        <w:pStyle w:val="MMTopic5"/>
        <w:spacing w:line="0" w:lineRule="atLeast"/>
        <w:ind w:left="1680"/>
        <w:rPr>
          <w:rFonts w:ascii="Meiryo UI" w:eastAsia="Meiryo UI" w:hAnsi="Meiryo UI"/>
        </w:rPr>
      </w:pPr>
      <w:r w:rsidRPr="00E83846">
        <w:rPr>
          <w:rFonts w:ascii="Meiryo UI" w:eastAsia="Meiryo UI" w:hAnsi="Meiryo UI"/>
        </w:rPr>
        <w:t>指定するビューア依存形式</w:t>
      </w:r>
    </w:p>
    <w:p w14:paraId="61DDA0A0" w14:textId="472663F6" w:rsidR="004F612A" w:rsidRPr="00E83846" w:rsidRDefault="004F612A" w:rsidP="00E83846">
      <w:pPr>
        <w:pStyle w:val="MMTopic5"/>
        <w:spacing w:line="0" w:lineRule="atLeast"/>
        <w:ind w:left="1680"/>
        <w:rPr>
          <w:rFonts w:ascii="Meiryo UI" w:eastAsia="Meiryo UI" w:hAnsi="Meiryo UI"/>
        </w:rPr>
      </w:pPr>
      <w:r w:rsidRPr="00E83846">
        <w:rPr>
          <w:rFonts w:ascii="Meiryo UI" w:eastAsia="Meiryo UI" w:hAnsi="Meiryo UI"/>
        </w:rPr>
        <w:t>利用するコンテンツ制作環境サービス</w:t>
      </w:r>
    </w:p>
    <w:p w14:paraId="26D5A225" w14:textId="3D79DD17" w:rsidR="004F612A" w:rsidRPr="00E83846" w:rsidRDefault="004F612A" w:rsidP="00E83846">
      <w:pPr>
        <w:pStyle w:val="MMTopic5"/>
        <w:spacing w:line="0" w:lineRule="atLeast"/>
        <w:ind w:left="1680"/>
        <w:rPr>
          <w:rFonts w:ascii="Meiryo UI" w:eastAsia="Meiryo UI" w:hAnsi="Meiryo UI"/>
        </w:rPr>
      </w:pPr>
      <w:r w:rsidRPr="00E83846">
        <w:rPr>
          <w:rFonts w:ascii="Meiryo UI" w:eastAsia="Meiryo UI" w:hAnsi="Meiryo UI"/>
        </w:rPr>
        <w:t>維持管理に利用するコンテンツ管理用・制作用ツール</w:t>
      </w:r>
    </w:p>
    <w:p w14:paraId="072399FE" w14:textId="11D31423" w:rsidR="004F612A" w:rsidRPr="00E83846" w:rsidRDefault="004F612A" w:rsidP="00E83846">
      <w:pPr>
        <w:pStyle w:val="MMTopic5"/>
        <w:spacing w:line="0" w:lineRule="atLeast"/>
        <w:ind w:left="1680"/>
        <w:rPr>
          <w:rFonts w:ascii="Meiryo UI" w:eastAsia="Meiryo UI" w:hAnsi="Meiryo UI"/>
        </w:rPr>
      </w:pPr>
      <w:r w:rsidRPr="00E83846">
        <w:rPr>
          <w:rFonts w:ascii="Meiryo UI" w:eastAsia="Meiryo UI" w:hAnsi="Meiryo UI"/>
        </w:rPr>
        <w:t>適用するコンテンツ制作用ガイドライン・テンプレート</w:t>
      </w:r>
    </w:p>
    <w:p w14:paraId="69B842A0" w14:textId="3CB0F032" w:rsidR="004F612A" w:rsidRPr="00E83846" w:rsidRDefault="004F612A" w:rsidP="00E83846">
      <w:pPr>
        <w:pStyle w:val="MMTopic3"/>
        <w:spacing w:line="0" w:lineRule="atLeast"/>
        <w:ind w:left="840"/>
        <w:rPr>
          <w:rFonts w:ascii="Meiryo UI" w:eastAsia="Meiryo UI" w:hAnsi="Meiryo UI"/>
        </w:rPr>
      </w:pPr>
      <w:r w:rsidRPr="00E83846">
        <w:rPr>
          <w:rFonts w:ascii="Meiryo UI" w:eastAsia="Meiryo UI" w:hAnsi="Meiryo UI"/>
        </w:rPr>
        <w:lastRenderedPageBreak/>
        <w:t>IoT等のシステム機器から生成されるデータ</w:t>
      </w:r>
    </w:p>
    <w:p w14:paraId="6AFB9437" w14:textId="3D4F7EEA" w:rsidR="004F612A" w:rsidRPr="00E83846" w:rsidRDefault="004F612A" w:rsidP="00E83846">
      <w:pPr>
        <w:pStyle w:val="MMTopic3"/>
        <w:spacing w:line="0" w:lineRule="atLeast"/>
        <w:ind w:left="840"/>
        <w:rPr>
          <w:rFonts w:ascii="Meiryo UI" w:eastAsia="Meiryo UI" w:hAnsi="Meiryo UI"/>
        </w:rPr>
      </w:pPr>
      <w:r w:rsidRPr="00E83846">
        <w:rPr>
          <w:rFonts w:ascii="Meiryo UI" w:eastAsia="Meiryo UI" w:hAnsi="Meiryo UI"/>
        </w:rPr>
        <w:t>情報を特定するための情報の作成（二次情報）</w:t>
      </w:r>
    </w:p>
    <w:p w14:paraId="2DC49C8B" w14:textId="6E3083E1" w:rsidR="004F612A" w:rsidRPr="00E83846" w:rsidRDefault="004F612A" w:rsidP="00E83846">
      <w:pPr>
        <w:pStyle w:val="MMTopic4"/>
        <w:spacing w:line="0" w:lineRule="atLeast"/>
        <w:ind w:left="840"/>
        <w:rPr>
          <w:rFonts w:ascii="Meiryo UI" w:eastAsia="Meiryo UI" w:hAnsi="Meiryo UI"/>
        </w:rPr>
      </w:pPr>
      <w:r w:rsidRPr="00E83846">
        <w:rPr>
          <w:rFonts w:ascii="Meiryo UI" w:eastAsia="Meiryo UI" w:hAnsi="Meiryo UI"/>
        </w:rPr>
        <w:t>情報に関する情報（メタデータ）</w:t>
      </w:r>
    </w:p>
    <w:p w14:paraId="564050E3" w14:textId="56931620" w:rsidR="004F612A" w:rsidRPr="00E83846" w:rsidRDefault="004F612A" w:rsidP="00E83846">
      <w:pPr>
        <w:pStyle w:val="MMTopic4"/>
        <w:spacing w:line="0" w:lineRule="atLeast"/>
        <w:ind w:left="840"/>
        <w:rPr>
          <w:rFonts w:ascii="Meiryo UI" w:eastAsia="Meiryo UI" w:hAnsi="Meiryo UI"/>
        </w:rPr>
      </w:pPr>
      <w:r w:rsidRPr="00E83846">
        <w:rPr>
          <w:rFonts w:ascii="Meiryo UI" w:eastAsia="Meiryo UI" w:hAnsi="Meiryo UI"/>
        </w:rPr>
        <w:t>調べ方案内</w:t>
      </w:r>
    </w:p>
    <w:p w14:paraId="63C49D78" w14:textId="2AAFA90E" w:rsidR="004F612A" w:rsidRPr="00E83846" w:rsidRDefault="004F612A" w:rsidP="00E83846">
      <w:pPr>
        <w:pStyle w:val="MMTopic4"/>
        <w:spacing w:line="0" w:lineRule="atLeast"/>
        <w:ind w:left="840"/>
        <w:rPr>
          <w:rFonts w:ascii="Meiryo UI" w:eastAsia="Meiryo UI" w:hAnsi="Meiryo UI"/>
        </w:rPr>
      </w:pPr>
      <w:r w:rsidRPr="00E83846">
        <w:rPr>
          <w:rFonts w:ascii="Meiryo UI" w:eastAsia="Meiryo UI" w:hAnsi="Meiryo UI"/>
        </w:rPr>
        <w:t>レファレンス情報（文献情報提供）</w:t>
      </w:r>
    </w:p>
    <w:p w14:paraId="2FF554B4" w14:textId="545FC5A8" w:rsidR="004F612A" w:rsidRPr="00E83846" w:rsidRDefault="004F612A" w:rsidP="00E83846">
      <w:pPr>
        <w:pStyle w:val="MMTopic3"/>
        <w:spacing w:line="0" w:lineRule="atLeast"/>
        <w:ind w:left="840"/>
        <w:rPr>
          <w:rFonts w:ascii="Meiryo UI" w:eastAsia="Meiryo UI" w:hAnsi="Meiryo UI"/>
        </w:rPr>
      </w:pPr>
      <w:r w:rsidRPr="00E83846">
        <w:rPr>
          <w:rFonts w:ascii="Meiryo UI" w:eastAsia="Meiryo UI" w:hAnsi="Meiryo UI"/>
        </w:rPr>
        <w:t>利用者の問いに関しての知識の収集（事実情報）</w:t>
      </w:r>
    </w:p>
    <w:p w14:paraId="792EA2A8" w14:textId="408DD201" w:rsidR="004F612A" w:rsidRPr="00E83846" w:rsidRDefault="004F612A" w:rsidP="00E83846">
      <w:pPr>
        <w:pStyle w:val="MMTopic4"/>
        <w:spacing w:line="0" w:lineRule="atLeast"/>
        <w:ind w:left="840"/>
        <w:rPr>
          <w:rFonts w:ascii="Meiryo UI" w:eastAsia="Meiryo UI" w:hAnsi="Meiryo UI"/>
        </w:rPr>
      </w:pPr>
      <w:r w:rsidRPr="00E83846">
        <w:rPr>
          <w:rFonts w:ascii="Meiryo UI" w:eastAsia="Meiryo UI" w:hAnsi="Meiryo UI"/>
        </w:rPr>
        <w:t>予測調査資料</w:t>
      </w:r>
    </w:p>
    <w:p w14:paraId="1BBE3E71" w14:textId="5AA242DE" w:rsidR="00DE5DB5" w:rsidRPr="00E83846" w:rsidRDefault="00DE5DB5" w:rsidP="00E83846">
      <w:pPr>
        <w:pStyle w:val="MMTopic4"/>
        <w:spacing w:line="0" w:lineRule="atLeast"/>
        <w:ind w:left="840"/>
        <w:rPr>
          <w:rFonts w:ascii="Meiryo UI" w:eastAsia="Meiryo UI" w:hAnsi="Meiryo UI"/>
        </w:rPr>
      </w:pPr>
      <w:r w:rsidRPr="00E83846">
        <w:rPr>
          <w:rFonts w:ascii="Meiryo UI" w:eastAsia="Meiryo UI" w:hAnsi="Meiryo UI"/>
        </w:rPr>
        <w:t>・・・</w:t>
      </w:r>
    </w:p>
    <w:p w14:paraId="1DEC1EC9" w14:textId="07A5CED6" w:rsidR="00DE5DB5" w:rsidRPr="00E83846" w:rsidRDefault="00DE5DB5" w:rsidP="00E83846">
      <w:pPr>
        <w:pStyle w:val="MMTopic2"/>
        <w:spacing w:line="0" w:lineRule="atLeast"/>
        <w:rPr>
          <w:rFonts w:ascii="Meiryo UI" w:eastAsia="Meiryo UI" w:hAnsi="Meiryo UI"/>
        </w:rPr>
      </w:pPr>
      <w:r w:rsidRPr="00E83846">
        <w:rPr>
          <w:rFonts w:ascii="Meiryo UI" w:eastAsia="Meiryo UI" w:hAnsi="Meiryo UI"/>
        </w:rPr>
        <w:t>学習フェーズ</w:t>
      </w:r>
    </w:p>
    <w:p w14:paraId="7EFCAF12" w14:textId="166E60F2" w:rsidR="00DE5DB5" w:rsidRPr="00E83846" w:rsidRDefault="00DE5DB5" w:rsidP="00E83846">
      <w:pPr>
        <w:pStyle w:val="MMTopic3"/>
        <w:spacing w:line="0" w:lineRule="atLeast"/>
        <w:ind w:left="840"/>
        <w:rPr>
          <w:rFonts w:ascii="Meiryo UI" w:eastAsia="Meiryo UI" w:hAnsi="Meiryo UI"/>
        </w:rPr>
      </w:pPr>
      <w:r w:rsidRPr="00E83846">
        <w:rPr>
          <w:rFonts w:ascii="Meiryo UI" w:eastAsia="Meiryo UI" w:hAnsi="Meiryo UI"/>
        </w:rPr>
        <w:t>データ分析</w:t>
      </w:r>
    </w:p>
    <w:p w14:paraId="2389E94D" w14:textId="229DB5EE" w:rsidR="00DE5DB5" w:rsidRPr="00E83846" w:rsidRDefault="00DE5DB5" w:rsidP="00E83846">
      <w:pPr>
        <w:pStyle w:val="MMTopic4"/>
        <w:spacing w:line="0" w:lineRule="atLeast"/>
        <w:ind w:left="840"/>
        <w:rPr>
          <w:rFonts w:ascii="Meiryo UI" w:eastAsia="Meiryo UI" w:hAnsi="Meiryo UI"/>
        </w:rPr>
      </w:pPr>
      <w:r w:rsidRPr="00E83846">
        <w:rPr>
          <w:rFonts w:ascii="Meiryo UI" w:eastAsia="Meiryo UI" w:hAnsi="Meiryo UI"/>
        </w:rPr>
        <w:t>受付</w:t>
      </w:r>
    </w:p>
    <w:p w14:paraId="1759253C" w14:textId="6ACFC620" w:rsidR="002E5F95" w:rsidRPr="00E83846" w:rsidRDefault="002E5F95" w:rsidP="00E83846">
      <w:pPr>
        <w:pStyle w:val="MMTopic4"/>
        <w:spacing w:line="0" w:lineRule="atLeast"/>
        <w:ind w:left="840"/>
        <w:rPr>
          <w:rFonts w:ascii="Meiryo UI" w:eastAsia="Meiryo UI" w:hAnsi="Meiryo UI"/>
        </w:rPr>
      </w:pPr>
      <w:r w:rsidRPr="00E83846">
        <w:rPr>
          <w:rFonts w:ascii="Meiryo UI" w:eastAsia="Meiryo UI" w:hAnsi="Meiryo UI"/>
        </w:rPr>
        <w:t>加工</w:t>
      </w:r>
    </w:p>
    <w:p w14:paraId="3FF0A752" w14:textId="2643CD56" w:rsidR="002E5F95" w:rsidRPr="00E83846" w:rsidRDefault="002E5F95" w:rsidP="00E83846">
      <w:pPr>
        <w:pStyle w:val="MMTopic4"/>
        <w:spacing w:line="0" w:lineRule="atLeast"/>
        <w:ind w:left="840"/>
        <w:rPr>
          <w:rFonts w:ascii="Meiryo UI" w:eastAsia="Meiryo UI" w:hAnsi="Meiryo UI"/>
        </w:rPr>
      </w:pPr>
      <w:r w:rsidRPr="00E83846">
        <w:rPr>
          <w:rFonts w:ascii="Meiryo UI" w:eastAsia="Meiryo UI" w:hAnsi="Meiryo UI"/>
        </w:rPr>
        <w:t>保管</w:t>
      </w:r>
    </w:p>
    <w:p w14:paraId="12291AA9" w14:textId="1F1D2062" w:rsidR="002E5F95" w:rsidRPr="00E83846" w:rsidRDefault="002E5F95" w:rsidP="00E83846">
      <w:pPr>
        <w:pStyle w:val="MMTopic4"/>
        <w:spacing w:line="0" w:lineRule="atLeast"/>
        <w:ind w:left="840"/>
        <w:rPr>
          <w:rFonts w:ascii="Meiryo UI" w:eastAsia="Meiryo UI" w:hAnsi="Meiryo UI"/>
        </w:rPr>
      </w:pPr>
      <w:r w:rsidRPr="00E83846">
        <w:rPr>
          <w:rFonts w:ascii="Meiryo UI" w:eastAsia="Meiryo UI" w:hAnsi="Meiryo UI"/>
        </w:rPr>
        <w:t>分析</w:t>
      </w:r>
    </w:p>
    <w:p w14:paraId="3B7007CC" w14:textId="064CCAB1" w:rsidR="002E5F95" w:rsidRPr="00E83846" w:rsidRDefault="002E5F95" w:rsidP="00E83846">
      <w:pPr>
        <w:pStyle w:val="MMTopic5"/>
        <w:spacing w:line="0" w:lineRule="atLeast"/>
        <w:ind w:left="1680"/>
        <w:rPr>
          <w:rFonts w:ascii="Meiryo UI" w:eastAsia="Meiryo UI" w:hAnsi="Meiryo UI"/>
        </w:rPr>
      </w:pPr>
      <w:r w:rsidRPr="00E83846">
        <w:rPr>
          <w:rFonts w:ascii="Meiryo UI" w:eastAsia="Meiryo UI" w:hAnsi="Meiryo UI"/>
        </w:rPr>
        <w:t>統計解析</w:t>
      </w:r>
    </w:p>
    <w:p w14:paraId="4B08A7C4" w14:textId="2313F5A1" w:rsidR="002E5F95" w:rsidRPr="00E83846" w:rsidRDefault="002E5F95" w:rsidP="00E83846">
      <w:pPr>
        <w:pStyle w:val="MMTopic5"/>
        <w:spacing w:line="0" w:lineRule="atLeast"/>
        <w:ind w:left="1680"/>
        <w:rPr>
          <w:rFonts w:ascii="Meiryo UI" w:eastAsia="Meiryo UI" w:hAnsi="Meiryo UI"/>
        </w:rPr>
      </w:pPr>
      <w:r w:rsidRPr="00E83846">
        <w:rPr>
          <w:rFonts w:ascii="Meiryo UI" w:eastAsia="Meiryo UI" w:hAnsi="Meiryo UI"/>
        </w:rPr>
        <w:t>機械学習</w:t>
      </w:r>
    </w:p>
    <w:p w14:paraId="4FC2DEEE" w14:textId="4EE62144" w:rsidR="002E5F95" w:rsidRPr="00E83846" w:rsidRDefault="002E5F95" w:rsidP="00E83846">
      <w:pPr>
        <w:pStyle w:val="MMTopic2"/>
        <w:spacing w:line="0" w:lineRule="atLeast"/>
        <w:rPr>
          <w:rFonts w:ascii="Meiryo UI" w:eastAsia="Meiryo UI" w:hAnsi="Meiryo UI"/>
        </w:rPr>
      </w:pPr>
      <w:r w:rsidRPr="00E83846">
        <w:rPr>
          <w:rFonts w:ascii="Meiryo UI" w:eastAsia="Meiryo UI" w:hAnsi="Meiryo UI"/>
        </w:rPr>
        <w:t>識別フェーズ</w:t>
      </w:r>
    </w:p>
    <w:p w14:paraId="6D970764" w14:textId="6095BC99" w:rsidR="002E5F95" w:rsidRPr="00E83846" w:rsidRDefault="002E5F95" w:rsidP="00E83846">
      <w:pPr>
        <w:pStyle w:val="MMTopic3"/>
        <w:spacing w:line="0" w:lineRule="atLeast"/>
        <w:ind w:left="840"/>
        <w:rPr>
          <w:rFonts w:ascii="Meiryo UI" w:eastAsia="Meiryo UI" w:hAnsi="Meiryo UI"/>
        </w:rPr>
      </w:pPr>
      <w:r w:rsidRPr="00E83846">
        <w:rPr>
          <w:rFonts w:ascii="Meiryo UI" w:eastAsia="Meiryo UI" w:hAnsi="Meiryo UI"/>
        </w:rPr>
        <w:t>データ利用</w:t>
      </w:r>
    </w:p>
    <w:p w14:paraId="6B713536" w14:textId="77777777" w:rsidR="002E5F95" w:rsidRPr="00E83846" w:rsidRDefault="002E5F95" w:rsidP="00E83846">
      <w:pPr>
        <w:spacing w:line="0" w:lineRule="atLeast"/>
        <w:rPr>
          <w:rFonts w:ascii="Meiryo UI" w:eastAsia="Meiryo UI" w:hAnsi="Meiryo UI"/>
        </w:rPr>
      </w:pPr>
    </w:p>
    <w:sectPr w:rsidR="002E5F95" w:rsidRPr="00E83846">
      <w:footerReference w:type="defaul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2F056" w14:textId="77777777" w:rsidR="006A14A1" w:rsidRDefault="006A14A1" w:rsidP="006A14A1">
      <w:pPr>
        <w:spacing w:before="0" w:after="0" w:line="240" w:lineRule="auto"/>
      </w:pPr>
      <w:r>
        <w:separator/>
      </w:r>
    </w:p>
  </w:endnote>
  <w:endnote w:type="continuationSeparator" w:id="0">
    <w:p w14:paraId="59A30CD4" w14:textId="77777777" w:rsidR="006A14A1" w:rsidRDefault="006A14A1" w:rsidP="006A14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6949938"/>
      <w:docPartObj>
        <w:docPartGallery w:val="Page Numbers (Bottom of Page)"/>
        <w:docPartUnique/>
      </w:docPartObj>
    </w:sdtPr>
    <w:sdtContent>
      <w:p w14:paraId="16AE7856" w14:textId="677F812A" w:rsidR="006A14A1" w:rsidRDefault="006A14A1">
        <w:pPr>
          <w:pStyle w:val="af5"/>
          <w:jc w:val="center"/>
        </w:pPr>
        <w:r>
          <w:fldChar w:fldCharType="begin"/>
        </w:r>
        <w:r>
          <w:instrText>PAGE   \* MERGEFORMAT</w:instrText>
        </w:r>
        <w:r>
          <w:fldChar w:fldCharType="separate"/>
        </w:r>
        <w:r>
          <w:rPr>
            <w:lang w:val="ja-JP"/>
          </w:rPr>
          <w:t>2</w:t>
        </w:r>
        <w:r>
          <w:fldChar w:fldCharType="end"/>
        </w:r>
      </w:p>
    </w:sdtContent>
  </w:sdt>
  <w:p w14:paraId="38C06952" w14:textId="77777777" w:rsidR="006A14A1" w:rsidRDefault="006A14A1">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F4DDC" w14:textId="77777777" w:rsidR="006A14A1" w:rsidRDefault="006A14A1" w:rsidP="006A14A1">
      <w:pPr>
        <w:spacing w:before="0" w:after="0" w:line="240" w:lineRule="auto"/>
      </w:pPr>
      <w:r>
        <w:separator/>
      </w:r>
    </w:p>
  </w:footnote>
  <w:footnote w:type="continuationSeparator" w:id="0">
    <w:p w14:paraId="53BFCCB5" w14:textId="77777777" w:rsidR="006A14A1" w:rsidRDefault="006A14A1" w:rsidP="006A14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C74E5A"/>
    <w:multiLevelType w:val="singleLevel"/>
    <w:tmpl w:val="152E0EC4"/>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721C5C1E"/>
    <w:multiLevelType w:val="multilevel"/>
    <w:tmpl w:val="6E80B596"/>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40"/>
    <w:rsid w:val="002B0840"/>
    <w:rsid w:val="002E5DF6"/>
    <w:rsid w:val="002E5F95"/>
    <w:rsid w:val="003A3FA8"/>
    <w:rsid w:val="004F612A"/>
    <w:rsid w:val="006A14A1"/>
    <w:rsid w:val="00D452BA"/>
    <w:rsid w:val="00DE5DB5"/>
    <w:rsid w:val="00E838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5029DA"/>
  <w15:chartTrackingRefBased/>
  <w15:docId w15:val="{F1CFB1D5-6862-4E94-B8C9-E0394445D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52BA"/>
  </w:style>
  <w:style w:type="paragraph" w:styleId="1">
    <w:name w:val="heading 1"/>
    <w:basedOn w:val="a"/>
    <w:next w:val="a"/>
    <w:link w:val="10"/>
    <w:uiPriority w:val="9"/>
    <w:qFormat/>
    <w:rsid w:val="00D452B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D452B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D452BA"/>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D452BA"/>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D452BA"/>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D452BA"/>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D452BA"/>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D452BA"/>
    <w:pPr>
      <w:spacing w:before="200" w:after="0"/>
      <w:outlineLvl w:val="7"/>
    </w:pPr>
    <w:rPr>
      <w:caps/>
      <w:spacing w:val="10"/>
      <w:sz w:val="18"/>
      <w:szCs w:val="18"/>
    </w:rPr>
  </w:style>
  <w:style w:type="paragraph" w:styleId="9">
    <w:name w:val="heading 9"/>
    <w:basedOn w:val="a"/>
    <w:next w:val="a"/>
    <w:link w:val="90"/>
    <w:uiPriority w:val="9"/>
    <w:semiHidden/>
    <w:unhideWhenUsed/>
    <w:qFormat/>
    <w:rsid w:val="00D452BA"/>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52B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D452BA"/>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2E5DF6"/>
  </w:style>
  <w:style w:type="character" w:customStyle="1" w:styleId="MMTitle0">
    <w:name w:val="MM Title (文字)"/>
    <w:basedOn w:val="a4"/>
    <w:link w:val="MMTitle"/>
    <w:rsid w:val="002E5DF6"/>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D452BA"/>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2E5DF6"/>
    <w:pPr>
      <w:numPr>
        <w:numId w:val="1"/>
      </w:numPr>
    </w:pPr>
  </w:style>
  <w:style w:type="character" w:customStyle="1" w:styleId="MMTopic10">
    <w:name w:val="MM Topic 1 (文字)"/>
    <w:basedOn w:val="10"/>
    <w:link w:val="MMTopic1"/>
    <w:rsid w:val="002E5DF6"/>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D452BA"/>
    <w:rPr>
      <w:caps/>
      <w:spacing w:val="15"/>
      <w:shd w:val="clear" w:color="auto" w:fill="D9E2F3" w:themeFill="accent1" w:themeFillTint="33"/>
    </w:rPr>
  </w:style>
  <w:style w:type="paragraph" w:customStyle="1" w:styleId="MMTopic2">
    <w:name w:val="MM Topic 2"/>
    <w:basedOn w:val="2"/>
    <w:link w:val="MMTopic20"/>
    <w:rsid w:val="002E5DF6"/>
    <w:pPr>
      <w:numPr>
        <w:ilvl w:val="1"/>
        <w:numId w:val="1"/>
      </w:numPr>
      <w:ind w:left="180"/>
    </w:pPr>
  </w:style>
  <w:style w:type="character" w:customStyle="1" w:styleId="MMTopic20">
    <w:name w:val="MM Topic 2 (文字)"/>
    <w:basedOn w:val="20"/>
    <w:link w:val="MMTopic2"/>
    <w:rsid w:val="002E5DF6"/>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D452BA"/>
    <w:rPr>
      <w:caps/>
      <w:color w:val="1F3763" w:themeColor="accent1" w:themeShade="7F"/>
      <w:spacing w:val="15"/>
    </w:rPr>
  </w:style>
  <w:style w:type="paragraph" w:customStyle="1" w:styleId="MMTopic3">
    <w:name w:val="MM Topic 3"/>
    <w:basedOn w:val="3"/>
    <w:link w:val="MMTopic30"/>
    <w:rsid w:val="002E5DF6"/>
    <w:pPr>
      <w:numPr>
        <w:ilvl w:val="2"/>
        <w:numId w:val="1"/>
      </w:numPr>
      <w:ind w:left="360"/>
    </w:pPr>
  </w:style>
  <w:style w:type="character" w:customStyle="1" w:styleId="MMTopic30">
    <w:name w:val="MM Topic 3 (文字)"/>
    <w:basedOn w:val="30"/>
    <w:link w:val="MMTopic3"/>
    <w:rsid w:val="002E5DF6"/>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D452BA"/>
    <w:rPr>
      <w:caps/>
      <w:color w:val="2F5496" w:themeColor="accent1" w:themeShade="BF"/>
      <w:spacing w:val="10"/>
    </w:rPr>
  </w:style>
  <w:style w:type="paragraph" w:customStyle="1" w:styleId="MMTopic4">
    <w:name w:val="MM Topic 4"/>
    <w:basedOn w:val="4"/>
    <w:link w:val="MMTopic40"/>
    <w:rsid w:val="002E5DF6"/>
    <w:pPr>
      <w:numPr>
        <w:ilvl w:val="3"/>
        <w:numId w:val="1"/>
      </w:numPr>
      <w:ind w:left="540"/>
    </w:pPr>
  </w:style>
  <w:style w:type="character" w:customStyle="1" w:styleId="MMTopic40">
    <w:name w:val="MM Topic 4 (文字)"/>
    <w:basedOn w:val="40"/>
    <w:link w:val="MMTopic4"/>
    <w:rsid w:val="002E5DF6"/>
    <w:rPr>
      <w:b w:val="0"/>
      <w:bCs w:val="0"/>
      <w:caps/>
      <w:color w:val="2F5496" w:themeColor="accent1" w:themeShade="BF"/>
      <w:spacing w:val="10"/>
    </w:rPr>
  </w:style>
  <w:style w:type="character" w:customStyle="1" w:styleId="50">
    <w:name w:val="見出し 5 (文字)"/>
    <w:basedOn w:val="a0"/>
    <w:link w:val="5"/>
    <w:uiPriority w:val="9"/>
    <w:rsid w:val="00D452BA"/>
    <w:rPr>
      <w:caps/>
      <w:color w:val="2F5496" w:themeColor="accent1" w:themeShade="BF"/>
      <w:spacing w:val="10"/>
    </w:rPr>
  </w:style>
  <w:style w:type="paragraph" w:customStyle="1" w:styleId="MMTopic5">
    <w:name w:val="MM Topic 5"/>
    <w:basedOn w:val="5"/>
    <w:link w:val="MMTopic50"/>
    <w:rsid w:val="002E5DF6"/>
    <w:pPr>
      <w:numPr>
        <w:ilvl w:val="4"/>
        <w:numId w:val="1"/>
      </w:numPr>
      <w:ind w:left="720"/>
    </w:pPr>
  </w:style>
  <w:style w:type="character" w:customStyle="1" w:styleId="MMTopic50">
    <w:name w:val="MM Topic 5 (文字)"/>
    <w:basedOn w:val="50"/>
    <w:link w:val="MMTopic5"/>
    <w:rsid w:val="002E5DF6"/>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2E5DF6"/>
  </w:style>
  <w:style w:type="character" w:customStyle="1" w:styleId="MMHyperlink0">
    <w:name w:val="MM Hyperlink (文字)"/>
    <w:basedOn w:val="a0"/>
    <w:link w:val="MMHyperlink"/>
    <w:rsid w:val="002E5DF6"/>
  </w:style>
  <w:style w:type="character" w:styleId="a5">
    <w:name w:val="Hyperlink"/>
    <w:basedOn w:val="a0"/>
    <w:uiPriority w:val="99"/>
    <w:unhideWhenUsed/>
    <w:rsid w:val="002E5DF6"/>
    <w:rPr>
      <w:color w:val="0563C1" w:themeColor="hyperlink"/>
      <w:u w:val="single"/>
    </w:rPr>
  </w:style>
  <w:style w:type="character" w:styleId="a6">
    <w:name w:val="Unresolved Mention"/>
    <w:basedOn w:val="a0"/>
    <w:uiPriority w:val="99"/>
    <w:semiHidden/>
    <w:unhideWhenUsed/>
    <w:rsid w:val="002E5DF6"/>
    <w:rPr>
      <w:color w:val="605E5C"/>
      <w:shd w:val="clear" w:color="auto" w:fill="E1DFDD"/>
    </w:rPr>
  </w:style>
  <w:style w:type="character" w:customStyle="1" w:styleId="60">
    <w:name w:val="見出し 6 (文字)"/>
    <w:basedOn w:val="a0"/>
    <w:link w:val="6"/>
    <w:uiPriority w:val="9"/>
    <w:rsid w:val="00D452BA"/>
    <w:rPr>
      <w:caps/>
      <w:color w:val="2F5496" w:themeColor="accent1" w:themeShade="BF"/>
      <w:spacing w:val="10"/>
    </w:rPr>
  </w:style>
  <w:style w:type="paragraph" w:customStyle="1" w:styleId="MMTopic6">
    <w:name w:val="MM Topic 6"/>
    <w:basedOn w:val="6"/>
    <w:link w:val="MMTopic60"/>
    <w:rsid w:val="004F612A"/>
    <w:pPr>
      <w:ind w:left="1680"/>
    </w:pPr>
  </w:style>
  <w:style w:type="character" w:customStyle="1" w:styleId="MMTopic60">
    <w:name w:val="MM Topic 6 (文字)"/>
    <w:basedOn w:val="60"/>
    <w:link w:val="MMTopic6"/>
    <w:rsid w:val="004F612A"/>
    <w:rPr>
      <w:b w:val="0"/>
      <w:bCs w:val="0"/>
      <w:caps/>
      <w:color w:val="2F5496" w:themeColor="accent1" w:themeShade="BF"/>
      <w:spacing w:val="10"/>
    </w:rPr>
  </w:style>
  <w:style w:type="character" w:customStyle="1" w:styleId="70">
    <w:name w:val="見出し 7 (文字)"/>
    <w:basedOn w:val="a0"/>
    <w:link w:val="7"/>
    <w:uiPriority w:val="9"/>
    <w:semiHidden/>
    <w:rsid w:val="00D452BA"/>
    <w:rPr>
      <w:caps/>
      <w:color w:val="2F5496" w:themeColor="accent1" w:themeShade="BF"/>
      <w:spacing w:val="10"/>
    </w:rPr>
  </w:style>
  <w:style w:type="character" w:customStyle="1" w:styleId="80">
    <w:name w:val="見出し 8 (文字)"/>
    <w:basedOn w:val="a0"/>
    <w:link w:val="8"/>
    <w:uiPriority w:val="9"/>
    <w:semiHidden/>
    <w:rsid w:val="00D452BA"/>
    <w:rPr>
      <w:caps/>
      <w:spacing w:val="10"/>
      <w:sz w:val="18"/>
      <w:szCs w:val="18"/>
    </w:rPr>
  </w:style>
  <w:style w:type="character" w:customStyle="1" w:styleId="90">
    <w:name w:val="見出し 9 (文字)"/>
    <w:basedOn w:val="a0"/>
    <w:link w:val="9"/>
    <w:uiPriority w:val="9"/>
    <w:semiHidden/>
    <w:rsid w:val="00D452BA"/>
    <w:rPr>
      <w:i/>
      <w:iCs/>
      <w:caps/>
      <w:spacing w:val="10"/>
      <w:sz w:val="18"/>
      <w:szCs w:val="18"/>
    </w:rPr>
  </w:style>
  <w:style w:type="paragraph" w:styleId="a7">
    <w:name w:val="caption"/>
    <w:basedOn w:val="a"/>
    <w:next w:val="a"/>
    <w:uiPriority w:val="35"/>
    <w:semiHidden/>
    <w:unhideWhenUsed/>
    <w:qFormat/>
    <w:rsid w:val="00D452BA"/>
    <w:rPr>
      <w:b/>
      <w:bCs/>
      <w:color w:val="2F5496" w:themeColor="accent1" w:themeShade="BF"/>
      <w:sz w:val="16"/>
      <w:szCs w:val="16"/>
    </w:rPr>
  </w:style>
  <w:style w:type="paragraph" w:styleId="a8">
    <w:name w:val="Subtitle"/>
    <w:basedOn w:val="a"/>
    <w:next w:val="a"/>
    <w:link w:val="a9"/>
    <w:uiPriority w:val="11"/>
    <w:qFormat/>
    <w:rsid w:val="00D452BA"/>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D452BA"/>
    <w:rPr>
      <w:caps/>
      <w:color w:val="595959" w:themeColor="text1" w:themeTint="A6"/>
      <w:spacing w:val="10"/>
      <w:sz w:val="21"/>
      <w:szCs w:val="21"/>
    </w:rPr>
  </w:style>
  <w:style w:type="character" w:styleId="aa">
    <w:name w:val="Strong"/>
    <w:uiPriority w:val="22"/>
    <w:qFormat/>
    <w:rsid w:val="00D452BA"/>
    <w:rPr>
      <w:b/>
      <w:bCs/>
    </w:rPr>
  </w:style>
  <w:style w:type="character" w:styleId="ab">
    <w:name w:val="Emphasis"/>
    <w:uiPriority w:val="20"/>
    <w:qFormat/>
    <w:rsid w:val="00D452BA"/>
    <w:rPr>
      <w:caps/>
      <w:color w:val="1F3763" w:themeColor="accent1" w:themeShade="7F"/>
      <w:spacing w:val="5"/>
    </w:rPr>
  </w:style>
  <w:style w:type="paragraph" w:styleId="ac">
    <w:name w:val="No Spacing"/>
    <w:uiPriority w:val="1"/>
    <w:qFormat/>
    <w:rsid w:val="00D452BA"/>
    <w:pPr>
      <w:spacing w:after="0" w:line="240" w:lineRule="auto"/>
    </w:pPr>
  </w:style>
  <w:style w:type="paragraph" w:styleId="ad">
    <w:name w:val="Quote"/>
    <w:basedOn w:val="a"/>
    <w:next w:val="a"/>
    <w:link w:val="ae"/>
    <w:uiPriority w:val="29"/>
    <w:qFormat/>
    <w:rsid w:val="00D452BA"/>
    <w:rPr>
      <w:i/>
      <w:iCs/>
      <w:sz w:val="24"/>
      <w:szCs w:val="24"/>
    </w:rPr>
  </w:style>
  <w:style w:type="character" w:customStyle="1" w:styleId="ae">
    <w:name w:val="引用文 (文字)"/>
    <w:basedOn w:val="a0"/>
    <w:link w:val="ad"/>
    <w:uiPriority w:val="29"/>
    <w:rsid w:val="00D452BA"/>
    <w:rPr>
      <w:i/>
      <w:iCs/>
      <w:sz w:val="24"/>
      <w:szCs w:val="24"/>
    </w:rPr>
  </w:style>
  <w:style w:type="paragraph" w:styleId="21">
    <w:name w:val="Intense Quote"/>
    <w:basedOn w:val="a"/>
    <w:next w:val="a"/>
    <w:link w:val="22"/>
    <w:uiPriority w:val="30"/>
    <w:qFormat/>
    <w:rsid w:val="00D452BA"/>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D452BA"/>
    <w:rPr>
      <w:color w:val="4472C4" w:themeColor="accent1"/>
      <w:sz w:val="24"/>
      <w:szCs w:val="24"/>
    </w:rPr>
  </w:style>
  <w:style w:type="character" w:styleId="af">
    <w:name w:val="Subtle Emphasis"/>
    <w:uiPriority w:val="19"/>
    <w:qFormat/>
    <w:rsid w:val="00D452BA"/>
    <w:rPr>
      <w:i/>
      <w:iCs/>
      <w:color w:val="1F3763" w:themeColor="accent1" w:themeShade="7F"/>
    </w:rPr>
  </w:style>
  <w:style w:type="character" w:styleId="23">
    <w:name w:val="Intense Emphasis"/>
    <w:uiPriority w:val="21"/>
    <w:qFormat/>
    <w:rsid w:val="00D452BA"/>
    <w:rPr>
      <w:b/>
      <w:bCs/>
      <w:caps/>
      <w:color w:val="1F3763" w:themeColor="accent1" w:themeShade="7F"/>
      <w:spacing w:val="10"/>
    </w:rPr>
  </w:style>
  <w:style w:type="character" w:styleId="af0">
    <w:name w:val="Subtle Reference"/>
    <w:uiPriority w:val="31"/>
    <w:qFormat/>
    <w:rsid w:val="00D452BA"/>
    <w:rPr>
      <w:b/>
      <w:bCs/>
      <w:color w:val="4472C4" w:themeColor="accent1"/>
    </w:rPr>
  </w:style>
  <w:style w:type="character" w:styleId="24">
    <w:name w:val="Intense Reference"/>
    <w:uiPriority w:val="32"/>
    <w:qFormat/>
    <w:rsid w:val="00D452BA"/>
    <w:rPr>
      <w:b/>
      <w:bCs/>
      <w:i/>
      <w:iCs/>
      <w:caps/>
      <w:color w:val="4472C4" w:themeColor="accent1"/>
    </w:rPr>
  </w:style>
  <w:style w:type="character" w:styleId="af1">
    <w:name w:val="Book Title"/>
    <w:uiPriority w:val="33"/>
    <w:qFormat/>
    <w:rsid w:val="00D452BA"/>
    <w:rPr>
      <w:b/>
      <w:bCs/>
      <w:i/>
      <w:iCs/>
      <w:spacing w:val="0"/>
    </w:rPr>
  </w:style>
  <w:style w:type="paragraph" w:styleId="af2">
    <w:name w:val="TOC Heading"/>
    <w:basedOn w:val="1"/>
    <w:next w:val="a"/>
    <w:uiPriority w:val="39"/>
    <w:semiHidden/>
    <w:unhideWhenUsed/>
    <w:qFormat/>
    <w:rsid w:val="00D452BA"/>
    <w:pPr>
      <w:outlineLvl w:val="9"/>
    </w:pPr>
  </w:style>
  <w:style w:type="paragraph" w:styleId="af3">
    <w:name w:val="header"/>
    <w:basedOn w:val="a"/>
    <w:link w:val="af4"/>
    <w:uiPriority w:val="99"/>
    <w:unhideWhenUsed/>
    <w:rsid w:val="006A14A1"/>
    <w:pPr>
      <w:tabs>
        <w:tab w:val="center" w:pos="4252"/>
        <w:tab w:val="right" w:pos="8504"/>
      </w:tabs>
      <w:snapToGrid w:val="0"/>
    </w:pPr>
  </w:style>
  <w:style w:type="character" w:customStyle="1" w:styleId="af4">
    <w:name w:val="ヘッダー (文字)"/>
    <w:basedOn w:val="a0"/>
    <w:link w:val="af3"/>
    <w:uiPriority w:val="99"/>
    <w:rsid w:val="006A14A1"/>
  </w:style>
  <w:style w:type="paragraph" w:styleId="af5">
    <w:name w:val="footer"/>
    <w:basedOn w:val="a"/>
    <w:link w:val="af6"/>
    <w:uiPriority w:val="99"/>
    <w:unhideWhenUsed/>
    <w:rsid w:val="006A14A1"/>
    <w:pPr>
      <w:tabs>
        <w:tab w:val="center" w:pos="4252"/>
        <w:tab w:val="right" w:pos="8504"/>
      </w:tabs>
      <w:snapToGrid w:val="0"/>
    </w:pPr>
  </w:style>
  <w:style w:type="character" w:customStyle="1" w:styleId="af6">
    <w:name w:val="フッター (文字)"/>
    <w:basedOn w:val="a0"/>
    <w:link w:val="af5"/>
    <w:uiPriority w:val="99"/>
    <w:rsid w:val="006A1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file:///D:\Cloud_Storage\OneDrive%20-%20&#65326;&#65328;O&#30693;&#30340;&#36039;&#28304;&#12452;&#12491;&#12471;&#12450;&#12486;&#12451;&#12502;&#65288;&#65321;&#65330;&#65321;&#65289;\git_repository_Duo\Sharing_Knowledge2\MindManager2\tempIcon615.bmp"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bluemoon55.github.io/Sharing_Knowledge/MindManager/DAX40-20" TargetMode="External"/><Relationship Id="rId17" Type="http://schemas.openxmlformats.org/officeDocument/2006/relationships/image" Target="file:///D:\Cloud_Storage\OneDrive%20-%20&#65326;&#65328;O&#30693;&#30340;&#36039;&#28304;&#12452;&#12491;&#12471;&#12450;&#12486;&#12451;&#12502;&#65288;&#65321;&#65330;&#65321;&#65289;\git_repository_Duo\Sharing_Knowledge2\MindManager2\tempIcon614.bmp" TargetMode="External"/><Relationship Id="rId2" Type="http://schemas.openxmlformats.org/officeDocument/2006/relationships/customXml" Target="../customXml/item2.xml"/><Relationship Id="rId16" Type="http://schemas.openxmlformats.org/officeDocument/2006/relationships/image" Target="file:///D:\Cloud_Storage\OneDrive%20-%20&#65326;&#65328;O&#30693;&#30340;&#36039;&#28304;&#12452;&#12491;&#12471;&#12450;&#12486;&#12451;&#12502;&#65288;&#65321;&#65330;&#65321;&#65289;\git_repository_Duo\Sharing_Knowledge2\MindManager2\tempIcon613.bm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D:\Cloud_Storage\OneDrive%20-%20&#65326;&#65328;O&#30693;&#30340;&#36039;&#28304;&#12452;&#12491;&#12471;&#12450;&#12486;&#12451;&#12502;&#65288;&#65321;&#65330;&#65321;&#65289;\git_repository_Duo\Sharing_Knowledge2\MindManager2\tempIcon610.bmp" TargetMode="External"/><Relationship Id="rId5" Type="http://schemas.openxmlformats.org/officeDocument/2006/relationships/styles" Target="styles.xml"/><Relationship Id="rId15" Type="http://schemas.openxmlformats.org/officeDocument/2006/relationships/image" Target="file:///D:\Cloud_Storage\OneDrive%20-%20&#65326;&#65328;O&#30693;&#30340;&#36039;&#28304;&#12452;&#12491;&#12471;&#12450;&#12486;&#12451;&#12502;&#65288;&#65321;&#65330;&#65321;&#65289;\git_repository_Duo\Sharing_Knowledge2\MindManager2\tempIcon612.bmp"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file:///D:\Cloud_Storage\OneDrive%20-%20&#65326;&#65328;O&#30693;&#30340;&#36039;&#28304;&#12452;&#12491;&#12471;&#12450;&#12486;&#12451;&#12502;&#65288;&#65321;&#65330;&#65321;&#65289;\git_repository_Duo\Sharing_Knowledge2\MindManager2\tempIcon611.bm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E35707-5CF4-4B96-80C8-7A38899AD9DC}">
  <ds:schemaRefs>
    <ds:schemaRef ds:uri="http://schemas.microsoft.com/sharepoint/v3/contenttype/forms"/>
  </ds:schemaRefs>
</ds:datastoreItem>
</file>

<file path=customXml/itemProps2.xml><?xml version="1.0" encoding="utf-8"?>
<ds:datastoreItem xmlns:ds="http://schemas.openxmlformats.org/officeDocument/2006/customXml" ds:itemID="{D22260DB-A28A-48B1-BCA5-708D1F5CF6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5E7743-9ACC-4A1A-93EC-243C16142B2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5</cp:revision>
  <dcterms:created xsi:type="dcterms:W3CDTF">2020-07-04T13:05:00Z</dcterms:created>
  <dcterms:modified xsi:type="dcterms:W3CDTF">2020-07-04T13:08:00Z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