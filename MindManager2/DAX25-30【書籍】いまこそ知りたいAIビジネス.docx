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BF126" w14:textId="11CD567D" w:rsidR="00FD6743" w:rsidRPr="00AF1606" w:rsidRDefault="00A90AD8" w:rsidP="00A94042">
      <w:pPr>
        <w:pStyle w:val="MMTitle"/>
        <w:spacing w:line="0" w:lineRule="atLeast"/>
        <w:ind w:left="-180"/>
        <w:rPr>
          <w:rFonts w:ascii="Meiryo UI" w:eastAsia="Meiryo UI" w:hAnsi="Meiryo UI"/>
        </w:rPr>
      </w:pPr>
      <w:r w:rsidRPr="00AF1606">
        <w:rPr>
          <w:rFonts w:ascii="Meiryo UI" w:eastAsia="Meiryo UI" w:hAnsi="Meiryo UI" w:hint="eastAsia"/>
        </w:rPr>
        <w:t>DAX25-30【書籍】いまこそ知りたいAIビジネス</w:t>
      </w:r>
    </w:p>
    <w:p w14:paraId="0D7BA878" w14:textId="3D34111D" w:rsidR="00A90AD8" w:rsidRPr="00AF1606" w:rsidRDefault="00A90AD8"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192B7813" wp14:editId="218A4BAE">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はじめに</w:t>
      </w:r>
    </w:p>
    <w:p w14:paraId="11816778" w14:textId="2871B1F7" w:rsidR="00A90AD8" w:rsidRPr="00AF1606" w:rsidRDefault="00A90AD8"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4088EE60" wp14:editId="528FFAC6">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第１章ここがヘンだよ、 日本のAIビジネス</w:t>
      </w:r>
    </w:p>
    <w:p w14:paraId="2CC529F9" w14:textId="29D08BDD" w:rsidR="00A90AD8" w:rsidRPr="00AF1606" w:rsidRDefault="00A90AD8"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133C9ED5" wp14:editId="59317EEA">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「AI＝ロボット」という勘違い</w:t>
      </w:r>
    </w:p>
    <w:p w14:paraId="40926A29" w14:textId="789C04ED" w:rsidR="00A90AD8" w:rsidRPr="00AF1606" w:rsidRDefault="00A90AD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AE85C25" wp14:editId="5F1486F7">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「AIが動いている姿を見せてください」</w:t>
      </w:r>
    </w:p>
    <w:p w14:paraId="1475FFCC" w14:textId="4ADB558E" w:rsidR="00A90AD8" w:rsidRPr="00AF1606" w:rsidRDefault="00A90AD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203FB45" wp14:editId="10D45A4E">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「AIの〇〇ちゃん」と擬人化することの弊害</w:t>
      </w:r>
    </w:p>
    <w:p w14:paraId="5B6E0F9C" w14:textId="0E558F99" w:rsidR="00A90AD8" w:rsidRPr="00AF1606" w:rsidRDefault="00A90AD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186936A" wp14:editId="65603F85">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「AI”が”XXするのでばなく、 「AI”で”XX する」</w:t>
      </w:r>
    </w:p>
    <w:p w14:paraId="0372A6F2" w14:textId="7F0ABECB" w:rsidR="00A90AD8" w:rsidRPr="00AF1606" w:rsidRDefault="00A90AD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5CA4940" wp14:editId="199FFF25">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なぜ日本人ぱ「AIが仕事を奪う」と考えるのか</w:t>
      </w:r>
    </w:p>
    <w:p w14:paraId="5A467FA9" w14:textId="1DC67EFE" w:rsidR="00A90AD8" w:rsidRPr="00AF1606" w:rsidRDefault="00A90AD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9F6763C" wp14:editId="20C76997">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エンジニアを社内にかかえるアメリカ、 外注する日本</w:t>
      </w:r>
    </w:p>
    <w:p w14:paraId="63028721" w14:textId="689772BF" w:rsidR="00A90AD8" w:rsidRPr="00AF1606" w:rsidRDefault="00A90AD8" w:rsidP="00A94042">
      <w:pPr>
        <w:pStyle w:val="MMTopic4"/>
        <w:spacing w:line="0" w:lineRule="atLeast"/>
        <w:ind w:left="840"/>
        <w:rPr>
          <w:rFonts w:ascii="Meiryo UI" w:eastAsia="Meiryo UI" w:hAnsi="Meiryo UI"/>
        </w:rPr>
      </w:pPr>
      <w:r w:rsidRPr="00AF1606">
        <w:rPr>
          <w:rFonts w:ascii="Meiryo UI" w:eastAsia="Meiryo UI" w:hAnsi="Meiryo UI" w:hint="eastAsia"/>
        </w:rPr>
        <w:t>日本では、 ソフトウェアエンジニアの8割がシステムインテグレーター（情報システムの構築・運用等を請け負う企業）やIT企業に所属している</w:t>
      </w:r>
    </w:p>
    <w:p w14:paraId="1519F1C4" w14:textId="3F8C0634" w:rsidR="00A90AD8" w:rsidRPr="00AF1606" w:rsidRDefault="00A90AD8"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あらゆる産業のベースにAIの考え方が必要になるからだ。 非IT業界においても、 AIに対する基礎的な知識が必要になってくるし、 AIの浸透で私たちの働き方も変わってくる。 </w:t>
      </w:r>
    </w:p>
    <w:p w14:paraId="79D6C311" w14:textId="4F333870" w:rsidR="00A90AD8" w:rsidRPr="00AF1606" w:rsidRDefault="00A90AD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ED7D6BF" wp14:editId="09E810E3">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7B08FF9E" w14:textId="69440C95" w:rsidR="00A90AD8" w:rsidRPr="00AF1606" w:rsidRDefault="00A90AD8" w:rsidP="00A94042">
      <w:pPr>
        <w:pStyle w:val="MMTopic4"/>
        <w:spacing w:line="0" w:lineRule="atLeast"/>
        <w:ind w:left="840"/>
        <w:rPr>
          <w:rFonts w:ascii="Meiryo UI" w:eastAsia="Meiryo UI" w:hAnsi="Meiryo UI"/>
        </w:rPr>
      </w:pPr>
      <w:r w:rsidRPr="00AF1606">
        <w:rPr>
          <w:rFonts w:ascii="Meiryo UI" w:eastAsia="Meiryo UI" w:hAnsi="Meiryo UI" w:hint="eastAsia"/>
        </w:rPr>
        <w:t>AIを擬人化すると、 機会損失が起こる</w:t>
      </w:r>
    </w:p>
    <w:p w14:paraId="72A3A5C3" w14:textId="2D2B6E1B" w:rsidR="00A90AD8" w:rsidRPr="00AF1606" w:rsidRDefault="00A90AD8" w:rsidP="00A94042">
      <w:pPr>
        <w:pStyle w:val="MMTopic4"/>
        <w:spacing w:line="0" w:lineRule="atLeast"/>
        <w:ind w:left="840"/>
        <w:rPr>
          <w:rFonts w:ascii="Meiryo UI" w:eastAsia="Meiryo UI" w:hAnsi="Meiryo UI"/>
        </w:rPr>
      </w:pPr>
      <w:r w:rsidRPr="00AF1606">
        <w:rPr>
          <w:rFonts w:ascii="Meiryo UI" w:eastAsia="Meiryo UI" w:hAnsi="Meiryo UI" w:hint="eastAsia"/>
        </w:rPr>
        <w:t>AIは課題解決のためのツールにすぎない</w:t>
      </w:r>
    </w:p>
    <w:p w14:paraId="762BC88A" w14:textId="2AC8AB63" w:rsidR="00A90AD8" w:rsidRPr="00AF1606" w:rsidRDefault="00A90AD8" w:rsidP="00A94042">
      <w:pPr>
        <w:pStyle w:val="MMTopic4"/>
        <w:spacing w:line="0" w:lineRule="atLeast"/>
        <w:ind w:left="840"/>
        <w:rPr>
          <w:rFonts w:ascii="Meiryo UI" w:eastAsia="Meiryo UI" w:hAnsi="Meiryo UI"/>
        </w:rPr>
      </w:pPr>
      <w:r w:rsidRPr="00AF1606">
        <w:rPr>
          <w:rFonts w:ascii="Meiryo UI" w:eastAsia="Meiryo UI" w:hAnsi="Meiryo UI" w:hint="eastAsia"/>
        </w:rPr>
        <w:t>AIを作るのも、 それに指示を与えるのも、 人間である</w:t>
      </w:r>
    </w:p>
    <w:p w14:paraId="6F63B94C" w14:textId="2BA14C12" w:rsidR="00514F87" w:rsidRPr="00AF1606" w:rsidRDefault="00514F87" w:rsidP="00A94042">
      <w:pPr>
        <w:pStyle w:val="MMTopic4"/>
        <w:spacing w:line="0" w:lineRule="atLeast"/>
        <w:ind w:left="840"/>
        <w:rPr>
          <w:rFonts w:ascii="Meiryo UI" w:eastAsia="Meiryo UI" w:hAnsi="Meiryo UI"/>
        </w:rPr>
      </w:pPr>
      <w:r w:rsidRPr="00AF1606">
        <w:rPr>
          <w:rFonts w:ascii="Meiryo UI" w:eastAsia="Meiryo UI" w:hAnsi="Meiryo UI" w:hint="eastAsia"/>
        </w:rPr>
        <w:t>AIは万能ではない。 神格化すべきではない</w:t>
      </w:r>
    </w:p>
    <w:p w14:paraId="65F02B4C" w14:textId="548F6A79" w:rsidR="00514F87" w:rsidRPr="00AF1606" w:rsidRDefault="00514F87" w:rsidP="00A94042">
      <w:pPr>
        <w:pStyle w:val="MMTopic2"/>
        <w:spacing w:line="0" w:lineRule="atLeast"/>
        <w:rPr>
          <w:rFonts w:ascii="Meiryo UI" w:eastAsia="Meiryo UI" w:hAnsi="Meiryo UI"/>
        </w:rPr>
      </w:pPr>
      <w:r w:rsidRPr="00AF1606">
        <w:rPr>
          <w:rFonts w:ascii="Meiryo UI" w:eastAsia="Meiryo UI" w:hAnsi="Meiryo UI"/>
          <w:noProof/>
        </w:rPr>
        <w:lastRenderedPageBreak/>
        <w:drawing>
          <wp:inline distT="0" distB="0" distL="0" distR="0" wp14:anchorId="47FD0567" wp14:editId="34DDA407">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「AIビジネスは自分には関係ない」という勘違い</w:t>
      </w:r>
    </w:p>
    <w:p w14:paraId="1CF48B96" w14:textId="290F2F2C"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738B5F9" wp14:editId="7C84BB89">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中小企業ほどAI活用が重要になる</w:t>
      </w:r>
    </w:p>
    <w:p w14:paraId="46916CB2" w14:textId="31016CC0"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「100年前に電気の登場ですべての業界が変わったのと同じように、 今後数年間にAIが変革しない業界はないだろう」</w:t>
      </w:r>
    </w:p>
    <w:p w14:paraId="1EB5CA6F" w14:textId="5968B878"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AI導人は、 実は局地的であればあるほど力を発揮する側面を持っている。 だから、 中小企業ほどAIを効果的に活用することが重要になるのだ。 </w:t>
      </w:r>
    </w:p>
    <w:p w14:paraId="2179BF1E" w14:textId="58215785"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DE3469F" wp14:editId="0516B6B1">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街の歯科医にもAIは必要</w:t>
      </w:r>
    </w:p>
    <w:p w14:paraId="12276C13" w14:textId="30892845"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企業のサイズや業種にかかわらず、 今後皆さんがAIの影響なく仕事を続けることはありえない</w:t>
      </w:r>
    </w:p>
    <w:p w14:paraId="18DAB383" w14:textId="22242CE4"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CA98989" wp14:editId="3890B286">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5"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AIを活用すれば業績が伸びる業種は全体の7割</w:t>
      </w:r>
    </w:p>
    <w:p w14:paraId="60DADBBA" w14:textId="7A1B5DA8"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rPr>
        <w:lastRenderedPageBreak/>
        <w:t>Subtopic</w:t>
      </w:r>
      <w:r w:rsidRPr="00AF1606">
        <w:rPr>
          <w:rFonts w:ascii="Meiryo UI" w:eastAsia="Meiryo UI" w:hAnsi="Meiryo UI"/>
        </w:rPr>
        <w:br/>
      </w:r>
      <w:r w:rsidRPr="00AF1606">
        <w:rPr>
          <w:rFonts w:ascii="Meiryo UI" w:eastAsia="Meiryo UI" w:hAnsi="Meiryo UI"/>
          <w:noProof/>
        </w:rPr>
        <w:lastRenderedPageBreak/>
        <w:drawing>
          <wp:inline distT="0" distB="0" distL="0" distR="0" wp14:anchorId="4EE44E70" wp14:editId="14295788">
            <wp:extent cx="5400040" cy="8002905"/>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6" r:link="rId27">
                      <a:extLst>
                        <a:ext uri="{28A0092B-C50C-407E-A947-70E740481C1C}">
                          <a14:useLocalDpi xmlns:a14="http://schemas.microsoft.com/office/drawing/2010/main" val="0"/>
                        </a:ext>
                      </a:extLst>
                    </a:blip>
                    <a:stretch>
                      <a:fillRect/>
                    </a:stretch>
                  </pic:blipFill>
                  <pic:spPr>
                    <a:xfrm>
                      <a:off x="0" y="0"/>
                      <a:ext cx="5400040" cy="8002905"/>
                    </a:xfrm>
                    <a:prstGeom prst="rect">
                      <a:avLst/>
                    </a:prstGeom>
                  </pic:spPr>
                </pic:pic>
              </a:graphicData>
            </a:graphic>
          </wp:inline>
        </w:drawing>
      </w:r>
      <w:r w:rsidRPr="00AF1606">
        <w:rPr>
          <w:rFonts w:ascii="Meiryo UI" w:eastAsia="Meiryo UI" w:hAnsi="Meiryo UI"/>
        </w:rPr>
        <w:br/>
      </w:r>
    </w:p>
    <w:p w14:paraId="06E4F809" w14:textId="02C4FB3C"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今、 正しくAIの導入をすれば飛躍的に事業を成長させるチャンス</w:t>
      </w:r>
    </w:p>
    <w:p w14:paraId="59E6D987" w14:textId="41088610"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3369303" wp14:editId="5AF1A67A">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5"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7F0BE375" w14:textId="61D72F03"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企業サイズや業種にかかわらず、 AIはインフラになる</w:t>
      </w:r>
    </w:p>
    <w:p w14:paraId="17337C08" w14:textId="3CB4B1BD"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中小企業ほど、 AIの導入によるビジネスインパクトは大きい</w:t>
      </w:r>
    </w:p>
    <w:p w14:paraId="7B138748" w14:textId="7F40F572" w:rsidR="00F92432" w:rsidRPr="00AF1606" w:rsidRDefault="00F92432"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77DA0026" wp14:editId="40B627C5">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0"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第２章AIビジネスの最先端を見てみよう</w:t>
      </w:r>
    </w:p>
    <w:p w14:paraId="7A151A23" w14:textId="16D54708" w:rsidR="00F92432" w:rsidRPr="00AF1606" w:rsidRDefault="00F92432"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360E89DE" wp14:editId="383BF490">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3"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AIはどんなシーンで活用されているか</w:t>
      </w:r>
    </w:p>
    <w:p w14:paraId="0F12B881" w14:textId="3048B3BE"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13705C7" wp14:editId="5C7CF8D7">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5"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コーディネートをAI＋スタイリストで</w:t>
      </w:r>
    </w:p>
    <w:p w14:paraId="702452E4" w14:textId="42E4055E"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78861EF" wp14:editId="485D7482">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5"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ユーザーにすすめる商品をAIで決める</w:t>
      </w:r>
    </w:p>
    <w:p w14:paraId="40AED24C" w14:textId="12D16944"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コラボレイティブ・フィルタリング（似たプロフィールの個人同士を比較検証するプロセス）と呼ばれる、 おすすめ機能でよく使われる機械学習の手法のひとつだ。 </w:t>
      </w:r>
    </w:p>
    <w:p w14:paraId="06C00762" w14:textId="2ED7CF35"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8DBD4A1" wp14:editId="458FF6D6">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5"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AIで新しい基準値を作る</w:t>
      </w:r>
    </w:p>
    <w:p w14:paraId="2834F4BB" w14:textId="4D5CFCF0"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73DC8B8" wp14:editId="73662611">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5"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AIの判断をスタイリストに検証させる</w:t>
      </w:r>
    </w:p>
    <w:p w14:paraId="0360517E" w14:textId="56090F35"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AIビジネスの現場では「フィードバックループ」と呼び、 AIの精度を高めるために必要不可欠なステップだ。 </w:t>
      </w:r>
    </w:p>
    <w:p w14:paraId="34994583" w14:textId="31934AF9"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rPr>
        <w:lastRenderedPageBreak/>
        <w:t>Subtopic</w:t>
      </w:r>
      <w:r w:rsidRPr="00AF1606">
        <w:rPr>
          <w:rFonts w:ascii="Meiryo UI" w:eastAsia="Meiryo UI" w:hAnsi="Meiryo UI"/>
        </w:rPr>
        <w:br/>
      </w:r>
      <w:r w:rsidRPr="00AF1606">
        <w:rPr>
          <w:rFonts w:ascii="Meiryo UI" w:eastAsia="Meiryo UI" w:hAnsi="Meiryo UI"/>
          <w:noProof/>
        </w:rPr>
        <w:lastRenderedPageBreak/>
        <w:drawing>
          <wp:inline distT="0" distB="0" distL="0" distR="0" wp14:anchorId="64AFF0F6" wp14:editId="4CD7F976">
            <wp:extent cx="5400040" cy="8071485"/>
            <wp:effectExtent l="0" t="0" r="0" b="5715"/>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5" r:link="rId36">
                      <a:extLst>
                        <a:ext uri="{28A0092B-C50C-407E-A947-70E740481C1C}">
                          <a14:useLocalDpi xmlns:a14="http://schemas.microsoft.com/office/drawing/2010/main" val="0"/>
                        </a:ext>
                      </a:extLst>
                    </a:blip>
                    <a:stretch>
                      <a:fillRect/>
                    </a:stretch>
                  </pic:blipFill>
                  <pic:spPr>
                    <a:xfrm>
                      <a:off x="0" y="0"/>
                      <a:ext cx="5400040" cy="8071485"/>
                    </a:xfrm>
                    <a:prstGeom prst="rect">
                      <a:avLst/>
                    </a:prstGeom>
                  </pic:spPr>
                </pic:pic>
              </a:graphicData>
            </a:graphic>
          </wp:inline>
        </w:drawing>
      </w:r>
      <w:r w:rsidRPr="00AF1606">
        <w:rPr>
          <w:rFonts w:ascii="Meiryo UI" w:eastAsia="Meiryo UI" w:hAnsi="Meiryo UI"/>
        </w:rPr>
        <w:br/>
      </w:r>
    </w:p>
    <w:p w14:paraId="7AB00540" w14:textId="29723F60"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1D76606" wp14:editId="4D7A9628">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5"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AIでトレンドを予測する</w:t>
      </w:r>
    </w:p>
    <w:p w14:paraId="1EF620D7" w14:textId="4C5AA3B9" w:rsidR="00F92432" w:rsidRPr="00AF1606" w:rsidRDefault="00F9243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2490365" wp14:editId="4C2F8F3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5"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配送の最適化にもAIが使われる</w:t>
      </w:r>
    </w:p>
    <w:p w14:paraId="4C47DE0D" w14:textId="59E5AC66" w:rsidR="00F92432" w:rsidRPr="00AF1606" w:rsidRDefault="00F9243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現在、 シリコンバレーのAービジネス現場では、 「すべての経営会議にデータサイエンティストが参加するべきである」と言われている。 これは、 これからのAービジネスの基本的な考え方になるだろう。 </w:t>
      </w:r>
    </w:p>
    <w:p w14:paraId="5B13A2A4" w14:textId="7E34CC55" w:rsidR="007B1702" w:rsidRPr="00AF1606" w:rsidRDefault="007B170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958E836" wp14:editId="5FD54C54">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5"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商品のピックアップもAIで管理</w:t>
      </w:r>
    </w:p>
    <w:p w14:paraId="4A8FD243" w14:textId="0BF35308" w:rsidR="007B1702" w:rsidRPr="00AF1606" w:rsidRDefault="007B170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8C35E8E" wp14:editId="2CDF90F6">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5"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顧客中心主義をできるのはデータサイエンスの力</w:t>
      </w:r>
    </w:p>
    <w:p w14:paraId="10C51CAC" w14:textId="41A7CA84" w:rsidR="007B1702" w:rsidRPr="00AF1606" w:rsidRDefault="007B1702" w:rsidP="00A94042">
      <w:pPr>
        <w:pStyle w:val="MMTopic4"/>
        <w:spacing w:line="0" w:lineRule="atLeast"/>
        <w:ind w:left="840"/>
        <w:rPr>
          <w:rFonts w:ascii="Meiryo UI" w:eastAsia="Meiryo UI" w:hAnsi="Meiryo UI"/>
        </w:rPr>
      </w:pPr>
      <w:r w:rsidRPr="00AF1606">
        <w:rPr>
          <w:rFonts w:ascii="Meiryo UI" w:eastAsia="Meiryo UI" w:hAnsi="Meiryo UI" w:hint="eastAsia"/>
        </w:rPr>
        <w:t>「小売業界にとって顧客中心主義は、 今後いちばんの優先事項になるでしょう。 大手の小売はレガシーシステム（複雑な基幹システム）を使っているため、 AI機能搭載などの変更が非常に難しい状態</w:t>
      </w:r>
    </w:p>
    <w:p w14:paraId="5D10F7F4" w14:textId="33FD0B89" w:rsidR="007B1702" w:rsidRPr="00AF1606" w:rsidRDefault="007B1702" w:rsidP="00A94042">
      <w:pPr>
        <w:pStyle w:val="MMTopic4"/>
        <w:spacing w:line="0" w:lineRule="atLeast"/>
        <w:ind w:left="840"/>
        <w:rPr>
          <w:rFonts w:ascii="Meiryo UI" w:eastAsia="Meiryo UI" w:hAnsi="Meiryo UI"/>
        </w:rPr>
      </w:pPr>
      <w:r w:rsidRPr="00AF1606">
        <w:rPr>
          <w:rFonts w:ascii="Meiryo UI" w:eastAsia="Meiryo UI" w:hAnsi="Meiryo UI" w:hint="eastAsia"/>
        </w:rPr>
        <w:t>「顧客中心主義」を実現するためのパワフルなツール、 それこそがデータサイエンスであり、 データサイエンスの力で作るさまざまなAIだということ</w:t>
      </w:r>
    </w:p>
    <w:p w14:paraId="0DB0669B" w14:textId="72C1D63A" w:rsidR="007B1702" w:rsidRPr="00AF1606" w:rsidRDefault="007B170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E860EDE" wp14:editId="7694DDF0">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5"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すべての仕事がAIに置きかわるわけではない</w:t>
      </w:r>
    </w:p>
    <w:p w14:paraId="114470C6" w14:textId="6B73BE84" w:rsidR="007B1702" w:rsidRPr="00AF1606" w:rsidRDefault="007B170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AIを検証し、 学習トレーニングをするスタイリストの役目がそれにあたる。 また、 そもそもAIのプログラミングを考える。 どこにAIを配置データサイエンティストや、 仕事上の課題を発見し、 すべきかを考える仕事（これがAービジネスデザイナーの仕事である）この先も人間がすべき仕事といえるだろう。 </w:t>
      </w:r>
    </w:p>
    <w:p w14:paraId="5260C5EA" w14:textId="41EB1ABE" w:rsidR="007B1702" w:rsidRPr="00AF1606" w:rsidRDefault="007B170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19475F7" wp14:editId="6A4047B2">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5"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736DC7B5" w14:textId="11B1FF3E" w:rsidR="007B1702" w:rsidRPr="00AF1606" w:rsidRDefault="007B1702" w:rsidP="00A94042">
      <w:pPr>
        <w:pStyle w:val="MMTopic4"/>
        <w:spacing w:line="0" w:lineRule="atLeast"/>
        <w:ind w:left="840"/>
        <w:rPr>
          <w:rFonts w:ascii="Meiryo UI" w:eastAsia="Meiryo UI" w:hAnsi="Meiryo UI"/>
        </w:rPr>
      </w:pPr>
      <w:r w:rsidRPr="00AF1606">
        <w:rPr>
          <w:rFonts w:ascii="Meiryo UI" w:eastAsia="Meiryo UI" w:hAnsi="Meiryo UI" w:hint="eastAsia"/>
        </w:rPr>
        <w:t>ビジネスのあらゆるシーンでAIの活用が進んでいる</w:t>
      </w:r>
    </w:p>
    <w:p w14:paraId="7499A39E" w14:textId="00F17020" w:rsidR="007B1702" w:rsidRPr="00AF1606" w:rsidRDefault="007B1702" w:rsidP="00A94042">
      <w:pPr>
        <w:pStyle w:val="MMTopic4"/>
        <w:spacing w:line="0" w:lineRule="atLeast"/>
        <w:ind w:left="840"/>
        <w:rPr>
          <w:rFonts w:ascii="Meiryo UI" w:eastAsia="Meiryo UI" w:hAnsi="Meiryo UI"/>
        </w:rPr>
      </w:pPr>
      <w:r w:rsidRPr="00AF1606">
        <w:rPr>
          <w:rFonts w:ascii="Meiryo UI" w:eastAsia="Meiryo UI" w:hAnsi="Meiryo UI" w:hint="eastAsia"/>
        </w:rPr>
        <w:t>AIは「顧客中心主義」を実現するための強力なツールである</w:t>
      </w:r>
    </w:p>
    <w:p w14:paraId="49673791" w14:textId="5D41EDBA" w:rsidR="007B1702" w:rsidRPr="00AF1606" w:rsidRDefault="007B1702"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62D2AA3B" wp14:editId="23EADF45">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3"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AIと人間の協働スキームをつくる</w:t>
      </w:r>
    </w:p>
    <w:p w14:paraId="4549D781" w14:textId="22E7F6DD"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5D0AD71" wp14:editId="20C0A1DA">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5"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コンピュータが得意なこと、 人間が得意なこと</w:t>
      </w:r>
    </w:p>
    <w:p w14:paraId="37F63887" w14:textId="5F0E692F"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「人が得意とすることはコンピュータにとって非常に難しく、 コンピュータが得意なことは人にとって難しいことが多い。 仕事を奪い合う敵ではなく、 人とコンピュータがそれぞれの強みを生かすチームメートになれれば、 企業のパフォーマンスが最大化するだろう」</w:t>
      </w:r>
    </w:p>
    <w:p w14:paraId="46E62A48" w14:textId="02323941"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50F94C4" wp14:editId="4337E238">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5"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テスラの自動運転は、 人とAIの協動で進化する</w:t>
      </w:r>
    </w:p>
    <w:p w14:paraId="5BCB294F" w14:textId="4771503C"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「人間＋マシン＝スーパーパワー」を生み出すことができる企業が勝ち残ることができる</w:t>
      </w:r>
    </w:p>
    <w:p w14:paraId="611FE310" w14:textId="6BADD8BF"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EEDFD6A" wp14:editId="496D29C4">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5"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07610CE1" w14:textId="42CE6711"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これからの企業の優位性は、 AIと人間の協働化をいかにうまく進められるかにかかっている</w:t>
      </w:r>
    </w:p>
    <w:p w14:paraId="0354DC8F" w14:textId="3E46E874" w:rsidR="00736F4E" w:rsidRPr="00AF1606" w:rsidRDefault="00736F4E"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1C54C6E9" wp14:editId="1D10819B">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3"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AIはビジネスモデルを変える</w:t>
      </w:r>
    </w:p>
    <w:p w14:paraId="4150772B" w14:textId="608577BD"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BC354D4" wp14:editId="091DC761">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5"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AIとAR技術で「試し塗り」が可能に</w:t>
      </w:r>
    </w:p>
    <w:p w14:paraId="7B4F8924" w14:textId="2BD2A74E"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EF1CC03" wp14:editId="2D886FB3">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5"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イノベーションぱ順客の課題解決から生まれる</w:t>
      </w:r>
    </w:p>
    <w:p w14:paraId="4B692C8F" w14:textId="3BA2F4C8"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AIビジネスとは、 単にAIを導人するだけではない</w:t>
      </w:r>
    </w:p>
    <w:p w14:paraId="75956628" w14:textId="7C752D6C"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AIビジネスを考えるときは、 ニーズや課題を抽出する必要があるということ。 ニーズや課題解決にAIが寄与できるとなると、 新しいビジネスモデルが生まれ、 イノベーションが起こるということだ。 </w:t>
      </w:r>
    </w:p>
    <w:p w14:paraId="365C77F4" w14:textId="0B854444"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D94E311" wp14:editId="2017DCA5">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5"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日本企業に今求められているのは、 ビジネスモデルの変革</w:t>
      </w:r>
    </w:p>
    <w:p w14:paraId="1298A093" w14:textId="065DE2A9"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1593B35" wp14:editId="6E63E52F">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5"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AIビジネスは、 どこで収益を得ればいいか</w:t>
      </w:r>
    </w:p>
    <w:p w14:paraId="5ACD1388" w14:textId="1AB7D0A9"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E9A53DE" wp14:editId="30DEA21C">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5"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カメラの概念を変えたセキュリティサービス</w:t>
      </w:r>
    </w:p>
    <w:p w14:paraId="18CC9CF1" w14:textId="2982261C"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この商品の特徴は、 家の中に置かれたカメラレンズに映った出来事を、 機械学習モデルを使って、 自然言語で検索、 抽出するところにある。 利用者は、 家の外にいても、 家の中で何が起こっているかをア。 フリで確認できる。 </w:t>
      </w:r>
    </w:p>
    <w:p w14:paraId="00FCC689" w14:textId="010964AA"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「モノ」だけではなく、 そこから得られるさまざまな「コト」（体験）だった</w:t>
      </w:r>
    </w:p>
    <w:p w14:paraId="60676C8D" w14:textId="255C32A0"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業界全体のバリューチェーン上の「どこで戦うか」、 ビジネスモデルを「どのように変えていくか」</w:t>
      </w:r>
    </w:p>
    <w:p w14:paraId="5D0EF62C" w14:textId="6C3499BB"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D759456" wp14:editId="7215487A">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5"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「借りる」と「所有する」の境目をなくすビジネスモデル</w:t>
      </w:r>
    </w:p>
    <w:p w14:paraId="38FA97FD" w14:textId="31EB3D0C"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1DFDCA9" wp14:editId="23ACB1A9">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5"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新しい課題を解決するには、 新しいビジネスモデルが必要</w:t>
      </w:r>
    </w:p>
    <w:p w14:paraId="2891B919" w14:textId="2C0BD2F4"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8FEB3EE" wp14:editId="36E1F59A">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5"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5CA8A8CA" w14:textId="7F658980"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新しい技術で顧客のニーズや課題解決に寄与できれば、 大きなビジネスインパクトを生むことができる</w:t>
      </w:r>
    </w:p>
    <w:p w14:paraId="7558FA5E" w14:textId="525E998C"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AI導入の本質は、 ビジネスモデルの変革である</w:t>
      </w:r>
    </w:p>
    <w:p w14:paraId="1235601C" w14:textId="4925BF69"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AIビジネスを行なう際は、 これまでの収益構造を見直す必要がある</w:t>
      </w:r>
    </w:p>
    <w:p w14:paraId="482D0A24" w14:textId="43EF17E5" w:rsidR="00736F4E" w:rsidRPr="00AF1606" w:rsidRDefault="00736F4E"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5C8AB6F5" wp14:editId="340B7C2A">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3"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proofErr w:type="spellStart"/>
      <w:r w:rsidRPr="00AF1606">
        <w:rPr>
          <w:rFonts w:ascii="Meiryo UI" w:eastAsia="Meiryo UI" w:hAnsi="Meiryo UI" w:hint="eastAsia"/>
        </w:rPr>
        <w:t>GotoMarket</w:t>
      </w:r>
      <w:proofErr w:type="spellEnd"/>
      <w:r w:rsidRPr="00AF1606">
        <w:rPr>
          <w:rFonts w:ascii="Meiryo UI" w:eastAsia="Meiryo UI" w:hAnsi="Meiryo UI" w:hint="eastAsia"/>
        </w:rPr>
        <w:t>の発想で考える</w:t>
      </w:r>
    </w:p>
    <w:p w14:paraId="467493BE" w14:textId="44B15FB3" w:rsidR="00736F4E" w:rsidRPr="00AF1606" w:rsidRDefault="00736F4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34F6EDC" wp14:editId="0DECFA7B">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5"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Go to Market戦略とは</w:t>
      </w:r>
    </w:p>
    <w:p w14:paraId="63B13B8E" w14:textId="2BD48F20" w:rsidR="00736F4E" w:rsidRPr="00AF1606" w:rsidRDefault="00736F4E" w:rsidP="00A94042">
      <w:pPr>
        <w:pStyle w:val="MMTopic4"/>
        <w:spacing w:line="0" w:lineRule="atLeast"/>
        <w:ind w:left="840"/>
        <w:rPr>
          <w:rFonts w:ascii="Meiryo UI" w:eastAsia="Meiryo UI" w:hAnsi="Meiryo UI"/>
        </w:rPr>
      </w:pPr>
      <w:proofErr w:type="spellStart"/>
      <w:r w:rsidRPr="00AF1606">
        <w:rPr>
          <w:rFonts w:ascii="Meiryo UI" w:eastAsia="Meiryo UI" w:hAnsi="Meiryo UI"/>
        </w:rPr>
        <w:t>IoB</w:t>
      </w:r>
      <w:proofErr w:type="spellEnd"/>
    </w:p>
    <w:p w14:paraId="14837A92" w14:textId="4CC112EF" w:rsidR="00736F4E" w:rsidRPr="00AF1606" w:rsidRDefault="00736F4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このような考え方を、 Go to </w:t>
      </w:r>
      <w:proofErr w:type="spellStart"/>
      <w:r w:rsidRPr="00AF1606">
        <w:rPr>
          <w:rFonts w:ascii="Meiryo UI" w:eastAsia="Meiryo UI" w:hAnsi="Meiryo UI" w:hint="eastAsia"/>
        </w:rPr>
        <w:t>Markett</w:t>
      </w:r>
      <w:proofErr w:type="spellEnd"/>
      <w:r w:rsidRPr="00AF1606">
        <w:rPr>
          <w:rFonts w:ascii="Meiryo UI" w:eastAsia="Meiryo UI" w:hAnsi="Meiryo UI" w:hint="eastAsia"/>
        </w:rPr>
        <w:t xml:space="preserve">戦略と呼ぶ。 AIビジネスでは、 データやプラットフォーム自体をオープンにして、 素早くマーケットに届け、 より多くのデータを集められたところが勝機を握る。 </w:t>
      </w:r>
    </w:p>
    <w:p w14:paraId="26002D06" w14:textId="261E6F49" w:rsidR="00736F4E"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8E8F682" wp14:editId="78CB26A8">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5"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プロダクトアウトの落とし穴</w:t>
      </w:r>
    </w:p>
    <w:p w14:paraId="789FF8F1" w14:textId="1B2F7F40"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日本人はAIで最終的に「モノづくり」をしようとする傾向がある</w:t>
      </w:r>
    </w:p>
    <w:p w14:paraId="08316BDB" w14:textId="7D8BAEA5"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技術をオープンにすることによって、 よりスピーディに、 よりセンス良くマーケットに届けてくれるプレイヤーが世の中にたくさんいる</w:t>
      </w:r>
    </w:p>
    <w:p w14:paraId="72B7DB29" w14:textId="6BFFC81D"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4B2654F" wp14:editId="1E402CC5">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5"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ウーバーの課題解決法</w:t>
      </w:r>
    </w:p>
    <w:p w14:paraId="4EAD0229" w14:textId="427845EF"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AIを使って課題を解決するために取れる手段は「プロダクトアウト」だけではない</w:t>
      </w:r>
    </w:p>
    <w:p w14:paraId="1B1FAEEE" w14:textId="69C38093"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CD97374" wp14:editId="6B311B4A">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5"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0C2887C2" w14:textId="5DF6485A"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新しい技術は、 公開することで価値が高まる場合も多い</w:t>
      </w:r>
    </w:p>
    <w:p w14:paraId="4C429A08" w14:textId="799DD94F"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課題解決のためには、 必ずしもプロダクトアウトにこだわらなくていい</w:t>
      </w:r>
    </w:p>
    <w:p w14:paraId="37A6B6B1" w14:textId="38CE228E" w:rsidR="000871DB" w:rsidRPr="00AF1606" w:rsidRDefault="000871DB"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6F539633" wp14:editId="070F37C3">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0"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第３章AIを導入したい企業がすべきこと</w:t>
      </w:r>
    </w:p>
    <w:p w14:paraId="571066AC" w14:textId="3411BCFC" w:rsidR="000871DB" w:rsidRPr="00AF1606" w:rsidRDefault="000871DB"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15404CAB" wp14:editId="030AFCFE">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3"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ビッグデータを集めればAIを導入できるわけではない</w:t>
      </w:r>
    </w:p>
    <w:p w14:paraId="278BE8B7" w14:textId="1F1AFF82"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D2850B5" wp14:editId="71F95F7F">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肝入りのAIプロジェクトが頓挫した理由</w:t>
      </w:r>
    </w:p>
    <w:p w14:paraId="69C8E1BC" w14:textId="77829F82"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414FF82" wp14:editId="081A36A1">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5"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日本企業の多くは「データ集めなきゃいけない病」</w:t>
      </w:r>
    </w:p>
    <w:p w14:paraId="692E471E" w14:textId="62790EF7"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E5F252A" wp14:editId="64BFB15B">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せっかくのデータをゴミデータにしないため</w:t>
      </w:r>
    </w:p>
    <w:p w14:paraId="593FFD89" w14:textId="7E6097F6"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どんなデータを集めるべきか、 どんなラベルづけをすべきか、 というところから、 データサイエンティストと話しながらデータ収集をしたほうが効率的だ。 </w:t>
      </w:r>
    </w:p>
    <w:p w14:paraId="5AB2B86B" w14:textId="3743E993"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BE0AFF0" wp14:editId="0F6C5DBA">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5"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データは21世紀の石油」</w:t>
      </w:r>
    </w:p>
    <w:p w14:paraId="436470D0" w14:textId="242D390A"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大量にビッグデータを集めてから、 そのデータが「使えなかった」というロスを防ぐためにも、 上流工程からデータサイエンティストを活用することが重要だ。 </w:t>
      </w:r>
    </w:p>
    <w:p w14:paraId="75F1FA17" w14:textId="2407BCC5"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シリコンバレーの企業では、 「公開できるデータは公開してなんぼ」という考えの企業が少なくない</w:t>
      </w:r>
    </w:p>
    <w:p w14:paraId="57E1948D" w14:textId="7A43C0E0"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データはあくまでデータに過ぎず、 大事なのは、 そこから質の高いモデルを作り、 それを商品や製品に組み込み、 金のなる木に変えることである</w:t>
      </w:r>
    </w:p>
    <w:p w14:paraId="144B46CA" w14:textId="1A052DB2"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「データは『21世紀の石油』と同じ」</w:t>
      </w:r>
    </w:p>
    <w:p w14:paraId="53B6C02F" w14:textId="6F3E6D5B" w:rsidR="000871DB" w:rsidRPr="00AF1606" w:rsidRDefault="000871DB"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8146C5D" wp14:editId="1D805C8A">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5"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48F62C61" w14:textId="5E122F9D"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データをいくら大量に集めても、 それが使える状態のものでなければ、 ゴミデータも同然</w:t>
      </w:r>
    </w:p>
    <w:p w14:paraId="7AB972F9" w14:textId="44CFF136" w:rsidR="000871DB" w:rsidRPr="00AF1606" w:rsidRDefault="000871DB" w:rsidP="00A94042">
      <w:pPr>
        <w:pStyle w:val="MMTopic4"/>
        <w:spacing w:line="0" w:lineRule="atLeast"/>
        <w:ind w:left="840"/>
        <w:rPr>
          <w:rFonts w:ascii="Meiryo UI" w:eastAsia="Meiryo UI" w:hAnsi="Meiryo UI"/>
        </w:rPr>
      </w:pPr>
      <w:r w:rsidRPr="00AF1606">
        <w:rPr>
          <w:rFonts w:ascii="Meiryo UI" w:eastAsia="Meiryo UI" w:hAnsi="Meiryo UI" w:hint="eastAsia"/>
        </w:rPr>
        <w:t>どんなデータを集めるべきか、 というところから、 優秀なデータサイエンティストに相談する</w:t>
      </w:r>
    </w:p>
    <w:p w14:paraId="78657C48" w14:textId="42F917EB" w:rsidR="000871DB" w:rsidRPr="00AF1606" w:rsidRDefault="000871DB"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51C0E5E0" wp14:editId="546CAF3C">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3"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課題は何か？データは揃っているか？</w:t>
      </w:r>
    </w:p>
    <w:p w14:paraId="69176205" w14:textId="007F4DE2"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lastRenderedPageBreak/>
        <w:drawing>
          <wp:inline distT="0" distB="0" distL="0" distR="0" wp14:anchorId="2823ED15" wp14:editId="27E33FB9">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5"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症状がわからないのに薬は処方できない</w:t>
      </w:r>
    </w:p>
    <w:p w14:paraId="2EDB9A63" w14:textId="61F8F182"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AIを導入するということは、 その企業が抱える課題と、 その企業が持つデータ（これから集めるデータでも良い）を元に、 どんな解決策があるかを考えることだからだ。 </w:t>
      </w:r>
    </w:p>
    <w:p w14:paraId="2655E763" w14:textId="6C5FF775"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AIを開発し実装するためには、 医者と同様、 病状の把握と原因の特定、 治療法の決定が必要になる</w:t>
      </w:r>
    </w:p>
    <w:p w14:paraId="38A52C54" w14:textId="79D028F8"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企業が持っているデータを検証しないことには、 課題解決に向けて最適なAIモデルを考えることができない。 提案書も見積もりも作れない</w:t>
      </w:r>
    </w:p>
    <w:p w14:paraId="41C0A0C3" w14:textId="701CBC00"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どのような状態かを見ないまま、 提案書や見積もりを作っているからだ。 </w:t>
      </w:r>
    </w:p>
    <w:p w14:paraId="19653188" w14:textId="14836480"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一部のサンプルデータをもらい、 そのサンプルデータを解析することで、 課題解決に対してどのようなアプローチが可能かを見極め、 どのようなアプローチが有効と考えられるかを提案するものだ。 </w:t>
      </w:r>
    </w:p>
    <w:p w14:paraId="0FB33A53" w14:textId="1BDD7DD3"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企業にはその診断をもとに、 本当にAIの開発と導入を行うかどうかを判断してもらう。 </w:t>
      </w:r>
    </w:p>
    <w:p w14:paraId="1B30C53F" w14:textId="00E9852F"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5C3F69D" wp14:editId="1240B714">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5"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サンプルデータから何が診断できるのか</w:t>
      </w:r>
    </w:p>
    <w:p w14:paraId="19A71EEA" w14:textId="7A10B2AA"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①まず、 サンプルデータに、 任意のラベルづけをする。 </w:t>
      </w:r>
    </w:p>
    <w:p w14:paraId="6DA32708" w14:textId="28495C9E"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②次に、 ラベルづけされたAとBのデータにどのような差（この差を「特徴量」と呼ぶ）があるかを探す。 </w:t>
      </w:r>
    </w:p>
    <w:p w14:paraId="2172D797" w14:textId="2EADEF1D"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③その特徴量を今後どのようなAI技術で解析、 抽出し、 課題解決につなげるかのプランを考える。 </w:t>
      </w:r>
    </w:p>
    <w:p w14:paraId="61BB08F8" w14:textId="40FD3C18"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7766035" wp14:editId="49DEFA63">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5"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これが企業の持つデータを分析するプロセスだ</w:t>
      </w:r>
    </w:p>
    <w:p w14:paraId="4DF74B5F" w14:textId="36DDF975"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無限の切り口の中から、 課題解決に効く特徴量を見つけ出し、 どんなデータ活用の方法があるのかを見極めるのが、 データサイエンティストの腕の見せどころだ。 </w:t>
      </w:r>
    </w:p>
    <w:p w14:paraId="7CB7BF10" w14:textId="0CF0AE78"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rPr>
        <w:lastRenderedPageBreak/>
        <w:t>Subtopic</w:t>
      </w:r>
      <w:r w:rsidRPr="00AF1606">
        <w:rPr>
          <w:rFonts w:ascii="Meiryo UI" w:eastAsia="Meiryo UI" w:hAnsi="Meiryo UI"/>
        </w:rPr>
        <w:br/>
      </w:r>
      <w:r w:rsidRPr="00AF1606">
        <w:rPr>
          <w:rFonts w:ascii="Meiryo UI" w:eastAsia="Meiryo UI" w:hAnsi="Meiryo UI"/>
          <w:noProof/>
        </w:rPr>
        <w:drawing>
          <wp:inline distT="0" distB="0" distL="0" distR="0" wp14:anchorId="70AEE431" wp14:editId="218CFC74">
            <wp:extent cx="4410075" cy="6696075"/>
            <wp:effectExtent l="0" t="0" r="9525" b="9525"/>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72" r:link="rId73">
                      <a:extLst>
                        <a:ext uri="{28A0092B-C50C-407E-A947-70E740481C1C}">
                          <a14:useLocalDpi xmlns:a14="http://schemas.microsoft.com/office/drawing/2010/main" val="0"/>
                        </a:ext>
                      </a:extLst>
                    </a:blip>
                    <a:stretch>
                      <a:fillRect/>
                    </a:stretch>
                  </pic:blipFill>
                  <pic:spPr>
                    <a:xfrm>
                      <a:off x="0" y="0"/>
                      <a:ext cx="4410075" cy="6696075"/>
                    </a:xfrm>
                    <a:prstGeom prst="rect">
                      <a:avLst/>
                    </a:prstGeom>
                  </pic:spPr>
                </pic:pic>
              </a:graphicData>
            </a:graphic>
          </wp:inline>
        </w:drawing>
      </w:r>
      <w:r w:rsidRPr="00AF1606">
        <w:rPr>
          <w:rFonts w:ascii="Meiryo UI" w:eastAsia="Meiryo UI" w:hAnsi="Meiryo UI"/>
        </w:rPr>
        <w:br/>
      </w:r>
    </w:p>
    <w:p w14:paraId="0861F748" w14:textId="400C4ACD"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252E639" wp14:editId="0183C0F0">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5"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事前にサンプルデータを検証するメリット</w:t>
      </w:r>
    </w:p>
    <w:p w14:paraId="329E6BD9" w14:textId="47864203"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7649A41" wp14:editId="042752F1">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5"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AIはクッキーの型抜きでなない</w:t>
      </w:r>
    </w:p>
    <w:p w14:paraId="049F5A0A" w14:textId="77F66DDB"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AIビジネスのみならず、 ITビジネスは労働集約型モデルではない</w:t>
      </w:r>
    </w:p>
    <w:p w14:paraId="43E171F4" w14:textId="5E8AEC5A"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ITビジネスはサービス業ではなく、 知的集約業なのだ</w:t>
      </w:r>
    </w:p>
    <w:p w14:paraId="129A26C5" w14:textId="7FF6EDEA"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企業がその先に、 —「そのAlで何を実現したいのか」ーというビジョンを持っていれば、 AI導入の投資利益率は高い</w:t>
      </w:r>
    </w:p>
    <w:p w14:paraId="3F123706" w14:textId="05A89108"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58AA51C" wp14:editId="6873F09B">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5"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2ED0A4EB" w14:textId="40E2693C"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その企業が持っているデータを見てみなければ、 提案も見積もりも出せない</w:t>
      </w:r>
    </w:p>
    <w:p w14:paraId="48EBFBF6" w14:textId="1CC586D7"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サンプルデータを解析することで、 プロジェクト頓挫のリスクを防げる</w:t>
      </w:r>
    </w:p>
    <w:p w14:paraId="60D2B0F5" w14:textId="3B8E31C0"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AIビジネスは労働集約ビジネスではない</w:t>
      </w:r>
    </w:p>
    <w:p w14:paraId="591762C6" w14:textId="4A6DDB14" w:rsidR="00925189" w:rsidRPr="00AF1606" w:rsidRDefault="00925189"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44E04823" wp14:editId="01A4F7D7">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3"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解決したい課題がはっきりしていない場合は？</w:t>
      </w:r>
    </w:p>
    <w:p w14:paraId="737A6CCA" w14:textId="3B1200FF"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0999828" wp14:editId="6751C174">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5"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建全な危機感がAI導入につながる</w:t>
      </w:r>
    </w:p>
    <w:p w14:paraId="3CBD0217" w14:textId="13A723A9"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A1を使って作りたい商品や事業アイデアはないが、 今取り組まないと手遅れになるという危機感はある</w:t>
      </w:r>
    </w:p>
    <w:p w14:paraId="0E0FB70E" w14:textId="50B79FEA"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危機感を持っている企業は持っていない企業より何歩もリードしている。 </w:t>
      </w:r>
    </w:p>
    <w:p w14:paraId="2F7EA681" w14:textId="169289EA"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E1C74F7" wp14:editId="68A6A624">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5"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まず課題を棚卸する</w:t>
      </w:r>
    </w:p>
    <w:p w14:paraId="0EC1A06A" w14:textId="1DF89DC7"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まず、 社内の課題の棚卸しと、 その重みづけからスタート</w:t>
      </w:r>
    </w:p>
    <w:p w14:paraId="65C9A911" w14:textId="2003462D"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具体的には、 「いったん、 AIのことは置いておき、 今解決したい課題をすべて書き出してください」</w:t>
      </w:r>
    </w:p>
    <w:p w14:paraId="38A7E49F" w14:textId="290D0330" w:rsidR="00925189" w:rsidRPr="00AF1606" w:rsidRDefault="0092518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A4E7FB3" wp14:editId="671FD95B">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5"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AIビジネスには仮説検証サイクルが必須</w:t>
      </w:r>
    </w:p>
    <w:p w14:paraId="73400520" w14:textId="1177FA3B"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課題をAIで解決できるものかどうかの仕分けだ</w:t>
      </w:r>
    </w:p>
    <w:p w14:paraId="42C7600E" w14:textId="6A58E439"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AIビジネスを進めようと思ったら、 データを採れること、 そしてそのデータに基づいた仮説検証ができることが最低条件になる。 </w:t>
      </w:r>
    </w:p>
    <w:p w14:paraId="6F383CBD" w14:textId="20CA054F" w:rsidR="00925189" w:rsidRPr="00AF1606" w:rsidRDefault="00925189" w:rsidP="00A94042">
      <w:pPr>
        <w:pStyle w:val="MMTopic4"/>
        <w:spacing w:line="0" w:lineRule="atLeast"/>
        <w:ind w:left="840"/>
        <w:rPr>
          <w:rFonts w:ascii="Meiryo UI" w:eastAsia="Meiryo UI" w:hAnsi="Meiryo UI"/>
        </w:rPr>
      </w:pPr>
      <w:r w:rsidRPr="00AF1606">
        <w:rPr>
          <w:rFonts w:ascii="Meiryo UI" w:eastAsia="Meiryo UI" w:hAnsi="Meiryo UI" w:hint="eastAsia"/>
        </w:rPr>
        <w:t>検証に時間がかかる、 あるいは定量的な検証が難しい課題の解決は、 AIには向かない</w:t>
      </w:r>
    </w:p>
    <w:p w14:paraId="013A5E7A" w14:textId="79ACF967" w:rsidR="0036760D" w:rsidRPr="00AF1606" w:rsidRDefault="0036760D" w:rsidP="00A94042">
      <w:pPr>
        <w:pStyle w:val="MMTopic3"/>
        <w:spacing w:line="0" w:lineRule="atLeast"/>
        <w:ind w:left="840"/>
        <w:rPr>
          <w:rFonts w:ascii="Meiryo UI" w:eastAsia="Meiryo UI" w:hAnsi="Meiryo UI"/>
        </w:rPr>
      </w:pPr>
      <w:r w:rsidRPr="00AF1606">
        <w:rPr>
          <w:rFonts w:ascii="Meiryo UI" w:eastAsia="Meiryo UI" w:hAnsi="Meiryo UI"/>
          <w:noProof/>
        </w:rPr>
        <w:lastRenderedPageBreak/>
        <w:drawing>
          <wp:inline distT="0" distB="0" distL="0" distR="0" wp14:anchorId="46C0FFDD" wp14:editId="1A9632D2">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5"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効率化と売り上げ増加の二軸で判断する</w:t>
      </w:r>
    </w:p>
    <w:p w14:paraId="7BE8DE66" w14:textId="7D461BDC"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「効率化の大小」と「売上増加の大小」のマトリクス上に分類し、 ビジネスインパクトの大きなものから手をつけていく</w:t>
      </w:r>
    </w:p>
    <w:p w14:paraId="05A7C9C0" w14:textId="6918BEE9"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効率化を優先するか、 売上増加を優先するか。 それは、 業界にもよるだろう</w:t>
      </w:r>
    </w:p>
    <w:p w14:paraId="7560EA1A" w14:textId="3AE7A218"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一度課題を見える化すると、 どの分野にAI導入するのが効果的か、 わかりやすくなる</w:t>
      </w:r>
    </w:p>
    <w:p w14:paraId="63424596" w14:textId="1184C453"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多くのAIビジネスは、 部署をまたいだスキームの構築が必要になる</w:t>
      </w:r>
    </w:p>
    <w:p w14:paraId="2D6C4F8A" w14:textId="7EBAC73D"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この棚卸しやAI事業を推進する部署として向いていると感じるのは、 事業部に横串を通しやすい経営企画部またはイノベーション推進部といった部署ではないだろうか。 </w:t>
      </w:r>
    </w:p>
    <w:p w14:paraId="5E7A6210" w14:textId="59BFAA3C"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経営企画の中で実証実験やPOC(</w:t>
      </w:r>
      <w:proofErr w:type="spellStart"/>
      <w:r w:rsidRPr="00AF1606">
        <w:rPr>
          <w:rFonts w:ascii="Meiryo UI" w:eastAsia="Meiryo UI" w:hAnsi="Meiryo UI" w:hint="eastAsia"/>
        </w:rPr>
        <w:t>Proofof</w:t>
      </w:r>
      <w:proofErr w:type="spellEnd"/>
      <w:r w:rsidRPr="00AF1606">
        <w:rPr>
          <w:rFonts w:ascii="Meiryo UI" w:eastAsia="Meiryo UI" w:hAnsi="Meiryo UI" w:hint="eastAsia"/>
        </w:rPr>
        <w:t xml:space="preserve"> concept ＝概念実証）をたくさん回しているのに、 事業化に結びつかないケースもある。 </w:t>
      </w:r>
    </w:p>
    <w:p w14:paraId="28F2A95F" w14:textId="5D1C61E4"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「会社の命運をかけたAI導入プロジェクトという位置づけで進めることが重要</w:t>
      </w:r>
    </w:p>
    <w:p w14:paraId="24E45E5E" w14:textId="0130D6C7" w:rsidR="0036760D" w:rsidRPr="00AF1606" w:rsidRDefault="0036760D"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9DC849C" wp14:editId="7BBFF453">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5"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49AC3070" w14:textId="2222873A"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何をやればいいかわからないときは、 ニーズと課題の抽出から始める</w:t>
      </w:r>
    </w:p>
    <w:p w14:paraId="21AA6E59" w14:textId="2A0DDF8C"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AIでできることとできないことを仕分ける</w:t>
      </w:r>
    </w:p>
    <w:p w14:paraId="7145C616" w14:textId="08D3DB31"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効率化と収益化のマトリックスでビジネスインパクトを測る</w:t>
      </w:r>
    </w:p>
    <w:p w14:paraId="428C8A51" w14:textId="2182FEE9" w:rsidR="0036760D" w:rsidRPr="00AF1606" w:rsidRDefault="0036760D" w:rsidP="00A94042">
      <w:pPr>
        <w:pStyle w:val="MMTopic4"/>
        <w:spacing w:line="0" w:lineRule="atLeast"/>
        <w:ind w:left="840"/>
        <w:rPr>
          <w:rFonts w:ascii="Meiryo UI" w:eastAsia="Meiryo UI" w:hAnsi="Meiryo UI"/>
        </w:rPr>
      </w:pPr>
      <w:r w:rsidRPr="00AF1606">
        <w:rPr>
          <w:rFonts w:ascii="Meiryo UI" w:eastAsia="Meiryo UI" w:hAnsi="Meiryo UI" w:hint="eastAsia"/>
        </w:rPr>
        <w:t>棚卸しをした以上、 そこで終わりにしない</w:t>
      </w:r>
    </w:p>
    <w:p w14:paraId="3979FBCC" w14:textId="0EA00C0A" w:rsidR="0036760D" w:rsidRPr="00AF1606" w:rsidRDefault="0036760D"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3B86E848" wp14:editId="61078023">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3"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AI導入はゴールではない</w:t>
      </w:r>
    </w:p>
    <w:p w14:paraId="2CFA860B" w14:textId="4131C77F" w:rsidR="0036760D" w:rsidRPr="00AF1606" w:rsidRDefault="0036760D"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BE1FE9D" wp14:editId="2B1D6240">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5"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AIビジネスに立ちはだかる「定着の壁」</w:t>
      </w:r>
    </w:p>
    <w:p w14:paraId="2DBF2FF9" w14:textId="2A21AA1E" w:rsidR="0036760D" w:rsidRPr="00AF1606" w:rsidRDefault="0036760D"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406F497" wp14:editId="7846A4B4">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5"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現場の声を拾いあげて、 初めてAIが活用できる</w:t>
      </w:r>
    </w:p>
    <w:p w14:paraId="6888157E" w14:textId="61311FEC"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AIビジネスは机上の空論ではなく、 泥臭い作業の連続</w:t>
      </w:r>
    </w:p>
    <w:p w14:paraId="34A27B19" w14:textId="3AEC02D4"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F5BA9E4" wp14:editId="07841750">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5"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「導入の壁」を乗り越える</w:t>
      </w:r>
    </w:p>
    <w:p w14:paraId="0B3550B1" w14:textId="23BAE9BE"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現場を知らないと、 「定着の墜」どころか、 その前に「導入の壁」にぶつかってしまうこともある</w:t>
      </w:r>
    </w:p>
    <w:p w14:paraId="54A5E9C6" w14:textId="06965F13"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22BD4DF" wp14:editId="756C0014">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5"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効果検証できなくては意味がない</w:t>
      </w:r>
    </w:p>
    <w:p w14:paraId="51C9FE25" w14:textId="05F11A2F"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①どんなデータを採れば仮説検証サイクルを回すことができるのか</w:t>
      </w:r>
    </w:p>
    <w:p w14:paraId="0D8641DD" w14:textId="01C55154"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②何をもって効率アップと判断するのか(KPIの設定）</w:t>
      </w:r>
    </w:p>
    <w:p w14:paraId="09CDB532" w14:textId="0F5AE9ED"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AIビジネスで考えなくてはいけない課題の多くは、 AI以外の部分にある。 「導入」「定着」「効果検証」を見越したビジネスモデルを考えることが求められる。 </w:t>
      </w:r>
    </w:p>
    <w:p w14:paraId="2DCCD605" w14:textId="41A86553"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813F8BB" wp14:editId="35F7AEB8">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5"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7443EE2E" w14:textId="636DE172"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AIビジネスの課題の多くは「現場」にある</w:t>
      </w:r>
    </w:p>
    <w:p w14:paraId="096EBC24" w14:textId="0EB479BC"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現場の状況を精査せずに開発すると、 A1の導入、 定着に壁ができる</w:t>
      </w:r>
    </w:p>
    <w:p w14:paraId="3CAECBEE" w14:textId="5774FB3C"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効果検証できるモデルを作る必要がある</w:t>
      </w:r>
    </w:p>
    <w:p w14:paraId="3DD71B8B" w14:textId="580B48BF" w:rsidR="00C15582" w:rsidRPr="00AF1606" w:rsidRDefault="00C15582"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3D141D5C" wp14:editId="55B47FD8">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3"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AI実装のプロセス</w:t>
      </w:r>
    </w:p>
    <w:p w14:paraId="43F2A3EC" w14:textId="61E84A7E"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968F908" wp14:editId="712F3854">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5"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AI導入には会社のコミットが必要</w:t>
      </w:r>
    </w:p>
    <w:p w14:paraId="277EA901" w14:textId="758D1585"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「AIの導入には、 企業側のコミットメントが確実に必要である」</w:t>
      </w:r>
    </w:p>
    <w:p w14:paraId="407F967D" w14:textId="63C0E521"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データサイエンティストがクリエイティブかつ臨機応変にアプローチを考えながらモデルを作成する環境をつくっておくのが重要だ</w:t>
      </w:r>
    </w:p>
    <w:p w14:paraId="7A231434" w14:textId="3BF2A15D"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我々は自分たちの仕事を、 企業の課題を、 理解し、 ともにビジネスモデルを考え検証し、 AIモデルを開発することだと捉えている</w:t>
      </w:r>
    </w:p>
    <w:p w14:paraId="66254ABE" w14:textId="48A88DEE"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F59D7E0" wp14:editId="7C7436FB">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5"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「環境スキャニング」でビジネスチャンスの大きさを調べる</w:t>
      </w:r>
    </w:p>
    <w:p w14:paraId="0559BEF4" w14:textId="018C20EE"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市場におけるビジネスオポチュニティの大きさに関して調査をしてからプロジェクト化するようにしている。 </w:t>
      </w:r>
    </w:p>
    <w:p w14:paraId="77D7FA90" w14:textId="28948CD9"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「環境スキャニング」</w:t>
      </w:r>
    </w:p>
    <w:p w14:paraId="65EC241E" w14:textId="3D2918D5" w:rsidR="00C15582" w:rsidRPr="00AF1606" w:rsidRDefault="00C15582" w:rsidP="00A94042">
      <w:pPr>
        <w:pStyle w:val="MMTopic5"/>
        <w:spacing w:line="0" w:lineRule="atLeast"/>
        <w:ind w:left="1680"/>
        <w:rPr>
          <w:rFonts w:ascii="Meiryo UI" w:eastAsia="Meiryo UI" w:hAnsi="Meiryo UI"/>
        </w:rPr>
      </w:pPr>
      <w:r w:rsidRPr="00AF1606">
        <w:rPr>
          <w:rFonts w:ascii="Meiryo UI" w:eastAsia="Meiryo UI" w:hAnsi="Meiryo UI" w:hint="eastAsia"/>
        </w:rPr>
        <w:lastRenderedPageBreak/>
        <w:t xml:space="preserve">需要サイド（想定されるエンドユーザー。 この段階ではまだ漠然としたイメージでOK)と供給サイド（技術的にどれくらい可能か）をあらゆる手法で調査する。 </w:t>
      </w:r>
    </w:p>
    <w:p w14:paraId="6CAA73ED" w14:textId="188FD5F8"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38C544A" wp14:editId="744739DA">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5"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プロトタイプの重要性</w:t>
      </w:r>
    </w:p>
    <w:p w14:paraId="611051AD" w14:textId="6AD8F1A0"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モックアップが静的なスケッチの延長線上はあるものだとすれば、 プロトタイプは動的な試作品を指す</w:t>
      </w:r>
    </w:p>
    <w:p w14:paraId="1FBA6829" w14:textId="5E749F2E"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プロトタイプとは、 要は「落としどころ」の確認</w:t>
      </w:r>
    </w:p>
    <w:p w14:paraId="3B0B95C8" w14:textId="67F90C0F"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プロトタイプのいいところは、 早い段階で実際に利用するエンドユーザーの反応が見られること</w:t>
      </w:r>
    </w:p>
    <w:p w14:paraId="5850821A" w14:textId="5E627764"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358E8B8" wp14:editId="14959384">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5"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プロトタイプがあれば、 変更のコストも抑えられる</w:t>
      </w:r>
    </w:p>
    <w:p w14:paraId="028B1F1C" w14:textId="11110B38"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8318629" wp14:editId="47AE06D8">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5"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アプトプットを想定して開発する</w:t>
      </w:r>
    </w:p>
    <w:p w14:paraId="55E81E76" w14:textId="32A3B29B"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AIは「導入」し、 「定着」させ、 「効果検証」のサイクルが回って初めてビジネスになり得る</w:t>
      </w:r>
    </w:p>
    <w:p w14:paraId="4D07B262" w14:textId="1ADCE5F5"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F667282" wp14:editId="5A47DDDF">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5"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276EA6CC" w14:textId="67C3E4F0"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簡易でよいのでプロトタイプを元に仮説検証をくり返す</w:t>
      </w:r>
    </w:p>
    <w:p w14:paraId="6132AB9E" w14:textId="35DBB0C0"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アウトプットから逆算して開発をする</w:t>
      </w:r>
    </w:p>
    <w:p w14:paraId="48187EA8" w14:textId="001F7F79" w:rsidR="00C15582" w:rsidRPr="00AF1606" w:rsidRDefault="00C15582"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72EC33CC" wp14:editId="192D20FC">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0"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第４章AIビジネスの課題とは</w:t>
      </w:r>
    </w:p>
    <w:p w14:paraId="5369E4CD" w14:textId="7D619901" w:rsidR="00C15582" w:rsidRPr="00AF1606" w:rsidRDefault="00C15582"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5AE09FD0" wp14:editId="53EE2536">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3"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AIの判断は中立か？</w:t>
      </w:r>
    </w:p>
    <w:p w14:paraId="2437B74C" w14:textId="1779ABE1" w:rsidR="00C15582" w:rsidRPr="00AF1606" w:rsidRDefault="00C1558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ADF25A9" wp14:editId="0EBDDF51">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5"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バイアスの取り除き方が今後の課題</w:t>
      </w:r>
    </w:p>
    <w:p w14:paraId="31C3972E" w14:textId="7D053C24"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①A1で課題となるバイアスの取り除き方</w:t>
      </w:r>
    </w:p>
    <w:p w14:paraId="4CE119C1" w14:textId="7135EAC2" w:rsidR="00C15582" w:rsidRPr="00AF1606" w:rsidRDefault="00C15582" w:rsidP="00A94042">
      <w:pPr>
        <w:pStyle w:val="MMTopic4"/>
        <w:spacing w:line="0" w:lineRule="atLeast"/>
        <w:ind w:left="840"/>
        <w:rPr>
          <w:rFonts w:ascii="Meiryo UI" w:eastAsia="Meiryo UI" w:hAnsi="Meiryo UI"/>
        </w:rPr>
      </w:pPr>
      <w:r w:rsidRPr="00AF1606">
        <w:rPr>
          <w:rFonts w:ascii="Meiryo UI" w:eastAsia="Meiryo UI" w:hAnsi="Meiryo UI" w:hint="eastAsia"/>
        </w:rPr>
        <w:t>②個人情報の取り扱い方</w:t>
      </w:r>
    </w:p>
    <w:p w14:paraId="3C7BF67C" w14:textId="297E8D8E"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③著作権の取り扱い方</w:t>
      </w:r>
    </w:p>
    <w:p w14:paraId="7709516E" w14:textId="5CBB638B"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lastRenderedPageBreak/>
        <w:drawing>
          <wp:inline distT="0" distB="0" distL="0" distR="0" wp14:anchorId="10184F24" wp14:editId="292BFB8D">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5"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グーグル翻訳で指摘されたAIの課題</w:t>
      </w:r>
    </w:p>
    <w:p w14:paraId="1BE6B4B3" w14:textId="5D89A6FB"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①データが増えること（この場合では名前や部活動、 趣味など）で生まれてしまう偏りをどう避けるか？</w:t>
      </w:r>
    </w:p>
    <w:p w14:paraId="04D7E000" w14:textId="03B3E46C"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F938DB6" wp14:editId="0DAFD9E2">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5"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AIは黒人より白人を3倍見分げやすい</w:t>
      </w:r>
    </w:p>
    <w:p w14:paraId="274EA3C1" w14:textId="33B9B970"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②人間がデータをAIに学習させることによる恣意性をどう排除するか</w:t>
      </w:r>
    </w:p>
    <w:p w14:paraId="770BB9DA" w14:textId="57BC40B2"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80898AF" wp14:editId="12C4C271">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目的を持ったAI(AI with Purpose)</w:t>
      </w:r>
    </w:p>
    <w:p w14:paraId="6C0AC72D" w14:textId="272FD48F"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37C95E4" wp14:editId="76F58AAE">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5"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70FA311C" w14:textId="7818EF8C"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AIに必要以上の学習データを与えることによって、 バイアスが生じる</w:t>
      </w:r>
    </w:p>
    <w:p w14:paraId="6FAABE19" w14:textId="6A71CC8A"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バイアスを取り除く部門や設計が必要になる</w:t>
      </w:r>
    </w:p>
    <w:p w14:paraId="2AC0BA61" w14:textId="2028CDB0"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目的を持ったAI開発（AI with Purpose）が今後より求められる</w:t>
      </w:r>
    </w:p>
    <w:p w14:paraId="5867A417" w14:textId="1F2C0B13" w:rsidR="00046A29" w:rsidRPr="00AF1606" w:rsidRDefault="00046A29"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3B76C9BF" wp14:editId="789D6192">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3"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プライバシーはどう守られる？</w:t>
      </w:r>
    </w:p>
    <w:p w14:paraId="77B1A48D" w14:textId="6307D21C"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2AAC071" wp14:editId="671A2BAB">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5"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フェイスブックスキャンダルがもたらしたこと</w:t>
      </w:r>
    </w:p>
    <w:p w14:paraId="3E147ACD" w14:textId="5396648B" w:rsidR="00046A29" w:rsidRPr="00AF1606" w:rsidRDefault="00046A29" w:rsidP="00A94042">
      <w:pPr>
        <w:pStyle w:val="MMTopic4"/>
        <w:spacing w:line="0" w:lineRule="atLeast"/>
        <w:ind w:left="840"/>
        <w:rPr>
          <w:rFonts w:ascii="Meiryo UI" w:eastAsia="Meiryo UI" w:hAnsi="Meiryo UI"/>
        </w:rPr>
      </w:pPr>
      <w:r w:rsidRPr="00AF1606">
        <w:rPr>
          <w:rFonts w:ascii="Meiryo UI" w:eastAsia="Meiryo UI" w:hAnsi="Meiryo UI" w:hint="eastAsia"/>
        </w:rPr>
        <w:t>「オープンデータ」についての考え方は、 流れが急速に変わりつつある</w:t>
      </w:r>
    </w:p>
    <w:p w14:paraId="4B9C1537" w14:textId="52790190"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60D6A60" wp14:editId="1F9F230C">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選挙に行く人を34万人増やした、 個人情報の力</w:t>
      </w:r>
    </w:p>
    <w:p w14:paraId="073DD07A" w14:textId="58751690" w:rsidR="00046A29" w:rsidRPr="00AF1606" w:rsidRDefault="00046A2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067E9C1" wp14:editId="02A03A9F">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GDPRぱ日本企業にどんな影響を及ぼすのか</w:t>
      </w:r>
    </w:p>
    <w:p w14:paraId="1EEF8927" w14:textId="0B34562F"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①IPアドレスやCookieも個人情報とみなす</w:t>
      </w:r>
    </w:p>
    <w:p w14:paraId="71DB0ED4" w14:textId="3088DE0E"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②個人情報を取得する際には、 ユーザーの同意が必要</w:t>
      </w:r>
    </w:p>
    <w:p w14:paraId="0DBB83A6" w14:textId="01BC1F03"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軽度の違反であれば、 1000万ユーロ（約13億円）または前年売上高の2パーセントのいずれか高い方。 権利侵害などの類であれば、 2000万ユーロ（約26億円）または前年売上高の4パーセントのいずれか高いほう</w:t>
      </w:r>
    </w:p>
    <w:p w14:paraId="28FE66B8" w14:textId="1340DBE2"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①EU支店、 営業所などの拠点を持つ企業</w:t>
      </w:r>
    </w:p>
    <w:p w14:paraId="3A402406" w14:textId="6D4E6C0C"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②EUに商品やサービスを提供している企業</w:t>
      </w:r>
    </w:p>
    <w:p w14:paraId="7493E7D1" w14:textId="1DA49389"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③EUから個人情報の処理について委託されている企業</w:t>
      </w:r>
    </w:p>
    <w:p w14:paraId="4DBCB175" w14:textId="5C8F6B24"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EU国内に旅行している日本人も、 この法律適用の対象になる</w:t>
      </w:r>
    </w:p>
    <w:p w14:paraId="050E37FF" w14:textId="7F253EDC"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F416FC1" wp14:editId="55232F01">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5"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GDPRによってAIビジネスぱどう変わるのか</w:t>
      </w:r>
    </w:p>
    <w:p w14:paraId="52E96DDD" w14:textId="117C3178"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「AIが出力したものを説明できる状態にしておくこと」</w:t>
      </w:r>
    </w:p>
    <w:p w14:paraId="64828A01" w14:textId="207830AC"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ディープラーニングに代表されるブラックボックス化したA I に対して、 中立的な立場をとり、 XA I (Explainable AI=説明可能なAI) を作ろうという技術者の動きも出てきた</w:t>
      </w:r>
    </w:p>
    <w:p w14:paraId="3DEFFDBE" w14:textId="0FA772C4"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F19B2EF" wp14:editId="08F1350D">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5"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GDPRの施行は日本にとってチャンス？</w:t>
      </w:r>
    </w:p>
    <w:p w14:paraId="25EA7F4E" w14:textId="386F61AA"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皮肉なことに、 アメリカがこの5年で進めてきたオープンデータ化によるAIの活用は、 このGDPRの施行をきっかけに、 一度根底から見直されようとしている</w:t>
      </w:r>
    </w:p>
    <w:p w14:paraId="24029219" w14:textId="7D404FD0"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日本の企業がすぐにでも取り組むべきなのは、 現在収集しているデータの整理と、 今後のデータ収集方法の検討だ。 </w:t>
      </w:r>
    </w:p>
    <w:p w14:paraId="2742DAA5" w14:textId="7D429E8C"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EAB7A46" wp14:editId="711BC09A">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5"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日本企業が今すぐ取り組むべきこと</w:t>
      </w:r>
    </w:p>
    <w:p w14:paraId="7FC96002" w14:textId="0AB3A7EB"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「GDPR用のEUデータベースとそうでないデータベースに分けたほうがよいだろう」</w:t>
      </w:r>
    </w:p>
    <w:p w14:paraId="293D87E9" w14:textId="198E7998"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一番良くないのは、 「一切のデータを見せないほうが安全だ」と思考停止してしまうことだ。 すべての情報を隠す方向で内向きになってしまうと、 ガラパゴス化し、 今後必ずインフラ化するAI時代に対応できなくなる</w:t>
      </w:r>
    </w:p>
    <w:p w14:paraId="09DB6B21" w14:textId="5C098029"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5405DB6" wp14:editId="00272381">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5"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今後、 個人情報を暗号化する事業が増える</w:t>
      </w:r>
    </w:p>
    <w:p w14:paraId="73869CA1" w14:textId="57CA0225"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3B8760D" wp14:editId="5067F0EC">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15"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7BC13515" w14:textId="2D50A2AA"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個人情報保護のための法改正には常に目を光らせる必要がある</w:t>
      </w:r>
    </w:p>
    <w:p w14:paraId="097D22E3" w14:textId="1C9928A4"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とくにGDPRでは個人情報の取り扱いが厳しく定められている</w:t>
      </w:r>
    </w:p>
    <w:p w14:paraId="3AB8DA98" w14:textId="799A2806"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説明可能なAI(XAI)の開発がスタートしている</w:t>
      </w:r>
    </w:p>
    <w:p w14:paraId="29FE761A" w14:textId="498FEC4C"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個人情報を合法的に取り扱う新規事業が注目を集めている</w:t>
      </w:r>
    </w:p>
    <w:p w14:paraId="31690C2F" w14:textId="043C1736" w:rsidR="00743C09" w:rsidRPr="00AF1606" w:rsidRDefault="00743C09"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066B458B" wp14:editId="25C2AF15">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13"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AIと著作権</w:t>
      </w:r>
    </w:p>
    <w:p w14:paraId="105318AF" w14:textId="77DD4BB4"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4FBA5C6" wp14:editId="671F10F8">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5"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機械学習用のフリー画像</w:t>
      </w:r>
    </w:p>
    <w:p w14:paraId="7FAE354B" w14:textId="72A338BA"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33E9769" wp14:editId="2AE56128">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5"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AIが作る作品の著作権はどこに？</w:t>
      </w:r>
    </w:p>
    <w:p w14:paraId="7AC42A82" w14:textId="49501FBC"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C93423A" wp14:editId="4E66BBCF">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5"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「クリエイティブ」「アート」の定義が変わる</w:t>
      </w:r>
    </w:p>
    <w:p w14:paraId="21DE38CE" w14:textId="6181A430"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著作権について考えることは、 そのまま「クリエイティブとは一体なにか」「アートとは一体なにか」について考えることに直結する。 </w:t>
      </w:r>
    </w:p>
    <w:p w14:paraId="4584B515" w14:textId="25657923"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977FAFE" wp14:editId="339B9B83">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40E500E4" w14:textId="7B241FD7"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著作権に関しては、 まだAIに対応した法整備がされていない</w:t>
      </w:r>
    </w:p>
    <w:p w14:paraId="33E67D1B" w14:textId="20627E26"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AI時代には、 言葉の定義も企業の競争の仕方も変わっていく</w:t>
      </w:r>
    </w:p>
    <w:p w14:paraId="7D8E4AE6" w14:textId="46238B64" w:rsidR="00743C09" w:rsidRPr="00AF1606" w:rsidRDefault="00743C09"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57E88993" wp14:editId="0D45312F">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0"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第５章AI人材とこれからの日本</w:t>
      </w:r>
    </w:p>
    <w:p w14:paraId="5CA74787" w14:textId="620B3D43" w:rsidR="00743C09" w:rsidRPr="00AF1606" w:rsidRDefault="00743C09"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3E2B7889" wp14:editId="5C57D0D7">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3"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AIビジネスに必要な人材</w:t>
      </w:r>
    </w:p>
    <w:p w14:paraId="643A1425" w14:textId="7269598D" w:rsidR="00743C09" w:rsidRPr="00AF1606" w:rsidRDefault="00743C09"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D3E905B" wp14:editId="39323EE4">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5"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データサイエンティストとはどんな仕事？</w:t>
      </w:r>
    </w:p>
    <w:p w14:paraId="4E9D5C59" w14:textId="243E360C" w:rsidR="00743C09" w:rsidRPr="00AF1606" w:rsidRDefault="00743C09" w:rsidP="00A94042">
      <w:pPr>
        <w:pStyle w:val="MMTopic4"/>
        <w:spacing w:line="0" w:lineRule="atLeast"/>
        <w:ind w:left="840"/>
        <w:rPr>
          <w:rFonts w:ascii="Meiryo UI" w:eastAsia="Meiryo UI" w:hAnsi="Meiryo UI"/>
        </w:rPr>
      </w:pPr>
      <w:r w:rsidRPr="00AF1606">
        <w:rPr>
          <w:rFonts w:ascii="Meiryo UI" w:eastAsia="Meiryo UI" w:hAnsi="Meiryo UI" w:hint="eastAsia"/>
        </w:rPr>
        <w:t>これからの時代は、 事務職の人であれ専門職の人であれ、 AIの活用は不可避になっていく</w:t>
      </w:r>
    </w:p>
    <w:p w14:paraId="01AC3644" w14:textId="1653D042"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データアナリストは、 すでに整っているデータを分析して改善点などを見つけるのが主な業務であるのに対し、 </w:t>
      </w:r>
    </w:p>
    <w:p w14:paraId="286939E3" w14:textId="5DBAEC0E"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データサイエンティストは、 機械学習を導人するためのデータ構造を設計し、 それを実装する</w:t>
      </w:r>
    </w:p>
    <w:p w14:paraId="66FEB2BF" w14:textId="56CAF661"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役割までを一貫して担うデータサイエンティストによっては、 プログラミングに特化していたり、 機械学習に特化していたりといった、 個別のビジネススキルを持つ人もいる。 </w:t>
      </w:r>
    </w:p>
    <w:p w14:paraId="435AC892" w14:textId="3E0F46A5"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 xml:space="preserve">しかし、 フルスタック（分業せずとも一人で仕事を進めることができる）のデータサイエンティストには、 数学・統計学の素養に加え、 機械学習、 データの可視化能力、 コミュニケーション能力、 ビジネス戦略能力などが必要になる。 </w:t>
      </w:r>
    </w:p>
    <w:p w14:paraId="6B15F544" w14:textId="75B5873C"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残念ながら数日間のAI研修に派遣しただけで、 データアナリストが即戦力のデータサイエンティストに生まれ変わることは難しい。 </w:t>
      </w:r>
    </w:p>
    <w:p w14:paraId="50121284" w14:textId="54D09EF6" w:rsidR="004E0ECE" w:rsidRPr="00AF1606" w:rsidRDefault="004E0EC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7F80621" wp14:editId="52AA09BB">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5"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エンジニアにもさまざまな職域がある</w:t>
      </w:r>
    </w:p>
    <w:p w14:paraId="626F388E" w14:textId="35929695"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データサイエンティストは、 AIに特化したマシンラーニング（機械学習）に近いといえる。 </w:t>
      </w:r>
    </w:p>
    <w:p w14:paraId="53A78FA5" w14:textId="20804FED"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図17</w:t>
      </w:r>
    </w:p>
    <w:p w14:paraId="7586EACC" w14:textId="4C16C46C" w:rsidR="004E0ECE" w:rsidRPr="00AF1606" w:rsidRDefault="004E0ECE"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E2378F3" wp14:editId="5EF02C04">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AIビジネスデザイナーとぱどんな仕事？</w:t>
      </w:r>
    </w:p>
    <w:p w14:paraId="207A38CE" w14:textId="7764F405"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AIビジネスデザイナーは、 経営層とソフトウェアエンジニアやデータサイエンティストをつなぐ役割を担う。 </w:t>
      </w:r>
    </w:p>
    <w:p w14:paraId="76F26969" w14:textId="6A886DDF"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図18</w:t>
      </w:r>
    </w:p>
    <w:p w14:paraId="0EEBF010" w14:textId="4D35BCF0" w:rsidR="004E0ECE" w:rsidRPr="00AF1606" w:rsidRDefault="004E0ECE" w:rsidP="00A94042">
      <w:pPr>
        <w:pStyle w:val="MMTopic5"/>
        <w:spacing w:line="0" w:lineRule="atLeast"/>
        <w:ind w:left="1680"/>
        <w:rPr>
          <w:rFonts w:ascii="Meiryo UI" w:eastAsia="Meiryo UI" w:hAnsi="Meiryo UI"/>
        </w:rPr>
      </w:pPr>
      <w:r w:rsidRPr="00AF1606">
        <w:rPr>
          <w:rFonts w:ascii="Meiryo UI" w:eastAsia="Meiryo UI" w:hAnsi="Meiryo UI"/>
        </w:rPr>
        <w:lastRenderedPageBreak/>
        <w:t>Subtopic</w:t>
      </w:r>
      <w:r w:rsidRPr="00AF1606">
        <w:rPr>
          <w:rFonts w:ascii="Meiryo UI" w:eastAsia="Meiryo UI" w:hAnsi="Meiryo UI"/>
        </w:rPr>
        <w:br/>
      </w:r>
      <w:r w:rsidRPr="00AF1606">
        <w:rPr>
          <w:rFonts w:ascii="Meiryo UI" w:eastAsia="Meiryo UI" w:hAnsi="Meiryo UI"/>
          <w:noProof/>
        </w:rPr>
        <w:drawing>
          <wp:inline distT="0" distB="0" distL="0" distR="0" wp14:anchorId="41E1F217" wp14:editId="7A895B65">
            <wp:extent cx="4505325" cy="6715125"/>
            <wp:effectExtent l="0" t="0" r="9525" b="9525"/>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122" r:link="rId123">
                      <a:extLst>
                        <a:ext uri="{28A0092B-C50C-407E-A947-70E740481C1C}">
                          <a14:useLocalDpi xmlns:a14="http://schemas.microsoft.com/office/drawing/2010/main" val="0"/>
                        </a:ext>
                      </a:extLst>
                    </a:blip>
                    <a:stretch>
                      <a:fillRect/>
                    </a:stretch>
                  </pic:blipFill>
                  <pic:spPr>
                    <a:xfrm>
                      <a:off x="0" y="0"/>
                      <a:ext cx="4505325" cy="6715125"/>
                    </a:xfrm>
                    <a:prstGeom prst="rect">
                      <a:avLst/>
                    </a:prstGeom>
                  </pic:spPr>
                </pic:pic>
              </a:graphicData>
            </a:graphic>
          </wp:inline>
        </w:drawing>
      </w:r>
      <w:r w:rsidRPr="00AF1606">
        <w:rPr>
          <w:rFonts w:ascii="Meiryo UI" w:eastAsia="Meiryo UI" w:hAnsi="Meiryo UI"/>
        </w:rPr>
        <w:br/>
      </w:r>
    </w:p>
    <w:p w14:paraId="219E2173" w14:textId="2BDAE9EC"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ビジネスデザイナーとは、 </w:t>
      </w:r>
    </w:p>
    <w:p w14:paraId="084CC0B4" w14:textId="4B6163F7" w:rsidR="004E0ECE" w:rsidRPr="00AF1606" w:rsidRDefault="004E0ECE" w:rsidP="00A94042">
      <w:pPr>
        <w:pStyle w:val="MMTopic5"/>
        <w:spacing w:line="0" w:lineRule="atLeast"/>
        <w:ind w:left="1680"/>
        <w:rPr>
          <w:rFonts w:ascii="Meiryo UI" w:eastAsia="Meiryo UI" w:hAnsi="Meiryo UI"/>
        </w:rPr>
      </w:pPr>
      <w:r w:rsidRPr="00AF1606">
        <w:rPr>
          <w:rFonts w:ascii="Meiryo UI" w:eastAsia="Meiryo UI" w:hAnsi="Meiryo UI" w:hint="eastAsia"/>
        </w:rPr>
        <w:t xml:space="preserve">企業課題を理解して関連性の高い情報（定性的、 定量的）を集めて解釈し、 イノベーションを作り出す職業だと定義されている。 </w:t>
      </w:r>
    </w:p>
    <w:p w14:paraId="7244D70A" w14:textId="08D0E3FA"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デザイン＝構想設計するという言葉どおり、 企業の成長戦略を選定し、 具体的な形に落とし込んで舵取りをする職</w:t>
      </w:r>
    </w:p>
    <w:p w14:paraId="50C6A903" w14:textId="54219851" w:rsidR="004E0ECE" w:rsidRPr="00AF1606" w:rsidRDefault="004E0ECE"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ビジネスデザインは、 </w:t>
      </w:r>
    </w:p>
    <w:p w14:paraId="27DD4381" w14:textId="5CD52A7D" w:rsidR="009A127F" w:rsidRPr="00AF1606" w:rsidRDefault="009A127F" w:rsidP="00A94042">
      <w:pPr>
        <w:pStyle w:val="MMTopic5"/>
        <w:spacing w:line="0" w:lineRule="atLeast"/>
        <w:ind w:left="1680"/>
        <w:rPr>
          <w:rFonts w:ascii="Meiryo UI" w:eastAsia="Meiryo UI" w:hAnsi="Meiryo UI"/>
        </w:rPr>
      </w:pPr>
      <w:r w:rsidRPr="00AF1606">
        <w:rPr>
          <w:rFonts w:ascii="Meiryo UI" w:eastAsia="Meiryo UI" w:hAnsi="Meiryo UI" w:hint="eastAsia"/>
        </w:rPr>
        <w:t>人間中心のイノベーションアプローチである。 組織が新しい価値と新しい形の競争優位性を生み出すために、 ビジネス戦略と、 顧客への共感、 そしてユーザー体験のデザインを統合するアプローチを指す</w:t>
      </w:r>
    </w:p>
    <w:p w14:paraId="78CBEC87" w14:textId="5AA84739"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データサイエンティスト10人に対して、 AIビジネスデザイナーを1人の割合くらいで育てないと、 実際に経営にインパクトを与えるAIビジネスが生まれないのではないか</w:t>
      </w:r>
    </w:p>
    <w:p w14:paraId="04C1292E" w14:textId="49B01517"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図19</w:t>
      </w:r>
    </w:p>
    <w:p w14:paraId="0325E81B" w14:textId="18E8295D" w:rsidR="009A127F" w:rsidRPr="00AF1606" w:rsidRDefault="009A127F" w:rsidP="00A94042">
      <w:pPr>
        <w:pStyle w:val="MMTopic5"/>
        <w:spacing w:line="0" w:lineRule="atLeast"/>
        <w:ind w:left="1680"/>
        <w:rPr>
          <w:rFonts w:ascii="Meiryo UI" w:eastAsia="Meiryo UI" w:hAnsi="Meiryo UI"/>
        </w:rPr>
      </w:pPr>
      <w:r w:rsidRPr="00AF1606">
        <w:rPr>
          <w:rFonts w:ascii="Meiryo UI" w:eastAsia="Meiryo UI" w:hAnsi="Meiryo UI"/>
        </w:rPr>
        <w:lastRenderedPageBreak/>
        <w:t>Subtopic</w:t>
      </w:r>
      <w:r w:rsidRPr="00AF1606">
        <w:rPr>
          <w:rFonts w:ascii="Meiryo UI" w:eastAsia="Meiryo UI" w:hAnsi="Meiryo UI"/>
        </w:rPr>
        <w:br/>
      </w:r>
      <w:r w:rsidRPr="00AF1606">
        <w:rPr>
          <w:rFonts w:ascii="Meiryo UI" w:eastAsia="Meiryo UI" w:hAnsi="Meiryo UI"/>
          <w:noProof/>
        </w:rPr>
        <w:drawing>
          <wp:inline distT="0" distB="0" distL="0" distR="0" wp14:anchorId="050D328D" wp14:editId="7D5E3FA6">
            <wp:extent cx="4591050" cy="683895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24" r:link="rId125">
                      <a:extLst>
                        <a:ext uri="{28A0092B-C50C-407E-A947-70E740481C1C}">
                          <a14:useLocalDpi xmlns:a14="http://schemas.microsoft.com/office/drawing/2010/main" val="0"/>
                        </a:ext>
                      </a:extLst>
                    </a:blip>
                    <a:stretch>
                      <a:fillRect/>
                    </a:stretch>
                  </pic:blipFill>
                  <pic:spPr>
                    <a:xfrm>
                      <a:off x="0" y="0"/>
                      <a:ext cx="4591050" cy="6838950"/>
                    </a:xfrm>
                    <a:prstGeom prst="rect">
                      <a:avLst/>
                    </a:prstGeom>
                  </pic:spPr>
                </pic:pic>
              </a:graphicData>
            </a:graphic>
          </wp:inline>
        </w:drawing>
      </w:r>
      <w:r w:rsidRPr="00AF1606">
        <w:rPr>
          <w:rFonts w:ascii="Meiryo UI" w:eastAsia="Meiryo UI" w:hAnsi="Meiryo UI"/>
        </w:rPr>
        <w:br/>
      </w:r>
    </w:p>
    <w:p w14:paraId="1D879766" w14:textId="131DCA8B"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AIビジネスデザイナーは、 </w:t>
      </w:r>
    </w:p>
    <w:p w14:paraId="78F00432" w14:textId="1BFBDC1D" w:rsidR="009A127F" w:rsidRPr="00AF1606" w:rsidRDefault="009A127F" w:rsidP="00A94042">
      <w:pPr>
        <w:pStyle w:val="MMTopic5"/>
        <w:spacing w:line="0" w:lineRule="atLeast"/>
        <w:ind w:left="1680"/>
        <w:rPr>
          <w:rFonts w:ascii="Meiryo UI" w:eastAsia="Meiryo UI" w:hAnsi="Meiryo UI"/>
        </w:rPr>
      </w:pPr>
      <w:r w:rsidRPr="00AF1606">
        <w:rPr>
          <w:rFonts w:ascii="Meiryo UI" w:eastAsia="Meiryo UI" w:hAnsi="Meiryo UI" w:hint="eastAsia"/>
        </w:rPr>
        <w:lastRenderedPageBreak/>
        <w:t>AIの話がわかって、 かつ経営課題をAIに落とし込めることがAIビジネスデザイナーの条件</w:t>
      </w:r>
    </w:p>
    <w:p w14:paraId="2837FC6F" w14:textId="3F57E5C7" w:rsidR="009A127F" w:rsidRPr="00AF1606" w:rsidRDefault="009A127F" w:rsidP="00A94042">
      <w:pPr>
        <w:pStyle w:val="MMTopic5"/>
        <w:spacing w:line="0" w:lineRule="atLeast"/>
        <w:ind w:left="1680"/>
        <w:rPr>
          <w:rFonts w:ascii="Meiryo UI" w:eastAsia="Meiryo UI" w:hAnsi="Meiryo UI"/>
        </w:rPr>
      </w:pPr>
      <w:r w:rsidRPr="00AF1606">
        <w:rPr>
          <w:rFonts w:ascii="Meiryo UI" w:eastAsia="Meiryo UI" w:hAnsi="Meiryo UI" w:hint="eastAsia"/>
        </w:rPr>
        <w:t xml:space="preserve">顧客の課題を理解し、 エンドユーザーのニーズを理解し、 技術的な課題に落とし込み、 ビジネスモデルをデザインして検証する役目だと定義づけている。 </w:t>
      </w:r>
    </w:p>
    <w:p w14:paraId="2A16E7A0" w14:textId="37EA2F43" w:rsidR="009A127F" w:rsidRPr="00AF1606" w:rsidRDefault="009A127F" w:rsidP="00A94042">
      <w:pPr>
        <w:pStyle w:val="MMTopic5"/>
        <w:spacing w:line="0" w:lineRule="atLeast"/>
        <w:ind w:left="1680"/>
        <w:rPr>
          <w:rFonts w:ascii="Meiryo UI" w:eastAsia="Meiryo UI" w:hAnsi="Meiryo UI"/>
        </w:rPr>
      </w:pPr>
      <w:r w:rsidRPr="00AF1606">
        <w:rPr>
          <w:rFonts w:ascii="Meiryo UI" w:eastAsia="Meiryo UI" w:hAnsi="Meiryo UI" w:hint="eastAsia"/>
        </w:rPr>
        <w:t xml:space="preserve">これからのAI時代に必ず求められる職種だ。 AIの概念がわかり、 かつ、 MBAなどで経営を学んでいる人などが適当といえる。 抽象的な構想設計ができて、 かつユーザーストーリーの形に落とし込み物語が語れる人。 そしてそれを、 具体的なプロジェクトとして推進できる人だ。 タイプ的には、 異なるジャンルの概念を掛け合わせて発想することができる人が向くだろう。 </w:t>
      </w:r>
    </w:p>
    <w:p w14:paraId="2E23F9A7" w14:textId="5E762893"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5BD5631" wp14:editId="02A03282">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5"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AI人材を育てるために今後必要な教育とは</w:t>
      </w:r>
    </w:p>
    <w:p w14:paraId="75FF7A52" w14:textId="7E0943C5"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日本はデータサイエンティストが圧倒的に足りなくなる計算だ。 </w:t>
      </w:r>
    </w:p>
    <w:p w14:paraId="4479E7C9" w14:textId="73EFE237"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日本は、 学校教育や研修などでどんどん将来のデータサイエンティストを育てる必要があることは言うまでもない。 </w:t>
      </w:r>
    </w:p>
    <w:p w14:paraId="54C65509" w14:textId="44F9B2C4"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96FEDE5" wp14:editId="068CD9B0">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5"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3A4BE85D" w14:textId="53C54DBF"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データアナリストとデータサイエンティストは別の職種</w:t>
      </w:r>
    </w:p>
    <w:p w14:paraId="53448136" w14:textId="412FC88C"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AIビジネスデザイナーは、 エンジニアと企業の間にたち、 企業の課題解決に踏み込む</w:t>
      </w:r>
    </w:p>
    <w:p w14:paraId="612D6F49" w14:textId="24EC91FD"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現在の職種からのキャリアパスも考えうる</w:t>
      </w:r>
    </w:p>
    <w:p w14:paraId="22A96ECE" w14:textId="2E59A6A3" w:rsidR="009A127F" w:rsidRPr="00AF1606" w:rsidRDefault="009A127F"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7C124A13" wp14:editId="6B238B43">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13"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AI人材は今後ますます高騰する</w:t>
      </w:r>
    </w:p>
    <w:p w14:paraId="405A756F" w14:textId="4015423A"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F22DF4E" wp14:editId="7BA5B043">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5"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１億円の人材リクルートコンペ</w:t>
      </w:r>
    </w:p>
    <w:p w14:paraId="0A9A8CDB" w14:textId="1D45C53A"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データサイエンティスト、 ソフトウェアエンジニア、 AIビジネスデザイナーなど、 いわゆる「AI人材」の価値は確実に高騰するといわれている。 </w:t>
      </w:r>
    </w:p>
    <w:p w14:paraId="18AC11A6" w14:textId="11BD4FCF"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08BE35F" wp14:editId="7BD519AD">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15"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フェイスブックの平均年収は3600万円</w:t>
      </w:r>
    </w:p>
    <w:p w14:paraId="26AB62FC" w14:textId="13015895"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0A82675" wp14:editId="5B616CA7">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15"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海外に流出する優秀な人材</w:t>
      </w:r>
    </w:p>
    <w:p w14:paraId="35B01629" w14:textId="51292DA9"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 xml:space="preserve">日本における「エンジニア35歳定年説」も、 問題に輪をかけていると思われる。 </w:t>
      </w:r>
    </w:p>
    <w:p w14:paraId="33C99EA9" w14:textId="07981658"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日本では、 35歳前後で管理職にされてしまうエンジニアが多く、 モチベーションが下がる元エンジニアが大量発生するといわれている。 </w:t>
      </w:r>
    </w:p>
    <w:p w14:paraId="709DDCDF" w14:textId="222BB5C1"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12D7667" wp14:editId="6FC90C36">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5"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インドから才能を輸入したメルカリ</w:t>
      </w:r>
    </w:p>
    <w:p w14:paraId="01E87A38" w14:textId="6EEB2685"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39552E7" wp14:editId="3D1CA33C">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5"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4E31C06A" w14:textId="199B247D"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AIビジネス人材は大量に不足している</w:t>
      </w:r>
    </w:p>
    <w:p w14:paraId="6FD386A1" w14:textId="6AA596A3"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今後、 AIビジネス人材の採用予算はさらに高騰化する</w:t>
      </w:r>
    </w:p>
    <w:p w14:paraId="6D90CC2B" w14:textId="35C9690C" w:rsidR="009A127F" w:rsidRPr="00AF1606" w:rsidRDefault="009A127F"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5FD2A801" wp14:editId="7BDBCF47">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3"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AI人材争奪戦。 日本企業の選択肢は？</w:t>
      </w:r>
    </w:p>
    <w:p w14:paraId="0ACFD47E" w14:textId="2CE6E66E"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AFBE4BD" wp14:editId="1A26EF9F">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5"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グローバルマーケット人材を採用するには？</w:t>
      </w:r>
    </w:p>
    <w:p w14:paraId="3122DF9B" w14:textId="03F397F5" w:rsidR="009A127F" w:rsidRPr="00AF1606" w:rsidRDefault="009A127F" w:rsidP="00A94042">
      <w:pPr>
        <w:pStyle w:val="MMTopic4"/>
        <w:spacing w:line="0" w:lineRule="atLeast"/>
        <w:ind w:left="840"/>
        <w:rPr>
          <w:rFonts w:ascii="Meiryo UI" w:eastAsia="Meiryo UI" w:hAnsi="Meiryo UI"/>
        </w:rPr>
      </w:pPr>
      <w:r w:rsidRPr="00AF1606">
        <w:rPr>
          <w:rFonts w:ascii="Meiryo UI" w:eastAsia="Meiryo UI" w:hAnsi="Meiryo UI" w:hint="eastAsia"/>
        </w:rPr>
        <w:t>頭脳を活用できるデータ基盤がないと、 ビジネスとして利益が出ない</w:t>
      </w:r>
    </w:p>
    <w:p w14:paraId="33194B40" w14:textId="43564CEB" w:rsidR="009A127F" w:rsidRPr="00AF1606" w:rsidRDefault="009A127F"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1A48CEC5" wp14:editId="52B08F74">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5"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日本のモノづくりが持つ、 ひとつの可能性</w:t>
      </w:r>
    </w:p>
    <w:p w14:paraId="60D19ADA" w14:textId="373AECAE" w:rsidR="009A127F"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日本が得意とする分野を軸にAIビジネスを考えることができれば、 挽回の余地があるかもしれない</w:t>
      </w:r>
    </w:p>
    <w:p w14:paraId="6A96A5AD" w14:textId="1A7DB2FF" w:rsidR="00100205" w:rsidRPr="00AF1606" w:rsidRDefault="00100205"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C7D97BA" wp14:editId="28D83F67">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5"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モノづくりのスキルをAI時代に生かす</w:t>
      </w:r>
    </w:p>
    <w:p w14:paraId="6348A592" w14:textId="4FE3A12B"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日本の「モノづくり」が再び注目を集める時代が必ずくる</w:t>
      </w:r>
    </w:p>
    <w:p w14:paraId="6AAAC78F" w14:textId="64D45B27" w:rsidR="00100205" w:rsidRPr="00AF1606" w:rsidRDefault="00100205"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1CD9378" wp14:editId="5A170F71">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5"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B2B企業にも活路はある</w:t>
      </w:r>
    </w:p>
    <w:p w14:paraId="41B9D829" w14:textId="39A761A9"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これからの時代はサプライヤーがその市場の鍵を握る可能性は多いにある。 </w:t>
      </w:r>
    </w:p>
    <w:p w14:paraId="655A5F4B" w14:textId="34DBDDF3"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ソフトウェア開発に対して、 もっとオープンになること。 そして、 ソフトウェア業界と共通言語を持ってビジネスを進める視点が求められる。 </w:t>
      </w:r>
    </w:p>
    <w:p w14:paraId="71DE712A" w14:textId="47A104C3" w:rsidR="00100205" w:rsidRPr="00AF1606" w:rsidRDefault="00100205"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7517180" wp14:editId="34FDDFC5">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5"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京都のモノづくりに見る日本の活路</w:t>
      </w:r>
    </w:p>
    <w:p w14:paraId="07408C14" w14:textId="108C899F"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日本の高いモノづくりクオリティで、 少量多品種、 そして量産の壁を超えることができたら、 再び日本は世界のモノづくりの中心地になるのではないか</w:t>
      </w:r>
    </w:p>
    <w:p w14:paraId="7A885B98" w14:textId="0C073D6F"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日本のモノづくりと先端のAIを組み合わせることで、 これまでになかったイノベーションが起こる可能性があるのではないか</w:t>
      </w:r>
    </w:p>
    <w:p w14:paraId="0CCC7A3C" w14:textId="1FC5B9C2" w:rsidR="00100205" w:rsidRPr="00AF1606" w:rsidRDefault="00100205"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F03C13D" wp14:editId="5FC3F37F">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5"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世界のTop2にどう食い込むか</w:t>
      </w:r>
    </w:p>
    <w:p w14:paraId="7F741DA4" w14:textId="79903DE7"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各国のAIビジネス人材の受け皿になるチャンスが、 日本企業には大いにあるのではないか</w:t>
      </w:r>
    </w:p>
    <w:p w14:paraId="2DA3B01E" w14:textId="1ABD470D" w:rsidR="00100205" w:rsidRPr="00AF1606" w:rsidRDefault="00100205"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BF9291B" wp14:editId="2432BF36">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15"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6A5B8786" w14:textId="2C375856"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日本のAIビジネスは「モノづくり」「B2B商品」に活路あり</w:t>
      </w:r>
    </w:p>
    <w:p w14:paraId="6244A605" w14:textId="25D91757"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海外のAI人材を積極的に受け入れ、 イノベーションを起こせ</w:t>
      </w:r>
    </w:p>
    <w:p w14:paraId="14613442" w14:textId="26917406" w:rsidR="00100205" w:rsidRPr="00AF1606" w:rsidRDefault="00100205"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4447E853" wp14:editId="00AD5B2A">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10"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第６章AI時代における私たちの働き方</w:t>
      </w:r>
    </w:p>
    <w:p w14:paraId="351CDDFD" w14:textId="6D432D74" w:rsidR="00100205" w:rsidRPr="00AF1606" w:rsidRDefault="00100205"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54815F60" wp14:editId="3CCB3FBB">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3"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AIは私たちの仕事を奪わない</w:t>
      </w:r>
    </w:p>
    <w:p w14:paraId="4533B1D4" w14:textId="22967950" w:rsidR="00100205" w:rsidRPr="00AF1606" w:rsidRDefault="00100205"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138DAB9" wp14:editId="0B76A824">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5"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人間＋ AI＝スーパーパワー</w:t>
      </w:r>
    </w:p>
    <w:p w14:paraId="01B8AE02" w14:textId="631025DF"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世界的にはむしろ、 AIの浸透によって人間がより人間らしい仕事に時間を割くことができると、 ポジティブに解釈されるケースが多いように感じる。 </w:t>
      </w:r>
    </w:p>
    <w:p w14:paraId="7D89C535" w14:textId="503F12B3"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人間が行なうには苦痛すぎる仕事をマシンにさせ、 人間はよりクリエイティブな仕事につく</w:t>
      </w:r>
    </w:p>
    <w:p w14:paraId="1EBD324C" w14:textId="7E45FA80" w:rsidR="00100205" w:rsidRPr="00AF1606" w:rsidRDefault="00100205" w:rsidP="00A94042">
      <w:pPr>
        <w:pStyle w:val="MMTopic4"/>
        <w:spacing w:line="0" w:lineRule="atLeast"/>
        <w:ind w:left="840"/>
        <w:rPr>
          <w:rFonts w:ascii="Meiryo UI" w:eastAsia="Meiryo UI" w:hAnsi="Meiryo UI"/>
        </w:rPr>
      </w:pPr>
      <w:r w:rsidRPr="00AF1606">
        <w:rPr>
          <w:rFonts w:ascii="Meiryo UI" w:eastAsia="Meiryo UI" w:hAnsi="Meiryo UI" w:hint="eastAsia"/>
        </w:rPr>
        <w:t>AIが奪う量の仕事よりも、 AIが作り出す仕事のほうが多くなる</w:t>
      </w:r>
    </w:p>
    <w:p w14:paraId="5DA7FB4E" w14:textId="6DC315F1"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「自分の会社を見ていると、 3分の2の仕事は、 数年前にはなかった仕事だった」</w:t>
      </w:r>
    </w:p>
    <w:p w14:paraId="702DBA68" w14:textId="04F3F09C"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82ADB5F" wp14:editId="1ABB48AE">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5"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「僕の仕事ーどうなりますか？」</w:t>
      </w:r>
    </w:p>
    <w:p w14:paraId="1D625010" w14:textId="0861E154"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AIを教育するトレーナー、 AIモデルを企業内で横展開していくためには、 AI化される業務を実践してきた知見が最も重要</w:t>
      </w:r>
    </w:p>
    <w:p w14:paraId="2E0E1095" w14:textId="61EAA331"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lastRenderedPageBreak/>
        <w:drawing>
          <wp:inline distT="0" distB="0" distL="0" distR="0" wp14:anchorId="036BE898" wp14:editId="2D86D412">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15"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AI時代に増える職業</w:t>
      </w:r>
    </w:p>
    <w:p w14:paraId="01838BB6" w14:textId="69585E78"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AIを導入すると、 これまでなかった仕事が生まれる</w:t>
      </w:r>
    </w:p>
    <w:p w14:paraId="7E2D1132" w14:textId="41A7E957"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8F56A78" wp14:editId="756B76CF">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5"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AIトレーナーに必要な資質</w:t>
      </w:r>
    </w:p>
    <w:p w14:paraId="61AF8AFE" w14:textId="4CCAE8AA"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AIトレーナーに必要な資質は、 AIシステムのコンセプトを理解できていることだ。 これは良いインプットデータであるとか、 良くないデータであるとかを仕分けできる能力が必要なのだ。 </w:t>
      </w:r>
    </w:p>
    <w:p w14:paraId="1F4C9CB9" w14:textId="0221E15E"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物事を俯敵してみるメタ認知の能力も必要</w:t>
      </w:r>
    </w:p>
    <w:p w14:paraId="68CF80A1" w14:textId="7288603F"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そのAIに学習材料を与えて教育しているのは人間であるケースが多い</w:t>
      </w:r>
    </w:p>
    <w:p w14:paraId="74E144CC" w14:textId="41AB3CCF" w:rsidR="004D2F58" w:rsidRPr="00AF1606" w:rsidRDefault="004D2F58" w:rsidP="00A94042">
      <w:pPr>
        <w:pStyle w:val="MMTopic5"/>
        <w:spacing w:line="0" w:lineRule="atLeast"/>
        <w:ind w:left="1680"/>
        <w:rPr>
          <w:rFonts w:ascii="Meiryo UI" w:eastAsia="Meiryo UI" w:hAnsi="Meiryo UI"/>
        </w:rPr>
      </w:pPr>
      <w:r w:rsidRPr="00AF1606">
        <w:rPr>
          <w:rFonts w:ascii="Meiryo UI" w:eastAsia="Meiryo UI" w:hAnsi="Meiryo UI" w:hint="eastAsia"/>
        </w:rPr>
        <w:t>（もちろん、 最近はAIがゼロベースで学習していく技術も増えているが、 ビジネスの現場に導入されているAIは教師あり学習も多いことを忘れてはならない）</w:t>
      </w:r>
    </w:p>
    <w:p w14:paraId="6148B18E" w14:textId="2845026E"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そして、 その学習の精度を上げていくのも、 やはり人間である。 </w:t>
      </w:r>
    </w:p>
    <w:p w14:paraId="7A7AEDB4" w14:textId="4A01FEA4"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4440638" wp14:editId="40C58790">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5"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4992C433" w14:textId="59EB1265"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ビジネスにおいては、 人間とAIが融合したところにチャンスがある</w:t>
      </w:r>
    </w:p>
    <w:p w14:paraId="2A2D821C" w14:textId="2D232E1C"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AIに学習させる職業が増えていく</w:t>
      </w:r>
    </w:p>
    <w:p w14:paraId="39ACA04B" w14:textId="74253F28" w:rsidR="004D2F58" w:rsidRPr="00AF1606" w:rsidRDefault="004D2F58"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2E73626A" wp14:editId="7E0E29E1">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3"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AI時代に増える仕事</w:t>
      </w:r>
    </w:p>
    <w:p w14:paraId="53F4E27B" w14:textId="5D33B9E0"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7861031" wp14:editId="7141545A">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5"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AI導入は省人化のためでばなく、 作業の均質化のため</w:t>
      </w:r>
    </w:p>
    <w:p w14:paraId="246E9CB2" w14:textId="7A148231"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今まで数人のエキスパートに頼っており、 スケールできなかった分野を、 いかにAIで拡張展開可能にするかという課題のほうが多いのだ</w:t>
      </w:r>
    </w:p>
    <w:p w14:paraId="7FD39B24" w14:textId="1FE49ECF"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2DA6033" wp14:editId="0A104FFC">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5"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中国企業が米国でAIロボットを使って生産工場を開設</w:t>
      </w:r>
    </w:p>
    <w:p w14:paraId="20AD2A4B" w14:textId="561C78C2"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AI搭載型の産業ロボットが、 ブルーカラーの仕事を奪うかというと、 そうではない</w:t>
      </w:r>
    </w:p>
    <w:p w14:paraId="1D518C69" w14:textId="18DA1977"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5718EF14" wp14:editId="6A3129E3">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AIロボット導入で雇用を増やし賃金も上げたアマゾン</w:t>
      </w:r>
    </w:p>
    <w:p w14:paraId="020FABB9" w14:textId="3C005A8B"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 xml:space="preserve">安い労働力を目的に中国にアウトソースしていた事業が、 AIロボットの導入で逆にアメリカに雇用を生むようになっている。 </w:t>
      </w:r>
    </w:p>
    <w:p w14:paraId="749E650D" w14:textId="04CBBD97"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顧客マーケットに近い場所で生産できて物流コストも抑えられ、 顧客との意思疎通もスムーズにはかれるので、 結果的には効率的</w:t>
      </w:r>
    </w:p>
    <w:p w14:paraId="1734EA01" w14:textId="0C0B370C"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646C1F3" wp14:editId="112B7AD6">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5"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全てがAI化されるわげでばない</w:t>
      </w:r>
    </w:p>
    <w:p w14:paraId="254B6C87" w14:textId="64E8FBC7"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図20</w:t>
      </w:r>
    </w:p>
    <w:p w14:paraId="590FFB0D" w14:textId="54E64590" w:rsidR="004D2F58" w:rsidRPr="00AF1606" w:rsidRDefault="004D2F58" w:rsidP="00A94042">
      <w:pPr>
        <w:pStyle w:val="MMTopic5"/>
        <w:spacing w:line="0" w:lineRule="atLeast"/>
        <w:ind w:left="1680"/>
        <w:rPr>
          <w:rFonts w:ascii="Meiryo UI" w:eastAsia="Meiryo UI" w:hAnsi="Meiryo UI"/>
        </w:rPr>
      </w:pPr>
      <w:r w:rsidRPr="00AF1606">
        <w:rPr>
          <w:rFonts w:ascii="Meiryo UI" w:eastAsia="Meiryo UI" w:hAnsi="Meiryo UI"/>
        </w:rPr>
        <w:lastRenderedPageBreak/>
        <w:t>Subtopic</w:t>
      </w:r>
      <w:r w:rsidRPr="00AF1606">
        <w:rPr>
          <w:rFonts w:ascii="Meiryo UI" w:eastAsia="Meiryo UI" w:hAnsi="Meiryo UI"/>
        </w:rPr>
        <w:br/>
      </w:r>
      <w:r w:rsidRPr="00AF1606">
        <w:rPr>
          <w:rFonts w:ascii="Meiryo UI" w:eastAsia="Meiryo UI" w:hAnsi="Meiryo UI"/>
          <w:noProof/>
        </w:rPr>
        <w:drawing>
          <wp:inline distT="0" distB="0" distL="0" distR="0" wp14:anchorId="033E21A1" wp14:editId="2950C1AE">
            <wp:extent cx="4467225" cy="6772275"/>
            <wp:effectExtent l="0" t="0" r="9525" b="9525"/>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54" r:link="rId155">
                      <a:extLst>
                        <a:ext uri="{28A0092B-C50C-407E-A947-70E740481C1C}">
                          <a14:useLocalDpi xmlns:a14="http://schemas.microsoft.com/office/drawing/2010/main" val="0"/>
                        </a:ext>
                      </a:extLst>
                    </a:blip>
                    <a:stretch>
                      <a:fillRect/>
                    </a:stretch>
                  </pic:blipFill>
                  <pic:spPr>
                    <a:xfrm>
                      <a:off x="0" y="0"/>
                      <a:ext cx="4467225" cy="6772275"/>
                    </a:xfrm>
                    <a:prstGeom prst="rect">
                      <a:avLst/>
                    </a:prstGeom>
                  </pic:spPr>
                </pic:pic>
              </a:graphicData>
            </a:graphic>
          </wp:inline>
        </w:drawing>
      </w:r>
      <w:r w:rsidRPr="00AF1606">
        <w:rPr>
          <w:rFonts w:ascii="Meiryo UI" w:eastAsia="Meiryo UI" w:hAnsi="Meiryo UI"/>
        </w:rPr>
        <w:br/>
      </w:r>
    </w:p>
    <w:p w14:paraId="2107969B" w14:textId="72FE05AD"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001C3ED5" wp14:editId="4B371DD4">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AI化によって生産性を上げていく</w:t>
      </w:r>
    </w:p>
    <w:p w14:paraId="162CBA75" w14:textId="26C76334"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 xml:space="preserve">AIの導入によって、 8時間の勤務時間のうち、 6時間が浮いたのであれば、 その時間をより重要な仕事に充てることができる。 </w:t>
      </w:r>
    </w:p>
    <w:p w14:paraId="4A357A03" w14:textId="2DA3BEE7"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この先はより一人あたりの生産性を上げていかないと、 国際競争の中で生き残っていけない</w:t>
      </w:r>
    </w:p>
    <w:p w14:paraId="7DDF6301" w14:textId="016C157E" w:rsidR="004D2F58" w:rsidRPr="00AF1606" w:rsidRDefault="004D2F58" w:rsidP="00A94042">
      <w:pPr>
        <w:pStyle w:val="MMTopic4"/>
        <w:spacing w:line="0" w:lineRule="atLeast"/>
        <w:ind w:left="840"/>
        <w:rPr>
          <w:rFonts w:ascii="Meiryo UI" w:eastAsia="Meiryo UI" w:hAnsi="Meiryo UI"/>
        </w:rPr>
      </w:pPr>
      <w:r w:rsidRPr="00AF1606">
        <w:rPr>
          <w:rFonts w:ascii="Meiryo UI" w:eastAsia="Meiryo UI" w:hAnsi="Meiryo UI" w:hint="eastAsia"/>
        </w:rPr>
        <w:t>これからは、 AIに仕事が奪われる時代になるのではなく、 AIを使いこなしてより良い仕事をしてキャリアアップしていく人と、 そうでない人に分かれる時代になる</w:t>
      </w:r>
    </w:p>
    <w:p w14:paraId="2A81361A" w14:textId="690695C9" w:rsidR="004D2F58" w:rsidRPr="00AF1606" w:rsidRDefault="004D2F58"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EF5E6A1" wp14:editId="1AF0B441">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5"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F34B0" w:rsidRPr="00AF1606">
        <w:rPr>
          <w:rFonts w:ascii="Meiryo UI" w:eastAsia="Meiryo UI" w:hAnsi="Meiryo UI"/>
        </w:rPr>
        <w:t xml:space="preserve"> POINT</w:t>
      </w:r>
    </w:p>
    <w:p w14:paraId="3CAD23C0" w14:textId="3947E02D"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AI導入によって、 AIトレーナーやロボット管理者という新しい人間の仕事が生まれてきている</w:t>
      </w:r>
    </w:p>
    <w:p w14:paraId="156FF7AA" w14:textId="6CDCF553"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あらゆる仕事がAI化されるわけではない。 人間がやるべき仕事は山ほどある</w:t>
      </w:r>
    </w:p>
    <w:p w14:paraId="73BC631E" w14:textId="561F050B"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AIを使いこなすという発想が重要である</w:t>
      </w:r>
    </w:p>
    <w:p w14:paraId="7F114D9C" w14:textId="5F4FA20F" w:rsidR="00FF34B0" w:rsidRPr="00AF1606" w:rsidRDefault="00FF34B0"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733E66EE" wp14:editId="5954066C">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13"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AI時代に生き残れる人、 生き残れない人</w:t>
      </w:r>
    </w:p>
    <w:p w14:paraId="0D090905" w14:textId="51E88756" w:rsidR="00FF34B0" w:rsidRPr="00AF1606" w:rsidRDefault="00FF34B0"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FDCA6D9" wp14:editId="2B735362">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1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これから生き残る3つのタイプ</w:t>
      </w:r>
    </w:p>
    <w:p w14:paraId="609CC8AE" w14:textId="1383757E"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「特化型」</w:t>
      </w:r>
    </w:p>
    <w:p w14:paraId="353F0DB5" w14:textId="762F1D96" w:rsidR="00FF34B0" w:rsidRPr="00AF1606" w:rsidRDefault="00FF34B0" w:rsidP="00A94042">
      <w:pPr>
        <w:pStyle w:val="MMTopic5"/>
        <w:spacing w:line="0" w:lineRule="atLeast"/>
        <w:ind w:left="1680"/>
        <w:rPr>
          <w:rFonts w:ascii="Meiryo UI" w:eastAsia="Meiryo UI" w:hAnsi="Meiryo UI"/>
        </w:rPr>
      </w:pPr>
      <w:r w:rsidRPr="00AF1606">
        <w:rPr>
          <w:rFonts w:ascii="Meiryo UI" w:eastAsia="Meiryo UI" w:hAnsi="Meiryo UI" w:hint="eastAsia"/>
        </w:rPr>
        <w:t>代替のきかない特化した高度でプロフェッショナルな技術を持っている人</w:t>
      </w:r>
    </w:p>
    <w:p w14:paraId="088EF3BD" w14:textId="1F1682AA"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「グレート・アダプター」と呼ばれる「適応者」</w:t>
      </w:r>
    </w:p>
    <w:p w14:paraId="3D9F76D2" w14:textId="322DF03E" w:rsidR="00FF34B0" w:rsidRPr="00AF1606" w:rsidRDefault="00FF34B0" w:rsidP="00A94042">
      <w:pPr>
        <w:pStyle w:val="MMTopic5"/>
        <w:spacing w:line="0" w:lineRule="atLeast"/>
        <w:ind w:left="1680"/>
        <w:rPr>
          <w:rFonts w:ascii="Meiryo UI" w:eastAsia="Meiryo UI" w:hAnsi="Meiryo UI"/>
        </w:rPr>
      </w:pPr>
      <w:r w:rsidRPr="00AF1606">
        <w:rPr>
          <w:rFonts w:ascii="Meiryo UI" w:eastAsia="Meiryo UI" w:hAnsi="Meiryo UI" w:hint="eastAsia"/>
        </w:rPr>
        <w:t>これは高い技術力を持っていて、 市場で何が求められているかを考えながら、 自分をいろいろな場所に適応させることができる人</w:t>
      </w:r>
    </w:p>
    <w:p w14:paraId="276649F3" w14:textId="339CF418" w:rsidR="00FF34B0" w:rsidRPr="00AF1606" w:rsidRDefault="00FF34B0" w:rsidP="00A94042">
      <w:pPr>
        <w:pStyle w:val="MMTopic5"/>
        <w:spacing w:line="0" w:lineRule="atLeast"/>
        <w:ind w:left="1680"/>
        <w:rPr>
          <w:rFonts w:ascii="Meiryo UI" w:eastAsia="Meiryo UI" w:hAnsi="Meiryo UI"/>
        </w:rPr>
      </w:pPr>
      <w:r w:rsidRPr="00AF1606">
        <w:rPr>
          <w:rFonts w:ascii="Meiryo UI" w:eastAsia="Meiryo UI" w:hAnsi="Meiryo UI" w:hint="eastAsia"/>
        </w:rPr>
        <w:t>技術が高く、 かつ適応能力がある人が生き残る</w:t>
      </w:r>
    </w:p>
    <w:p w14:paraId="274CFD3C" w14:textId="21BC071C" w:rsidR="00FF34B0" w:rsidRPr="00AF1606" w:rsidRDefault="00FF34B0" w:rsidP="00A94042">
      <w:pPr>
        <w:pStyle w:val="MMTopic6"/>
        <w:spacing w:line="0" w:lineRule="atLeast"/>
        <w:rPr>
          <w:rFonts w:ascii="Meiryo UI" w:eastAsia="Meiryo UI" w:hAnsi="Meiryo UI"/>
        </w:rPr>
      </w:pPr>
      <w:r w:rsidRPr="00AF1606">
        <w:rPr>
          <w:rFonts w:ascii="Meiryo UI" w:eastAsia="Meiryo UI" w:hAnsi="Meiryo UI" w:hint="eastAsia"/>
        </w:rPr>
        <w:t>いくら技術が高くても視野が狭い人は淘汰される</w:t>
      </w:r>
    </w:p>
    <w:p w14:paraId="45697FDC" w14:textId="69788503"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「シンセサイザー」と呼ばれる「合成役」</w:t>
      </w:r>
    </w:p>
    <w:p w14:paraId="4F93B801" w14:textId="2E9E34B1" w:rsidR="00FF34B0" w:rsidRPr="00AF1606" w:rsidRDefault="00FF34B0" w:rsidP="00A94042">
      <w:pPr>
        <w:pStyle w:val="MMTopic5"/>
        <w:spacing w:line="0" w:lineRule="atLeast"/>
        <w:ind w:left="1680"/>
        <w:rPr>
          <w:rFonts w:ascii="Meiryo UI" w:eastAsia="Meiryo UI" w:hAnsi="Meiryo UI"/>
        </w:rPr>
      </w:pPr>
      <w:r w:rsidRPr="00AF1606">
        <w:rPr>
          <w:rFonts w:ascii="Meiryo UI" w:eastAsia="Meiryo UI" w:hAnsi="Meiryo UI" w:hint="eastAsia"/>
        </w:rPr>
        <w:t xml:space="preserve">これは、 異業種の人材をまとめて動かす、 コミュニケーション能力が高い人材を指す。 </w:t>
      </w:r>
    </w:p>
    <w:p w14:paraId="065847E4" w14:textId="100D4FAD"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 xml:space="preserve">A1で仕事が自動化すればするほど、 最後に残るニーズはAIで吐き出されたデータをどう価値に変えて、 どう事業に結びつけていくかを考えることだからだ。 </w:t>
      </w:r>
    </w:p>
    <w:p w14:paraId="69B65A70" w14:textId="4F577A6B" w:rsidR="00FF34B0" w:rsidRPr="00AF1606" w:rsidRDefault="00FF34B0"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290777C" wp14:editId="33B4E0F5">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5"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アメリカで「CBO」という役職が生まれた意味</w:t>
      </w:r>
    </w:p>
    <w:p w14:paraId="6A002D5D" w14:textId="61BDC47C"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CBOとは、 </w:t>
      </w:r>
    </w:p>
    <w:p w14:paraId="4827BF49" w14:textId="78D0CCAA" w:rsidR="00FF34B0" w:rsidRPr="00AF1606" w:rsidRDefault="00FF34B0" w:rsidP="00A94042">
      <w:pPr>
        <w:pStyle w:val="MMTopic5"/>
        <w:spacing w:line="0" w:lineRule="atLeast"/>
        <w:ind w:left="1680"/>
        <w:rPr>
          <w:rFonts w:ascii="Meiryo UI" w:eastAsia="Meiryo UI" w:hAnsi="Meiryo UI"/>
        </w:rPr>
      </w:pPr>
      <w:r w:rsidRPr="00AF1606">
        <w:rPr>
          <w:rFonts w:ascii="Meiryo UI" w:eastAsia="Meiryo UI" w:hAnsi="Meiryo UI" w:hint="eastAsia"/>
        </w:rPr>
        <w:t>CBO(Chief Behavioral Officer=最高行動責任者）という役職</w:t>
      </w:r>
    </w:p>
    <w:p w14:paraId="7D487EE1" w14:textId="4E5E62A5" w:rsidR="00FF34B0" w:rsidRPr="00AF1606" w:rsidRDefault="00FF34B0" w:rsidP="00A94042">
      <w:pPr>
        <w:pStyle w:val="MMTopic5"/>
        <w:spacing w:line="0" w:lineRule="atLeast"/>
        <w:ind w:left="1680"/>
        <w:rPr>
          <w:rFonts w:ascii="Meiryo UI" w:eastAsia="Meiryo UI" w:hAnsi="Meiryo UI"/>
        </w:rPr>
      </w:pPr>
      <w:r w:rsidRPr="00AF1606">
        <w:rPr>
          <w:rFonts w:ascii="Meiryo UI" w:eastAsia="Meiryo UI" w:hAnsi="Meiryo UI" w:hint="eastAsia"/>
        </w:rPr>
        <w:t xml:space="preserve">技術コミュニティとビジネスコミュニティの架け橋となり、 心理学や行動科学の知見を生かして会社のマーケティング戦略を考える役割の人を指す。 </w:t>
      </w:r>
    </w:p>
    <w:p w14:paraId="15FB24B8" w14:textId="79C81A22"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イノベーションを起こすためには、 多くの場合ビジネスモデルの変革が求められる</w:t>
      </w:r>
    </w:p>
    <w:p w14:paraId="0C9F77FA" w14:textId="380D0CB7" w:rsidR="00FF34B0" w:rsidRPr="00AF1606" w:rsidRDefault="00FF34B0" w:rsidP="00A94042">
      <w:pPr>
        <w:pStyle w:val="MMTopic4"/>
        <w:spacing w:line="0" w:lineRule="atLeast"/>
        <w:ind w:left="840"/>
        <w:rPr>
          <w:rFonts w:ascii="Meiryo UI" w:eastAsia="Meiryo UI" w:hAnsi="Meiryo UI"/>
        </w:rPr>
      </w:pPr>
      <w:r w:rsidRPr="00AF1606">
        <w:rPr>
          <w:rFonts w:ascii="Meiryo UI" w:eastAsia="Meiryo UI" w:hAnsi="Meiryo UI" w:hint="eastAsia"/>
        </w:rPr>
        <w:t>AI×行動経済学といった、 別領域の掛け合わせ</w:t>
      </w:r>
    </w:p>
    <w:p w14:paraId="67AD9847" w14:textId="4261114A"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6B057C07" wp14:editId="1C846D88">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5"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AIバイリンガルを育てる</w:t>
      </w:r>
    </w:p>
    <w:p w14:paraId="20E11662" w14:textId="6C98EED7"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今あるものを組み合わせて、 今までになかったものを生み出す力が求められる。 </w:t>
      </w:r>
    </w:p>
    <w:p w14:paraId="420FA46B" w14:textId="037A0235"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今、 アメリカで主流になりつつあるのは、 AIバイリンガルを育てる教育だ。 </w:t>
      </w:r>
    </w:p>
    <w:p w14:paraId="7AB36A6A" w14:textId="210783CB"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「今後、 AIやロボティックスを研究する生徒は、 歴史や哲学、 法律や経済学の知識が必要だ」</w:t>
      </w:r>
    </w:p>
    <w:p w14:paraId="3857CCA0" w14:textId="31FF61F0"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AI時代にビジネスインパクトを出すためには、 なるべく離れた分野の知を組み合わせたほうがいい。 </w:t>
      </w:r>
    </w:p>
    <w:p w14:paraId="2D5CFF58" w14:textId="538FA8CD"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文系、 理系、 プラス体育会系など、 異なる見地から課題解決ができるAIバイリンガルを育てる教育が注目されているのだ。 </w:t>
      </w:r>
    </w:p>
    <w:p w14:paraId="494B91FF" w14:textId="1445DBD3"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アメリカでは、 ダブルメジャーと呼ばれる、 文系理系をまたいで二重専攻した人たちが重宝されている</w:t>
      </w:r>
    </w:p>
    <w:p w14:paraId="570EF8CE" w14:textId="6842623B"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リベラルアーツといわれる一般教養分野の学問を専攻する重要性も説かれている</w:t>
      </w:r>
    </w:p>
    <w:p w14:paraId="55BF6965" w14:textId="2D5F5661"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640557A" wp14:editId="5AE51D46">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5"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3D819457" w14:textId="2BB1782A"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これからの時代に生き残るのは「特化型」「適応者」「合成役」</w:t>
      </w:r>
    </w:p>
    <w:p w14:paraId="525BBE85" w14:textId="7C58566C"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異なる領域を掛け合わせる力が必要</w:t>
      </w:r>
    </w:p>
    <w:p w14:paraId="63F868F0" w14:textId="1AD7E8EB" w:rsidR="008E54E2" w:rsidRPr="00AF1606" w:rsidRDefault="008E54E2" w:rsidP="00A94042">
      <w:pPr>
        <w:pStyle w:val="MMTopic2"/>
        <w:spacing w:line="0" w:lineRule="atLeast"/>
        <w:rPr>
          <w:rFonts w:ascii="Meiryo UI" w:eastAsia="Meiryo UI" w:hAnsi="Meiryo UI"/>
        </w:rPr>
      </w:pPr>
      <w:r w:rsidRPr="00AF1606">
        <w:rPr>
          <w:rFonts w:ascii="Meiryo UI" w:eastAsia="Meiryo UI" w:hAnsi="Meiryo UI"/>
          <w:noProof/>
        </w:rPr>
        <w:lastRenderedPageBreak/>
        <w:drawing>
          <wp:inline distT="0" distB="0" distL="0" distR="0" wp14:anchorId="7B3A7C82" wp14:editId="3B80AEAD">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3"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私たちはこれから何を学べばよいか</w:t>
      </w:r>
    </w:p>
    <w:p w14:paraId="680F3DA2" w14:textId="5B3319C8"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2DFADF0A" wp14:editId="3EC9066D">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5"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社会人になっても学び直しの時代に</w:t>
      </w:r>
    </w:p>
    <w:p w14:paraId="5271052B" w14:textId="330FDF4B"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「今後AIが社会に浸透していくと、 今ある仕事の50パーセントは、 2030年までに無くなる。 これからは、 社会人も新しいスキルセットを学べる場が必要だ」</w:t>
      </w:r>
    </w:p>
    <w:p w14:paraId="02F60961" w14:textId="2F650888"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AI時代になったときに、 仕事を見つけることができるかどうかは、 今後自分にどれだけ「リスキル」の投資ができるかにかかっている</w:t>
      </w:r>
    </w:p>
    <w:p w14:paraId="520527D1" w14:textId="090CD8B7"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3DEC4033" wp14:editId="462FCB9F">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5"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企業の再トレーニングも加速</w:t>
      </w:r>
    </w:p>
    <w:p w14:paraId="4CE2AB70" w14:textId="263C48D0"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短期間のビジネススキルセットのプログラム（ナノディグリーやマイクロカレッジと呼ばれたりもする）は、 今後どんどん増えるはず</w:t>
      </w:r>
    </w:p>
    <w:p w14:paraId="71C2101A" w14:textId="554D683C"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8C9F733" wp14:editId="399B80F6">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日本は2018年リカレント教育元年</w:t>
      </w:r>
    </w:p>
    <w:p w14:paraId="15A4B465" w14:textId="79BECE91"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リカレント教育とは、 基礎教育を終えて社会人になったあと、 あらためて就労に活かすため学び直したり就労するサイクルを繰り返すことを指す</w:t>
      </w:r>
    </w:p>
    <w:p w14:paraId="280779F4" w14:textId="4CE15932"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7A0463D6" wp14:editId="11152F75">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15"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日本のキャリアを自分でデザインする</w:t>
      </w:r>
    </w:p>
    <w:p w14:paraId="7C27B577" w14:textId="6188DD61"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会社がフォーカスしなければいけないのは、 意欲はあるが情報が足りない層、 英語で学ぶことに抵抗がある層</w:t>
      </w:r>
    </w:p>
    <w:p w14:paraId="5AA1AB67" w14:textId="4141B390"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これから新しくキャリアを作りたい人は、 何かをゼロから作ること、 何かを体験して、 アウトプットすることをおすすめしたい。 </w:t>
      </w:r>
    </w:p>
    <w:p w14:paraId="1092662B" w14:textId="7D66995C"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これからは、 アウトプットがある人とない人の差が大きくなる。 </w:t>
      </w:r>
    </w:p>
    <w:p w14:paraId="641654CF" w14:textId="3A98C8D3"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 xml:space="preserve">AIを作ったことがある人、 何かしらAIや機械学習に携わったことがある人、 AIでないにしても、 何かしら事業を作ったことがある人、 何か「モノ」を作ったことがある人などと、 全くそれらをしたことがない人では、 今後のキャリアに大きな差が出てくるはずである。 </w:t>
      </w:r>
    </w:p>
    <w:p w14:paraId="125D0A2A" w14:textId="3FB103EA" w:rsidR="008E54E2" w:rsidRPr="00AF1606" w:rsidRDefault="008E54E2" w:rsidP="00A94042">
      <w:pPr>
        <w:pStyle w:val="MMTopic3"/>
        <w:spacing w:line="0" w:lineRule="atLeast"/>
        <w:ind w:left="840"/>
        <w:rPr>
          <w:rFonts w:ascii="Meiryo UI" w:eastAsia="Meiryo UI" w:hAnsi="Meiryo UI"/>
        </w:rPr>
      </w:pPr>
      <w:r w:rsidRPr="00AF1606">
        <w:rPr>
          <w:rFonts w:ascii="Meiryo UI" w:eastAsia="Meiryo UI" w:hAnsi="Meiryo UI"/>
          <w:noProof/>
        </w:rPr>
        <w:drawing>
          <wp:inline distT="0" distB="0" distL="0" distR="0" wp14:anchorId="4C65F1A3" wp14:editId="0E09AF89">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15"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POINT</w:t>
      </w:r>
    </w:p>
    <w:p w14:paraId="04EFFC88" w14:textId="7002D703"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社会人になっても学び直しが必要な時代に</w:t>
      </w:r>
    </w:p>
    <w:p w14:paraId="37FF8E71" w14:textId="770D5869"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t>今までの経験を生かしてAIビジネスにかかわることもできる</w:t>
      </w:r>
    </w:p>
    <w:p w14:paraId="5605A55C" w14:textId="3ADC017E" w:rsidR="008E54E2" w:rsidRPr="00AF1606" w:rsidRDefault="008E54E2" w:rsidP="00A94042">
      <w:pPr>
        <w:pStyle w:val="MMTopic4"/>
        <w:spacing w:line="0" w:lineRule="atLeast"/>
        <w:ind w:left="840"/>
        <w:rPr>
          <w:rFonts w:ascii="Meiryo UI" w:eastAsia="Meiryo UI" w:hAnsi="Meiryo UI"/>
        </w:rPr>
      </w:pPr>
      <w:r w:rsidRPr="00AF1606">
        <w:rPr>
          <w:rFonts w:ascii="Meiryo UI" w:eastAsia="Meiryo UI" w:hAnsi="Meiryo UI" w:hint="eastAsia"/>
        </w:rPr>
        <w:lastRenderedPageBreak/>
        <w:t>局所的ではなく、 全体を俯廠する視点を持ることで、 キャリアをデザインできる</w:t>
      </w:r>
    </w:p>
    <w:p w14:paraId="25320AAE" w14:textId="66F97ADC" w:rsidR="008E54E2" w:rsidRPr="00AF1606" w:rsidRDefault="008E54E2" w:rsidP="00A94042">
      <w:pPr>
        <w:pStyle w:val="MMTopic1"/>
        <w:spacing w:line="0" w:lineRule="atLeast"/>
        <w:rPr>
          <w:rFonts w:ascii="Meiryo UI" w:eastAsia="Meiryo UI" w:hAnsi="Meiryo UI"/>
        </w:rPr>
      </w:pPr>
      <w:r w:rsidRPr="00AF1606">
        <w:rPr>
          <w:rFonts w:ascii="Meiryo UI" w:eastAsia="Meiryo UI" w:hAnsi="Meiryo UI"/>
          <w:noProof/>
        </w:rPr>
        <w:drawing>
          <wp:inline distT="0" distB="0" distL="0" distR="0" wp14:anchorId="735718F3" wp14:editId="14396DD5">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0"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おわりに</w:t>
      </w:r>
    </w:p>
    <w:p w14:paraId="0BEB287C" w14:textId="65F279E5" w:rsidR="008E54E2" w:rsidRPr="00AF1606" w:rsidRDefault="008E54E2"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3336032F" wp14:editId="37069B82">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3"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AI導人と働き方改革はコインの裏と表</w:t>
      </w:r>
    </w:p>
    <w:p w14:paraId="223B3CF4" w14:textId="310A44F4" w:rsidR="00891D54" w:rsidRPr="00AF1606" w:rsidRDefault="00891D54" w:rsidP="00A94042">
      <w:pPr>
        <w:pStyle w:val="MMTopic3"/>
        <w:spacing w:line="0" w:lineRule="atLeast"/>
        <w:ind w:left="840"/>
        <w:rPr>
          <w:rFonts w:ascii="Meiryo UI" w:eastAsia="Meiryo UI" w:hAnsi="Meiryo UI"/>
        </w:rPr>
      </w:pPr>
      <w:r w:rsidRPr="00AF1606">
        <w:rPr>
          <w:rFonts w:ascii="Meiryo UI" w:eastAsia="Meiryo UI" w:hAnsi="Meiryo UI" w:hint="eastAsia"/>
        </w:rPr>
        <w:t xml:space="preserve">AIが浸透する世界では、 人はもっと多様な働き方ができるようになる。 そして人ではなければできない仕事につくことになる。 </w:t>
      </w:r>
    </w:p>
    <w:p w14:paraId="72040A06" w14:textId="1A206921" w:rsidR="00891D54" w:rsidRPr="00AF1606" w:rsidRDefault="00891D54"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27144485" wp14:editId="3267779F">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3"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ワークライフバランスから、 ワークライフインテグレーションヘ</w:t>
      </w:r>
    </w:p>
    <w:p w14:paraId="686DDDDE" w14:textId="558880FD" w:rsidR="00891D54" w:rsidRPr="00AF1606" w:rsidRDefault="00891D54" w:rsidP="00A94042">
      <w:pPr>
        <w:pStyle w:val="MMTopic3"/>
        <w:spacing w:line="0" w:lineRule="atLeast"/>
        <w:ind w:left="840"/>
        <w:rPr>
          <w:rFonts w:ascii="Meiryo UI" w:eastAsia="Meiryo UI" w:hAnsi="Meiryo UI"/>
        </w:rPr>
      </w:pPr>
      <w:r w:rsidRPr="00AF1606">
        <w:rPr>
          <w:rFonts w:ascii="Meiryo UI" w:eastAsia="Meiryo UI" w:hAnsi="Meiryo UI" w:hint="eastAsia"/>
        </w:rPr>
        <w:t>「ワークライフバランス（仕事と生活の両立）」という言葉に代わって、 近年アメリカで提唱されている新しい働き方の概念が、 「ワークライフンテグレーション（仕事と生活の統合） 」</w:t>
      </w:r>
    </w:p>
    <w:p w14:paraId="70C94C70" w14:textId="3F077A17" w:rsidR="00891D54" w:rsidRPr="00AF1606" w:rsidRDefault="00891D54" w:rsidP="00A94042">
      <w:pPr>
        <w:pStyle w:val="MMTopic3"/>
        <w:spacing w:line="0" w:lineRule="atLeast"/>
        <w:ind w:left="840"/>
        <w:rPr>
          <w:rFonts w:ascii="Meiryo UI" w:eastAsia="Meiryo UI" w:hAnsi="Meiryo UI"/>
        </w:rPr>
      </w:pPr>
      <w:r w:rsidRPr="00AF1606">
        <w:rPr>
          <w:rFonts w:ascii="Meiryo UI" w:eastAsia="Meiryo UI" w:hAnsi="Meiryo UI" w:hint="eastAsia"/>
        </w:rPr>
        <w:t>限られた時間をいかに自分が納得できるように使うか、 その時その時を最大限に集中して過ごせるか、 という心得</w:t>
      </w:r>
    </w:p>
    <w:p w14:paraId="1CE3A5B1" w14:textId="25260933" w:rsidR="00891D54" w:rsidRPr="00AF1606" w:rsidRDefault="00891D54" w:rsidP="00A94042">
      <w:pPr>
        <w:pStyle w:val="MMTopic3"/>
        <w:spacing w:line="0" w:lineRule="atLeast"/>
        <w:ind w:left="840"/>
        <w:rPr>
          <w:rFonts w:ascii="Meiryo UI" w:eastAsia="Meiryo UI" w:hAnsi="Meiryo UI"/>
        </w:rPr>
      </w:pPr>
      <w:r w:rsidRPr="00AF1606">
        <w:rPr>
          <w:rFonts w:ascii="Meiryo UI" w:eastAsia="Meiryo UI" w:hAnsi="Meiryo UI" w:hint="eastAsia"/>
        </w:rPr>
        <w:t>この「ワークライフインテグレーション」の概念こそ、 AI時代における人間らしい働き方ではないか</w:t>
      </w:r>
    </w:p>
    <w:p w14:paraId="3F3BB6DB" w14:textId="443043F0" w:rsidR="00891D54" w:rsidRPr="00AF1606" w:rsidRDefault="00891D54" w:rsidP="00A94042">
      <w:pPr>
        <w:pStyle w:val="MMTopic3"/>
        <w:spacing w:line="0" w:lineRule="atLeast"/>
        <w:ind w:left="840"/>
        <w:rPr>
          <w:rFonts w:ascii="Meiryo UI" w:eastAsia="Meiryo UI" w:hAnsi="Meiryo UI"/>
        </w:rPr>
      </w:pPr>
      <w:r w:rsidRPr="00AF1606">
        <w:rPr>
          <w:rFonts w:ascii="Meiryo UI" w:eastAsia="Meiryo UI" w:hAnsi="Meiryo UI" w:hint="eastAsia"/>
        </w:rPr>
        <w:t xml:space="preserve">「自分でなくてもできること」をどんどんAIに任せて自分はビジネスやランニング、 勉強といった「自分にしかできないこと」をやる。 </w:t>
      </w:r>
    </w:p>
    <w:p w14:paraId="0AAB2ABA" w14:textId="3DF4298D" w:rsidR="00891D54" w:rsidRPr="00AF1606" w:rsidRDefault="00891D54" w:rsidP="00A94042">
      <w:pPr>
        <w:pStyle w:val="MMTopic2"/>
        <w:spacing w:line="0" w:lineRule="atLeast"/>
        <w:rPr>
          <w:rFonts w:ascii="Meiryo UI" w:eastAsia="Meiryo UI" w:hAnsi="Meiryo UI"/>
        </w:rPr>
      </w:pPr>
      <w:r w:rsidRPr="00AF1606">
        <w:rPr>
          <w:rFonts w:ascii="Meiryo UI" w:eastAsia="Meiryo UI" w:hAnsi="Meiryo UI"/>
          <w:noProof/>
        </w:rPr>
        <w:drawing>
          <wp:inline distT="0" distB="0" distL="0" distR="0" wp14:anchorId="0B4AC30A" wp14:editId="1958901F">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3"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F1606">
        <w:rPr>
          <w:rFonts w:ascii="Meiryo UI" w:eastAsia="Meiryo UI" w:hAnsi="Meiryo UI"/>
        </w:rPr>
        <w:t xml:space="preserve"> </w:t>
      </w:r>
      <w:r w:rsidRPr="00AF1606">
        <w:rPr>
          <w:rFonts w:ascii="Meiryo UI" w:eastAsia="Meiryo UI" w:hAnsi="Meiryo UI" w:hint="eastAsia"/>
        </w:rPr>
        <w:t>幸せはどこにあるのか</w:t>
      </w:r>
    </w:p>
    <w:p w14:paraId="5AEAC935" w14:textId="39B620C9" w:rsidR="00891D54" w:rsidRPr="00AF1606" w:rsidRDefault="00891D54" w:rsidP="00A94042">
      <w:pPr>
        <w:pStyle w:val="MMTopic3"/>
        <w:spacing w:line="0" w:lineRule="atLeast"/>
        <w:ind w:left="840"/>
        <w:rPr>
          <w:rFonts w:ascii="Meiryo UI" w:eastAsia="Meiryo UI" w:hAnsi="Meiryo UI"/>
        </w:rPr>
      </w:pPr>
      <w:r w:rsidRPr="00AF1606">
        <w:rPr>
          <w:rFonts w:ascii="Meiryo UI" w:eastAsia="Meiryo UI" w:hAnsi="Meiryo UI" w:hint="eastAsia"/>
        </w:rPr>
        <w:t>これから到来するAI時代に大事なことは、 私が今まで多くの方々に教わってきた「自分が一番幸せに思う時間を見極める」ことなのかもしれない</w:t>
      </w:r>
    </w:p>
    <w:p w14:paraId="1B148E12" w14:textId="77777777" w:rsidR="00891D54" w:rsidRPr="00AF1606" w:rsidRDefault="00891D54" w:rsidP="00A94042">
      <w:pPr>
        <w:spacing w:line="0" w:lineRule="atLeast"/>
        <w:rPr>
          <w:rFonts w:ascii="Meiryo UI" w:eastAsia="Meiryo UI" w:hAnsi="Meiryo UI"/>
        </w:rPr>
      </w:pPr>
    </w:p>
    <w:sectPr w:rsidR="00891D54" w:rsidRPr="00AF1606">
      <w:headerReference w:type="even" r:id="rId173"/>
      <w:headerReference w:type="default" r:id="rId174"/>
      <w:footerReference w:type="even" r:id="rId175"/>
      <w:footerReference w:type="default" r:id="rId176"/>
      <w:headerReference w:type="first" r:id="rId177"/>
      <w:footerReference w:type="first" r:id="rId1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E5AD6" w14:textId="77777777" w:rsidR="00AF1606" w:rsidRDefault="00AF1606" w:rsidP="00AF1606">
      <w:pPr>
        <w:spacing w:before="0" w:after="0" w:line="240" w:lineRule="auto"/>
      </w:pPr>
      <w:r>
        <w:separator/>
      </w:r>
    </w:p>
  </w:endnote>
  <w:endnote w:type="continuationSeparator" w:id="0">
    <w:p w14:paraId="4D6AC47D" w14:textId="77777777" w:rsidR="00AF1606" w:rsidRDefault="00AF1606" w:rsidP="00AF16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CB89C" w14:textId="77777777" w:rsidR="00A94042" w:rsidRDefault="00A9404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6460677"/>
      <w:docPartObj>
        <w:docPartGallery w:val="Page Numbers (Bottom of Page)"/>
        <w:docPartUnique/>
      </w:docPartObj>
    </w:sdtPr>
    <w:sdtContent>
      <w:p w14:paraId="72F1812D" w14:textId="2AC79D1C" w:rsidR="00A94042" w:rsidRDefault="00A94042">
        <w:pPr>
          <w:pStyle w:val="a7"/>
          <w:jc w:val="center"/>
        </w:pPr>
        <w:r>
          <w:fldChar w:fldCharType="begin"/>
        </w:r>
        <w:r>
          <w:instrText>PAGE   \* MERGEFORMAT</w:instrText>
        </w:r>
        <w:r>
          <w:fldChar w:fldCharType="separate"/>
        </w:r>
        <w:r>
          <w:rPr>
            <w:lang w:val="ja-JP"/>
          </w:rPr>
          <w:t>2</w:t>
        </w:r>
        <w:r>
          <w:fldChar w:fldCharType="end"/>
        </w:r>
      </w:p>
    </w:sdtContent>
  </w:sdt>
  <w:p w14:paraId="362CD2BB" w14:textId="77777777" w:rsidR="00A94042" w:rsidRDefault="00A9404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CA98E" w14:textId="77777777" w:rsidR="00A94042" w:rsidRDefault="00A9404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243EE" w14:textId="77777777" w:rsidR="00AF1606" w:rsidRDefault="00AF1606" w:rsidP="00AF1606">
      <w:pPr>
        <w:spacing w:before="0" w:after="0" w:line="240" w:lineRule="auto"/>
      </w:pPr>
      <w:r>
        <w:separator/>
      </w:r>
    </w:p>
  </w:footnote>
  <w:footnote w:type="continuationSeparator" w:id="0">
    <w:p w14:paraId="3B5A82AF" w14:textId="77777777" w:rsidR="00AF1606" w:rsidRDefault="00AF1606" w:rsidP="00AF16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C8330" w14:textId="77777777" w:rsidR="00A94042" w:rsidRDefault="00A9404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EE7C8" w14:textId="77777777" w:rsidR="00A94042" w:rsidRDefault="00A9404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FEE80" w14:textId="77777777" w:rsidR="00A94042" w:rsidRDefault="00A9404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12E34"/>
    <w:multiLevelType w:val="singleLevel"/>
    <w:tmpl w:val="A8542B3E"/>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363A0ADA"/>
    <w:multiLevelType w:val="multilevel"/>
    <w:tmpl w:val="350EC00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DA"/>
    <w:rsid w:val="00046A29"/>
    <w:rsid w:val="000871DB"/>
    <w:rsid w:val="00100205"/>
    <w:rsid w:val="001767DA"/>
    <w:rsid w:val="0036760D"/>
    <w:rsid w:val="004D2F58"/>
    <w:rsid w:val="004E0ECE"/>
    <w:rsid w:val="00514F87"/>
    <w:rsid w:val="00736F4E"/>
    <w:rsid w:val="00743C09"/>
    <w:rsid w:val="007B1702"/>
    <w:rsid w:val="00891D54"/>
    <w:rsid w:val="008E54E2"/>
    <w:rsid w:val="00925189"/>
    <w:rsid w:val="009A127F"/>
    <w:rsid w:val="00A90AD8"/>
    <w:rsid w:val="00A94042"/>
    <w:rsid w:val="00AF1606"/>
    <w:rsid w:val="00C15582"/>
    <w:rsid w:val="00C7121A"/>
    <w:rsid w:val="00F92432"/>
    <w:rsid w:val="00FD6743"/>
    <w:rsid w:val="00FF3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B53D5A"/>
  <w15:chartTrackingRefBased/>
  <w15:docId w15:val="{14EA5E6F-A8BD-40F2-A692-C908BD7C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042"/>
  </w:style>
  <w:style w:type="paragraph" w:styleId="1">
    <w:name w:val="heading 1"/>
    <w:basedOn w:val="a"/>
    <w:next w:val="a"/>
    <w:link w:val="10"/>
    <w:uiPriority w:val="9"/>
    <w:qFormat/>
    <w:rsid w:val="00A940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940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9404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9404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9404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9404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9404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9404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9404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940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94042"/>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90AD8"/>
  </w:style>
  <w:style w:type="character" w:customStyle="1" w:styleId="MMTitle0">
    <w:name w:val="MM Title (文字)"/>
    <w:basedOn w:val="a4"/>
    <w:link w:val="MMTitle"/>
    <w:rsid w:val="00A90AD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94042"/>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90AD8"/>
    <w:pPr>
      <w:numPr>
        <w:numId w:val="1"/>
      </w:numPr>
    </w:pPr>
  </w:style>
  <w:style w:type="character" w:customStyle="1" w:styleId="MMTopic10">
    <w:name w:val="MM Topic 1 (文字)"/>
    <w:basedOn w:val="10"/>
    <w:link w:val="MMTopic1"/>
    <w:rsid w:val="00A90AD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94042"/>
    <w:rPr>
      <w:caps/>
      <w:spacing w:val="15"/>
      <w:shd w:val="clear" w:color="auto" w:fill="D9E2F3" w:themeFill="accent1" w:themeFillTint="33"/>
    </w:rPr>
  </w:style>
  <w:style w:type="paragraph" w:customStyle="1" w:styleId="MMTopic2">
    <w:name w:val="MM Topic 2"/>
    <w:basedOn w:val="2"/>
    <w:link w:val="MMTopic20"/>
    <w:rsid w:val="00A90AD8"/>
    <w:pPr>
      <w:numPr>
        <w:ilvl w:val="1"/>
        <w:numId w:val="1"/>
      </w:numPr>
      <w:ind w:left="180"/>
    </w:pPr>
  </w:style>
  <w:style w:type="character" w:customStyle="1" w:styleId="MMTopic20">
    <w:name w:val="MM Topic 2 (文字)"/>
    <w:basedOn w:val="20"/>
    <w:link w:val="MMTopic2"/>
    <w:rsid w:val="00A90AD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94042"/>
    <w:rPr>
      <w:caps/>
      <w:color w:val="1F3763" w:themeColor="accent1" w:themeShade="7F"/>
      <w:spacing w:val="15"/>
    </w:rPr>
  </w:style>
  <w:style w:type="paragraph" w:customStyle="1" w:styleId="MMTopic3">
    <w:name w:val="MM Topic 3"/>
    <w:basedOn w:val="3"/>
    <w:link w:val="MMTopic30"/>
    <w:rsid w:val="00A90AD8"/>
    <w:pPr>
      <w:numPr>
        <w:ilvl w:val="2"/>
        <w:numId w:val="1"/>
      </w:numPr>
      <w:ind w:left="360"/>
    </w:pPr>
  </w:style>
  <w:style w:type="character" w:customStyle="1" w:styleId="MMTopic30">
    <w:name w:val="MM Topic 3 (文字)"/>
    <w:basedOn w:val="30"/>
    <w:link w:val="MMTopic3"/>
    <w:rsid w:val="00A90AD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94042"/>
    <w:rPr>
      <w:caps/>
      <w:color w:val="2F5496" w:themeColor="accent1" w:themeShade="BF"/>
      <w:spacing w:val="10"/>
    </w:rPr>
  </w:style>
  <w:style w:type="paragraph" w:customStyle="1" w:styleId="MMTopic4">
    <w:name w:val="MM Topic 4"/>
    <w:basedOn w:val="4"/>
    <w:link w:val="MMTopic40"/>
    <w:rsid w:val="00A90AD8"/>
    <w:pPr>
      <w:numPr>
        <w:ilvl w:val="3"/>
        <w:numId w:val="1"/>
      </w:numPr>
      <w:ind w:left="540"/>
    </w:pPr>
  </w:style>
  <w:style w:type="character" w:customStyle="1" w:styleId="MMTopic40">
    <w:name w:val="MM Topic 4 (文字)"/>
    <w:basedOn w:val="40"/>
    <w:link w:val="MMTopic4"/>
    <w:rsid w:val="00A90AD8"/>
    <w:rPr>
      <w:b w:val="0"/>
      <w:bCs w:val="0"/>
      <w:caps/>
      <w:color w:val="2F5496" w:themeColor="accent1" w:themeShade="BF"/>
      <w:spacing w:val="10"/>
    </w:rPr>
  </w:style>
  <w:style w:type="character" w:customStyle="1" w:styleId="50">
    <w:name w:val="見出し 5 (文字)"/>
    <w:basedOn w:val="a0"/>
    <w:link w:val="5"/>
    <w:uiPriority w:val="9"/>
    <w:rsid w:val="00A94042"/>
    <w:rPr>
      <w:caps/>
      <w:color w:val="2F5496" w:themeColor="accent1" w:themeShade="BF"/>
      <w:spacing w:val="10"/>
    </w:rPr>
  </w:style>
  <w:style w:type="paragraph" w:customStyle="1" w:styleId="MMTopic5">
    <w:name w:val="MM Topic 5"/>
    <w:basedOn w:val="5"/>
    <w:link w:val="MMTopic50"/>
    <w:rsid w:val="00A90AD8"/>
    <w:pPr>
      <w:numPr>
        <w:ilvl w:val="4"/>
        <w:numId w:val="1"/>
      </w:numPr>
      <w:ind w:left="720"/>
    </w:pPr>
  </w:style>
  <w:style w:type="character" w:customStyle="1" w:styleId="MMTopic50">
    <w:name w:val="MM Topic 5 (文字)"/>
    <w:basedOn w:val="50"/>
    <w:link w:val="MMTopic5"/>
    <w:rsid w:val="00A90AD8"/>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A94042"/>
    <w:rPr>
      <w:caps/>
      <w:color w:val="2F5496" w:themeColor="accent1" w:themeShade="BF"/>
      <w:spacing w:val="10"/>
    </w:rPr>
  </w:style>
  <w:style w:type="paragraph" w:customStyle="1" w:styleId="MMTopic6">
    <w:name w:val="MM Topic 6"/>
    <w:basedOn w:val="6"/>
    <w:link w:val="MMTopic60"/>
    <w:rsid w:val="00FF34B0"/>
    <w:pPr>
      <w:ind w:left="1680"/>
    </w:pPr>
  </w:style>
  <w:style w:type="character" w:customStyle="1" w:styleId="MMTopic60">
    <w:name w:val="MM Topic 6 (文字)"/>
    <w:basedOn w:val="60"/>
    <w:link w:val="MMTopic6"/>
    <w:rsid w:val="00FF34B0"/>
    <w:rPr>
      <w:b w:val="0"/>
      <w:bCs w:val="0"/>
      <w:caps/>
      <w:color w:val="2F5496" w:themeColor="accent1" w:themeShade="BF"/>
      <w:spacing w:val="10"/>
    </w:rPr>
  </w:style>
  <w:style w:type="paragraph" w:styleId="a5">
    <w:name w:val="header"/>
    <w:basedOn w:val="a"/>
    <w:link w:val="a6"/>
    <w:uiPriority w:val="99"/>
    <w:unhideWhenUsed/>
    <w:rsid w:val="00AF1606"/>
    <w:pPr>
      <w:tabs>
        <w:tab w:val="center" w:pos="4252"/>
        <w:tab w:val="right" w:pos="8504"/>
      </w:tabs>
      <w:snapToGrid w:val="0"/>
    </w:pPr>
  </w:style>
  <w:style w:type="character" w:customStyle="1" w:styleId="a6">
    <w:name w:val="ヘッダー (文字)"/>
    <w:basedOn w:val="a0"/>
    <w:link w:val="a5"/>
    <w:uiPriority w:val="99"/>
    <w:rsid w:val="00AF1606"/>
  </w:style>
  <w:style w:type="paragraph" w:styleId="a7">
    <w:name w:val="footer"/>
    <w:basedOn w:val="a"/>
    <w:link w:val="a8"/>
    <w:uiPriority w:val="99"/>
    <w:unhideWhenUsed/>
    <w:rsid w:val="00AF1606"/>
    <w:pPr>
      <w:tabs>
        <w:tab w:val="center" w:pos="4252"/>
        <w:tab w:val="right" w:pos="8504"/>
      </w:tabs>
      <w:snapToGrid w:val="0"/>
    </w:pPr>
  </w:style>
  <w:style w:type="character" w:customStyle="1" w:styleId="a8">
    <w:name w:val="フッター (文字)"/>
    <w:basedOn w:val="a0"/>
    <w:link w:val="a7"/>
    <w:uiPriority w:val="99"/>
    <w:rsid w:val="00AF1606"/>
  </w:style>
  <w:style w:type="character" w:customStyle="1" w:styleId="70">
    <w:name w:val="見出し 7 (文字)"/>
    <w:basedOn w:val="a0"/>
    <w:link w:val="7"/>
    <w:uiPriority w:val="9"/>
    <w:semiHidden/>
    <w:rsid w:val="00A94042"/>
    <w:rPr>
      <w:caps/>
      <w:color w:val="2F5496" w:themeColor="accent1" w:themeShade="BF"/>
      <w:spacing w:val="10"/>
    </w:rPr>
  </w:style>
  <w:style w:type="character" w:customStyle="1" w:styleId="80">
    <w:name w:val="見出し 8 (文字)"/>
    <w:basedOn w:val="a0"/>
    <w:link w:val="8"/>
    <w:uiPriority w:val="9"/>
    <w:semiHidden/>
    <w:rsid w:val="00A94042"/>
    <w:rPr>
      <w:caps/>
      <w:spacing w:val="10"/>
      <w:sz w:val="18"/>
      <w:szCs w:val="18"/>
    </w:rPr>
  </w:style>
  <w:style w:type="character" w:customStyle="1" w:styleId="90">
    <w:name w:val="見出し 9 (文字)"/>
    <w:basedOn w:val="a0"/>
    <w:link w:val="9"/>
    <w:uiPriority w:val="9"/>
    <w:semiHidden/>
    <w:rsid w:val="00A94042"/>
    <w:rPr>
      <w:i/>
      <w:iCs/>
      <w:caps/>
      <w:spacing w:val="10"/>
      <w:sz w:val="18"/>
      <w:szCs w:val="18"/>
    </w:rPr>
  </w:style>
  <w:style w:type="paragraph" w:styleId="a9">
    <w:name w:val="caption"/>
    <w:basedOn w:val="a"/>
    <w:next w:val="a"/>
    <w:uiPriority w:val="35"/>
    <w:semiHidden/>
    <w:unhideWhenUsed/>
    <w:qFormat/>
    <w:rsid w:val="00A94042"/>
    <w:rPr>
      <w:b/>
      <w:bCs/>
      <w:color w:val="2F5496" w:themeColor="accent1" w:themeShade="BF"/>
      <w:sz w:val="16"/>
      <w:szCs w:val="16"/>
    </w:rPr>
  </w:style>
  <w:style w:type="paragraph" w:styleId="aa">
    <w:name w:val="Subtitle"/>
    <w:basedOn w:val="a"/>
    <w:next w:val="a"/>
    <w:link w:val="ab"/>
    <w:uiPriority w:val="11"/>
    <w:qFormat/>
    <w:rsid w:val="00A94042"/>
    <w:pPr>
      <w:spacing w:before="0" w:after="500" w:line="240" w:lineRule="auto"/>
    </w:pPr>
    <w:rPr>
      <w:caps/>
      <w:color w:val="595959" w:themeColor="text1" w:themeTint="A6"/>
      <w:spacing w:val="10"/>
      <w:sz w:val="21"/>
      <w:szCs w:val="21"/>
    </w:rPr>
  </w:style>
  <w:style w:type="character" w:customStyle="1" w:styleId="ab">
    <w:name w:val="副題 (文字)"/>
    <w:basedOn w:val="a0"/>
    <w:link w:val="aa"/>
    <w:uiPriority w:val="11"/>
    <w:rsid w:val="00A94042"/>
    <w:rPr>
      <w:caps/>
      <w:color w:val="595959" w:themeColor="text1" w:themeTint="A6"/>
      <w:spacing w:val="10"/>
      <w:sz w:val="21"/>
      <w:szCs w:val="21"/>
    </w:rPr>
  </w:style>
  <w:style w:type="character" w:styleId="ac">
    <w:name w:val="Strong"/>
    <w:uiPriority w:val="22"/>
    <w:qFormat/>
    <w:rsid w:val="00A94042"/>
    <w:rPr>
      <w:b/>
      <w:bCs/>
    </w:rPr>
  </w:style>
  <w:style w:type="character" w:styleId="ad">
    <w:name w:val="Emphasis"/>
    <w:uiPriority w:val="20"/>
    <w:qFormat/>
    <w:rsid w:val="00A94042"/>
    <w:rPr>
      <w:caps/>
      <w:color w:val="1F3763" w:themeColor="accent1" w:themeShade="7F"/>
      <w:spacing w:val="5"/>
    </w:rPr>
  </w:style>
  <w:style w:type="paragraph" w:styleId="ae">
    <w:name w:val="No Spacing"/>
    <w:uiPriority w:val="1"/>
    <w:qFormat/>
    <w:rsid w:val="00A94042"/>
    <w:pPr>
      <w:spacing w:after="0" w:line="240" w:lineRule="auto"/>
    </w:pPr>
  </w:style>
  <w:style w:type="paragraph" w:styleId="af">
    <w:name w:val="Quote"/>
    <w:basedOn w:val="a"/>
    <w:next w:val="a"/>
    <w:link w:val="af0"/>
    <w:uiPriority w:val="29"/>
    <w:qFormat/>
    <w:rsid w:val="00A94042"/>
    <w:rPr>
      <w:i/>
      <w:iCs/>
      <w:sz w:val="24"/>
      <w:szCs w:val="24"/>
    </w:rPr>
  </w:style>
  <w:style w:type="character" w:customStyle="1" w:styleId="af0">
    <w:name w:val="引用文 (文字)"/>
    <w:basedOn w:val="a0"/>
    <w:link w:val="af"/>
    <w:uiPriority w:val="29"/>
    <w:rsid w:val="00A94042"/>
    <w:rPr>
      <w:i/>
      <w:iCs/>
      <w:sz w:val="24"/>
      <w:szCs w:val="24"/>
    </w:rPr>
  </w:style>
  <w:style w:type="paragraph" w:styleId="21">
    <w:name w:val="Intense Quote"/>
    <w:basedOn w:val="a"/>
    <w:next w:val="a"/>
    <w:link w:val="22"/>
    <w:uiPriority w:val="30"/>
    <w:qFormat/>
    <w:rsid w:val="00A94042"/>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94042"/>
    <w:rPr>
      <w:color w:val="4472C4" w:themeColor="accent1"/>
      <w:sz w:val="24"/>
      <w:szCs w:val="24"/>
    </w:rPr>
  </w:style>
  <w:style w:type="character" w:styleId="af1">
    <w:name w:val="Subtle Emphasis"/>
    <w:uiPriority w:val="19"/>
    <w:qFormat/>
    <w:rsid w:val="00A94042"/>
    <w:rPr>
      <w:i/>
      <w:iCs/>
      <w:color w:val="1F3763" w:themeColor="accent1" w:themeShade="7F"/>
    </w:rPr>
  </w:style>
  <w:style w:type="character" w:styleId="23">
    <w:name w:val="Intense Emphasis"/>
    <w:uiPriority w:val="21"/>
    <w:qFormat/>
    <w:rsid w:val="00A94042"/>
    <w:rPr>
      <w:b/>
      <w:bCs/>
      <w:caps/>
      <w:color w:val="1F3763" w:themeColor="accent1" w:themeShade="7F"/>
      <w:spacing w:val="10"/>
    </w:rPr>
  </w:style>
  <w:style w:type="character" w:styleId="af2">
    <w:name w:val="Subtle Reference"/>
    <w:uiPriority w:val="31"/>
    <w:qFormat/>
    <w:rsid w:val="00A94042"/>
    <w:rPr>
      <w:b/>
      <w:bCs/>
      <w:color w:val="4472C4" w:themeColor="accent1"/>
    </w:rPr>
  </w:style>
  <w:style w:type="character" w:styleId="24">
    <w:name w:val="Intense Reference"/>
    <w:uiPriority w:val="32"/>
    <w:qFormat/>
    <w:rsid w:val="00A94042"/>
    <w:rPr>
      <w:b/>
      <w:bCs/>
      <w:i/>
      <w:iCs/>
      <w:caps/>
      <w:color w:val="4472C4" w:themeColor="accent1"/>
    </w:rPr>
  </w:style>
  <w:style w:type="character" w:styleId="af3">
    <w:name w:val="Book Title"/>
    <w:uiPriority w:val="33"/>
    <w:qFormat/>
    <w:rsid w:val="00A94042"/>
    <w:rPr>
      <w:b/>
      <w:bCs/>
      <w:i/>
      <w:iCs/>
      <w:spacing w:val="0"/>
    </w:rPr>
  </w:style>
  <w:style w:type="paragraph" w:styleId="af4">
    <w:name w:val="TOC Heading"/>
    <w:basedOn w:val="1"/>
    <w:next w:val="a"/>
    <w:uiPriority w:val="39"/>
    <w:semiHidden/>
    <w:unhideWhenUsed/>
    <w:qFormat/>
    <w:rsid w:val="00A940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C:\Users\&#27491;&#27193;\OneDrive%20-%20&#65326;&#65328;O&#30693;&#30340;&#36039;&#28304;&#12452;&#12491;&#12471;&#12450;&#12486;&#12451;&#12502;&#65288;&#65321;&#65330;&#65321;&#65289;\git_repository_Duo\Sharing_Knowledge2\MindManager2\tempIcon98.bmp" TargetMode="External"/><Relationship Id="rId21" Type="http://schemas.openxmlformats.org/officeDocument/2006/relationships/image" Target="file:///C:\Users\&#27491;&#27193;\OneDrive%20-%20&#65326;&#65328;O&#30693;&#30340;&#36039;&#28304;&#12452;&#12491;&#12471;&#12450;&#12486;&#12451;&#12502;&#65288;&#65321;&#65330;&#65321;&#65289;\git_repository_Duo\Sharing_Knowledge2\MindManager2\tempIcon8.bmp" TargetMode="External"/><Relationship Id="rId42" Type="http://schemas.openxmlformats.org/officeDocument/2006/relationships/image" Target="file:///C:\Users\&#27491;&#27193;\OneDrive%20-%20&#65326;&#65328;O&#30693;&#30340;&#36039;&#28304;&#12452;&#12491;&#12471;&#12450;&#12486;&#12451;&#12502;&#65288;&#65321;&#65330;&#65321;&#65289;\git_repository_Duo\Sharing_Knowledge2\MindManager2\tempIcon25.bmp" TargetMode="External"/><Relationship Id="rId63" Type="http://schemas.openxmlformats.org/officeDocument/2006/relationships/image" Target="file:///C:\Users\&#27491;&#27193;\OneDrive%20-%20&#65326;&#65328;O&#30693;&#30340;&#36039;&#28304;&#12452;&#12491;&#12471;&#12450;&#12486;&#12451;&#12502;&#65288;&#65321;&#65330;&#65321;&#65289;\git_repository_Duo\Sharing_Knowledge2\MindManager2\tempIcon46.bmp" TargetMode="External"/><Relationship Id="rId84" Type="http://schemas.openxmlformats.org/officeDocument/2006/relationships/image" Target="file:///C:\Users\&#27491;&#27193;\OneDrive%20-%20&#65326;&#65328;O&#30693;&#30340;&#36039;&#28304;&#12452;&#12491;&#12471;&#12450;&#12486;&#12451;&#12502;&#65288;&#65321;&#65330;&#65321;&#65289;\git_repository_Duo\Sharing_Knowledge2\MindManager2\tempIcon65.bmp" TargetMode="External"/><Relationship Id="rId138" Type="http://schemas.openxmlformats.org/officeDocument/2006/relationships/image" Target="file:///C:\Users\&#27491;&#27193;\OneDrive%20-%20&#65326;&#65328;O&#30693;&#30340;&#36039;&#28304;&#12452;&#12491;&#12471;&#12450;&#12486;&#12451;&#12502;&#65288;&#65321;&#65330;&#65321;&#65289;\git_repository_Duo\Sharing_Knowledge2\MindManager2\tempIcon115.bmp" TargetMode="External"/><Relationship Id="rId159" Type="http://schemas.openxmlformats.org/officeDocument/2006/relationships/image" Target="file:///C:\Users\&#27491;&#27193;\OneDrive%20-%20&#65326;&#65328;O&#30693;&#30340;&#36039;&#28304;&#12452;&#12491;&#12471;&#12450;&#12486;&#12451;&#12502;&#65288;&#65321;&#65330;&#65321;&#65289;\git_repository_Duo\Sharing_Knowledge2\MindManager2\tempIcon134.bmp" TargetMode="External"/><Relationship Id="rId170" Type="http://schemas.openxmlformats.org/officeDocument/2006/relationships/image" Target="file:///C:\Users\&#27491;&#27193;\OneDrive%20-%20&#65326;&#65328;O&#30693;&#30340;&#36039;&#28304;&#12452;&#12491;&#12471;&#12450;&#12486;&#12451;&#12502;&#65288;&#65321;&#65330;&#65321;&#65289;\git_repository_Duo\Sharing_Knowledge2\MindManager2\tempIcon145.bmp" TargetMode="External"/><Relationship Id="rId107" Type="http://schemas.openxmlformats.org/officeDocument/2006/relationships/image" Target="file:///C:\Users\&#27491;&#27193;\OneDrive%20-%20&#65326;&#65328;O&#30693;&#30340;&#36039;&#28304;&#12452;&#12491;&#12471;&#12450;&#12486;&#12451;&#12502;&#65288;&#65321;&#65330;&#65321;&#65289;\git_repository_Duo\Sharing_Knowledge2\MindManager2\tempIcon88.bmp" TargetMode="External"/><Relationship Id="rId11" Type="http://schemas.openxmlformats.org/officeDocument/2006/relationships/image" Target="file:///C:\Users\&#27491;&#27193;\OneDrive%20-%20&#65326;&#65328;O&#30693;&#30340;&#36039;&#28304;&#12452;&#12491;&#12471;&#12450;&#12486;&#12451;&#12502;&#65288;&#65321;&#65330;&#65321;&#65289;\git_repository_Duo\Sharing_Knowledge2\MindManager2\tempIcon0.bmp" TargetMode="External"/><Relationship Id="rId32" Type="http://schemas.openxmlformats.org/officeDocument/2006/relationships/image" Target="file:///C:\Users\&#27491;&#27193;\OneDrive%20-%20&#65326;&#65328;O&#30693;&#30340;&#36039;&#28304;&#12452;&#12491;&#12471;&#12450;&#12486;&#12451;&#12502;&#65288;&#65321;&#65330;&#65321;&#65289;\git_repository_Duo\Sharing_Knowledge2\MindManager2\tempIcon17.bmp" TargetMode="External"/><Relationship Id="rId53" Type="http://schemas.openxmlformats.org/officeDocument/2006/relationships/image" Target="file:///C:\Users\&#27491;&#27193;\OneDrive%20-%20&#65326;&#65328;O&#30693;&#30340;&#36039;&#28304;&#12452;&#12491;&#12471;&#12450;&#12486;&#12451;&#12502;&#65288;&#65321;&#65330;&#65321;&#65289;\git_repository_Duo\Sharing_Knowledge2\MindManager2\tempIcon36.bmp" TargetMode="External"/><Relationship Id="rId74" Type="http://schemas.openxmlformats.org/officeDocument/2006/relationships/image" Target="file:///C:\Users\&#27491;&#27193;\OneDrive%20-%20&#65326;&#65328;O&#30693;&#30340;&#36039;&#28304;&#12452;&#12491;&#12471;&#12450;&#12486;&#12451;&#12502;&#65288;&#65321;&#65330;&#65321;&#65289;\git_repository_Duo\Sharing_Knowledge2\MindManager2\tempIcon55.bmp" TargetMode="External"/><Relationship Id="rId128" Type="http://schemas.openxmlformats.org/officeDocument/2006/relationships/image" Target="file:///C:\Users\&#27491;&#27193;\OneDrive%20-%20&#65326;&#65328;O&#30693;&#30340;&#36039;&#28304;&#12452;&#12491;&#12471;&#12450;&#12486;&#12451;&#12502;&#65288;&#65321;&#65330;&#65321;&#65289;\git_repository_Duo\Sharing_Knowledge2\MindManager2\tempIcon105.bmp" TargetMode="External"/><Relationship Id="rId149" Type="http://schemas.openxmlformats.org/officeDocument/2006/relationships/image" Target="file:///C:\Users\&#27491;&#27193;\OneDrive%20-%20&#65326;&#65328;O&#30693;&#30340;&#36039;&#28304;&#12452;&#12491;&#12471;&#12450;&#12486;&#12451;&#12502;&#65288;&#65321;&#65330;&#65321;&#65289;\git_repository_Duo\Sharing_Knowledge2\MindManager2\tempIcon126.bmp" TargetMode="External"/><Relationship Id="rId5" Type="http://schemas.openxmlformats.org/officeDocument/2006/relationships/styles" Target="styles.xml"/><Relationship Id="rId95" Type="http://schemas.openxmlformats.org/officeDocument/2006/relationships/image" Target="file:///C:\Users\&#27491;&#27193;\OneDrive%20-%20&#65326;&#65328;O&#30693;&#30340;&#36039;&#28304;&#12452;&#12491;&#12471;&#12450;&#12486;&#12451;&#12502;&#65288;&#65321;&#65330;&#65321;&#65289;\git_repository_Duo\Sharing_Knowledge2\MindManager2\tempIcon76.bmp" TargetMode="External"/><Relationship Id="rId160" Type="http://schemas.openxmlformats.org/officeDocument/2006/relationships/image" Target="file:///C:\Users\&#27491;&#27193;\OneDrive%20-%20&#65326;&#65328;O&#30693;&#30340;&#36039;&#28304;&#12452;&#12491;&#12471;&#12450;&#12486;&#12451;&#12502;&#65288;&#65321;&#65330;&#65321;&#65289;\git_repository_Duo\Sharing_Knowledge2\MindManager2\tempIcon135.bmp" TargetMode="External"/><Relationship Id="rId22" Type="http://schemas.openxmlformats.org/officeDocument/2006/relationships/image" Target="file:///C:\Users\&#27491;&#27193;\OneDrive%20-%20&#65326;&#65328;O&#30693;&#30340;&#36039;&#28304;&#12452;&#12491;&#12471;&#12450;&#12486;&#12451;&#12502;&#65288;&#65321;&#65330;&#65321;&#65289;\git_repository_Duo\Sharing_Knowledge2\MindManager2\tempIcon9.bmp" TargetMode="External"/><Relationship Id="rId43" Type="http://schemas.openxmlformats.org/officeDocument/2006/relationships/image" Target="file:///C:\Users\&#27491;&#27193;\OneDrive%20-%20&#65326;&#65328;O&#30693;&#30340;&#36039;&#28304;&#12452;&#12491;&#12471;&#12450;&#12486;&#12451;&#12502;&#65288;&#65321;&#65330;&#65321;&#65289;\git_repository_Duo\Sharing_Knowledge2\MindManager2\tempIcon26.bmp" TargetMode="External"/><Relationship Id="rId64" Type="http://schemas.openxmlformats.org/officeDocument/2006/relationships/image" Target="file:///C:\Users\&#27491;&#27193;\OneDrive%20-%20&#65326;&#65328;O&#30693;&#30340;&#36039;&#28304;&#12452;&#12491;&#12471;&#12450;&#12486;&#12451;&#12502;&#65288;&#65321;&#65330;&#65321;&#65289;\git_repository_Duo\Sharing_Knowledge2\MindManager2\tempIcon47.bmp" TargetMode="External"/><Relationship Id="rId118" Type="http://schemas.openxmlformats.org/officeDocument/2006/relationships/image" Target="file:///C:\Users\&#27491;&#27193;\OneDrive%20-%20&#65326;&#65328;O&#30693;&#30340;&#36039;&#28304;&#12452;&#12491;&#12471;&#12450;&#12486;&#12451;&#12502;&#65288;&#65321;&#65330;&#65321;&#65289;\git_repository_Duo\Sharing_Knowledge2\MindManager2\tempIcon99.bmp" TargetMode="External"/><Relationship Id="rId139" Type="http://schemas.openxmlformats.org/officeDocument/2006/relationships/image" Target="file:///C:\Users\&#27491;&#27193;\OneDrive%20-%20&#65326;&#65328;O&#30693;&#30340;&#36039;&#28304;&#12452;&#12491;&#12471;&#12450;&#12486;&#12451;&#12502;&#65288;&#65321;&#65330;&#65321;&#65289;\git_repository_Duo\Sharing_Knowledge2\MindManager2\tempIcon116.bmp" TargetMode="External"/><Relationship Id="rId85" Type="http://schemas.openxmlformats.org/officeDocument/2006/relationships/image" Target="file:///C:\Users\&#27491;&#27193;\OneDrive%20-%20&#65326;&#65328;O&#30693;&#30340;&#36039;&#28304;&#12452;&#12491;&#12471;&#12450;&#12486;&#12451;&#12502;&#65288;&#65321;&#65330;&#65321;&#65289;\git_repository_Duo\Sharing_Knowledge2\MindManager2\tempIcon66.bmp" TargetMode="External"/><Relationship Id="rId150" Type="http://schemas.openxmlformats.org/officeDocument/2006/relationships/image" Target="file:///C:\Users\&#27491;&#27193;\OneDrive%20-%20&#65326;&#65328;O&#30693;&#30340;&#36039;&#28304;&#12452;&#12491;&#12471;&#12450;&#12486;&#12451;&#12502;&#65288;&#65321;&#65330;&#65321;&#65289;\git_repository_Duo\Sharing_Knowledge2\MindManager2\tempIcon127.bmp" TargetMode="External"/><Relationship Id="rId171" Type="http://schemas.openxmlformats.org/officeDocument/2006/relationships/image" Target="file:///C:\Users\&#27491;&#27193;\OneDrive%20-%20&#65326;&#65328;O&#30693;&#30340;&#36039;&#28304;&#12452;&#12491;&#12471;&#12450;&#12486;&#12451;&#12502;&#65288;&#65321;&#65330;&#65321;&#65289;\git_repository_Duo\Sharing_Knowledge2\MindManager2\tempIcon146.bmp" TargetMode="External"/><Relationship Id="rId12" Type="http://schemas.openxmlformats.org/officeDocument/2006/relationships/image" Target="file:///C:\Users\&#27491;&#27193;\OneDrive%20-%20&#65326;&#65328;O&#30693;&#30340;&#36039;&#28304;&#12452;&#12491;&#12471;&#12450;&#12486;&#12451;&#12502;&#65288;&#65321;&#65330;&#65321;&#65289;\git_repository_Duo\Sharing_Knowledge2\MindManager2\tempIcon1.bmp" TargetMode="External"/><Relationship Id="rId33" Type="http://schemas.openxmlformats.org/officeDocument/2006/relationships/image" Target="file:///C:\Users\&#27491;&#27193;\OneDrive%20-%20&#65326;&#65328;O&#30693;&#30340;&#36039;&#28304;&#12452;&#12491;&#12471;&#12450;&#12486;&#12451;&#12502;&#65288;&#65321;&#65330;&#65321;&#65289;\git_repository_Duo\Sharing_Knowledge2\MindManager2\tempIcon18.bmp" TargetMode="External"/><Relationship Id="rId108" Type="http://schemas.openxmlformats.org/officeDocument/2006/relationships/image" Target="file:///C:\Users\&#27491;&#27193;\OneDrive%20-%20&#65326;&#65328;O&#30693;&#30340;&#36039;&#28304;&#12452;&#12491;&#12471;&#12450;&#12486;&#12451;&#12502;&#65288;&#65321;&#65330;&#65321;&#65289;\git_repository_Duo\Sharing_Knowledge2\MindManager2\tempIcon89.bmp" TargetMode="External"/><Relationship Id="rId129" Type="http://schemas.openxmlformats.org/officeDocument/2006/relationships/image" Target="file:///C:\Users\&#27491;&#27193;\OneDrive%20-%20&#65326;&#65328;O&#30693;&#30340;&#36039;&#28304;&#12452;&#12491;&#12471;&#12450;&#12486;&#12451;&#12502;&#65288;&#65321;&#65330;&#65321;&#65289;\git_repository_Duo\Sharing_Knowledge2\MindManager2\tempIcon106.bmp" TargetMode="External"/><Relationship Id="rId54" Type="http://schemas.openxmlformats.org/officeDocument/2006/relationships/image" Target="file:///C:\Users\&#27491;&#27193;\OneDrive%20-%20&#65326;&#65328;O&#30693;&#30340;&#36039;&#28304;&#12452;&#12491;&#12471;&#12450;&#12486;&#12451;&#12502;&#65288;&#65321;&#65330;&#65321;&#65289;\git_repository_Duo\Sharing_Knowledge2\MindManager2\tempIcon37.bmp" TargetMode="External"/><Relationship Id="rId75" Type="http://schemas.openxmlformats.org/officeDocument/2006/relationships/image" Target="file:///C:\Users\&#27491;&#27193;\OneDrive%20-%20&#65326;&#65328;O&#30693;&#30340;&#36039;&#28304;&#12452;&#12491;&#12471;&#12450;&#12486;&#12451;&#12502;&#65288;&#65321;&#65330;&#65321;&#65289;\git_repository_Duo\Sharing_Knowledge2\MindManager2\tempIcon56.bmp" TargetMode="External"/><Relationship Id="rId96" Type="http://schemas.openxmlformats.org/officeDocument/2006/relationships/image" Target="file:///C:\Users\&#27491;&#27193;\OneDrive%20-%20&#65326;&#65328;O&#30693;&#30340;&#36039;&#28304;&#12452;&#12491;&#12471;&#12450;&#12486;&#12451;&#12502;&#65288;&#65321;&#65330;&#65321;&#65289;\git_repository_Duo\Sharing_Knowledge2\MindManager2\tempIcon77.bmp" TargetMode="External"/><Relationship Id="rId140" Type="http://schemas.openxmlformats.org/officeDocument/2006/relationships/image" Target="file:///C:\Users\&#27491;&#27193;\OneDrive%20-%20&#65326;&#65328;O&#30693;&#30340;&#36039;&#28304;&#12452;&#12491;&#12471;&#12450;&#12486;&#12451;&#12502;&#65288;&#65321;&#65330;&#65321;&#65289;\git_repository_Duo\Sharing_Knowledge2\MindManager2\tempIcon117.bmp" TargetMode="External"/><Relationship Id="rId161" Type="http://schemas.openxmlformats.org/officeDocument/2006/relationships/image" Target="file:///C:\Users\&#27491;&#27193;\OneDrive%20-%20&#65326;&#65328;O&#30693;&#30340;&#36039;&#28304;&#12452;&#12491;&#12471;&#12450;&#12486;&#12451;&#12502;&#65288;&#65321;&#65330;&#65321;&#65289;\git_repository_Duo\Sharing_Knowledge2\MindManager2\tempIcon136.bmp" TargetMode="External"/><Relationship Id="rId6" Type="http://schemas.openxmlformats.org/officeDocument/2006/relationships/settings" Target="settings.xml"/><Relationship Id="rId23" Type="http://schemas.openxmlformats.org/officeDocument/2006/relationships/image" Target="file:///C:\Users\&#27491;&#27193;\OneDrive%20-%20&#65326;&#65328;O&#30693;&#30340;&#36039;&#28304;&#12452;&#12491;&#12471;&#12450;&#12486;&#12451;&#12502;&#65288;&#65321;&#65330;&#65321;&#65289;\git_repository_Duo\Sharing_Knowledge2\MindManager2\tempIcon10.bmp" TargetMode="External"/><Relationship Id="rId28" Type="http://schemas.openxmlformats.org/officeDocument/2006/relationships/image" Target="file:///C:\Users\&#27491;&#27193;\OneDrive%20-%20&#65326;&#65328;O&#30693;&#30340;&#36039;&#28304;&#12452;&#12491;&#12471;&#12450;&#12486;&#12451;&#12502;&#65288;&#65321;&#65330;&#65321;&#65289;\git_repository_Duo\Sharing_Knowledge2\MindManager2\tempIcon13.bmp" TargetMode="External"/><Relationship Id="rId49" Type="http://schemas.openxmlformats.org/officeDocument/2006/relationships/image" Target="file:///C:\Users\&#27491;&#27193;\OneDrive%20-%20&#65326;&#65328;O&#30693;&#30340;&#36039;&#28304;&#12452;&#12491;&#12471;&#12450;&#12486;&#12451;&#12502;&#65288;&#65321;&#65330;&#65321;&#65289;\git_repository_Duo\Sharing_Knowledge2\MindManager2\tempIcon32.bmp" TargetMode="External"/><Relationship Id="rId114" Type="http://schemas.openxmlformats.org/officeDocument/2006/relationships/image" Target="file:///C:\Users\&#27491;&#27193;\OneDrive%20-%20&#65326;&#65328;O&#30693;&#30340;&#36039;&#28304;&#12452;&#12491;&#12471;&#12450;&#12486;&#12451;&#12502;&#65288;&#65321;&#65330;&#65321;&#65289;\git_repository_Duo\Sharing_Knowledge2\MindManager2\tempIcon95.bmp" TargetMode="External"/><Relationship Id="rId119" Type="http://schemas.openxmlformats.org/officeDocument/2006/relationships/image" Target="file:///C:\Users\&#27491;&#27193;\OneDrive%20-%20&#65326;&#65328;O&#30693;&#30340;&#36039;&#28304;&#12452;&#12491;&#12471;&#12450;&#12486;&#12451;&#12502;&#65288;&#65321;&#65330;&#65321;&#65289;\git_repository_Duo\Sharing_Knowledge2\MindManager2\tempIcon100.bmp" TargetMode="External"/><Relationship Id="rId44" Type="http://schemas.openxmlformats.org/officeDocument/2006/relationships/image" Target="file:///C:\Users\&#27491;&#27193;\OneDrive%20-%20&#65326;&#65328;O&#30693;&#30340;&#36039;&#28304;&#12452;&#12491;&#12471;&#12450;&#12486;&#12451;&#12502;&#65288;&#65321;&#65330;&#65321;&#65289;\git_repository_Duo\Sharing_Knowledge2\MindManager2\tempIcon27.bmp" TargetMode="External"/><Relationship Id="rId60" Type="http://schemas.openxmlformats.org/officeDocument/2006/relationships/image" Target="file:///C:\Users\&#27491;&#27193;\OneDrive%20-%20&#65326;&#65328;O&#30693;&#30340;&#36039;&#28304;&#12452;&#12491;&#12471;&#12450;&#12486;&#12451;&#12502;&#65288;&#65321;&#65330;&#65321;&#65289;\git_repository_Duo\Sharing_Knowledge2\MindManager2\tempIcon43.bmp" TargetMode="External"/><Relationship Id="rId65" Type="http://schemas.openxmlformats.org/officeDocument/2006/relationships/image" Target="file:///C:\Users\&#27491;&#27193;\OneDrive%20-%20&#65326;&#65328;O&#30693;&#30340;&#36039;&#28304;&#12452;&#12491;&#12471;&#12450;&#12486;&#12451;&#12502;&#65288;&#65321;&#65330;&#65321;&#65289;\git_repository_Duo\Sharing_Knowledge2\MindManager2\tempIcon48.bmp" TargetMode="External"/><Relationship Id="rId81" Type="http://schemas.openxmlformats.org/officeDocument/2006/relationships/image" Target="file:///C:\Users\&#27491;&#27193;\OneDrive%20-%20&#65326;&#65328;O&#30693;&#30340;&#36039;&#28304;&#12452;&#12491;&#12471;&#12450;&#12486;&#12451;&#12502;&#65288;&#65321;&#65330;&#65321;&#65289;\git_repository_Duo\Sharing_Knowledge2\MindManager2\tempIcon62.bmp" TargetMode="External"/><Relationship Id="rId86" Type="http://schemas.openxmlformats.org/officeDocument/2006/relationships/image" Target="file:///C:\Users\&#27491;&#27193;\OneDrive%20-%20&#65326;&#65328;O&#30693;&#30340;&#36039;&#28304;&#12452;&#12491;&#12471;&#12450;&#12486;&#12451;&#12502;&#65288;&#65321;&#65330;&#65321;&#65289;\git_repository_Duo\Sharing_Knowledge2\MindManager2\tempIcon67.bmp" TargetMode="External"/><Relationship Id="rId130" Type="http://schemas.openxmlformats.org/officeDocument/2006/relationships/image" Target="file:///C:\Users\&#27491;&#27193;\OneDrive%20-%20&#65326;&#65328;O&#30693;&#30340;&#36039;&#28304;&#12452;&#12491;&#12471;&#12450;&#12486;&#12451;&#12502;&#65288;&#65321;&#65330;&#65321;&#65289;\git_repository_Duo\Sharing_Knowledge2\MindManager2\tempIcon107.bmp" TargetMode="External"/><Relationship Id="rId135" Type="http://schemas.openxmlformats.org/officeDocument/2006/relationships/image" Target="file:///C:\Users\&#27491;&#27193;\OneDrive%20-%20&#65326;&#65328;O&#30693;&#30340;&#36039;&#28304;&#12452;&#12491;&#12471;&#12450;&#12486;&#12451;&#12502;&#65288;&#65321;&#65330;&#65321;&#65289;\git_repository_Duo\Sharing_Knowledge2\MindManager2\tempIcon112.bmp" TargetMode="External"/><Relationship Id="rId151" Type="http://schemas.openxmlformats.org/officeDocument/2006/relationships/image" Target="file:///C:\Users\&#27491;&#27193;\OneDrive%20-%20&#65326;&#65328;O&#30693;&#30340;&#36039;&#28304;&#12452;&#12491;&#12471;&#12450;&#12486;&#12451;&#12502;&#65288;&#65321;&#65330;&#65321;&#65289;\git_repository_Duo\Sharing_Knowledge2\MindManager2\tempIcon128.bmp" TargetMode="External"/><Relationship Id="rId156" Type="http://schemas.openxmlformats.org/officeDocument/2006/relationships/image" Target="file:///C:\Users\&#27491;&#27193;\OneDrive%20-%20&#65326;&#65328;O&#30693;&#30340;&#36039;&#28304;&#12452;&#12491;&#12471;&#12450;&#12486;&#12451;&#12502;&#65288;&#65321;&#65330;&#65321;&#65289;\git_repository_Duo\Sharing_Knowledge2\MindManager2\tempIcon131.bmp" TargetMode="External"/><Relationship Id="rId177" Type="http://schemas.openxmlformats.org/officeDocument/2006/relationships/header" Target="header3.xml"/><Relationship Id="rId172" Type="http://schemas.openxmlformats.org/officeDocument/2006/relationships/image" Target="file:///C:\Users\&#27491;&#27193;\OneDrive%20-%20&#65326;&#65328;O&#30693;&#30340;&#36039;&#28304;&#12452;&#12491;&#12471;&#12450;&#12486;&#12451;&#12502;&#65288;&#65321;&#65330;&#65321;&#65289;\git_repository_Duo\Sharing_Knowledge2\MindManager2\tempIcon147.bmp" TargetMode="External"/><Relationship Id="rId13" Type="http://schemas.openxmlformats.org/officeDocument/2006/relationships/image" Target="media/image2.png"/><Relationship Id="rId18" Type="http://schemas.openxmlformats.org/officeDocument/2006/relationships/image" Target="file:///C:\Users\&#27491;&#27193;\OneDrive%20-%20&#65326;&#65328;O&#30693;&#30340;&#36039;&#28304;&#12452;&#12491;&#12471;&#12450;&#12486;&#12451;&#12502;&#65288;&#65321;&#65330;&#65321;&#65289;\git_repository_Duo\Sharing_Knowledge2\MindManager2\tempIcon5.bmp" TargetMode="External"/><Relationship Id="rId39" Type="http://schemas.openxmlformats.org/officeDocument/2006/relationships/image" Target="file:///C:\Users\&#27491;&#27193;\OneDrive%20-%20&#65326;&#65328;O&#30693;&#30340;&#36039;&#28304;&#12452;&#12491;&#12471;&#12450;&#12486;&#12451;&#12502;&#65288;&#65321;&#65330;&#65321;&#65289;\git_repository_Duo\Sharing_Knowledge2\MindManager2\tempIcon22.bmp" TargetMode="External"/><Relationship Id="rId109" Type="http://schemas.openxmlformats.org/officeDocument/2006/relationships/image" Target="file:///C:\Users\&#27491;&#27193;\OneDrive%20-%20&#65326;&#65328;O&#30693;&#30340;&#36039;&#28304;&#12452;&#12491;&#12471;&#12450;&#12486;&#12451;&#12502;&#65288;&#65321;&#65330;&#65321;&#65289;\git_repository_Duo\Sharing_Knowledge2\MindManager2\tempIcon90.bmp" TargetMode="External"/><Relationship Id="rId34" Type="http://schemas.openxmlformats.org/officeDocument/2006/relationships/image" Target="file:///C:\Users\&#27491;&#27193;\OneDrive%20-%20&#65326;&#65328;O&#30693;&#30340;&#36039;&#28304;&#12452;&#12491;&#12471;&#12450;&#12486;&#12451;&#12502;&#65288;&#65321;&#65330;&#65321;&#65289;\git_repository_Duo\Sharing_Knowledge2\MindManager2\tempIcon19.bmp" TargetMode="External"/><Relationship Id="rId50" Type="http://schemas.openxmlformats.org/officeDocument/2006/relationships/image" Target="file:///C:\Users\&#27491;&#27193;\OneDrive%20-%20&#65326;&#65328;O&#30693;&#30340;&#36039;&#28304;&#12452;&#12491;&#12471;&#12450;&#12486;&#12451;&#12502;&#65288;&#65321;&#65330;&#65321;&#65289;\git_repository_Duo\Sharing_Knowledge2\MindManager2\tempIcon33.bmp" TargetMode="External"/><Relationship Id="rId55" Type="http://schemas.openxmlformats.org/officeDocument/2006/relationships/image" Target="file:///C:\Users\&#27491;&#27193;\OneDrive%20-%20&#65326;&#65328;O&#30693;&#30340;&#36039;&#28304;&#12452;&#12491;&#12471;&#12450;&#12486;&#12451;&#12502;&#65288;&#65321;&#65330;&#65321;&#65289;\git_repository_Duo\Sharing_Knowledge2\MindManager2\tempIcon38.bmp" TargetMode="External"/><Relationship Id="rId76" Type="http://schemas.openxmlformats.org/officeDocument/2006/relationships/image" Target="file:///C:\Users\&#27491;&#27193;\OneDrive%20-%20&#65326;&#65328;O&#30693;&#30340;&#36039;&#28304;&#12452;&#12491;&#12471;&#12450;&#12486;&#12451;&#12502;&#65288;&#65321;&#65330;&#65321;&#65289;\git_repository_Duo\Sharing_Knowledge2\MindManager2\tempIcon57.bmp" TargetMode="External"/><Relationship Id="rId97" Type="http://schemas.openxmlformats.org/officeDocument/2006/relationships/image" Target="file:///C:\Users\&#27491;&#27193;\OneDrive%20-%20&#65326;&#65328;O&#30693;&#30340;&#36039;&#28304;&#12452;&#12491;&#12471;&#12450;&#12486;&#12451;&#12502;&#65288;&#65321;&#65330;&#65321;&#65289;\git_repository_Duo\Sharing_Knowledge2\MindManager2\tempIcon78.bmp" TargetMode="External"/><Relationship Id="rId104" Type="http://schemas.openxmlformats.org/officeDocument/2006/relationships/image" Target="file:///C:\Users\&#27491;&#27193;\OneDrive%20-%20&#65326;&#65328;O&#30693;&#30340;&#36039;&#28304;&#12452;&#12491;&#12471;&#12450;&#12486;&#12451;&#12502;&#65288;&#65321;&#65330;&#65321;&#65289;\git_repository_Duo\Sharing_Knowledge2\MindManager2\tempIcon85.bmp" TargetMode="External"/><Relationship Id="rId120" Type="http://schemas.openxmlformats.org/officeDocument/2006/relationships/image" Target="file:///C:\Users\&#27491;&#27193;\OneDrive%20-%20&#65326;&#65328;O&#30693;&#30340;&#36039;&#28304;&#12452;&#12491;&#12471;&#12450;&#12486;&#12451;&#12502;&#65288;&#65321;&#65330;&#65321;&#65289;\git_repository_Duo\Sharing_Knowledge2\MindManager2\tempIcon101.bmp" TargetMode="External"/><Relationship Id="rId125" Type="http://schemas.openxmlformats.org/officeDocument/2006/relationships/image" Target="file:///C:\Users\&#27491;&#27193;\OneDrive%20-%20&#65326;&#65328;O&#30693;&#30340;&#36039;&#28304;&#12452;&#12491;&#12471;&#12450;&#12486;&#12451;&#12502;&#65288;&#65321;&#65330;&#65321;&#65289;\git_repository_Duo\Sharing_Knowledge2\MindManager2\tempImage5.bmp" TargetMode="External"/><Relationship Id="rId141" Type="http://schemas.openxmlformats.org/officeDocument/2006/relationships/image" Target="file:///C:\Users\&#27491;&#27193;\OneDrive%20-%20&#65326;&#65328;O&#30693;&#30340;&#36039;&#28304;&#12452;&#12491;&#12471;&#12450;&#12486;&#12451;&#12502;&#65288;&#65321;&#65330;&#65321;&#65289;\git_repository_Duo\Sharing_Knowledge2\MindManager2\tempIcon118.bmp" TargetMode="External"/><Relationship Id="rId146" Type="http://schemas.openxmlformats.org/officeDocument/2006/relationships/image" Target="file:///C:\Users\&#27491;&#27193;\OneDrive%20-%20&#65326;&#65328;O&#30693;&#30340;&#36039;&#28304;&#12452;&#12491;&#12471;&#12450;&#12486;&#12451;&#12502;&#65288;&#65321;&#65330;&#65321;&#65289;\git_repository_Duo\Sharing_Knowledge2\MindManager2\tempIcon123.bmp" TargetMode="External"/><Relationship Id="rId167" Type="http://schemas.openxmlformats.org/officeDocument/2006/relationships/image" Target="file:///C:\Users\&#27491;&#27193;\OneDrive%20-%20&#65326;&#65328;O&#30693;&#30340;&#36039;&#28304;&#12452;&#12491;&#12471;&#12450;&#12486;&#12451;&#12502;&#65288;&#65321;&#65330;&#65321;&#65289;\git_repository_Duo\Sharing_Knowledge2\MindManager2\tempIcon142.bmp" TargetMode="External"/><Relationship Id="rId7" Type="http://schemas.openxmlformats.org/officeDocument/2006/relationships/webSettings" Target="webSettings.xml"/><Relationship Id="rId71" Type="http://schemas.openxmlformats.org/officeDocument/2006/relationships/image" Target="file:///C:\Users\&#27491;&#27193;\OneDrive%20-%20&#65326;&#65328;O&#30693;&#30340;&#36039;&#28304;&#12452;&#12491;&#12471;&#12450;&#12486;&#12451;&#12502;&#65288;&#65321;&#65330;&#65321;&#65289;\git_repository_Duo\Sharing_Knowledge2\MindManager2\tempIcon54.bmp" TargetMode="External"/><Relationship Id="rId92" Type="http://schemas.openxmlformats.org/officeDocument/2006/relationships/image" Target="file:///C:\Users\&#27491;&#27193;\OneDrive%20-%20&#65326;&#65328;O&#30693;&#30340;&#36039;&#28304;&#12452;&#12491;&#12471;&#12450;&#12486;&#12451;&#12502;&#65288;&#65321;&#65330;&#65321;&#65289;\git_repository_Duo\Sharing_Knowledge2\MindManager2\tempIcon73.bmp" TargetMode="External"/><Relationship Id="rId162" Type="http://schemas.openxmlformats.org/officeDocument/2006/relationships/image" Target="file:///C:\Users\&#27491;&#27193;\OneDrive%20-%20&#65326;&#65328;O&#30693;&#30340;&#36039;&#28304;&#12452;&#12491;&#12471;&#12450;&#12486;&#12451;&#12502;&#65288;&#65321;&#65330;&#65321;&#65289;\git_repository_Duo\Sharing_Knowledge2\MindManager2\tempIcon137.bmp" TargetMode="External"/><Relationship Id="rId2" Type="http://schemas.openxmlformats.org/officeDocument/2006/relationships/customXml" Target="../customXml/item2.xml"/><Relationship Id="rId29" Type="http://schemas.openxmlformats.org/officeDocument/2006/relationships/image" Target="file:///C:\Users\&#27491;&#27193;\OneDrive%20-%20&#65326;&#65328;O&#30693;&#30340;&#36039;&#28304;&#12452;&#12491;&#12471;&#12450;&#12486;&#12451;&#12502;&#65288;&#65321;&#65330;&#65321;&#65289;\git_repository_Duo\Sharing_Knowledge2\MindManager2\tempIcon14.bmp" TargetMode="External"/><Relationship Id="rId24" Type="http://schemas.openxmlformats.org/officeDocument/2006/relationships/image" Target="file:///C:\Users\&#27491;&#27193;\OneDrive%20-%20&#65326;&#65328;O&#30693;&#30340;&#36039;&#28304;&#12452;&#12491;&#12471;&#12450;&#12486;&#12451;&#12502;&#65288;&#65321;&#65330;&#65321;&#65289;\git_repository_Duo\Sharing_Knowledge2\MindManager2\tempIcon11.bmp" TargetMode="External"/><Relationship Id="rId40" Type="http://schemas.openxmlformats.org/officeDocument/2006/relationships/image" Target="file:///C:\Users\&#27491;&#27193;\OneDrive%20-%20&#65326;&#65328;O&#30693;&#30340;&#36039;&#28304;&#12452;&#12491;&#12471;&#12450;&#12486;&#12451;&#12502;&#65288;&#65321;&#65330;&#65321;&#65289;\git_repository_Duo\Sharing_Knowledge2\MindManager2\tempIcon23.bmp" TargetMode="External"/><Relationship Id="rId45" Type="http://schemas.openxmlformats.org/officeDocument/2006/relationships/image" Target="file:///C:\Users\&#27491;&#27193;\OneDrive%20-%20&#65326;&#65328;O&#30693;&#30340;&#36039;&#28304;&#12452;&#12491;&#12471;&#12450;&#12486;&#12451;&#12502;&#65288;&#65321;&#65330;&#65321;&#65289;\git_repository_Duo\Sharing_Knowledge2\MindManager2\tempIcon28.bmp" TargetMode="External"/><Relationship Id="rId66" Type="http://schemas.openxmlformats.org/officeDocument/2006/relationships/image" Target="file:///C:\Users\&#27491;&#27193;\OneDrive%20-%20&#65326;&#65328;O&#30693;&#30340;&#36039;&#28304;&#12452;&#12491;&#12471;&#12450;&#12486;&#12451;&#12502;&#65288;&#65321;&#65330;&#65321;&#65289;\git_repository_Duo\Sharing_Knowledge2\MindManager2\tempIcon49.bmp" TargetMode="External"/><Relationship Id="rId87" Type="http://schemas.openxmlformats.org/officeDocument/2006/relationships/image" Target="file:///C:\Users\&#27491;&#27193;\OneDrive%20-%20&#65326;&#65328;O&#30693;&#30340;&#36039;&#28304;&#12452;&#12491;&#12471;&#12450;&#12486;&#12451;&#12502;&#65288;&#65321;&#65330;&#65321;&#65289;\git_repository_Duo\Sharing_Knowledge2\MindManager2\tempIcon68.bmp" TargetMode="External"/><Relationship Id="rId110" Type="http://schemas.openxmlformats.org/officeDocument/2006/relationships/image" Target="file:///C:\Users\&#27491;&#27193;\OneDrive%20-%20&#65326;&#65328;O&#30693;&#30340;&#36039;&#28304;&#12452;&#12491;&#12471;&#12450;&#12486;&#12451;&#12502;&#65288;&#65321;&#65330;&#65321;&#65289;\git_repository_Duo\Sharing_Knowledge2\MindManager2\tempIcon91.bmp" TargetMode="External"/><Relationship Id="rId115" Type="http://schemas.openxmlformats.org/officeDocument/2006/relationships/image" Target="file:///C:\Users\&#27491;&#27193;\OneDrive%20-%20&#65326;&#65328;O&#30693;&#30340;&#36039;&#28304;&#12452;&#12491;&#12471;&#12450;&#12486;&#12451;&#12502;&#65288;&#65321;&#65330;&#65321;&#65289;\git_repository_Duo\Sharing_Knowledge2\MindManager2\tempIcon96.bmp" TargetMode="External"/><Relationship Id="rId131" Type="http://schemas.openxmlformats.org/officeDocument/2006/relationships/image" Target="file:///C:\Users\&#27491;&#27193;\OneDrive%20-%20&#65326;&#65328;O&#30693;&#30340;&#36039;&#28304;&#12452;&#12491;&#12471;&#12450;&#12486;&#12451;&#12502;&#65288;&#65321;&#65330;&#65321;&#65289;\git_repository_Duo\Sharing_Knowledge2\MindManager2\tempIcon108.bmp" TargetMode="External"/><Relationship Id="rId136" Type="http://schemas.openxmlformats.org/officeDocument/2006/relationships/image" Target="file:///C:\Users\&#27491;&#27193;\OneDrive%20-%20&#65326;&#65328;O&#30693;&#30340;&#36039;&#28304;&#12452;&#12491;&#12471;&#12450;&#12486;&#12451;&#12502;&#65288;&#65321;&#65330;&#65321;&#65289;\git_repository_Duo\Sharing_Knowledge2\MindManager2\tempIcon113.bmp" TargetMode="External"/><Relationship Id="rId157" Type="http://schemas.openxmlformats.org/officeDocument/2006/relationships/image" Target="file:///C:\Users\&#27491;&#27193;\OneDrive%20-%20&#65326;&#65328;O&#30693;&#30340;&#36039;&#28304;&#12452;&#12491;&#12471;&#12450;&#12486;&#12451;&#12502;&#65288;&#65321;&#65330;&#65321;&#65289;\git_repository_Duo\Sharing_Knowledge2\MindManager2\tempIcon132.bmp" TargetMode="External"/><Relationship Id="rId178" Type="http://schemas.openxmlformats.org/officeDocument/2006/relationships/footer" Target="footer3.xml"/><Relationship Id="rId61" Type="http://schemas.openxmlformats.org/officeDocument/2006/relationships/image" Target="file:///C:\Users\&#27491;&#27193;\OneDrive%20-%20&#65326;&#65328;O&#30693;&#30340;&#36039;&#28304;&#12452;&#12491;&#12471;&#12450;&#12486;&#12451;&#12502;&#65288;&#65321;&#65330;&#65321;&#65289;\git_repository_Duo\Sharing_Knowledge2\MindManager2\tempIcon44.bmp" TargetMode="External"/><Relationship Id="rId82" Type="http://schemas.openxmlformats.org/officeDocument/2006/relationships/image" Target="file:///C:\Users\&#27491;&#27193;\OneDrive%20-%20&#65326;&#65328;O&#30693;&#30340;&#36039;&#28304;&#12452;&#12491;&#12471;&#12450;&#12486;&#12451;&#12502;&#65288;&#65321;&#65330;&#65321;&#65289;\git_repository_Duo\Sharing_Knowledge2\MindManager2\tempIcon63.bmp" TargetMode="External"/><Relationship Id="rId152" Type="http://schemas.openxmlformats.org/officeDocument/2006/relationships/image" Target="file:///C:\Users\&#27491;&#27193;\OneDrive%20-%20&#65326;&#65328;O&#30693;&#30340;&#36039;&#28304;&#12452;&#12491;&#12471;&#12450;&#12486;&#12451;&#12502;&#65288;&#65321;&#65330;&#65321;&#65289;\git_repository_Duo\Sharing_Knowledge2\MindManager2\tempIcon129.bmp" TargetMode="External"/><Relationship Id="rId173" Type="http://schemas.openxmlformats.org/officeDocument/2006/relationships/header" Target="header1.xml"/><Relationship Id="rId19" Type="http://schemas.openxmlformats.org/officeDocument/2006/relationships/image" Target="file:///C:\Users\&#27491;&#27193;\OneDrive%20-%20&#65326;&#65328;O&#30693;&#30340;&#36039;&#28304;&#12452;&#12491;&#12471;&#12450;&#12486;&#12451;&#12502;&#65288;&#65321;&#65330;&#65321;&#65289;\git_repository_Duo\Sharing_Knowledge2\MindManager2\tempIcon6.bmp" TargetMode="External"/><Relationship Id="rId14" Type="http://schemas.openxmlformats.org/officeDocument/2006/relationships/image" Target="file:///C:\Users\&#27491;&#27193;\OneDrive%20-%20&#65326;&#65328;O&#30693;&#30340;&#36039;&#28304;&#12452;&#12491;&#12471;&#12450;&#12486;&#12451;&#12502;&#65288;&#65321;&#65330;&#65321;&#65289;\git_repository_Duo\Sharing_Knowledge2\MindManager2\tempIcon2.bmp" TargetMode="External"/><Relationship Id="rId30" Type="http://schemas.openxmlformats.org/officeDocument/2006/relationships/image" Target="file:///C:\Users\&#27491;&#27193;\OneDrive%20-%20&#65326;&#65328;O&#30693;&#30340;&#36039;&#28304;&#12452;&#12491;&#12471;&#12450;&#12486;&#12451;&#12502;&#65288;&#65321;&#65330;&#65321;&#65289;\git_repository_Duo\Sharing_Knowledge2\MindManager2\tempIcon15.bmp" TargetMode="External"/><Relationship Id="rId35" Type="http://schemas.openxmlformats.org/officeDocument/2006/relationships/image" Target="media/image5.png"/><Relationship Id="rId56" Type="http://schemas.openxmlformats.org/officeDocument/2006/relationships/image" Target="file:///C:\Users\&#27491;&#27193;\OneDrive%20-%20&#65326;&#65328;O&#30693;&#30340;&#36039;&#28304;&#12452;&#12491;&#12471;&#12450;&#12486;&#12451;&#12502;&#65288;&#65321;&#65330;&#65321;&#65289;\git_repository_Duo\Sharing_Knowledge2\MindManager2\tempIcon39.bmp" TargetMode="External"/><Relationship Id="rId77" Type="http://schemas.openxmlformats.org/officeDocument/2006/relationships/image" Target="file:///C:\Users\&#27491;&#27193;\OneDrive%20-%20&#65326;&#65328;O&#30693;&#30340;&#36039;&#28304;&#12452;&#12491;&#12471;&#12450;&#12486;&#12451;&#12502;&#65288;&#65321;&#65330;&#65321;&#65289;\git_repository_Duo\Sharing_Knowledge2\MindManager2\tempIcon58.bmp" TargetMode="External"/><Relationship Id="rId100" Type="http://schemas.openxmlformats.org/officeDocument/2006/relationships/image" Target="file:///C:\Users\&#27491;&#27193;\OneDrive%20-%20&#65326;&#65328;O&#30693;&#30340;&#36039;&#28304;&#12452;&#12491;&#12471;&#12450;&#12486;&#12451;&#12502;&#65288;&#65321;&#65330;&#65321;&#65289;\git_repository_Duo\Sharing_Knowledge2\MindManager2\tempIcon81.bmp" TargetMode="External"/><Relationship Id="rId105" Type="http://schemas.openxmlformats.org/officeDocument/2006/relationships/image" Target="file:///C:\Users\&#27491;&#27193;\OneDrive%20-%20&#65326;&#65328;O&#30693;&#30340;&#36039;&#28304;&#12452;&#12491;&#12471;&#12450;&#12486;&#12451;&#12502;&#65288;&#65321;&#65330;&#65321;&#65289;\git_repository_Duo\Sharing_Knowledge2\MindManager2\tempIcon86.bmp" TargetMode="External"/><Relationship Id="rId126" Type="http://schemas.openxmlformats.org/officeDocument/2006/relationships/image" Target="file:///C:\Users\&#27491;&#27193;\OneDrive%20-%20&#65326;&#65328;O&#30693;&#30340;&#36039;&#28304;&#12452;&#12491;&#12471;&#12450;&#12486;&#12451;&#12502;&#65288;&#65321;&#65330;&#65321;&#65289;\git_repository_Duo\Sharing_Knowledge2\MindManager2\tempIcon103.bmp" TargetMode="External"/><Relationship Id="rId147" Type="http://schemas.openxmlformats.org/officeDocument/2006/relationships/image" Target="file:///C:\Users\&#27491;&#27193;\OneDrive%20-%20&#65326;&#65328;O&#30693;&#30340;&#36039;&#28304;&#12452;&#12491;&#12471;&#12450;&#12486;&#12451;&#12502;&#65288;&#65321;&#65330;&#65321;&#65289;\git_repository_Duo\Sharing_Knowledge2\MindManager2\tempIcon124.bmp" TargetMode="External"/><Relationship Id="rId168" Type="http://schemas.openxmlformats.org/officeDocument/2006/relationships/image" Target="file:///C:\Users\&#27491;&#27193;\OneDrive%20-%20&#65326;&#65328;O&#30693;&#30340;&#36039;&#28304;&#12452;&#12491;&#12471;&#12450;&#12486;&#12451;&#12502;&#65288;&#65321;&#65330;&#65321;&#65289;\git_repository_Duo\Sharing_Knowledge2\MindManager2\tempIcon143.bmp" TargetMode="External"/><Relationship Id="rId8" Type="http://schemas.openxmlformats.org/officeDocument/2006/relationships/footnotes" Target="footnotes.xml"/><Relationship Id="rId51" Type="http://schemas.openxmlformats.org/officeDocument/2006/relationships/image" Target="file:///C:\Users\&#27491;&#27193;\OneDrive%20-%20&#65326;&#65328;O&#30693;&#30340;&#36039;&#28304;&#12452;&#12491;&#12471;&#12450;&#12486;&#12451;&#12502;&#65288;&#65321;&#65330;&#65321;&#65289;\git_repository_Duo\Sharing_Knowledge2\MindManager2\tempIcon34.bmp" TargetMode="External"/><Relationship Id="rId72" Type="http://schemas.openxmlformats.org/officeDocument/2006/relationships/image" Target="media/image6.png"/><Relationship Id="rId93" Type="http://schemas.openxmlformats.org/officeDocument/2006/relationships/image" Target="file:///C:\Users\&#27491;&#27193;\OneDrive%20-%20&#65326;&#65328;O&#30693;&#30340;&#36039;&#28304;&#12452;&#12491;&#12471;&#12450;&#12486;&#12451;&#12502;&#65288;&#65321;&#65330;&#65321;&#65289;\git_repository_Duo\Sharing_Knowledge2\MindManager2\tempIcon74.bmp" TargetMode="External"/><Relationship Id="rId98" Type="http://schemas.openxmlformats.org/officeDocument/2006/relationships/image" Target="file:///C:\Users\&#27491;&#27193;\OneDrive%20-%20&#65326;&#65328;O&#30693;&#30340;&#36039;&#28304;&#12452;&#12491;&#12471;&#12450;&#12486;&#12451;&#12502;&#65288;&#65321;&#65330;&#65321;&#65289;\git_repository_Duo\Sharing_Knowledge2\MindManager2\tempIcon79.bmp" TargetMode="External"/><Relationship Id="rId121" Type="http://schemas.openxmlformats.org/officeDocument/2006/relationships/image" Target="file:///C:\Users\&#27491;&#27193;\OneDrive%20-%20&#65326;&#65328;O&#30693;&#30340;&#36039;&#28304;&#12452;&#12491;&#12471;&#12450;&#12486;&#12451;&#12502;&#65288;&#65321;&#65330;&#65321;&#65289;\git_repository_Duo\Sharing_Knowledge2\MindManager2\tempIcon102.bmp" TargetMode="External"/><Relationship Id="rId142" Type="http://schemas.openxmlformats.org/officeDocument/2006/relationships/image" Target="file:///C:\Users\&#27491;&#27193;\OneDrive%20-%20&#65326;&#65328;O&#30693;&#30340;&#36039;&#28304;&#12452;&#12491;&#12471;&#12450;&#12486;&#12451;&#12502;&#65288;&#65321;&#65330;&#65321;&#65289;\git_repository_Duo\Sharing_Knowledge2\MindManager2\tempIcon119.bmp" TargetMode="External"/><Relationship Id="rId163" Type="http://schemas.openxmlformats.org/officeDocument/2006/relationships/image" Target="file:///C:\Users\&#27491;&#27193;\OneDrive%20-%20&#65326;&#65328;O&#30693;&#30340;&#36039;&#28304;&#12452;&#12491;&#12471;&#12450;&#12486;&#12451;&#12502;&#65288;&#65321;&#65330;&#65321;&#65289;\git_repository_Duo\Sharing_Knowledge2\MindManager2\tempIcon138.bmp" TargetMode="External"/><Relationship Id="rId3" Type="http://schemas.openxmlformats.org/officeDocument/2006/relationships/customXml" Target="../customXml/item3.xml"/><Relationship Id="rId25" Type="http://schemas.openxmlformats.org/officeDocument/2006/relationships/image" Target="file:///C:\Users\&#27491;&#27193;\OneDrive%20-%20&#65326;&#65328;O&#30693;&#30340;&#36039;&#28304;&#12452;&#12491;&#12471;&#12450;&#12486;&#12451;&#12502;&#65288;&#65321;&#65330;&#65321;&#65289;\git_repository_Duo\Sharing_Knowledge2\MindManager2\tempIcon12.bmp" TargetMode="External"/><Relationship Id="rId46" Type="http://schemas.openxmlformats.org/officeDocument/2006/relationships/image" Target="file:///C:\Users\&#27491;&#27193;\OneDrive%20-%20&#65326;&#65328;O&#30693;&#30340;&#36039;&#28304;&#12452;&#12491;&#12471;&#12450;&#12486;&#12451;&#12502;&#65288;&#65321;&#65330;&#65321;&#65289;\git_repository_Duo\Sharing_Knowledge2\MindManager2\tempIcon29.bmp" TargetMode="External"/><Relationship Id="rId67" Type="http://schemas.openxmlformats.org/officeDocument/2006/relationships/image" Target="file:///C:\Users\&#27491;&#27193;\OneDrive%20-%20&#65326;&#65328;O&#30693;&#30340;&#36039;&#28304;&#12452;&#12491;&#12471;&#12450;&#12486;&#12451;&#12502;&#65288;&#65321;&#65330;&#65321;&#65289;\git_repository_Duo\Sharing_Knowledge2\MindManager2\tempIcon50.bmp" TargetMode="External"/><Relationship Id="rId116" Type="http://schemas.openxmlformats.org/officeDocument/2006/relationships/image" Target="file:///C:\Users\&#27491;&#27193;\OneDrive%20-%20&#65326;&#65328;O&#30693;&#30340;&#36039;&#28304;&#12452;&#12491;&#12471;&#12450;&#12486;&#12451;&#12502;&#65288;&#65321;&#65330;&#65321;&#65289;\git_repository_Duo\Sharing_Knowledge2\MindManager2\tempIcon97.bmp" TargetMode="External"/><Relationship Id="rId137" Type="http://schemas.openxmlformats.org/officeDocument/2006/relationships/image" Target="file:///C:\Users\&#27491;&#27193;\OneDrive%20-%20&#65326;&#65328;O&#30693;&#30340;&#36039;&#28304;&#12452;&#12491;&#12471;&#12450;&#12486;&#12451;&#12502;&#65288;&#65321;&#65330;&#65321;&#65289;\git_repository_Duo\Sharing_Knowledge2\MindManager2\tempIcon114.bmp" TargetMode="External"/><Relationship Id="rId158" Type="http://schemas.openxmlformats.org/officeDocument/2006/relationships/image" Target="file:///C:\Users\&#27491;&#27193;\OneDrive%20-%20&#65326;&#65328;O&#30693;&#30340;&#36039;&#28304;&#12452;&#12491;&#12471;&#12450;&#12486;&#12451;&#12502;&#65288;&#65321;&#65330;&#65321;&#65289;\git_repository_Duo\Sharing_Knowledge2\MindManager2\tempIcon133.bmp" TargetMode="External"/><Relationship Id="rId20" Type="http://schemas.openxmlformats.org/officeDocument/2006/relationships/image" Target="file:///C:\Users\&#27491;&#27193;\OneDrive%20-%20&#65326;&#65328;O&#30693;&#30340;&#36039;&#28304;&#12452;&#12491;&#12471;&#12450;&#12486;&#12451;&#12502;&#65288;&#65321;&#65330;&#65321;&#65289;\git_repository_Duo\Sharing_Knowledge2\MindManager2\tempIcon7.bmp" TargetMode="External"/><Relationship Id="rId41" Type="http://schemas.openxmlformats.org/officeDocument/2006/relationships/image" Target="file:///C:\Users\&#27491;&#27193;\OneDrive%20-%20&#65326;&#65328;O&#30693;&#30340;&#36039;&#28304;&#12452;&#12491;&#12471;&#12450;&#12486;&#12451;&#12502;&#65288;&#65321;&#65330;&#65321;&#65289;\git_repository_Duo\Sharing_Knowledge2\MindManager2\tempIcon24.bmp" TargetMode="External"/><Relationship Id="rId62" Type="http://schemas.openxmlformats.org/officeDocument/2006/relationships/image" Target="file:///C:\Users\&#27491;&#27193;\OneDrive%20-%20&#65326;&#65328;O&#30693;&#30340;&#36039;&#28304;&#12452;&#12491;&#12471;&#12450;&#12486;&#12451;&#12502;&#65288;&#65321;&#65330;&#65321;&#65289;\git_repository_Duo\Sharing_Knowledge2\MindManager2\tempIcon45.bmp" TargetMode="External"/><Relationship Id="rId83" Type="http://schemas.openxmlformats.org/officeDocument/2006/relationships/image" Target="file:///C:\Users\&#27491;&#27193;\OneDrive%20-%20&#65326;&#65328;O&#30693;&#30340;&#36039;&#28304;&#12452;&#12491;&#12471;&#12450;&#12486;&#12451;&#12502;&#65288;&#65321;&#65330;&#65321;&#65289;\git_repository_Duo\Sharing_Knowledge2\MindManager2\tempIcon64.bmp" TargetMode="External"/><Relationship Id="rId88" Type="http://schemas.openxmlformats.org/officeDocument/2006/relationships/image" Target="file:///C:\Users\&#27491;&#27193;\OneDrive%20-%20&#65326;&#65328;O&#30693;&#30340;&#36039;&#28304;&#12452;&#12491;&#12471;&#12450;&#12486;&#12451;&#12502;&#65288;&#65321;&#65330;&#65321;&#65289;\git_repository_Duo\Sharing_Knowledge2\MindManager2\tempIcon69.bmp" TargetMode="External"/><Relationship Id="rId111" Type="http://schemas.openxmlformats.org/officeDocument/2006/relationships/image" Target="file:///C:\Users\&#27491;&#27193;\OneDrive%20-%20&#65326;&#65328;O&#30693;&#30340;&#36039;&#28304;&#12452;&#12491;&#12471;&#12450;&#12486;&#12451;&#12502;&#65288;&#65321;&#65330;&#65321;&#65289;\git_repository_Duo\Sharing_Knowledge2\MindManager2\tempIcon92.bmp" TargetMode="External"/><Relationship Id="rId132" Type="http://schemas.openxmlformats.org/officeDocument/2006/relationships/image" Target="file:///C:\Users\&#27491;&#27193;\OneDrive%20-%20&#65326;&#65328;O&#30693;&#30340;&#36039;&#28304;&#12452;&#12491;&#12471;&#12450;&#12486;&#12451;&#12502;&#65288;&#65321;&#65330;&#65321;&#65289;\git_repository_Duo\Sharing_Knowledge2\MindManager2\tempIcon109.bmp" TargetMode="External"/><Relationship Id="rId153" Type="http://schemas.openxmlformats.org/officeDocument/2006/relationships/image" Target="file:///C:\Users\&#27491;&#27193;\OneDrive%20-%20&#65326;&#65328;O&#30693;&#30340;&#36039;&#28304;&#12452;&#12491;&#12471;&#12450;&#12486;&#12451;&#12502;&#65288;&#65321;&#65330;&#65321;&#65289;\git_repository_Duo\Sharing_Knowledge2\MindManager2\tempIcon130.bmp" TargetMode="External"/><Relationship Id="rId174" Type="http://schemas.openxmlformats.org/officeDocument/2006/relationships/header" Target="header2.xml"/><Relationship Id="rId179" Type="http://schemas.openxmlformats.org/officeDocument/2006/relationships/fontTable" Target="fontTable.xml"/><Relationship Id="rId15" Type="http://schemas.openxmlformats.org/officeDocument/2006/relationships/image" Target="media/image3.png"/><Relationship Id="rId36" Type="http://schemas.openxmlformats.org/officeDocument/2006/relationships/image" Target="file:///C:\Users\&#27491;&#27193;\OneDrive%20-%20&#65326;&#65328;O&#30693;&#30340;&#36039;&#28304;&#12452;&#12491;&#12471;&#12450;&#12486;&#12451;&#12502;&#65288;&#65321;&#65330;&#65321;&#65289;\git_repository_Duo\Sharing_Knowledge2\MindManager2\tempImage2.bmp" TargetMode="External"/><Relationship Id="rId57" Type="http://schemas.openxmlformats.org/officeDocument/2006/relationships/image" Target="file:///C:\Users\&#27491;&#27193;\OneDrive%20-%20&#65326;&#65328;O&#30693;&#30340;&#36039;&#28304;&#12452;&#12491;&#12471;&#12450;&#12486;&#12451;&#12502;&#65288;&#65321;&#65330;&#65321;&#65289;\git_repository_Duo\Sharing_Knowledge2\MindManager2\tempIcon40.bmp" TargetMode="External"/><Relationship Id="rId106" Type="http://schemas.openxmlformats.org/officeDocument/2006/relationships/image" Target="file:///C:\Users\&#27491;&#27193;\OneDrive%20-%20&#65326;&#65328;O&#30693;&#30340;&#36039;&#28304;&#12452;&#12491;&#12471;&#12450;&#12486;&#12451;&#12502;&#65288;&#65321;&#65330;&#65321;&#65289;\git_repository_Duo\Sharing_Knowledge2\MindManager2\tempIcon87.bmp" TargetMode="External"/><Relationship Id="rId127" Type="http://schemas.openxmlformats.org/officeDocument/2006/relationships/image" Target="file:///C:\Users\&#27491;&#27193;\OneDrive%20-%20&#65326;&#65328;O&#30693;&#30340;&#36039;&#28304;&#12452;&#12491;&#12471;&#12450;&#12486;&#12451;&#12502;&#65288;&#65321;&#65330;&#65321;&#65289;\git_repository_Duo\Sharing_Knowledge2\MindManager2\tempIcon104.bmp" TargetMode="External"/><Relationship Id="rId10" Type="http://schemas.openxmlformats.org/officeDocument/2006/relationships/image" Target="media/image1.png"/><Relationship Id="rId31" Type="http://schemas.openxmlformats.org/officeDocument/2006/relationships/image" Target="file:///C:\Users\&#27491;&#27193;\OneDrive%20-%20&#65326;&#65328;O&#30693;&#30340;&#36039;&#28304;&#12452;&#12491;&#12471;&#12450;&#12486;&#12451;&#12502;&#65288;&#65321;&#65330;&#65321;&#65289;\git_repository_Duo\Sharing_Knowledge2\MindManager2\tempIcon16.bmp" TargetMode="External"/><Relationship Id="rId52" Type="http://schemas.openxmlformats.org/officeDocument/2006/relationships/image" Target="file:///C:\Users\&#27491;&#27193;\OneDrive%20-%20&#65326;&#65328;O&#30693;&#30340;&#36039;&#28304;&#12452;&#12491;&#12471;&#12450;&#12486;&#12451;&#12502;&#65288;&#65321;&#65330;&#65321;&#65289;\git_repository_Duo\Sharing_Knowledge2\MindManager2\tempIcon35.bmp" TargetMode="External"/><Relationship Id="rId73" Type="http://schemas.openxmlformats.org/officeDocument/2006/relationships/image" Target="file:///C:\Users\&#27491;&#27193;\OneDrive%20-%20&#65326;&#65328;O&#30693;&#30340;&#36039;&#28304;&#12452;&#12491;&#12471;&#12450;&#12486;&#12451;&#12502;&#65288;&#65321;&#65330;&#65321;&#65289;\git_repository_Duo\Sharing_Knowledge2\MindManager2\tempImage3.bmp" TargetMode="External"/><Relationship Id="rId78" Type="http://schemas.openxmlformats.org/officeDocument/2006/relationships/image" Target="file:///C:\Users\&#27491;&#27193;\OneDrive%20-%20&#65326;&#65328;O&#30693;&#30340;&#36039;&#28304;&#12452;&#12491;&#12471;&#12450;&#12486;&#12451;&#12502;&#65288;&#65321;&#65330;&#65321;&#65289;\git_repository_Duo\Sharing_Knowledge2\MindManager2\tempIcon59.bmp" TargetMode="External"/><Relationship Id="rId94" Type="http://schemas.openxmlformats.org/officeDocument/2006/relationships/image" Target="file:///C:\Users\&#27491;&#27193;\OneDrive%20-%20&#65326;&#65328;O&#30693;&#30340;&#36039;&#28304;&#12452;&#12491;&#12471;&#12450;&#12486;&#12451;&#12502;&#65288;&#65321;&#65330;&#65321;&#65289;\git_repository_Duo\Sharing_Knowledge2\MindManager2\tempIcon75.bmp" TargetMode="External"/><Relationship Id="rId99" Type="http://schemas.openxmlformats.org/officeDocument/2006/relationships/image" Target="file:///C:\Users\&#27491;&#27193;\OneDrive%20-%20&#65326;&#65328;O&#30693;&#30340;&#36039;&#28304;&#12452;&#12491;&#12471;&#12450;&#12486;&#12451;&#12502;&#65288;&#65321;&#65330;&#65321;&#65289;\git_repository_Duo\Sharing_Knowledge2\MindManager2\tempIcon80.bmp" TargetMode="External"/><Relationship Id="rId101" Type="http://schemas.openxmlformats.org/officeDocument/2006/relationships/image" Target="file:///C:\Users\&#27491;&#27193;\OneDrive%20-%20&#65326;&#65328;O&#30693;&#30340;&#36039;&#28304;&#12452;&#12491;&#12471;&#12450;&#12486;&#12451;&#12502;&#65288;&#65321;&#65330;&#65321;&#65289;\git_repository_Duo\Sharing_Knowledge2\MindManager2\tempIcon82.bmp" TargetMode="External"/><Relationship Id="rId122" Type="http://schemas.openxmlformats.org/officeDocument/2006/relationships/image" Target="media/image7.png"/><Relationship Id="rId143" Type="http://schemas.openxmlformats.org/officeDocument/2006/relationships/image" Target="file:///C:\Users\&#27491;&#27193;\OneDrive%20-%20&#65326;&#65328;O&#30693;&#30340;&#36039;&#28304;&#12452;&#12491;&#12471;&#12450;&#12486;&#12451;&#12502;&#65288;&#65321;&#65330;&#65321;&#65289;\git_repository_Duo\Sharing_Knowledge2\MindManager2\tempIcon120.bmp" TargetMode="External"/><Relationship Id="rId148" Type="http://schemas.openxmlformats.org/officeDocument/2006/relationships/image" Target="file:///C:\Users\&#27491;&#27193;\OneDrive%20-%20&#65326;&#65328;O&#30693;&#30340;&#36039;&#28304;&#12452;&#12491;&#12471;&#12450;&#12486;&#12451;&#12502;&#65288;&#65321;&#65330;&#65321;&#65289;\git_repository_Duo\Sharing_Knowledge2\MindManager2\tempIcon125.bmp" TargetMode="External"/><Relationship Id="rId164" Type="http://schemas.openxmlformats.org/officeDocument/2006/relationships/image" Target="file:///C:\Users\&#27491;&#27193;\OneDrive%20-%20&#65326;&#65328;O&#30693;&#30340;&#36039;&#28304;&#12452;&#12491;&#12471;&#12450;&#12486;&#12451;&#12502;&#65288;&#65321;&#65330;&#65321;&#65289;\git_repository_Duo\Sharing_Knowledge2\MindManager2\tempIcon139.bmp" TargetMode="External"/><Relationship Id="rId169" Type="http://schemas.openxmlformats.org/officeDocument/2006/relationships/image" Target="file:///C:\Users\&#27491;&#27193;\OneDrive%20-%20&#65326;&#65328;O&#30693;&#30340;&#36039;&#28304;&#12452;&#12491;&#12471;&#12450;&#12486;&#12451;&#12502;&#65288;&#65321;&#65330;&#65321;&#65289;\git_repository_Duo\Sharing_Knowledge2\MindManager2\tempIcon144.bmp" TargetMode="Externa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theme" Target="theme/theme1.xml"/><Relationship Id="rId26" Type="http://schemas.openxmlformats.org/officeDocument/2006/relationships/image" Target="media/image4.png"/><Relationship Id="rId47" Type="http://schemas.openxmlformats.org/officeDocument/2006/relationships/image" Target="file:///C:\Users\&#27491;&#27193;\OneDrive%20-%20&#65326;&#65328;O&#30693;&#30340;&#36039;&#28304;&#12452;&#12491;&#12471;&#12450;&#12486;&#12451;&#12502;&#65288;&#65321;&#65330;&#65321;&#65289;\git_repository_Duo\Sharing_Knowledge2\MindManager2\tempIcon30.bmp" TargetMode="External"/><Relationship Id="rId68" Type="http://schemas.openxmlformats.org/officeDocument/2006/relationships/image" Target="file:///C:\Users\&#27491;&#27193;\OneDrive%20-%20&#65326;&#65328;O&#30693;&#30340;&#36039;&#28304;&#12452;&#12491;&#12471;&#12450;&#12486;&#12451;&#12502;&#65288;&#65321;&#65330;&#65321;&#65289;\git_repository_Duo\Sharing_Knowledge2\MindManager2\tempIcon51.bmp" TargetMode="External"/><Relationship Id="rId89" Type="http://schemas.openxmlformats.org/officeDocument/2006/relationships/image" Target="file:///C:\Users\&#27491;&#27193;\OneDrive%20-%20&#65326;&#65328;O&#30693;&#30340;&#36039;&#28304;&#12452;&#12491;&#12471;&#12450;&#12486;&#12451;&#12502;&#65288;&#65321;&#65330;&#65321;&#65289;\git_repository_Duo\Sharing_Knowledge2\MindManager2\tempIcon70.bmp" TargetMode="External"/><Relationship Id="rId112" Type="http://schemas.openxmlformats.org/officeDocument/2006/relationships/image" Target="file:///C:\Users\&#27491;&#27193;\OneDrive%20-%20&#65326;&#65328;O&#30693;&#30340;&#36039;&#28304;&#12452;&#12491;&#12471;&#12450;&#12486;&#12451;&#12502;&#65288;&#65321;&#65330;&#65321;&#65289;\git_repository_Duo\Sharing_Knowledge2\MindManager2\tempIcon93.bmp" TargetMode="External"/><Relationship Id="rId133" Type="http://schemas.openxmlformats.org/officeDocument/2006/relationships/image" Target="file:///C:\Users\&#27491;&#27193;\OneDrive%20-%20&#65326;&#65328;O&#30693;&#30340;&#36039;&#28304;&#12452;&#12491;&#12471;&#12450;&#12486;&#12451;&#12502;&#65288;&#65321;&#65330;&#65321;&#65289;\git_repository_Duo\Sharing_Knowledge2\MindManager2\tempIcon110.bmp" TargetMode="External"/><Relationship Id="rId154" Type="http://schemas.openxmlformats.org/officeDocument/2006/relationships/image" Target="media/image9.png"/><Relationship Id="rId175" Type="http://schemas.openxmlformats.org/officeDocument/2006/relationships/footer" Target="footer1.xml"/><Relationship Id="rId16" Type="http://schemas.openxmlformats.org/officeDocument/2006/relationships/image" Target="file:///C:\Users\&#27491;&#27193;\OneDrive%20-%20&#65326;&#65328;O&#30693;&#30340;&#36039;&#28304;&#12452;&#12491;&#12471;&#12450;&#12486;&#12451;&#12502;&#65288;&#65321;&#65330;&#65321;&#65289;\git_repository_Duo\Sharing_Knowledge2\MindManager2\tempIcon3.bmp" TargetMode="External"/><Relationship Id="rId37" Type="http://schemas.openxmlformats.org/officeDocument/2006/relationships/image" Target="file:///C:\Users\&#27491;&#27193;\OneDrive%20-%20&#65326;&#65328;O&#30693;&#30340;&#36039;&#28304;&#12452;&#12491;&#12471;&#12450;&#12486;&#12451;&#12502;&#65288;&#65321;&#65330;&#65321;&#65289;\git_repository_Duo\Sharing_Knowledge2\MindManager2\tempIcon20.bmp" TargetMode="External"/><Relationship Id="rId58" Type="http://schemas.openxmlformats.org/officeDocument/2006/relationships/image" Target="file:///C:\Users\&#27491;&#27193;\OneDrive%20-%20&#65326;&#65328;O&#30693;&#30340;&#36039;&#28304;&#12452;&#12491;&#12471;&#12450;&#12486;&#12451;&#12502;&#65288;&#65321;&#65330;&#65321;&#65289;\git_repository_Duo\Sharing_Knowledge2\MindManager2\tempIcon41.bmp" TargetMode="External"/><Relationship Id="rId79" Type="http://schemas.openxmlformats.org/officeDocument/2006/relationships/image" Target="file:///C:\Users\&#27491;&#27193;\OneDrive%20-%20&#65326;&#65328;O&#30693;&#30340;&#36039;&#28304;&#12452;&#12491;&#12471;&#12450;&#12486;&#12451;&#12502;&#65288;&#65321;&#65330;&#65321;&#65289;\git_repository_Duo\Sharing_Knowledge2\MindManager2\tempIcon60.bmp" TargetMode="External"/><Relationship Id="rId102" Type="http://schemas.openxmlformats.org/officeDocument/2006/relationships/image" Target="file:///C:\Users\&#27491;&#27193;\OneDrive%20-%20&#65326;&#65328;O&#30693;&#30340;&#36039;&#28304;&#12452;&#12491;&#12471;&#12450;&#12486;&#12451;&#12502;&#65288;&#65321;&#65330;&#65321;&#65289;\git_repository_Duo\Sharing_Knowledge2\MindManager2\tempIcon83.bmp" TargetMode="External"/><Relationship Id="rId123" Type="http://schemas.openxmlformats.org/officeDocument/2006/relationships/image" Target="file:///C:\Users\&#27491;&#27193;\OneDrive%20-%20&#65326;&#65328;O&#30693;&#30340;&#36039;&#28304;&#12452;&#12491;&#12471;&#12450;&#12486;&#12451;&#12502;&#65288;&#65321;&#65330;&#65321;&#65289;\git_repository_Duo\Sharing_Knowledge2\MindManager2\tempImage4.bmp" TargetMode="External"/><Relationship Id="rId144" Type="http://schemas.openxmlformats.org/officeDocument/2006/relationships/image" Target="file:///C:\Users\&#27491;&#27193;\OneDrive%20-%20&#65326;&#65328;O&#30693;&#30340;&#36039;&#28304;&#12452;&#12491;&#12471;&#12450;&#12486;&#12451;&#12502;&#65288;&#65321;&#65330;&#65321;&#65289;\git_repository_Duo\Sharing_Knowledge2\MindManager2\tempIcon121.bmp" TargetMode="External"/><Relationship Id="rId90" Type="http://schemas.openxmlformats.org/officeDocument/2006/relationships/image" Target="file:///C:\Users\&#27491;&#27193;\OneDrive%20-%20&#65326;&#65328;O&#30693;&#30340;&#36039;&#28304;&#12452;&#12491;&#12471;&#12450;&#12486;&#12451;&#12502;&#65288;&#65321;&#65330;&#65321;&#65289;\git_repository_Duo\Sharing_Knowledge2\MindManager2\tempIcon71.bmp" TargetMode="External"/><Relationship Id="rId165" Type="http://schemas.openxmlformats.org/officeDocument/2006/relationships/image" Target="file:///C:\Users\&#27491;&#27193;\OneDrive%20-%20&#65326;&#65328;O&#30693;&#30340;&#36039;&#28304;&#12452;&#12491;&#12471;&#12450;&#12486;&#12451;&#12502;&#65288;&#65321;&#65330;&#65321;&#65289;\git_repository_Duo\Sharing_Knowledge2\MindManager2\tempIcon140.bmp" TargetMode="External"/><Relationship Id="rId27" Type="http://schemas.openxmlformats.org/officeDocument/2006/relationships/image" Target="file:///C:\Users\&#27491;&#27193;\OneDrive%20-%20&#65326;&#65328;O&#30693;&#30340;&#36039;&#28304;&#12452;&#12491;&#12471;&#12450;&#12486;&#12451;&#12502;&#65288;&#65321;&#65330;&#65321;&#65289;\git_repository_Duo\Sharing_Knowledge2\MindManager2\tempImage1.bmp" TargetMode="External"/><Relationship Id="rId48" Type="http://schemas.openxmlformats.org/officeDocument/2006/relationships/image" Target="file:///C:\Users\&#27491;&#27193;\OneDrive%20-%20&#65326;&#65328;O&#30693;&#30340;&#36039;&#28304;&#12452;&#12491;&#12471;&#12450;&#12486;&#12451;&#12502;&#65288;&#65321;&#65330;&#65321;&#65289;\git_repository_Duo\Sharing_Knowledge2\MindManager2\tempIcon31.bmp" TargetMode="External"/><Relationship Id="rId69" Type="http://schemas.openxmlformats.org/officeDocument/2006/relationships/image" Target="file:///C:\Users\&#27491;&#27193;\OneDrive%20-%20&#65326;&#65328;O&#30693;&#30340;&#36039;&#28304;&#12452;&#12491;&#12471;&#12450;&#12486;&#12451;&#12502;&#65288;&#65321;&#65330;&#65321;&#65289;\git_repository_Duo\Sharing_Knowledge2\MindManager2\tempIcon52.bmp" TargetMode="External"/><Relationship Id="rId113" Type="http://schemas.openxmlformats.org/officeDocument/2006/relationships/image" Target="file:///C:\Users\&#27491;&#27193;\OneDrive%20-%20&#65326;&#65328;O&#30693;&#30340;&#36039;&#28304;&#12452;&#12491;&#12471;&#12450;&#12486;&#12451;&#12502;&#65288;&#65321;&#65330;&#65321;&#65289;\git_repository_Duo\Sharing_Knowledge2\MindManager2\tempIcon94.bmp" TargetMode="External"/><Relationship Id="rId134" Type="http://schemas.openxmlformats.org/officeDocument/2006/relationships/image" Target="file:///C:\Users\&#27491;&#27193;\OneDrive%20-%20&#65326;&#65328;O&#30693;&#30340;&#36039;&#28304;&#12452;&#12491;&#12471;&#12450;&#12486;&#12451;&#12502;&#65288;&#65321;&#65330;&#65321;&#65289;\git_repository_Duo\Sharing_Knowledge2\MindManager2\tempIcon111.bmp" TargetMode="External"/><Relationship Id="rId80" Type="http://schemas.openxmlformats.org/officeDocument/2006/relationships/image" Target="file:///C:\Users\&#27491;&#27193;\OneDrive%20-%20&#65326;&#65328;O&#30693;&#30340;&#36039;&#28304;&#12452;&#12491;&#12471;&#12450;&#12486;&#12451;&#12502;&#65288;&#65321;&#65330;&#65321;&#65289;\git_repository_Duo\Sharing_Knowledge2\MindManager2\tempIcon61.bmp" TargetMode="External"/><Relationship Id="rId155" Type="http://schemas.openxmlformats.org/officeDocument/2006/relationships/image" Target="file:///C:\Users\&#27491;&#27193;\OneDrive%20-%20&#65326;&#65328;O&#30693;&#30340;&#36039;&#28304;&#12452;&#12491;&#12471;&#12450;&#12486;&#12451;&#12502;&#65288;&#65321;&#65330;&#65321;&#65289;\git_repository_Duo\Sharing_Knowledge2\MindManager2\tempImage6.bmp" TargetMode="External"/><Relationship Id="rId176" Type="http://schemas.openxmlformats.org/officeDocument/2006/relationships/footer" Target="footer2.xml"/><Relationship Id="rId17" Type="http://schemas.openxmlformats.org/officeDocument/2006/relationships/image" Target="file:///C:\Users\&#27491;&#27193;\OneDrive%20-%20&#65326;&#65328;O&#30693;&#30340;&#36039;&#28304;&#12452;&#12491;&#12471;&#12450;&#12486;&#12451;&#12502;&#65288;&#65321;&#65330;&#65321;&#65289;\git_repository_Duo\Sharing_Knowledge2\MindManager2\tempIcon4.bmp" TargetMode="External"/><Relationship Id="rId38" Type="http://schemas.openxmlformats.org/officeDocument/2006/relationships/image" Target="file:///C:\Users\&#27491;&#27193;\OneDrive%20-%20&#65326;&#65328;O&#30693;&#30340;&#36039;&#28304;&#12452;&#12491;&#12471;&#12450;&#12486;&#12451;&#12502;&#65288;&#65321;&#65330;&#65321;&#65289;\git_repository_Duo\Sharing_Knowledge2\MindManager2\tempIcon21.bmp" TargetMode="External"/><Relationship Id="rId59" Type="http://schemas.openxmlformats.org/officeDocument/2006/relationships/image" Target="file:///C:\Users\&#27491;&#27193;\OneDrive%20-%20&#65326;&#65328;O&#30693;&#30340;&#36039;&#28304;&#12452;&#12491;&#12471;&#12450;&#12486;&#12451;&#12502;&#65288;&#65321;&#65330;&#65321;&#65289;\git_repository_Duo\Sharing_Knowledge2\MindManager2\tempIcon42.bmp" TargetMode="External"/><Relationship Id="rId103" Type="http://schemas.openxmlformats.org/officeDocument/2006/relationships/image" Target="file:///C:\Users\&#27491;&#27193;\OneDrive%20-%20&#65326;&#65328;O&#30693;&#30340;&#36039;&#28304;&#12452;&#12491;&#12471;&#12450;&#12486;&#12451;&#12502;&#65288;&#65321;&#65330;&#65321;&#65289;\git_repository_Duo\Sharing_Knowledge2\MindManager2\tempIcon84.bmp" TargetMode="External"/><Relationship Id="rId124" Type="http://schemas.openxmlformats.org/officeDocument/2006/relationships/image" Target="media/image8.png"/><Relationship Id="rId70" Type="http://schemas.openxmlformats.org/officeDocument/2006/relationships/image" Target="file:///C:\Users\&#27491;&#27193;\OneDrive%20-%20&#65326;&#65328;O&#30693;&#30340;&#36039;&#28304;&#12452;&#12491;&#12471;&#12450;&#12486;&#12451;&#12502;&#65288;&#65321;&#65330;&#65321;&#65289;\git_repository_Duo\Sharing_Knowledge2\MindManager2\tempIcon53.bmp" TargetMode="External"/><Relationship Id="rId91" Type="http://schemas.openxmlformats.org/officeDocument/2006/relationships/image" Target="file:///C:\Users\&#27491;&#27193;\OneDrive%20-%20&#65326;&#65328;O&#30693;&#30340;&#36039;&#28304;&#12452;&#12491;&#12471;&#12450;&#12486;&#12451;&#12502;&#65288;&#65321;&#65330;&#65321;&#65289;\git_repository_Duo\Sharing_Knowledge2\MindManager2\tempIcon72.bmp" TargetMode="External"/><Relationship Id="rId145" Type="http://schemas.openxmlformats.org/officeDocument/2006/relationships/image" Target="file:///C:\Users\&#27491;&#27193;\OneDrive%20-%20&#65326;&#65328;O&#30693;&#30340;&#36039;&#28304;&#12452;&#12491;&#12471;&#12450;&#12486;&#12451;&#12502;&#65288;&#65321;&#65330;&#65321;&#65289;\git_repository_Duo\Sharing_Knowledge2\MindManager2\tempIcon122.bmp" TargetMode="External"/><Relationship Id="rId166" Type="http://schemas.openxmlformats.org/officeDocument/2006/relationships/image" Target="file:///C:\Users\&#27491;&#27193;\OneDrive%20-%20&#65326;&#65328;O&#30693;&#30340;&#36039;&#28304;&#12452;&#12491;&#12471;&#12450;&#12486;&#12451;&#12502;&#65288;&#65321;&#65330;&#65321;&#65289;\git_repository_Duo\Sharing_Knowledge2\MindManager2\tempIcon141.bmp" TargetMode="External"/><Relationship Id="rId1"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F9B70-1714-42F0-9809-3A1A34C3C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53B60-A956-4B66-8E18-200D57947BA7}">
  <ds:schemaRefs>
    <ds:schemaRef ds:uri="http://schemas.microsoft.com/sharepoint/v3/contenttype/forms"/>
  </ds:schemaRefs>
</ds:datastoreItem>
</file>

<file path=customXml/itemProps3.xml><?xml version="1.0" encoding="utf-8"?>
<ds:datastoreItem xmlns:ds="http://schemas.openxmlformats.org/officeDocument/2006/customXml" ds:itemID="{1E8B92AD-70CF-4899-B933-F322EC1D4C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2020-07-27T01:08:00Z</dcterms:created>
  <dcterms:modified xsi:type="dcterms:W3CDTF">2020-07-27T01:16:00Z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