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>
      <w:pPr>
        <w:pStyle w:val="Title"/>
      </w:pPr>
      <w:r>
        <w:t>DAX91_Seminar_Document【SK2】</w:t>
      </w:r>
    </w:p>
    <w:p>
      <w:pPr>
        <w:ind w:left="600"/>
        <w:rPr>
          <w:color w:val="auto"/>
          <w:u w:val="none"/>
        </w:rPr>
      </w:pPr>
      <w:hyperlink r:id="rId5" w:history="1">
        <w:r>
          <w:rPr>
            <w:color w:val="0000FF"/>
            <w:u w:val="single"/>
          </w:rPr>
          <w:t>https://bluemoon55.github.io/Sharing_Knowledge2/MindManager2/DAX91_Seminar_Document.html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numId w:val="104"/>
        </w:numPr>
      </w:pPr>
      <w:r>
        <w:t>変更履歴</w:t>
      </w:r>
    </w:p>
    <w:p>
      <w:pPr>
        <w:pStyle w:val="Heading2"/>
        <w:numPr>
          <w:ilvl w:val="1"/>
          <w:numId w:val="104"/>
        </w:numPr>
      </w:pPr>
      <w:r>
        <w:t>原本はMindManager</w:t>
      </w:r>
    </w:p>
    <w:p>
      <w:pPr>
        <w:pStyle w:val="Heading2"/>
        <w:numPr>
          <w:ilvl w:val="1"/>
          <w:numId w:val="104"/>
        </w:numPr>
      </w:pPr>
      <w:r>
        <w:t>【2020年4月19日】Sharing_Knowledge2への移行開始</w:t>
      </w:r>
    </w:p>
    <w:p>
      <w:pPr>
        <w:pStyle w:val="Heading2"/>
        <w:numPr>
          <w:ilvl w:val="1"/>
          <w:numId w:val="104"/>
        </w:numPr>
      </w:pPr>
      <w:r>
        <w:t>【2020年3月18日】資料分類マーカーセット</w:t>
      </w:r>
    </w:p>
    <w:p>
      <w:pPr>
        <w:pStyle w:val="Heading2"/>
        <w:numPr>
          <w:ilvl w:val="1"/>
          <w:numId w:val="104"/>
        </w:numPr>
      </w:pPr>
      <w:r>
        <w:t>【2020年3月10日】DAX47-01_改正民法に対応した「情報システム・モデル取引・契約書」 追加</w:t>
      </w:r>
    </w:p>
    <w:p>
      <w:pPr>
        <w:pStyle w:val="Heading2"/>
        <w:numPr>
          <w:ilvl w:val="1"/>
          <w:numId w:val="104"/>
        </w:numPr>
      </w:pPr>
      <w:r>
        <w:t>【2020年1月23日】2020年版初版 Bib03-01-2 図書館情報システム関連 ドキュメント構成</w:t>
      </w:r>
    </w:p>
    <w:p>
      <w:pPr>
        <w:pStyle w:val="Heading2"/>
        <w:numPr>
          <w:ilvl w:val="1"/>
          <w:numId w:val="104"/>
        </w:numPr>
      </w:pPr>
      <w:r>
        <w:t>【2019年5月23日】DAX25-30【書籍】いまこそ知りたいAIビジネス追加【SK2】</w:t>
      </w:r>
    </w:p>
    <w:p>
      <w:pPr>
        <w:ind w:left="1700"/>
        <w:rPr>
          <w:color w:val="auto"/>
          <w:u w:val="none"/>
        </w:rPr>
      </w:pPr>
      <w:hyperlink r:id="rId6" w:history="1">
        <w:r>
          <w:rPr>
            <w:color w:val="0000FF"/>
            <w:u w:val="single"/>
          </w:rPr>
          <w:t>https://bluemoon55.github.io/Sharing_Knowledge2/MindManager2/DAX25-30.html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【2019年4月14日】URL変更(英数字化, Space取り除き)</w:t>
      </w:r>
    </w:p>
    <w:p>
      <w:pPr>
        <w:pStyle w:val="Heading2"/>
        <w:numPr>
          <w:ilvl w:val="1"/>
          <w:numId w:val="104"/>
        </w:numPr>
      </w:pPr>
      <w:r>
        <w:t>【2019年4月7日】「未来の図書館を作るとは」原本追加</w:t>
      </w:r>
    </w:p>
    <w:p>
      <w:pPr>
        <w:pStyle w:val="Heading2"/>
        <w:numPr>
          <w:ilvl w:val="1"/>
          <w:numId w:val="104"/>
        </w:numPr>
      </w:pPr>
      <w:r>
        <w:t>【2019年4月1日】紀要等追加</w:t>
      </w:r>
    </w:p>
    <w:p>
      <w:pPr>
        <w:pStyle w:val="Heading2"/>
        <w:numPr>
          <w:ilvl w:val="1"/>
          <w:numId w:val="104"/>
        </w:numPr>
      </w:pPr>
      <w:r>
        <w:t>【2019年3月20日】Presentation_Doc, 2019_MindMap内でシート更新</w:t>
      </w:r>
    </w:p>
    <w:p>
      <w:pPr>
        <w:pStyle w:val="Heading2"/>
        <w:numPr>
          <w:ilvl w:val="1"/>
          <w:numId w:val="104"/>
        </w:numPr>
      </w:pPr>
      <w:r>
        <w:t>【2018年12月27日】Sharing_Knowledge.xmind内で公開</w:t>
      </w:r>
    </w:p>
    <w:p>
      <w:pPr>
        <w:pStyle w:val="Heading2"/>
        <w:numPr>
          <w:ilvl w:val="1"/>
          <w:numId w:val="104"/>
        </w:numPr>
      </w:pPr>
      <w:r>
        <w:t>【2018年11月15日】DA40グループ作成</w:t>
      </w:r>
    </w:p>
    <w:p>
      <w:pPr>
        <w:pStyle w:val="Heading2"/>
        <w:numPr>
          <w:ilvl w:val="1"/>
          <w:numId w:val="104"/>
        </w:numPr>
      </w:pPr>
      <w:r>
        <w:t>【2018年7月28日】Github.ioへ移行</w:t>
      </w:r>
    </w:p>
    <w:p>
      <w:pPr>
        <w:pStyle w:val="Heading1"/>
        <w:numPr>
          <w:ilvl w:val="0"/>
          <w:numId w:val="104"/>
        </w:numPr>
      </w:pPr>
      <w:r>
        <w:t>SeminarDocument</w:t>
      </w:r>
    </w:p>
    <w:p>
      <w:pPr>
        <w:pStyle w:val="Heading2"/>
        <w:numPr>
          <w:ilvl w:val="1"/>
          <w:numId w:val="104"/>
        </w:numPr>
      </w:pPr>
      <w:r>
        <w:t>2020年ゼミ計画</w:t>
      </w:r>
    </w:p>
    <w:p>
      <w:pPr>
        <w:pStyle w:val="Heading3"/>
        <w:numPr>
          <w:ilvl w:val="2"/>
          <w:numId w:val="104"/>
        </w:numPr>
      </w:pPr>
      <w:r>
        <w:t>DAX93-01_ゼミ進行予定(リモート対応)</w:t>
      </w:r>
    </w:p>
    <w:p>
      <w:pPr>
        <w:ind w:left="2220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https://bluemoon55.github.io/Sharing_Knowledge2/MindManager2/DAX93-01.html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DAX92_Seminar_Plan【MindManager→html】【SK2】</w:t>
      </w:r>
    </w:p>
    <w:p>
      <w:pPr>
        <w:ind w:left="2220"/>
        <w:rPr>
          <w:color w:val="auto"/>
          <w:u w:val="none"/>
        </w:rPr>
      </w:pPr>
      <w:hyperlink r:id="rId8" w:history="1">
        <w:r>
          <w:rPr>
            <w:color w:val="0000FF"/>
            <w:u w:val="single"/>
          </w:rPr>
          <w:t>https://bluemoon55.github.io/Sharing_Knowledge2/MindManager2/DAX92_Seminar_Plan.html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2020年度ゼミ用事前教材</w:t>
      </w:r>
    </w:p>
    <w:p>
      <w:pPr>
        <w:pStyle w:val="Heading3"/>
        <w:numPr>
          <w:ilvl w:val="2"/>
          <w:numId w:val="104"/>
        </w:numPr>
      </w:pPr>
      <w:r>
        <w:t>【2012年】【冊子】未来の図書館を作るとは【2012年3月長尾真】【pdf】</w:t>
      </w:r>
    </w:p>
    <w:p>
      <w:pPr>
        <w:ind w:left="2220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https://bluemoon55.github.io/Sharing_Knowledge/Digital_Archives/Deliverables/Manuscript/【2012年】【冊子】未来の図書館を作るとは【2012年3月長尾真】.pdf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冊子Scan→pdf版</w:t>
      </w:r>
    </w:p>
    <w:p>
      <w:pPr>
        <w:ind w:left="2180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https://bluemoon55.github.io/Sharing_Knowledge/Digital_Archives/Deliverables/Manuscript/【2012年】【冊子】未来の図書館を作るとは【2012年3月長尾真】.pdf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EPUB版</w:t>
      </w:r>
    </w:p>
    <w:p>
      <w:pPr>
        <w:ind w:left="2180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https://tatsu-zine.com/samples/free/miraino-toshokan.epub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mobi版</w:t>
      </w:r>
    </w:p>
    <w:p>
      <w:pPr>
        <w:ind w:left="2180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https://tatsu-zine.com/samples/free/miraino-toshokan.mobi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【2017年】AIを活用した「知の共有化」システムの方向性 : 「未来の図書館を作るとは」の実現に向けて【同志社大学図書館情報学（27号）】 【同志社大学学術リポジトリ】</w:t>
      </w:r>
    </w:p>
    <w:p>
      <w:pPr>
        <w:ind w:left="222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同志社大学学術リポジトリ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pdf版</w:t>
      </w:r>
    </w:p>
    <w:p>
      <w:pPr>
        <w:numPr>
          <w:ilvl w:val="4"/>
          <w:numId w:val="104"/>
        </w:numPr>
      </w:pPr>
      <w:r>
        <w:t>DOI経由</w:t>
      </w:r>
    </w:p>
    <w:p>
      <w:pPr>
        <w:ind w:left="242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同志社大学学術リポジトリ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リポジトリ内</w:t>
      </w:r>
    </w:p>
    <w:p>
      <w:pPr>
        <w:ind w:left="2420"/>
        <w:rPr>
          <w:color w:val="auto"/>
          <w:u w:val="none"/>
        </w:rPr>
      </w:pPr>
      <w:hyperlink r:id="rId13" w:history="1">
        <w:r>
          <w:rPr>
            <w:color w:val="0000FF"/>
            <w:u w:val="single"/>
          </w:rPr>
          <w:t>https://bluemoon55.github.io/Sharing_Knowledge/Digital_Archives/Deliverables/Manuscript/【2017年】【紀要】AIを活用した「知の共有化」システムの方向性【同志社大学図書館情報学（27号）】.pdf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ITパスポート教則本</w:t>
      </w:r>
    </w:p>
    <w:p>
      <w:pPr>
        <w:pStyle w:val="Heading2"/>
        <w:numPr>
          <w:ilvl w:val="1"/>
          <w:numId w:val="104"/>
        </w:numPr>
      </w:pPr>
      <w:r>
        <w:t>2020年ゼミ全体概要</w:t>
      </w:r>
    </w:p>
    <w:p>
      <w:pPr>
        <w:pStyle w:val="Heading3"/>
        <w:numPr>
          <w:ilvl w:val="2"/>
          <w:numId w:val="104"/>
        </w:numPr>
      </w:pPr>
      <w:r>
        <w:t>Bib10-0602「未来の図書館を作るとは」（長尾元館長）で示されたこと【全編】 【MindManager→html】【SK2】</w:t>
      </w:r>
    </w:p>
    <w:p>
      <w:pPr>
        <w:ind w:left="2220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https://bluemoon55.github.io/Sharing_Knowledge2/MindManager2/Bib10-0602.html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DAP34次世代システムの構築のために【図】 【pptx→pdf】</w:t>
      </w:r>
    </w:p>
    <w:p>
      <w:pPr>
        <w:ind w:left="2220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https://bluemoon55.github.io/Sharing_Knowledge/Digital_Archives/Deliverables/DA40_Seminar/DAP34次世代システムの構築のために.pdf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DAX43-01 デジタルアーカイブの過去から未来 【MindManager→html】【SK2】</w:t>
      </w:r>
    </w:p>
    <w:p>
      <w:pPr>
        <w:ind w:left="2220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https://bluemoon55.github.io/Sharing_Knowledge2/MindManager2/DAX43-01.html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2020年度ゼミ用</w:t>
      </w:r>
    </w:p>
    <w:p>
      <w:pPr>
        <w:pStyle w:val="Heading3"/>
        <w:numPr>
          <w:ilvl w:val="2"/>
          <w:numId w:val="104"/>
        </w:numPr>
      </w:pPr>
      <w:r>
        <w:t>DAW40-01 図書館情報学研究 (図書館システム・オープンデータ) 【docx】</w:t>
      </w:r>
    </w:p>
    <w:p>
      <w:pPr>
        <w:ind w:left="2220"/>
        <w:rPr>
          <w:color w:val="auto"/>
          <w:u w:val="none"/>
        </w:rPr>
      </w:pPr>
      <w:hyperlink r:id="rId17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DAX40-01_図書館情報学研究(図書館システム・オープンデータ) 【ゼミ資料MindMap】 【MindManager→html】 【SK2】</w:t>
      </w:r>
    </w:p>
    <w:p>
      <w:pPr>
        <w:ind w:left="2220"/>
        <w:rPr>
          <w:color w:val="auto"/>
          <w:u w:val="none"/>
        </w:rPr>
      </w:pPr>
      <w:hyperlink r:id="rId18" w:history="1">
        <w:r>
          <w:rPr>
            <w:color w:val="0000FF"/>
            <w:u w:val="single"/>
          </w:rPr>
          <w:t>https://bluemoon55.github.io/Sharing_Knowledge2/MindManager2/DAX40-01.html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DAX40-01 はじめに（目次）</w:t>
      </w:r>
    </w:p>
    <w:p>
      <w:pPr>
        <w:numPr>
          <w:ilvl w:val="3"/>
          <w:numId w:val="104"/>
        </w:numPr>
      </w:pPr>
      <w:r>
        <w:t>DAX40-02 電子図書館サービスの始動【SK2】</w:t>
      </w:r>
    </w:p>
    <w:p>
      <w:pPr>
        <w:ind w:left="2180"/>
        <w:rPr>
          <w:color w:val="auto"/>
          <w:u w:val="none"/>
        </w:rPr>
      </w:pPr>
      <w:hyperlink r:id="rId19" w:history="1">
        <w:r>
          <w:rPr>
            <w:color w:val="0000FF"/>
            <w:u w:val="single"/>
          </w:rPr>
          <w:t>https://bluemoon55.github.io/Sharing_Knowledge2/MindManager2/DAX40-02.html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DAX40-03 電子図書館サービスから知識インフラの構築へ</w:t>
      </w:r>
    </w:p>
    <w:p>
      <w:pPr>
        <w:numPr>
          <w:ilvl w:val="4"/>
          <w:numId w:val="104"/>
        </w:numPr>
      </w:pPr>
      <w:r>
        <w:t>DAX40-03-01 電子図書館サービスの実用化【SK2】</w:t>
      </w:r>
    </w:p>
    <w:p>
      <w:pPr>
        <w:ind w:left="2420"/>
        <w:rPr>
          <w:color w:val="auto"/>
          <w:u w:val="none"/>
        </w:rPr>
      </w:pPr>
      <w:hyperlink r:id="rId20" w:history="1">
        <w:r>
          <w:rPr>
            <w:color w:val="0000FF"/>
            <w:u w:val="single"/>
          </w:rPr>
          <w:t>https://bluemoon55.github.io/Sharing_Knowledge2/MindManager2/DAX40-03-01.html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DAX40-03-02 知識インフラの構築へ【SK2】</w:t>
      </w:r>
    </w:p>
    <w:p>
      <w:pPr>
        <w:ind w:left="2420"/>
        <w:rPr>
          <w:color w:val="auto"/>
          <w:u w:val="none"/>
        </w:rPr>
      </w:pPr>
      <w:hyperlink r:id="rId21" w:history="1">
        <w:r>
          <w:rPr>
            <w:color w:val="0000FF"/>
            <w:u w:val="single"/>
          </w:rPr>
          <w:t>https://bluemoon55.github.io/Sharing_Knowledge2/MindManager2/DAX40-03-02.html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DAX40-04 ICTの急速な発展と図書館を取り巻くサービスの変革【SK2】</w:t>
      </w:r>
    </w:p>
    <w:p>
      <w:pPr>
        <w:ind w:left="2180"/>
        <w:rPr>
          <w:color w:val="auto"/>
          <w:u w:val="none"/>
        </w:rPr>
      </w:pPr>
      <w:hyperlink r:id="rId22" w:history="1">
        <w:r>
          <w:rPr>
            <w:color w:val="0000FF"/>
            <w:u w:val="single"/>
          </w:rPr>
          <w:t>https://bluemoon55.github.io/Sharing_Knowledge2/MindManager2/DAX40-04.html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DAX40-05 「知の共有化」の実現を目指した構想【2013年】【SK2】</w:t>
      </w:r>
    </w:p>
    <w:p>
      <w:pPr>
        <w:ind w:left="2180"/>
        <w:rPr>
          <w:color w:val="auto"/>
          <w:u w:val="none"/>
        </w:rPr>
      </w:pPr>
      <w:hyperlink r:id="rId23" w:history="1">
        <w:r>
          <w:rPr>
            <w:color w:val="0000FF"/>
            <w:u w:val="single"/>
          </w:rPr>
          <w:t>https://bluemoon55.github.io/Sharing_Knowledge2/MindManager2/DAX40-05.html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DAX40-06 「知の共有化」システムの標準的な構築プロセスと必要なスキル・知識</w:t>
      </w:r>
    </w:p>
    <w:p>
      <w:pPr>
        <w:numPr>
          <w:ilvl w:val="4"/>
          <w:numId w:val="104"/>
        </w:numPr>
      </w:pPr>
      <w:r>
        <w:t>DAX40-06-1 「知の共有化」システムの標準的な構築プロセス【SK2】</w:t>
      </w:r>
    </w:p>
    <w:p>
      <w:pPr>
        <w:ind w:left="2420"/>
        <w:rPr>
          <w:color w:val="auto"/>
          <w:u w:val="none"/>
        </w:rPr>
      </w:pPr>
      <w:hyperlink r:id="rId24" w:history="1">
        <w:r>
          <w:rPr>
            <w:color w:val="0000FF"/>
            <w:u w:val="single"/>
          </w:rPr>
          <w:t>https://bluemoon55.github.io/Sharing_Knowledge2/MindManager2/DAX40-06-1.html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DAX40-06-2 政府情報システムでの標準的な構築プロセス【SK2】</w:t>
      </w:r>
    </w:p>
    <w:p>
      <w:pPr>
        <w:ind w:left="2420"/>
        <w:rPr>
          <w:color w:val="auto"/>
          <w:u w:val="none"/>
        </w:rPr>
      </w:pPr>
      <w:hyperlink r:id="rId25" w:history="1">
        <w:r>
          <w:rPr>
            <w:color w:val="0000FF"/>
            <w:u w:val="single"/>
          </w:rPr>
          <w:t>https://bluemoon55.github.io/Sharing_Knowledge2/MindManager2/DAX40-06-2.html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DAX40-06-3 「知の共有化」システムの構築に必要なスキル・知識【SK2】</w:t>
      </w:r>
    </w:p>
    <w:p>
      <w:pPr>
        <w:ind w:left="2420"/>
        <w:rPr>
          <w:color w:val="auto"/>
          <w:u w:val="none"/>
        </w:rPr>
      </w:pPr>
      <w:hyperlink r:id="rId26" w:history="1">
        <w:r>
          <w:rPr>
            <w:color w:val="0000FF"/>
            <w:u w:val="single"/>
          </w:rPr>
          <w:t>https://bluemoon55.github.io/Sharing_Knowledge2/MindManager2/DAX40-06-3.html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DAX40-10 【2019年】今後10年の図書館を取り巻く環境の社会環境の変化と図書館サービスシステムの方向性【SK2】</w:t>
      </w:r>
    </w:p>
    <w:p>
      <w:pPr>
        <w:ind w:left="2180"/>
        <w:rPr>
          <w:color w:val="auto"/>
          <w:u w:val="none"/>
        </w:rPr>
      </w:pPr>
      <w:hyperlink r:id="rId27" w:history="1">
        <w:r>
          <w:rPr>
            <w:color w:val="0000FF"/>
            <w:u w:val="single"/>
          </w:rPr>
          <w:t>https://bluemoon55.github.io/Sharing_Knowledge2/MindManager2/DAX40-10.html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DAX40-20 【課題テーマ】今後の図書館サービスシステムの構築を考える【SK2】</w:t>
      </w:r>
    </w:p>
    <w:p>
      <w:pPr>
        <w:ind w:left="2180"/>
        <w:rPr>
          <w:color w:val="auto"/>
          <w:u w:val="none"/>
        </w:rPr>
      </w:pPr>
      <w:hyperlink r:id="rId28" w:history="1">
        <w:r>
          <w:rPr>
            <w:color w:val="0000FF"/>
            <w:u w:val="single"/>
          </w:rPr>
          <w:t>https://bluemoon55.github.io/Sharing_Knowledge2/MindManager2/DAX40-20.html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DAX40-40 「見たことのない図書館を考える（2015年中山）」の実現性は？【SK2】</w:t>
      </w:r>
    </w:p>
    <w:p>
      <w:pPr>
        <w:ind w:left="2180"/>
        <w:rPr>
          <w:color w:val="auto"/>
          <w:u w:val="none"/>
        </w:rPr>
      </w:pPr>
      <w:hyperlink r:id="rId29" w:history="1">
        <w:r>
          <w:rPr>
            <w:color w:val="0000FF"/>
            <w:u w:val="single"/>
          </w:rPr>
          <w:t>https://bluemoon55.github.io/Sharing_Knowledge2/MindManager2/DAX40-40.html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参照</w:t>
      </w:r>
    </w:p>
    <w:p>
      <w:pPr>
        <w:numPr>
          <w:ilvl w:val="3"/>
          <w:numId w:val="104"/>
        </w:numPr>
      </w:pPr>
      <w:r>
        <w:t>DAX40-50 【参考】次世代サービス構築及び提供に当たって留意してほしいこと【SK2】</w:t>
      </w:r>
    </w:p>
    <w:p>
      <w:pPr>
        <w:ind w:left="2180"/>
        <w:rPr>
          <w:color w:val="auto"/>
          <w:u w:val="none"/>
        </w:rPr>
      </w:pPr>
      <w:hyperlink r:id="rId30" w:history="1">
        <w:r>
          <w:rPr>
            <w:color w:val="0000FF"/>
            <w:u w:val="single"/>
          </w:rPr>
          <w:t>https://bluemoon55.github.io/Sharing_Knowledge2/MindManager2/DAX40-50.html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図表（PDF版）</w:t>
      </w:r>
    </w:p>
    <w:p>
      <w:pPr>
        <w:numPr>
          <w:ilvl w:val="4"/>
          <w:numId w:val="104"/>
        </w:numPr>
      </w:pPr>
      <w:r>
        <w:t>DAP34次世代システムの構築のために</w:t>
      </w:r>
    </w:p>
    <w:p>
      <w:pPr>
        <w:ind w:left="2420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https://bluemoon55.github.io/Sharing_Knowledge/Digital_Archives/Deliverables/DA40_Seminar/DAP34次世代システムの構築のために.pdf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VISIO-【20年とりまとめ】20年の歩みと今後の方向性</w:t>
      </w:r>
    </w:p>
    <w:p>
      <w:pPr>
        <w:ind w:left="2420"/>
        <w:rPr>
          <w:color w:val="auto"/>
          <w:u w:val="none"/>
        </w:rPr>
      </w:pPr>
      <w:hyperlink r:id="rId31" w:history="1">
        <w:r>
          <w:rPr>
            <w:color w:val="0000FF"/>
            <w:u w:val="single"/>
          </w:rPr>
          <w:t>https://bluemoon55.github.io/Sharing_Knowledge/Digital_Archives/Deliverables/DA40_Seminar/VISIO-【20年とりまとめ】20年の歩みと今後の方向性.pdf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VISIO-TP&amp;D参考図面</w:t>
      </w:r>
    </w:p>
    <w:p>
      <w:pPr>
        <w:ind w:left="2420"/>
        <w:rPr>
          <w:color w:val="auto"/>
          <w:u w:val="none"/>
        </w:rPr>
      </w:pPr>
      <w:hyperlink r:id="rId32" w:history="1">
        <w:r>
          <w:rPr>
            <w:color w:val="0000FF"/>
            <w:u w:val="single"/>
          </w:rPr>
          <w:t>https://bluemoon55.github.io/Sharing_Knowledge/Digital_Archives/Deliverables/DA40_Seminar/VISIO-TP&amp;D参考図面.pdf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DAX40-02 図書館情報学研究(参考情報)【2017年12月27日】→非公開</w:t>
      </w:r>
    </w:p>
    <w:p>
      <w:pPr>
        <w:pStyle w:val="Heading3"/>
        <w:numPr>
          <w:ilvl w:val="2"/>
          <w:numId w:val="104"/>
        </w:numPr>
      </w:pPr>
      <w:r>
        <w:t>DAX25-20-04【書籍】 AI白書2019_第4章制度政策動向 【MindManager→html】【SK2】</w:t>
      </w:r>
    </w:p>
    <w:p>
      <w:pPr>
        <w:ind w:left="2220"/>
        <w:rPr>
          <w:color w:val="auto"/>
          <w:u w:val="none"/>
        </w:rPr>
      </w:pPr>
      <w:hyperlink r:id="rId33" w:history="1">
        <w:r>
          <w:rPr>
            <w:color w:val="0000FF"/>
            <w:u w:val="single"/>
          </w:rPr>
          <w:t>https://bluemoon55.github.io/Sharing_Knowledge2/MindManager2/DAX25-20-04.html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DAX43-90知の共有化に関連するキーワードと関連【SK2】</w:t>
      </w:r>
    </w:p>
    <w:p>
      <w:pPr>
        <w:ind w:left="2220"/>
        <w:rPr>
          <w:color w:val="auto"/>
          <w:u w:val="none"/>
        </w:rPr>
      </w:pPr>
      <w:hyperlink r:id="rId34" w:history="1">
        <w:r>
          <w:rPr>
            <w:color w:val="0000FF"/>
            <w:u w:val="single"/>
          </w:rPr>
          <w:t>https://bluemoon55.github.io/Sharing_Knowledge2/MindManager2/DAX43-90.html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DAX46-01次世代情報システム構築フレームワーク 【xmind使用せず】【SK2】</w:t>
      </w:r>
    </w:p>
    <w:p>
      <w:pPr>
        <w:ind w:left="2220"/>
        <w:rPr>
          <w:color w:val="auto"/>
          <w:u w:val="none"/>
        </w:rPr>
      </w:pPr>
      <w:hyperlink r:id="rId35" w:history="1">
        <w:r>
          <w:rPr>
            <w:color w:val="0000FF"/>
            <w:u w:val="single"/>
          </w:rPr>
          <w:t>https://bluemoon55.github.io/Sharing_Knowledge2/MindManager2/DAX46-01.html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MindManager⇒xhtml【SK2】</w:t>
      </w:r>
    </w:p>
    <w:p>
      <w:pPr>
        <w:ind w:left="2180"/>
        <w:rPr>
          <w:color w:val="auto"/>
          <w:u w:val="none"/>
        </w:rPr>
      </w:pPr>
      <w:hyperlink r:id="rId35" w:history="1">
        <w:r>
          <w:rPr>
            <w:color w:val="0000FF"/>
            <w:u w:val="single"/>
          </w:rPr>
          <w:t>https://bluemoon55.github.io/Sharing_Knowledge2/MindManager2/DAX46-01.html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旧版Xmind⇒html</w:t>
      </w:r>
    </w:p>
    <w:p>
      <w:pPr>
        <w:ind w:left="2180"/>
        <w:rPr>
          <w:color w:val="auto"/>
          <w:u w:val="none"/>
        </w:rPr>
      </w:pPr>
      <w:hyperlink r:id="rId36" w:history="1">
        <w:r>
          <w:rPr>
            <w:color w:val="0000FF"/>
            <w:u w:val="single"/>
          </w:rPr>
          <w:t>DAX46-01次世代情報システム構築フレームワーク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参考教材【ゼミ時】</w:t>
      </w:r>
    </w:p>
    <w:p>
      <w:pPr>
        <w:pStyle w:val="Heading3"/>
        <w:numPr>
          <w:ilvl w:val="2"/>
          <w:numId w:val="104"/>
        </w:numPr>
      </w:pPr>
      <w:r>
        <w:t>【要確認】Bib03-01-2 図書館情報システム関連 ドキュメント構成【本文書】 【xmind→html】</w:t>
      </w:r>
    </w:p>
    <w:p>
      <w:pPr>
        <w:ind w:left="2220"/>
        <w:rPr>
          <w:color w:val="auto"/>
          <w:u w:val="none"/>
        </w:rPr>
      </w:pPr>
      <w:hyperlink r:id="rId37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Bib10-06 AIを活用した知の共有化の進展への期待【要約】  【MindManager⇒xhtml】【SK2】</w:t>
      </w:r>
    </w:p>
    <w:p>
      <w:pPr>
        <w:ind w:left="2220"/>
        <w:rPr>
          <w:color w:val="auto"/>
          <w:u w:val="none"/>
        </w:rPr>
      </w:pPr>
      <w:hyperlink r:id="rId38" w:history="1">
        <w:r>
          <w:rPr>
            <w:color w:val="0000FF"/>
            <w:u w:val="single"/>
          </w:rPr>
          <w:t>https://bluemoon55.github.io/Sharing_Knowledge2/MindManager2/Bib10-06.html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DAX41 ゼミ課題想定 【MindManager→html】【SK2】</w:t>
      </w:r>
    </w:p>
    <w:p>
      <w:pPr>
        <w:ind w:left="2220"/>
        <w:rPr>
          <w:color w:val="auto"/>
          <w:u w:val="none"/>
        </w:rPr>
      </w:pPr>
      <w:hyperlink r:id="rId39" w:history="1">
        <w:r>
          <w:rPr>
            <w:color w:val="0000FF"/>
            <w:u w:val="single"/>
          </w:rPr>
          <w:t>https://bluemoon55.github.io/Sharing_Knowledge2/MindManager2/DAX41.html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DAX41-2 ゼミ課題成果物【例】 【MindManager→html】【SK2】</w:t>
      </w:r>
    </w:p>
    <w:p>
      <w:pPr>
        <w:ind w:left="2180"/>
        <w:rPr>
          <w:color w:val="auto"/>
          <w:u w:val="none"/>
        </w:rPr>
      </w:pPr>
      <w:hyperlink r:id="rId40" w:history="1">
        <w:r>
          <w:rPr>
            <w:color w:val="0000FF"/>
            <w:u w:val="single"/>
          </w:rPr>
          <w:t>https://bluemoon55.github.io/Sharing_Knowledge2/MindManager2/DAX41-2.html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【非公開】DAX42-2019図書館司書課程の図書館ガイダンス 【MindManager→html】【SK2】</w:t>
      </w:r>
    </w:p>
    <w:p>
      <w:pPr>
        <w:pStyle w:val="Heading2"/>
        <w:numPr>
          <w:ilvl w:val="1"/>
          <w:numId w:val="104"/>
        </w:numPr>
      </w:pPr>
      <w:r>
        <w:t>参考資料【詳細編】</w:t>
      </w:r>
    </w:p>
    <w:p>
      <w:pPr>
        <w:pStyle w:val="Heading3"/>
        <w:numPr>
          <w:ilvl w:val="2"/>
          <w:numId w:val="104"/>
        </w:numPr>
      </w:pPr>
      <w:r>
        <w:t>DAW42-01-2018ゼミ用ノート資料【フルセット】20170310【大容量】 【docx】</w:t>
      </w:r>
    </w:p>
    <w:p>
      <w:pPr>
        <w:ind w:left="2220"/>
        <w:rPr>
          <w:color w:val="auto"/>
          <w:u w:val="none"/>
        </w:rPr>
      </w:pPr>
      <w:hyperlink r:id="rId41" w:history="1">
        <w:r>
          <w:rPr>
            <w:color w:val="0000FF"/>
            <w:u w:val="single"/>
          </w:rPr>
          <w:t>https://bluemoon55.github.io/Sharing_Knowledge/Digital_Archives/Deliverables/DA40_Seminar/DAW42-01-2018ゼミ用ノート資料【フルセット】20170310【大容量】.docx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DAX48-01_2020_図書館情報学研究(図書館システム・オープンデータ)要約版 【PPTX→Mindmanager→html】【SK2】</w:t>
      </w:r>
    </w:p>
    <w:p>
      <w:pPr>
        <w:ind w:left="2220"/>
        <w:rPr>
          <w:color w:val="auto"/>
          <w:u w:val="none"/>
        </w:rPr>
      </w:pPr>
      <w:hyperlink r:id="rId42" w:history="1">
        <w:r>
          <w:rPr>
            <w:color w:val="0000FF"/>
            <w:u w:val="single"/>
          </w:rPr>
          <w:t>https://bluemoon55.github.io/Sharing_Knowledge2/MindManager2/DAX48-01_2020.html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DAP42-01-2020ゼミ用【ポイント】PPT資料 【pptx】</w:t>
      </w:r>
    </w:p>
    <w:p>
      <w:pPr>
        <w:ind w:left="2180"/>
        <w:rPr>
          <w:color w:val="auto"/>
          <w:u w:val="none"/>
        </w:rPr>
      </w:pPr>
      <w:hyperlink r:id="rId43" w:history="1">
        <w:r>
          <w:rPr>
            <w:color w:val="0000FF"/>
            <w:u w:val="single"/>
          </w:rPr>
          <w:t>https://bluemoon55.github.io/Sharing_Knowledge/Digital_Archives/Deliverables/DA40_Seminar/DAP42-01-2020ゼミ用【ポイント】PPT資料.pptx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DAX48-10_2015_見たことのない図書館を考える【2015年1月10日同志社大学】 【PPTX→Mindmanager→html】【SK2】</w:t>
      </w:r>
    </w:p>
    <w:p>
      <w:pPr>
        <w:ind w:left="2220"/>
        <w:rPr>
          <w:color w:val="auto"/>
          <w:u w:val="none"/>
        </w:rPr>
      </w:pPr>
      <w:hyperlink r:id="rId44" w:history="1">
        <w:r>
          <w:rPr>
            <w:color w:val="0000FF"/>
            <w:u w:val="single"/>
          </w:rPr>
          <w:t>https://bluemoon55.github.io/Sharing_Knowledge2/MindManager2/DAX48-10_2015.html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【非公開】DAW42-01-2018ゼミ用【ポイント】ノート資料.pdf【docx→pdf】</w:t>
      </w:r>
    </w:p>
    <w:p>
      <w:pPr>
        <w:ind w:left="2220"/>
        <w:rPr>
          <w:color w:val="auto"/>
          <w:u w:val="none"/>
        </w:rPr>
      </w:pPr>
      <w:hyperlink r:id="rId45" w:history="1">
        <w:r>
          <w:rPr>
            <w:color w:val="0000FF"/>
            <w:u w:val="single"/>
          </w:rPr>
          <w:t>https://bluemoon55.github.io/Sharing_Knowledge/Digital_Archives/Deliverables/DA40_Seminar/【非公開】DAW42-01-2018ゼミ用【ポイント】ノート資料.pdf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【素材】【論文】【TPDプラス同志社】知の共有化に向けた活動の歩み【詳細版】 【docx】</w:t>
      </w:r>
    </w:p>
    <w:p>
      <w:pPr>
        <w:ind w:left="2220"/>
        <w:rPr>
          <w:color w:val="auto"/>
          <w:u w:val="none"/>
        </w:rPr>
      </w:pPr>
      <w:hyperlink r:id="rId46" w:history="1">
        <w:r>
          <w:rPr>
            <w:color w:val="0000FF"/>
            <w:u w:val="single"/>
          </w:rPr>
          <w:t>https://bluemoon55.github.io/Sharing_Knowledge/Digital_Archives/Making_Document/DA40_Seminar/【素材】【論文】【TPDプラス同志社】知の共有化に向けた活動の歩み【詳細版】.docx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GitHub Archivesへのリンク</w:t>
      </w:r>
    </w:p>
    <w:p>
      <w:pPr>
        <w:pStyle w:val="Heading3"/>
        <w:numPr>
          <w:ilvl w:val="2"/>
          <w:numId w:val="104"/>
        </w:numPr>
      </w:pPr>
      <w:r>
        <w:t>Sharing_Knowledge/Digital_Archives/Deliverables/DA40_Seminar</w:t>
      </w:r>
    </w:p>
    <w:p>
      <w:pPr>
        <w:ind w:left="2220"/>
        <w:rPr>
          <w:color w:val="auto"/>
          <w:u w:val="none"/>
        </w:rPr>
      </w:pPr>
      <w:hyperlink r:id="rId47" w:history="1">
        <w:r>
          <w:rPr>
            <w:color w:val="0000FF"/>
            <w:u w:val="single"/>
          </w:rPr>
          <w:t>Sharing_Knowledge/Digital_Archives/Deliverables/DA40_Seminar at gh-pages · BlueMoon55/Sharing_Knowledge · GitHub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Presentation_Doc/2020_MindMap/2019_MindMap_Knowledge</w:t>
      </w:r>
    </w:p>
    <w:p>
      <w:pPr>
        <w:ind w:left="2220"/>
        <w:rPr>
          <w:color w:val="auto"/>
          <w:u w:val="none"/>
        </w:rPr>
      </w:pPr>
      <w:hyperlink r:id="rId48" w:history="1">
        <w:r>
          <w:rPr>
            <w:color w:val="0000FF"/>
            <w:u w:val="single"/>
          </w:rPr>
          <w:t>Page not found · GitHub · GitHub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ilvl w:val="0"/>
          <w:numId w:val="104"/>
        </w:numPr>
      </w:pPr>
      <w:r>
        <w:t>GitHub Archives内個別リンク</w:t>
      </w:r>
    </w:p>
    <w:p>
      <w:pPr>
        <w:pStyle w:val="Heading2"/>
        <w:numPr>
          <w:ilvl w:val="1"/>
          <w:numId w:val="104"/>
        </w:numPr>
      </w:pPr>
      <w:r>
        <w:t>Sec01-02との共用のため「DAX95_知の共有化関連アーカイブ内インデックス」へ移行作業中</w:t>
      </w:r>
    </w:p>
    <w:p>
      <w:pPr>
        <w:ind w:left="1700"/>
        <w:rPr>
          <w:color w:val="auto"/>
          <w:u w:val="none"/>
        </w:rPr>
      </w:pPr>
      <w:hyperlink r:id="rId49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GitHub Archives内個別リンク</w:t>
      </w:r>
    </w:p>
    <w:p>
      <w:pPr>
        <w:pStyle w:val="Heading2"/>
        <w:numPr>
          <w:ilvl w:val="1"/>
          <w:numId w:val="104"/>
        </w:numPr>
      </w:pPr>
      <w:r>
        <w:t>【内容確認後削除】【XMIND】Bib01-01図書館司書課程の図書館ガイダンス</w:t>
      </w:r>
    </w:p>
    <w:p>
      <w:pPr>
        <w:pStyle w:val="Heading3"/>
        <w:numPr>
          <w:ilvl w:val="2"/>
          <w:numId w:val="104"/>
        </w:numPr>
      </w:pPr>
      <w:r>
        <w:t>【XMIND】Bib03-10まとめ</w:t>
      </w:r>
    </w:p>
    <w:p>
      <w:pPr>
        <w:pStyle w:val="Heading2"/>
        <w:numPr>
          <w:ilvl w:val="1"/>
          <w:numId w:val="104"/>
        </w:numPr>
      </w:pPr>
      <w:r>
        <w:t>20年のまとめ</w:t>
      </w:r>
    </w:p>
    <w:p>
      <w:pPr>
        <w:pStyle w:val="Heading3"/>
        <w:numPr>
          <w:ilvl w:val="2"/>
          <w:numId w:val="104"/>
        </w:numPr>
      </w:pPr>
      <w:r>
        <w:t>Bib06-01電子図書館事業20年を迎えた新たな方向性の模索 (要約) 【MindManager→html】【SK2】</w:t>
      </w:r>
    </w:p>
    <w:p>
      <w:pPr>
        <w:ind w:left="2220"/>
        <w:rPr>
          <w:color w:val="auto"/>
          <w:u w:val="none"/>
        </w:rPr>
      </w:pPr>
      <w:hyperlink r:id="rId50" w:history="1">
        <w:r>
          <w:rPr>
            <w:color w:val="0000FF"/>
            <w:u w:val="single"/>
          </w:rPr>
          <w:t>https://bluemoon55.github.io/Sharing_Knowledge2/MindManager2/Bib06-01.html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Bib06-02電子図書館事業20年を迎えた新たな方向性の模索 【MindManager→html】【SK2】</w:t>
      </w:r>
    </w:p>
    <w:p>
      <w:pPr>
        <w:ind w:left="2220"/>
        <w:rPr>
          <w:color w:val="auto"/>
          <w:u w:val="none"/>
        </w:rPr>
      </w:pPr>
      <w:hyperlink r:id="rId51" w:history="1">
        <w:r>
          <w:rPr>
            <w:color w:val="0000FF"/>
            <w:u w:val="single"/>
          </w:rPr>
          <w:t>https://bluemoon55.github.io/Sharing_Knowledge2/MindManager2/Bib06-02.html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DAX40-01_図書館情報学研究(図書館システム・オープンデータ) 【ゼミ資料MindMap】 【MindManager→html】【SK2】</w:t>
      </w:r>
    </w:p>
    <w:p>
      <w:pPr>
        <w:ind w:left="2220"/>
        <w:rPr>
          <w:color w:val="auto"/>
          <w:u w:val="none"/>
        </w:rPr>
      </w:pPr>
      <w:hyperlink r:id="rId18" w:history="1">
        <w:r>
          <w:rPr>
            <w:color w:val="0000FF"/>
            <w:u w:val="single"/>
          </w:rPr>
          <w:t>https://bluemoon55.github.io/Sharing_Knowledge2/MindManager2/DAX40-01.html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DAX40-02 図書館情報学研究(参考情報)【2017年12月27日】 →非公開</w:t>
      </w:r>
    </w:p>
    <w:p>
      <w:pPr>
        <w:pStyle w:val="Heading2"/>
        <w:numPr>
          <w:ilvl w:val="1"/>
          <w:numId w:val="104"/>
        </w:numPr>
      </w:pPr>
      <w:r>
        <w:t>デジタルアーカイブ構築の歩み</w:t>
      </w:r>
    </w:p>
    <w:p>
      <w:pPr>
        <w:pStyle w:val="Heading2"/>
        <w:numPr>
          <w:ilvl w:val="1"/>
          <w:numId w:val="104"/>
        </w:numPr>
      </w:pPr>
      <w:r>
        <w:t>ソフトウェア開発標準</w:t>
      </w:r>
    </w:p>
    <w:p>
      <w:pPr>
        <w:pStyle w:val="Heading3"/>
        <w:numPr>
          <w:ilvl w:val="2"/>
          <w:numId w:val="104"/>
        </w:numPr>
      </w:pPr>
      <w:r>
        <w:t>Bib04-07 共通フレーム2013とユーザのための要件定義ガイド 【MindManager→html】【SK2】</w:t>
      </w:r>
    </w:p>
    <w:p>
      <w:pPr>
        <w:ind w:left="2220"/>
        <w:rPr>
          <w:color w:val="auto"/>
          <w:u w:val="none"/>
        </w:rPr>
      </w:pPr>
      <w:hyperlink r:id="rId52" w:history="1">
        <w:r>
          <w:rPr>
            <w:color w:val="0000FF"/>
            <w:u w:val="single"/>
          </w:rPr>
          <w:t>https://bluemoon55.github.io/Sharing_Knowledge2/MindManager2/Bib04-07.html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【削除】【XMIND】Bib03-11調達における留意点</w:t>
      </w:r>
    </w:p>
    <w:p>
      <w:pPr>
        <w:pStyle w:val="Heading3"/>
        <w:numPr>
          <w:ilvl w:val="2"/>
          <w:numId w:val="104"/>
        </w:numPr>
      </w:pPr>
      <w:r>
        <w:t>【確認後削除】Bib03-12調達仕様書（案） ⇒Bib40-01に含む？？？？</w:t>
      </w:r>
    </w:p>
    <w:p>
      <w:pPr>
        <w:ind w:left="2220"/>
        <w:rPr>
          <w:color w:val="auto"/>
          <w:u w:val="none"/>
        </w:rPr>
      </w:pPr>
      <w:hyperlink r:id="rId53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Bib06-06政府情報システムの整備及び管理 に関する標準ガイドライン【構成のみ】 【MindManager→html】【SK2】</w:t>
      </w:r>
    </w:p>
    <w:p>
      <w:pPr>
        <w:ind w:left="2220"/>
        <w:rPr>
          <w:color w:val="auto"/>
          <w:u w:val="none"/>
        </w:rPr>
      </w:pPr>
      <w:hyperlink r:id="rId54" w:history="1">
        <w:r>
          <w:rPr>
            <w:color w:val="0000FF"/>
            <w:u w:val="single"/>
          </w:rPr>
          <w:t>https://bluemoon55.github.io/Sharing_Knowledge2/MindManager2/Bib06-06.html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iコンピテンシ・ディクショナリ</w:t>
      </w:r>
    </w:p>
    <w:p>
      <w:pPr>
        <w:pStyle w:val="Heading3"/>
        <w:numPr>
          <w:ilvl w:val="2"/>
          <w:numId w:val="104"/>
        </w:numPr>
      </w:pPr>
      <w:r>
        <w:t>組織一般</w:t>
      </w:r>
    </w:p>
    <w:p>
      <w:pPr>
        <w:numPr>
          <w:ilvl w:val="3"/>
          <w:numId w:val="104"/>
        </w:numPr>
      </w:pPr>
      <w:r>
        <w:t>Bib06-05最低限知っておくべき情報処理技術 （ITリテラシー） 【MindManager→html】</w:t>
      </w:r>
    </w:p>
    <w:p>
      <w:pPr>
        <w:ind w:left="2180"/>
        <w:rPr>
          <w:color w:val="auto"/>
          <w:u w:val="none"/>
        </w:rPr>
      </w:pPr>
      <w:hyperlink r:id="rId55" w:history="1">
        <w:r>
          <w:rPr>
            <w:color w:val="0000FF"/>
            <w:u w:val="single"/>
          </w:rPr>
          <w:t>https://bluemoon55.github.io/Sharing_Knowledge2/MindManager2/Bib06-05.html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Bib10-02経営者向けセキュリティ対策のポイント 【MindManager→html】</w:t>
      </w:r>
    </w:p>
    <w:p>
      <w:pPr>
        <w:ind w:left="2180"/>
        <w:rPr>
          <w:color w:val="auto"/>
          <w:u w:val="none"/>
        </w:rPr>
      </w:pPr>
      <w:hyperlink r:id="rId56" w:history="1">
        <w:r>
          <w:rPr>
            <w:color w:val="0000FF"/>
            <w:u w:val="single"/>
          </w:rPr>
          <w:t>https://bluemoon55.github.io/Sharing_Knowledge2/MindManager2/Bib10-02.html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図書館分野</w:t>
      </w:r>
    </w:p>
    <w:p>
      <w:pPr>
        <w:numPr>
          <w:ilvl w:val="3"/>
          <w:numId w:val="104"/>
        </w:numPr>
      </w:pPr>
      <w:r>
        <w:t>Bib03-02図書館情報システムに関連するガイドライン・タスク・必要なスキル・LOD・未来に向けて 【MindManager→html】【SK2】</w:t>
      </w:r>
    </w:p>
    <w:p>
      <w:pPr>
        <w:ind w:left="2180"/>
        <w:rPr>
          <w:color w:val="auto"/>
          <w:u w:val="none"/>
        </w:rPr>
      </w:pPr>
      <w:hyperlink r:id="rId57" w:history="1">
        <w:r>
          <w:rPr>
            <w:color w:val="0000FF"/>
            <w:u w:val="single"/>
          </w:rPr>
          <w:t>https://bluemoon55.github.io/Sharing_Knowledge2/MindManager2/Bib03-02.html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【内容校正中】Bib03-04デジタルトランスフォーメーション時代のMLA業務のタスク 【MindManager→html】【SK2】</w:t>
      </w:r>
    </w:p>
    <w:p>
      <w:pPr>
        <w:ind w:left="2180"/>
        <w:rPr>
          <w:color w:val="auto"/>
          <w:u w:val="none"/>
        </w:rPr>
      </w:pPr>
      <w:hyperlink r:id="rId58" w:history="1">
        <w:r>
          <w:rPr>
            <w:color w:val="0000FF"/>
            <w:u w:val="single"/>
          </w:rPr>
          <w:t>https://bluemoon55.github.io/Sharing_Knowledge2/MindManager2/Bib03-04.html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【？】Bib03-05図書館情報システム構築のタスクプロフィール（政府標準ガイドライン準拠） 【MindManager→html】【SK2】</w:t>
      </w:r>
    </w:p>
    <w:p>
      <w:pPr>
        <w:ind w:left="2180"/>
        <w:rPr>
          <w:color w:val="auto"/>
          <w:u w:val="none"/>
        </w:rPr>
      </w:pPr>
      <w:hyperlink r:id="rId59" w:history="1">
        <w:r>
          <w:rPr>
            <w:color w:val="0000FF"/>
            <w:u w:val="single"/>
          </w:rPr>
          <w:t>https://bluemoon55.github.io/Sharing_Knowledge2/MindManager2/Bib03-05.html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Bib03-08システム構築コンテンツ構築に必要なスキル知識要素の抜粋 【MindManager→html】【SK2】</w:t>
      </w:r>
    </w:p>
    <w:p>
      <w:pPr>
        <w:ind w:left="2180"/>
        <w:rPr>
          <w:color w:val="auto"/>
          <w:u w:val="none"/>
        </w:rPr>
      </w:pPr>
      <w:hyperlink r:id="rId60" w:history="1">
        <w:r>
          <w:rPr>
            <w:color w:val="0000FF"/>
            <w:u w:val="single"/>
          </w:rPr>
          <w:t>https://bluemoon55.github.io/Sharing_Knowledge2/MindManager2/Bib03-08.html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Bib03-0601図書館員に必要なITスキル要素 【MindManager→html】【SK2】</w:t>
      </w:r>
    </w:p>
    <w:p>
      <w:pPr>
        <w:ind w:left="2180"/>
        <w:rPr>
          <w:color w:val="auto"/>
          <w:u w:val="none"/>
        </w:rPr>
      </w:pPr>
      <w:hyperlink r:id="rId61" w:history="1">
        <w:r>
          <w:rPr>
            <w:color w:val="0000FF"/>
            <w:u w:val="single"/>
          </w:rPr>
          <w:t>https://bluemoon55.github.io/Sharing_Knowledge2/MindManager2/Bib03-0601.html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Bib03-0602図書館業務のタスクプロフィール  【MindManager→html】【SK2】</w:t>
      </w:r>
    </w:p>
    <w:p>
      <w:pPr>
        <w:ind w:left="2180"/>
        <w:rPr>
          <w:color w:val="auto"/>
          <w:u w:val="none"/>
        </w:rPr>
      </w:pPr>
      <w:hyperlink r:id="rId62" w:history="1">
        <w:r>
          <w:rPr>
            <w:color w:val="0000FF"/>
            <w:u w:val="single"/>
          </w:rPr>
          <w:t>https://bluemoon55.github.io/Sharing_Knowledge2/MindManager2/Bib03-0602.html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Bib10-09データサイエンス領域のスキル標準「ITSS+」 【MindManager→html】【SK2】</w:t>
      </w:r>
    </w:p>
    <w:p>
      <w:pPr>
        <w:ind w:left="2180"/>
        <w:rPr>
          <w:color w:val="auto"/>
          <w:u w:val="none"/>
        </w:rPr>
      </w:pPr>
      <w:hyperlink r:id="rId63" w:history="1">
        <w:r>
          <w:rPr>
            <w:color w:val="0000FF"/>
            <w:u w:val="single"/>
          </w:rPr>
          <w:t>https://bluemoon55.github.io/Sharing_Knowledge2/MindManager2/Bib10-09.html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Bib10-10セキュリティ領域のスキル標準「ITSS+」 【MindManager→html】【SK2】</w:t>
      </w:r>
    </w:p>
    <w:p>
      <w:pPr>
        <w:ind w:left="2180"/>
        <w:rPr>
          <w:color w:val="auto"/>
          <w:u w:val="none"/>
        </w:rPr>
      </w:pPr>
      <w:hyperlink r:id="rId64" w:history="1">
        <w:r>
          <w:rPr>
            <w:color w:val="0000FF"/>
            <w:u w:val="single"/>
          </w:rPr>
          <w:t>https://bluemoon55.github.io/Sharing_Knowledge2/MindManager2/Bib10-10.html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iCD解説</w:t>
      </w:r>
    </w:p>
    <w:p>
      <w:pPr>
        <w:numPr>
          <w:ilvl w:val="3"/>
          <w:numId w:val="104"/>
        </w:numPr>
      </w:pPr>
      <w:r>
        <w:t>Bib06-07iコンピテンシ・ディクショナリ（IPA） 【MindManager→html】【SK2】</w:t>
      </w:r>
    </w:p>
    <w:p>
      <w:pPr>
        <w:ind w:left="2180"/>
        <w:rPr>
          <w:color w:val="auto"/>
          <w:u w:val="none"/>
        </w:rPr>
      </w:pPr>
      <w:hyperlink r:id="rId65" w:history="1">
        <w:r>
          <w:rPr>
            <w:color w:val="0000FF"/>
            <w:u w:val="single"/>
          </w:rPr>
          <w:t>iコンピテンシ・ディクショナリ （2015年正式公開（IPA））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Bib04-02タスクディクショナリ （タスク小分類415項目） 【MindManager→html】【SK2】</w:t>
      </w:r>
    </w:p>
    <w:p>
      <w:pPr>
        <w:ind w:left="2180"/>
        <w:rPr>
          <w:color w:val="auto"/>
          <w:u w:val="none"/>
        </w:rPr>
      </w:pPr>
      <w:hyperlink r:id="rId66" w:history="1">
        <w:r>
          <w:rPr>
            <w:color w:val="0000FF"/>
            <w:u w:val="single"/>
          </w:rPr>
          <w:t>https://bluemoon55.github.io/Sharing_Knowledge2/MindManager2/Bib04-02.html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Bib04-03スキルディクショナリ (スキル424項目・知識8256項目) 【MindManager→html】【SK2】</w:t>
      </w:r>
    </w:p>
    <w:p>
      <w:pPr>
        <w:ind w:left="2180"/>
        <w:rPr>
          <w:color w:val="auto"/>
          <w:u w:val="none"/>
        </w:rPr>
      </w:pPr>
      <w:hyperlink r:id="rId67" w:history="1">
        <w:r>
          <w:rPr>
            <w:color w:val="0000FF"/>
            <w:u w:val="single"/>
          </w:rPr>
          <w:t>https://bluemoon55.github.io/Sharing_Knowledge2/MindManager2/Bib04-03.html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Bib04-04タスク毎に必要なスキル詳細 （タスク小分類415項目） 【MindManager→html】【SK2】</w:t>
      </w:r>
    </w:p>
    <w:p>
      <w:pPr>
        <w:ind w:left="2180"/>
        <w:rPr>
          <w:color w:val="auto"/>
          <w:u w:val="none"/>
        </w:rPr>
      </w:pPr>
      <w:hyperlink r:id="rId68" w:history="1">
        <w:r>
          <w:rPr>
            <w:color w:val="0000FF"/>
            <w:u w:val="single"/>
          </w:rPr>
          <w:t>https://bluemoon55.github.io/Sharing_Knowledge2/MindManager2/Bib04-04.html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【XMIND】Bib04-06iコンピテンシディクショナリ_04スキルディクショナリ (スキル424項目・知識8256項目から抜粋) （別ファイルで更新中）【SK2】</w:t>
      </w:r>
    </w:p>
    <w:p>
      <w:pPr>
        <w:ind w:left="2180"/>
        <w:rPr>
          <w:color w:val="auto"/>
          <w:u w:val="none"/>
        </w:rPr>
      </w:pPr>
      <w:hyperlink r:id="rId69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【XMIND】Bib05-01iCDスキルディクショナリ (スキル424項目・知識8256項目から抜粋) 【MindManager→html】【SK2】</w:t>
      </w:r>
    </w:p>
    <w:p>
      <w:pPr>
        <w:ind w:left="2180"/>
        <w:rPr>
          <w:color w:val="auto"/>
          <w:u w:val="none"/>
        </w:rPr>
      </w:pPr>
      <w:hyperlink r:id="rId70" w:history="1">
        <w:r>
          <w:rPr>
            <w:color w:val="0000FF"/>
            <w:u w:val="single"/>
          </w:rPr>
          <w:t>https://bluemoon55.github.io/Sharing_Knowledge2/MindManager2/Bib05-01.html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Bib10-11 アジャイル開発「ITSS+」 【MindManager→html】【SK2】</w:t>
      </w:r>
    </w:p>
    <w:p>
      <w:pPr>
        <w:ind w:left="2180"/>
        <w:rPr>
          <w:color w:val="auto"/>
          <w:u w:val="none"/>
        </w:rPr>
      </w:pPr>
      <w:hyperlink r:id="rId71" w:history="1">
        <w:r>
          <w:rPr>
            <w:color w:val="0000FF"/>
            <w:u w:val="single"/>
          </w:rPr>
          <w:t>https://bluemoon55.github.io/Sharing_Knowledge2/MindManager2/Bib10-11.html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ITスキルレベル評価制度</w:t>
      </w:r>
    </w:p>
    <w:p>
      <w:pPr>
        <w:pStyle w:val="Heading3"/>
        <w:numPr>
          <w:ilvl w:val="2"/>
          <w:numId w:val="104"/>
        </w:numPr>
      </w:pPr>
      <w:r>
        <w:t>Bib04-05スキル概要と情報処理試験（熟達度レベル評価判定） 【MindManager→html】【SK2】</w:t>
      </w:r>
    </w:p>
    <w:p>
      <w:pPr>
        <w:ind w:left="2220"/>
        <w:rPr>
          <w:color w:val="auto"/>
          <w:u w:val="none"/>
        </w:rPr>
      </w:pPr>
      <w:hyperlink r:id="rId72" w:history="1">
        <w:r>
          <w:rPr>
            <w:color w:val="0000FF"/>
            <w:u w:val="single"/>
          </w:rPr>
          <w:t>https://bluemoon55.github.io/Sharing_Knowledge2/MindManager2/Bib04-05.html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Bib06-04ITパスポート 試験シラバス 【MindManager→html】【SK2】</w:t>
      </w:r>
    </w:p>
    <w:p>
      <w:pPr>
        <w:ind w:left="2220"/>
        <w:rPr>
          <w:color w:val="auto"/>
          <w:u w:val="none"/>
        </w:rPr>
      </w:pPr>
      <w:hyperlink r:id="rId73" w:history="1">
        <w:r>
          <w:rPr>
            <w:color w:val="0000FF"/>
            <w:u w:val="single"/>
          </w:rPr>
          <w:t>https://bluemoon55.github.io/Sharing_Knowledge2/MindManager2/Bib06-04.html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Bib05-02IT基礎 【MindManager→html】【SK2】</w:t>
      </w:r>
    </w:p>
    <w:p>
      <w:pPr>
        <w:ind w:left="2220"/>
        <w:rPr>
          <w:color w:val="auto"/>
          <w:u w:val="none"/>
        </w:rPr>
      </w:pPr>
      <w:hyperlink r:id="rId74" w:history="1">
        <w:r>
          <w:rPr>
            <w:color w:val="0000FF"/>
            <w:u w:val="single"/>
          </w:rPr>
          <w:t>https://bluemoon55.github.io/Sharing_Knowledge2/MindManager2/Bib05-02.html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Bib05-03離散数学 【MindManager→html】【SK2】</w:t>
      </w:r>
    </w:p>
    <w:p>
      <w:pPr>
        <w:ind w:left="2220"/>
        <w:rPr>
          <w:color w:val="auto"/>
          <w:u w:val="none"/>
        </w:rPr>
      </w:pPr>
      <w:hyperlink r:id="rId75" w:history="1">
        <w:r>
          <w:rPr>
            <w:color w:val="0000FF"/>
            <w:u w:val="single"/>
          </w:rPr>
          <w:t>https://bluemoon55.github.io/Sharing_Knowledge2/MindManager2/Bib05-03.html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Bib05-04応用数学 【MindManager→html】【SK2】</w:t>
      </w:r>
    </w:p>
    <w:p>
      <w:pPr>
        <w:ind w:left="2220"/>
        <w:rPr>
          <w:color w:val="auto"/>
          <w:u w:val="none"/>
        </w:rPr>
      </w:pPr>
      <w:hyperlink r:id="rId76" w:history="1">
        <w:r>
          <w:rPr>
            <w:color w:val="0000FF"/>
            <w:u w:val="single"/>
          </w:rPr>
          <w:t>https://bluemoon55.github.io/Sharing_Knowledge2/MindManager2/Bib05-04.html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Bib05-05情報に関する理論 【MindManager→html】【SK2】</w:t>
      </w:r>
    </w:p>
    <w:p>
      <w:pPr>
        <w:ind w:left="2220"/>
        <w:rPr>
          <w:color w:val="auto"/>
          <w:u w:val="none"/>
        </w:rPr>
      </w:pPr>
      <w:hyperlink r:id="rId77" w:history="1">
        <w:r>
          <w:rPr>
            <w:color w:val="0000FF"/>
            <w:u w:val="single"/>
          </w:rPr>
          <w:t>https://bluemoon55.github.io/Sharing_Knowledge2/MindManager2/Bib05-05.html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Bib05-06通信に関する理論 【MindManager→html】【SK2】</w:t>
      </w:r>
    </w:p>
    <w:p>
      <w:pPr>
        <w:ind w:left="2220"/>
        <w:rPr>
          <w:color w:val="auto"/>
          <w:u w:val="none"/>
        </w:rPr>
      </w:pPr>
      <w:hyperlink r:id="rId78" w:history="1">
        <w:r>
          <w:rPr>
            <w:color w:val="0000FF"/>
            <w:u w:val="single"/>
          </w:rPr>
          <w:t>https://bluemoon55.github.io/Sharing_Knowledge2/MindManager2/Bib05-06.html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Bib05-07コンピュータ基礎 【MindManager→html】【SK2】</w:t>
      </w:r>
    </w:p>
    <w:p>
      <w:pPr>
        <w:ind w:left="2220"/>
        <w:rPr>
          <w:color w:val="auto"/>
          <w:u w:val="none"/>
        </w:rPr>
      </w:pPr>
      <w:hyperlink r:id="rId79" w:history="1">
        <w:r>
          <w:rPr>
            <w:color w:val="0000FF"/>
            <w:u w:val="single"/>
          </w:rPr>
          <w:t>https://bluemoon55.github.io/Sharing_Knowledge2/MindManager2/Bib05-07.html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Bib05-13情報セキュリティマネジメントシラバス 【MindManager→html】【SK2】</w:t>
      </w:r>
    </w:p>
    <w:p>
      <w:pPr>
        <w:ind w:left="2220"/>
        <w:rPr>
          <w:color w:val="auto"/>
          <w:u w:val="none"/>
        </w:rPr>
      </w:pPr>
      <w:hyperlink r:id="rId80" w:history="1">
        <w:r>
          <w:rPr>
            <w:color w:val="0000FF"/>
            <w:u w:val="single"/>
          </w:rPr>
          <w:t>https://bluemoon55.github.io/Sharing_Knowledge2/MindManager2/Bib05-13.html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Bib06-09応用情報技術者試験シラバス 【MindManager→html】【SK2】</w:t>
      </w:r>
    </w:p>
    <w:p>
      <w:pPr>
        <w:ind w:left="2220"/>
        <w:rPr>
          <w:color w:val="auto"/>
          <w:u w:val="none"/>
        </w:rPr>
      </w:pPr>
      <w:hyperlink r:id="rId81" w:history="1">
        <w:r>
          <w:rPr>
            <w:color w:val="0000FF"/>
            <w:u w:val="single"/>
          </w:rPr>
          <w:t>https://bluemoon55.github.io/Sharing_Knowledge2/MindManager2/Bib06-09.html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Bib06-10IT ストラテジスト試験（レベル４）シラバス 【MindManager→html】【SK2】</w:t>
      </w:r>
    </w:p>
    <w:p>
      <w:pPr>
        <w:ind w:left="2220"/>
        <w:rPr>
          <w:color w:val="auto"/>
          <w:u w:val="none"/>
        </w:rPr>
      </w:pPr>
      <w:hyperlink r:id="rId82" w:history="1">
        <w:r>
          <w:rPr>
            <w:color w:val="0000FF"/>
            <w:u w:val="single"/>
          </w:rPr>
          <w:t>https://bluemoon55.github.io/Sharing_Knowledge2/MindManager2/Bib06-10.html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次世代社会（デジタル変革）</w:t>
      </w:r>
    </w:p>
    <w:p>
      <w:pPr>
        <w:pStyle w:val="Heading3"/>
        <w:numPr>
          <w:ilvl w:val="2"/>
          <w:numId w:val="104"/>
        </w:numPr>
      </w:pPr>
      <w:r>
        <w:t>AI白書2019</w:t>
      </w:r>
    </w:p>
    <w:p>
      <w:pPr>
        <w:numPr>
          <w:ilvl w:val="3"/>
          <w:numId w:val="104"/>
        </w:numPr>
      </w:pPr>
      <w:r>
        <w:t>DAX25-20-00【書籍】 AI白書2019_目次 【MindManager→html】【SK2】</w:t>
      </w:r>
    </w:p>
    <w:p>
      <w:pPr>
        <w:ind w:left="2180"/>
        <w:rPr>
          <w:color w:val="auto"/>
          <w:u w:val="none"/>
        </w:rPr>
      </w:pPr>
      <w:hyperlink r:id="rId83" w:history="1">
        <w:r>
          <w:rPr>
            <w:color w:val="0000FF"/>
            <w:u w:val="single"/>
          </w:rPr>
          <w:t>https://bluemoon55.github.io/Sharing_Knowledge2/MindManager2/DAX25-20-00.html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DAX25-20-01【書籍】 AI白書2019_第１章AIが壊すもの、創るもの 【MindManager→html】【SK2】</w:t>
      </w:r>
    </w:p>
    <w:p>
      <w:pPr>
        <w:ind w:left="2180"/>
        <w:rPr>
          <w:color w:val="auto"/>
          <w:u w:val="none"/>
        </w:rPr>
      </w:pPr>
      <w:hyperlink r:id="rId84" w:history="1">
        <w:r>
          <w:rPr>
            <w:color w:val="0000FF"/>
            <w:u w:val="single"/>
          </w:rPr>
          <w:t>https://bluemoon55.github.io/Sharing_Knowledge2/MindManager2/DAX25-20-01.html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DAX25-20-02【書籍】 AI白書2019_第2章技術動向 【MindManager→html】【SK2】</w:t>
      </w:r>
    </w:p>
    <w:p>
      <w:pPr>
        <w:ind w:left="2180"/>
        <w:rPr>
          <w:color w:val="auto"/>
          <w:u w:val="none"/>
        </w:rPr>
      </w:pPr>
      <w:hyperlink r:id="rId85" w:history="1">
        <w:r>
          <w:rPr>
            <w:color w:val="0000FF"/>
            <w:u w:val="single"/>
          </w:rPr>
          <w:t>https://bluemoon55.github.io/Sharing_Knowledge2/MindManager2/DAX25-20-02.html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DAX25-20-03【書籍】 AI白書2019_第3章利用動向 【MindManager→html】【SK2】</w:t>
      </w:r>
    </w:p>
    <w:p>
      <w:pPr>
        <w:ind w:left="2180"/>
        <w:rPr>
          <w:color w:val="auto"/>
          <w:u w:val="none"/>
        </w:rPr>
      </w:pPr>
      <w:hyperlink r:id="rId86" w:history="1">
        <w:r>
          <w:rPr>
            <w:color w:val="0000FF"/>
            <w:u w:val="single"/>
          </w:rPr>
          <w:t>https://bluemoon55.github.io/Sharing_Knowledge2/MindManager2/DAX25-20-03.html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DAX25-20-04【書籍】 AI白書2019_第4章制度政策動向 【MindManager→html】【SK2】</w:t>
      </w:r>
    </w:p>
    <w:p>
      <w:pPr>
        <w:ind w:left="2180"/>
        <w:rPr>
          <w:color w:val="auto"/>
          <w:u w:val="none"/>
        </w:rPr>
      </w:pPr>
      <w:hyperlink r:id="rId33" w:history="1">
        <w:r>
          <w:rPr>
            <w:color w:val="0000FF"/>
            <w:u w:val="single"/>
          </w:rPr>
          <w:t>https://bluemoon55.github.io/Sharing_Knowledge2/MindManager2/DAX25-20-04.html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DAX25-20-04-01国の施策要約【AI白書2019_第4章制度政策動向より】 【MindManager→html】【SK2】</w:t>
      </w:r>
    </w:p>
    <w:p>
      <w:pPr>
        <w:ind w:left="2180"/>
        <w:rPr>
          <w:color w:val="auto"/>
          <w:u w:val="none"/>
        </w:rPr>
      </w:pPr>
      <w:hyperlink r:id="rId87" w:history="1">
        <w:r>
          <w:rPr>
            <w:color w:val="0000FF"/>
            <w:u w:val="single"/>
          </w:rPr>
          <w:t>https://bluemoon55.github.io/Sharing_Knowledge2/MindManager2/DAX25-20-04-01.html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DAX25-20-05【書籍】 AI白書2019_第5章AIの社会実装課題と対策 【MindManager→html】【SK2】</w:t>
      </w:r>
    </w:p>
    <w:p>
      <w:pPr>
        <w:ind w:left="2180"/>
        <w:rPr>
          <w:color w:val="auto"/>
          <w:u w:val="none"/>
        </w:rPr>
      </w:pPr>
      <w:hyperlink r:id="rId88" w:history="1">
        <w:r>
          <w:rPr>
            <w:color w:val="0000FF"/>
            <w:u w:val="single"/>
          </w:rPr>
          <w:t>https://bluemoon55.github.io/Sharing_Knowledge2/MindManager2/DAX25-20-05.html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DAX25-20-05-5-6-3社会実装推進の方向性（テンプレート例） 【MindManager→html】【SK2】</w:t>
      </w:r>
    </w:p>
    <w:p>
      <w:pPr>
        <w:ind w:left="2180"/>
        <w:rPr>
          <w:color w:val="auto"/>
          <w:u w:val="none"/>
        </w:rPr>
      </w:pPr>
      <w:hyperlink r:id="rId89" w:history="1">
        <w:r>
          <w:rPr>
            <w:color w:val="0000FF"/>
            <w:u w:val="single"/>
          </w:rPr>
          <w:t>https://bluemoon55.github.io/Sharing_Knowledge2/MindManager2/DAX25-20-05-5-6-3.html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DAX20-04人工知能に関する基礎知識（まとめ）  【MindManager→html】【SK2】</w:t>
      </w:r>
    </w:p>
    <w:p>
      <w:pPr>
        <w:ind w:left="2220"/>
        <w:rPr>
          <w:color w:val="auto"/>
          <w:u w:val="none"/>
        </w:rPr>
      </w:pPr>
      <w:hyperlink r:id="rId90" w:history="1">
        <w:r>
          <w:rPr>
            <w:color w:val="0000FF"/>
            <w:u w:val="single"/>
          </w:rPr>
          <w:t>https://bluemoon55.github.io/Sharing_Knowledge2/MindManager2/DAX20-04.html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人工知能に関する文献のポイント</w:t>
      </w:r>
    </w:p>
    <w:p>
      <w:pPr>
        <w:numPr>
          <w:ilvl w:val="3"/>
          <w:numId w:val="104"/>
        </w:numPr>
      </w:pPr>
      <w:r>
        <w:t>DAX20-0401-1人工知能に関する文献のポイント（引用1） 【MindManager→html】【SK2】</w:t>
      </w:r>
    </w:p>
    <w:p>
      <w:pPr>
        <w:ind w:left="2180"/>
        <w:rPr>
          <w:color w:val="auto"/>
          <w:u w:val="none"/>
        </w:rPr>
      </w:pPr>
      <w:hyperlink r:id="rId91" w:history="1">
        <w:r>
          <w:rPr>
            <w:color w:val="0000FF"/>
            <w:u w:val="single"/>
          </w:rPr>
          <w:t>https://bluemoon55.github.io/Sharing_Knowledge2/MindManager2/DAX20-0401-1.html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DAX25-01【書籍】絵でわかる人工知能【2017年三宅陽一郎】 【MindManager→html】【SK2】</w:t>
      </w:r>
    </w:p>
    <w:p>
      <w:pPr>
        <w:ind w:left="2180"/>
        <w:rPr>
          <w:color w:val="auto"/>
          <w:u w:val="none"/>
        </w:rPr>
      </w:pPr>
      <w:hyperlink r:id="rId92" w:history="1">
        <w:r>
          <w:rPr>
            <w:color w:val="0000FF"/>
            <w:u w:val="single"/>
          </w:rPr>
          <w:t>https://bluemoon55.github.io/Sharing_Knowledge2/MindManager2/DAX25-01.html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DAX25-02【書籍】人工知能「超入門」ディープラーニングの可能性と脅威（Impress QuickBooks) 【MindManager→html】【SK2】</w:t>
      </w:r>
    </w:p>
    <w:p>
      <w:pPr>
        <w:ind w:left="2180"/>
        <w:rPr>
          <w:color w:val="auto"/>
          <w:u w:val="none"/>
        </w:rPr>
      </w:pPr>
      <w:hyperlink r:id="rId93" w:history="1">
        <w:r>
          <w:rPr>
            <w:color w:val="0000FF"/>
            <w:u w:val="single"/>
          </w:rPr>
          <w:t>https://bluemoon55.github.io/Sharing_Knowledge2/MindManager2/DAX25-02.html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DAX25-03【書籍】よくわかるディープラーニングの仕組み【谷田部卓】 【MindManager→html】【SK2】</w:t>
      </w:r>
    </w:p>
    <w:p>
      <w:pPr>
        <w:ind w:left="2180"/>
        <w:rPr>
          <w:color w:val="auto"/>
          <w:u w:val="none"/>
        </w:rPr>
      </w:pPr>
      <w:hyperlink r:id="rId94" w:history="1">
        <w:r>
          <w:rPr>
            <w:color w:val="0000FF"/>
            <w:u w:val="single"/>
          </w:rPr>
          <w:t>https://bluemoon55.github.io/Sharing_Knowledge2/MindManager2/DAX25-03.html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DAX25-04【書籍】ビジネスで使う機械学習【谷田部卓】 【MindManager→html】【SK2】</w:t>
      </w:r>
    </w:p>
    <w:p>
      <w:pPr>
        <w:ind w:left="2180"/>
        <w:rPr>
          <w:color w:val="auto"/>
          <w:u w:val="none"/>
        </w:rPr>
      </w:pPr>
      <w:hyperlink r:id="rId95" w:history="1">
        <w:r>
          <w:rPr>
            <w:color w:val="0000FF"/>
            <w:u w:val="single"/>
          </w:rPr>
          <w:t>https://bluemoon55.github.io/Sharing_Knowledge2/MindManager2/DAX25-04.html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DAX25-05【書籍】非エンジニア、文系、ビジネスマンのための人工知能入門：数式が苦手なあなたにおすすめ 【MindManager→html】【SK2】</w:t>
      </w:r>
    </w:p>
    <w:p>
      <w:pPr>
        <w:ind w:left="2180"/>
        <w:rPr>
          <w:color w:val="auto"/>
          <w:u w:val="none"/>
        </w:rPr>
      </w:pPr>
      <w:hyperlink r:id="rId96" w:history="1">
        <w:r>
          <w:rPr>
            <w:color w:val="0000FF"/>
            <w:u w:val="single"/>
          </w:rPr>
          <w:t>https://bluemoon55.github.io/Sharing_Knowledge2/MindManager2/DAX25-05.html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DAX25-06【書籍】人工知能（AI）活用時代に必要とされる能力とは？ビジネスで差がつく「データサイエンス力」  【MindManager→html】【SK2】</w:t>
      </w:r>
    </w:p>
    <w:p>
      <w:pPr>
        <w:ind w:left="2180"/>
        <w:rPr>
          <w:color w:val="auto"/>
          <w:u w:val="none"/>
        </w:rPr>
      </w:pPr>
      <w:hyperlink r:id="rId97" w:history="1">
        <w:r>
          <w:rPr>
            <w:color w:val="0000FF"/>
            <w:u w:val="single"/>
          </w:rPr>
          <w:t>https://bluemoon55.github.io/Sharing_Knowledge2/MindManager2/DAX25-06.html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DAX25-08【書籍】2020年を見据えたグローバル企業のIT戦略 IoT編【2015年11月27日入江宏志】 【MindManager→html】【SK2】</w:t>
      </w:r>
    </w:p>
    <w:p>
      <w:pPr>
        <w:ind w:left="2180"/>
        <w:rPr>
          <w:color w:val="auto"/>
          <w:u w:val="none"/>
        </w:rPr>
      </w:pPr>
      <w:hyperlink r:id="rId98" w:history="1">
        <w:r>
          <w:rPr>
            <w:color w:val="0000FF"/>
            <w:u w:val="single"/>
          </w:rPr>
          <w:t>https://bluemoon55.github.io/Sharing_Knowledge2/MindManager2/DAX25-08.html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DAX25-09【文献】平成28年度情報通信白書【総務省】  【MindManager→html】【SK2】</w:t>
      </w:r>
    </w:p>
    <w:p>
      <w:pPr>
        <w:ind w:left="2180"/>
        <w:rPr>
          <w:color w:val="auto"/>
          <w:u w:val="none"/>
        </w:rPr>
      </w:pPr>
      <w:hyperlink r:id="rId99" w:history="1">
        <w:r>
          <w:rPr>
            <w:color w:val="0000FF"/>
            <w:u w:val="single"/>
          </w:rPr>
          <w:t>https://bluemoon55.github.io/Sharing_Knowledge2/MindManager2/DAX25-09.html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DAX25-10【記事】人間の仕事を奪う｢AI｣の過去･現在･未来【2017年04月15日東洋経済】 【MindManager→html】【SK2】</w:t>
      </w:r>
    </w:p>
    <w:p>
      <w:pPr>
        <w:ind w:left="2180"/>
        <w:rPr>
          <w:color w:val="auto"/>
          <w:u w:val="none"/>
        </w:rPr>
      </w:pPr>
      <w:hyperlink r:id="rId100" w:history="1">
        <w:r>
          <w:rPr>
            <w:color w:val="0000FF"/>
            <w:u w:val="single"/>
          </w:rPr>
          <w:t>https://bluemoon55.github.io/Sharing_Knowledge2/MindManager2/DAX25-10.html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DAX25-11【文献】IT人材白書2017【2017年4月25日IPA】 【MindManager→html】【SK2】</w:t>
      </w:r>
    </w:p>
    <w:p>
      <w:pPr>
        <w:ind w:left="2180"/>
        <w:rPr>
          <w:color w:val="auto"/>
          <w:u w:val="none"/>
        </w:rPr>
      </w:pPr>
      <w:hyperlink r:id="rId101" w:history="1">
        <w:r>
          <w:rPr>
            <w:color w:val="0000FF"/>
            <w:u w:val="single"/>
          </w:rPr>
          <w:t>https://bluemoon55.github.io/Sharing_Knowledge2/MindManager2/DAX25-11.html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DAX25-12【文献】第四次産業革命を視野に入れた知財システムの在り方について【2017年4月19日METI】  【MindManager→html】【SK2】</w:t>
      </w:r>
    </w:p>
    <w:p>
      <w:pPr>
        <w:ind w:left="2180"/>
        <w:rPr>
          <w:color w:val="auto"/>
          <w:u w:val="none"/>
        </w:rPr>
      </w:pPr>
      <w:hyperlink r:id="rId102" w:history="1">
        <w:r>
          <w:rPr>
            <w:color w:val="0000FF"/>
            <w:u w:val="single"/>
          </w:rPr>
          <w:t>https://bluemoon55.github.io/Sharing_Knowledge2/MindManager2/DAX25-12.html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DAX25-13【文献】科学技術イノベーション総合戦略2017（案）【2017年4月21日】  【MindManager→html】【SK2】</w:t>
      </w:r>
    </w:p>
    <w:p>
      <w:pPr>
        <w:ind w:left="2180"/>
        <w:rPr>
          <w:color w:val="auto"/>
          <w:u w:val="none"/>
        </w:rPr>
      </w:pPr>
      <w:hyperlink r:id="rId103" w:history="1">
        <w:r>
          <w:rPr>
            <w:color w:val="0000FF"/>
            <w:u w:val="single"/>
          </w:rPr>
          <w:t>https://bluemoon55.github.io/Sharing_Knowledge2/MindManager2/DAX25-13.html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DAX25-14【文献】新産業ビジョン【2017年5月METI】  【MindManager→html】【SK2】</w:t>
      </w:r>
    </w:p>
    <w:p>
      <w:pPr>
        <w:ind w:left="2180"/>
        <w:rPr>
          <w:color w:val="auto"/>
          <w:u w:val="none"/>
        </w:rPr>
      </w:pPr>
      <w:hyperlink r:id="rId104" w:history="1">
        <w:r>
          <w:rPr>
            <w:color w:val="0000FF"/>
            <w:u w:val="single"/>
          </w:rPr>
          <w:t>https://bluemoon55.github.io/Sharing_Knowledge2/MindManager2/DAX25-14.html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【資料名のみ】DAX25-15【文献】人工知能技術戦略（案）  【MindManager→html】【SK2】</w:t>
      </w:r>
    </w:p>
    <w:p>
      <w:pPr>
        <w:ind w:left="2180"/>
        <w:rPr>
          <w:color w:val="auto"/>
          <w:u w:val="none"/>
        </w:rPr>
      </w:pPr>
      <w:hyperlink r:id="rId105" w:history="1">
        <w:r>
          <w:rPr>
            <w:color w:val="0000FF"/>
            <w:u w:val="single"/>
          </w:rPr>
          <w:t>https://bluemoon55.github.io/Sharing_Knowledge2/MindManager2/DAX25-15.html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DAX25-16【文献】知的財産推進計画2017（2017年5月16日内閣官房知的財産戦略本部）  【MindManager→html】【SK2】</w:t>
      </w:r>
    </w:p>
    <w:p>
      <w:pPr>
        <w:ind w:left="2180"/>
        <w:rPr>
          <w:color w:val="auto"/>
          <w:u w:val="none"/>
        </w:rPr>
      </w:pPr>
      <w:hyperlink r:id="rId106" w:history="1">
        <w:r>
          <w:rPr>
            <w:color w:val="0000FF"/>
            <w:u w:val="single"/>
          </w:rPr>
          <w:t>https://bluemoon55.github.io/Sharing_Knowledge2/MindManager2/DAX25-16.html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DAX25-17【文献】「デジタルトランスフォーメーション」【2016年9月ベイカレント・コンサエルティング】 【MindManager→html】【SK2】</w:t>
      </w:r>
    </w:p>
    <w:p>
      <w:pPr>
        <w:ind w:left="2180"/>
        <w:rPr>
          <w:color w:val="auto"/>
          <w:u w:val="none"/>
        </w:rPr>
      </w:pPr>
      <w:hyperlink r:id="rId107" w:history="1">
        <w:r>
          <w:rPr>
            <w:color w:val="0000FF"/>
            <w:u w:val="single"/>
          </w:rPr>
          <w:t>https://bluemoon55.github.io/Sharing_Knowledge2/MindManager2/DAX25-17.html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DAX25-18【書籍】60分でわかる！ディープラーニング最前線  【MindManager→html】【SK2】</w:t>
      </w:r>
    </w:p>
    <w:p>
      <w:pPr>
        <w:ind w:left="2180"/>
        <w:rPr>
          <w:color w:val="auto"/>
          <w:u w:val="none"/>
        </w:rPr>
      </w:pPr>
      <w:hyperlink r:id="rId108" w:history="1">
        <w:r>
          <w:rPr>
            <w:color w:val="0000FF"/>
            <w:u w:val="single"/>
          </w:rPr>
          <w:t>https://bluemoon55.github.io/Sharing_Knowledge2/MindManager2/DAX25-18.html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DAX25-30【書籍】いまこそ知りたいAIビジネス  【MindManager→html】【SK2】</w:t>
      </w:r>
    </w:p>
    <w:p>
      <w:pPr>
        <w:ind w:left="2180"/>
        <w:rPr>
          <w:color w:val="auto"/>
          <w:u w:val="none"/>
        </w:rPr>
      </w:pPr>
      <w:hyperlink r:id="rId6" w:history="1">
        <w:r>
          <w:rPr>
            <w:color w:val="0000FF"/>
            <w:u w:val="single"/>
          </w:rPr>
          <w:t>https://bluemoon55.github.io/Sharing_Knowledge2/MindManager2/DAX25-30.html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DAX20-0402-1 ITロードマップ2018年版【2018年3月NRI】 【MindManager→html】【SK2】</w:t>
      </w:r>
    </w:p>
    <w:p>
      <w:pPr>
        <w:ind w:left="2220"/>
        <w:rPr>
          <w:color w:val="auto"/>
          <w:u w:val="none"/>
        </w:rPr>
      </w:pPr>
      <w:hyperlink r:id="rId109" w:history="1">
        <w:r>
          <w:rPr>
            <w:color w:val="0000FF"/>
            <w:u w:val="single"/>
          </w:rPr>
          <w:t>https://bluemoon55.github.io/Sharing_Knowledge2/MindManager2/DAX20-0402-1.html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DAX20-0402-2 【図解】コレ１枚でわかる最新ITトレンド【SK2】</w:t>
      </w:r>
    </w:p>
    <w:p>
      <w:pPr>
        <w:ind w:left="2220"/>
        <w:rPr>
          <w:color w:val="auto"/>
          <w:u w:val="none"/>
        </w:rPr>
      </w:pPr>
      <w:hyperlink r:id="rId110" w:history="1">
        <w:r>
          <w:rPr>
            <w:color w:val="0000FF"/>
            <w:u w:val="single"/>
          </w:rPr>
          <w:t>https://bluemoon55.github.io/Sharing_Knowledge2/MindManager2/DAX20-0402-2.html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DAX20-0402-2-0 ITの最新トレンド 【MindManager→html】【SK2】</w:t>
      </w:r>
    </w:p>
    <w:p>
      <w:pPr>
        <w:ind w:left="2180"/>
        <w:rPr>
          <w:color w:val="auto"/>
          <w:u w:val="none"/>
        </w:rPr>
      </w:pPr>
      <w:hyperlink r:id="rId111" w:history="1">
        <w:r>
          <w:rPr>
            <w:color w:val="0000FF"/>
            <w:u w:val="single"/>
          </w:rPr>
          <w:t>https://bluemoon55.github.io/Sharing_Knowledge2/MindManager2/DAX20-0402-2-0.html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DAX20-0402-2-1 IoT  【MindManager→html】【SK2】</w:t>
      </w:r>
    </w:p>
    <w:p>
      <w:pPr>
        <w:ind w:left="2180"/>
        <w:rPr>
          <w:color w:val="auto"/>
          <w:u w:val="none"/>
        </w:rPr>
      </w:pPr>
      <w:hyperlink r:id="rId112" w:history="1">
        <w:r>
          <w:rPr>
            <w:color w:val="0000FF"/>
            <w:u w:val="single"/>
          </w:rPr>
          <w:t>https://bluemoon55.github.io/Sharing_Knowledge2/MindManager2/DAX20-0402-2-1.html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DAX20-0402-2-2 人工知能とロボット  【MindManager→html】【SK2】</w:t>
      </w:r>
    </w:p>
    <w:p>
      <w:pPr>
        <w:ind w:left="2180"/>
        <w:rPr>
          <w:color w:val="auto"/>
          <w:u w:val="none"/>
        </w:rPr>
      </w:pPr>
      <w:hyperlink r:id="rId113" w:history="1">
        <w:r>
          <w:rPr>
            <w:color w:val="0000FF"/>
            <w:u w:val="single"/>
          </w:rPr>
          <w:t>https://bluemoon55.github.io/Sharing_Knowledge2/MindManager2/DAX20-0402-2-2.html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DAX20-0402-2-3 クラウドコンピューティング  【MindManager→html】【SK2】</w:t>
      </w:r>
    </w:p>
    <w:p>
      <w:pPr>
        <w:ind w:left="2180"/>
        <w:rPr>
          <w:color w:val="auto"/>
          <w:u w:val="none"/>
        </w:rPr>
      </w:pPr>
      <w:hyperlink r:id="rId114" w:history="1">
        <w:r>
          <w:rPr>
            <w:color w:val="0000FF"/>
            <w:u w:val="single"/>
          </w:rPr>
          <w:t>https://bluemoon55.github.io/Sharing_Knowledge2/MindManager2/DAX20-0402-2-3.html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DAX20-0402-2-4 モバイルとウェアラブル 【MindManager→html】【SK2】</w:t>
      </w:r>
    </w:p>
    <w:p>
      <w:pPr>
        <w:ind w:left="2180"/>
        <w:rPr>
          <w:color w:val="auto"/>
          <w:u w:val="none"/>
        </w:rPr>
      </w:pPr>
      <w:hyperlink r:id="rId115" w:history="1">
        <w:r>
          <w:rPr>
            <w:color w:val="0000FF"/>
            <w:u w:val="single"/>
          </w:rPr>
          <w:t>https://bluemoon55.github.io/Sharing_Knowledge2/MindManager2/DAX20-0402-2-4.html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DAX20-0402-2-5 ITインフラストラクチャと仮想化 【MindManager→html】【SK2】</w:t>
      </w:r>
    </w:p>
    <w:p>
      <w:pPr>
        <w:ind w:left="2180"/>
        <w:rPr>
          <w:color w:val="auto"/>
          <w:u w:val="none"/>
        </w:rPr>
      </w:pPr>
      <w:hyperlink r:id="rId116" w:history="1">
        <w:r>
          <w:rPr>
            <w:color w:val="0000FF"/>
            <w:u w:val="single"/>
          </w:rPr>
          <w:t>https://bluemoon55.github.io/Sharing_Knowledge2/MindManager2/DAX20-0402-2-5.html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DAX20-0402-2-6 開発と運用 【MindManager→html】【SK2】</w:t>
      </w:r>
    </w:p>
    <w:p>
      <w:pPr>
        <w:ind w:left="2180"/>
        <w:rPr>
          <w:color w:val="auto"/>
          <w:u w:val="none"/>
        </w:rPr>
      </w:pPr>
      <w:hyperlink r:id="rId117" w:history="1">
        <w:r>
          <w:rPr>
            <w:color w:val="0000FF"/>
            <w:u w:val="single"/>
          </w:rPr>
          <w:t>https://bluemoon55.github.io/Sharing_Knowledge2/MindManager2/DAX20-0402-2-6.html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DAX20-0402-2-9 巻末　最新トレンドを理解するためのITの基礎知識 【MindManager→html】【SK2】</w:t>
      </w:r>
    </w:p>
    <w:p>
      <w:pPr>
        <w:ind w:left="2180"/>
        <w:rPr>
          <w:color w:val="auto"/>
          <w:u w:val="none"/>
        </w:rPr>
      </w:pPr>
      <w:hyperlink r:id="rId118" w:history="1">
        <w:r>
          <w:rPr>
            <w:color w:val="0000FF"/>
            <w:u w:val="single"/>
          </w:rPr>
          <w:t>https://bluemoon55.github.io/Sharing_Knowledge2/MindManager2/DAX20-0402-2-9.html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DAX20-0402-99 InnovationRoadmap2030 【MindManager→html】【SK2】</w:t>
      </w:r>
    </w:p>
    <w:p>
      <w:pPr>
        <w:ind w:left="2180"/>
        <w:rPr>
          <w:color w:val="auto"/>
          <w:u w:val="none"/>
        </w:rPr>
      </w:pPr>
      <w:hyperlink r:id="rId119" w:history="1">
        <w:r>
          <w:rPr>
            <w:color w:val="0000FF"/>
            <w:u w:val="single"/>
          </w:rPr>
          <w:t>https://bluemoon55.github.io/Sharing_Knowledge2/MindManager2/DAX20-0402-99.html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DAX20-0402-3</w:t>
      </w:r>
    </w:p>
    <w:p>
      <w:pPr>
        <w:numPr>
          <w:ilvl w:val="3"/>
          <w:numId w:val="104"/>
        </w:numPr>
      </w:pPr>
      <w:r>
        <w:t>DAX10-20 Society5.0に向けた人材育成【文科省】 【MindManager→html】【SK2】</w:t>
      </w:r>
    </w:p>
    <w:p>
      <w:pPr>
        <w:ind w:left="2180"/>
        <w:rPr>
          <w:color w:val="auto"/>
          <w:u w:val="none"/>
        </w:rPr>
      </w:pPr>
      <w:hyperlink r:id="rId120" w:history="1">
        <w:r>
          <w:rPr>
            <w:color w:val="0000FF"/>
            <w:u w:val="single"/>
          </w:rPr>
          <w:t>https://bluemoon55.github.io/Sharing_Knowledge2/MindManager2/DAX10-20.html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DAX20-0402-3 IT人材白書2018 【MindManager→html】【SK2】</w:t>
      </w:r>
    </w:p>
    <w:p>
      <w:pPr>
        <w:ind w:left="2180"/>
        <w:rPr>
          <w:color w:val="auto"/>
          <w:u w:val="none"/>
        </w:rPr>
      </w:pPr>
      <w:hyperlink r:id="rId121" w:history="1">
        <w:r>
          <w:rPr>
            <w:color w:val="0000FF"/>
            <w:u w:val="single"/>
          </w:rPr>
          <w:t>https://bluemoon55.github.io/Sharing_Knowledge2/MindManager2/DAX20-0402-3.html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DAX20-0402-3-1 Society 5.0 【MindManager→html】【SK2】</w:t>
      </w:r>
    </w:p>
    <w:p>
      <w:pPr>
        <w:ind w:left="2180"/>
        <w:rPr>
          <w:color w:val="auto"/>
          <w:u w:val="none"/>
        </w:rPr>
      </w:pPr>
      <w:hyperlink r:id="rId122" w:history="1">
        <w:r>
          <w:rPr>
            <w:color w:val="0000FF"/>
            <w:u w:val="single"/>
          </w:rPr>
          <w:t>https://bluemoon55.github.io/Sharing_Knowledge2/MindManager2/DAX20-0402-3-1.html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DAX20-0402-3-3 プログラミング＆リベラルアーツ【2018年5月12日週刊ダイヤモンド】 【MindManager→html】【SK2】</w:t>
      </w:r>
    </w:p>
    <w:p>
      <w:pPr>
        <w:ind w:left="2180"/>
        <w:rPr>
          <w:color w:val="auto"/>
          <w:u w:val="none"/>
        </w:rPr>
      </w:pPr>
      <w:hyperlink r:id="rId123" w:history="1">
        <w:r>
          <w:rPr>
            <w:color w:val="0000FF"/>
            <w:u w:val="single"/>
          </w:rPr>
          <w:t>https://bluemoon55.github.io/Sharing_Knowledge2/MindManager2/DAX20-0402-3-3.html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DAX20-0402-3-4 サイバー経済を生き残る法【2018年4月30日PRESIDENT大前研一】  【MindManager→html】【SK2】</w:t>
      </w:r>
    </w:p>
    <w:p>
      <w:pPr>
        <w:ind w:left="2180"/>
        <w:rPr>
          <w:color w:val="auto"/>
          <w:u w:val="none"/>
        </w:rPr>
      </w:pPr>
      <w:hyperlink r:id="rId124" w:history="1">
        <w:r>
          <w:rPr>
            <w:color w:val="0000FF"/>
            <w:u w:val="single"/>
          </w:rPr>
          <w:t>https://bluemoon55.github.io/Sharing_Knowledge2/MindManager2/DAX20-0402-3-4.html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DAX21</w:t>
      </w:r>
    </w:p>
    <w:p>
      <w:pPr>
        <w:numPr>
          <w:ilvl w:val="3"/>
          <w:numId w:val="104"/>
        </w:numPr>
      </w:pPr>
      <w:r>
        <w:t>DAX21_デジタルトランスフォーメーション（DX） 【MindManager→html】【SK2】</w:t>
      </w:r>
    </w:p>
    <w:p>
      <w:pPr>
        <w:ind w:left="2180"/>
        <w:rPr>
          <w:color w:val="auto"/>
          <w:u w:val="none"/>
        </w:rPr>
      </w:pPr>
      <w:hyperlink r:id="rId125" w:history="1">
        <w:r>
          <w:rPr>
            <w:color w:val="0000FF"/>
            <w:u w:val="single"/>
          </w:rPr>
          <w:t>https://bluemoon55.github.io/Sharing_Knowledge2/MindManager2/DAX21.html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DAX22AI・データの利用契約</w:t>
      </w:r>
    </w:p>
    <w:p>
      <w:pPr>
        <w:numPr>
          <w:ilvl w:val="3"/>
          <w:numId w:val="104"/>
        </w:numPr>
      </w:pPr>
      <w:r>
        <w:t>DAX22-01 AI・データの利用に関する契約ガイドライン（概要資料） 【MindManager→html】【SK2】</w:t>
      </w:r>
    </w:p>
    <w:p>
      <w:pPr>
        <w:ind w:left="2180"/>
        <w:rPr>
          <w:color w:val="auto"/>
          <w:u w:val="none"/>
        </w:rPr>
      </w:pPr>
      <w:hyperlink r:id="rId126" w:history="1">
        <w:r>
          <w:rPr>
            <w:color w:val="0000FF"/>
            <w:u w:val="single"/>
          </w:rPr>
          <w:t>https://bluemoon55.github.io/Sharing_Knowledge2/MindManager2/DAX22-01.html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DAX22-02 AI・データの利用に関する契約ガイドライン（データ編） 【MindManager→html】【SK2】</w:t>
      </w:r>
    </w:p>
    <w:p>
      <w:pPr>
        <w:ind w:left="2180"/>
        <w:rPr>
          <w:color w:val="auto"/>
          <w:u w:val="none"/>
        </w:rPr>
      </w:pPr>
      <w:hyperlink r:id="rId127" w:history="1">
        <w:r>
          <w:rPr>
            <w:color w:val="0000FF"/>
            <w:u w:val="single"/>
          </w:rPr>
          <w:t>https://bluemoon55.github.io/Sharing_Knowledge2/MindManager2/DAX22-02.html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DAX22-03 AI・データの利用に関する契約ガイドライン（AI編） 【MindManager→html】【SK2】</w:t>
      </w:r>
    </w:p>
    <w:p>
      <w:pPr>
        <w:ind w:left="2180"/>
        <w:rPr>
          <w:color w:val="auto"/>
          <w:u w:val="none"/>
        </w:rPr>
      </w:pPr>
      <w:hyperlink r:id="rId128" w:history="1">
        <w:r>
          <w:rPr>
            <w:color w:val="0000FF"/>
            <w:u w:val="single"/>
          </w:rPr>
          <w:t>https://bluemoon55.github.io/Sharing_Knowledge2/MindManager2/DAX22-03.html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DAX43</w:t>
      </w:r>
    </w:p>
    <w:p>
      <w:pPr>
        <w:numPr>
          <w:ilvl w:val="3"/>
          <w:numId w:val="104"/>
        </w:numPr>
      </w:pPr>
      <w:r>
        <w:t>DAX43-01 デジタルアーカイブの過去から未来  【MindManager→html】【SK2】</w:t>
      </w:r>
    </w:p>
    <w:p>
      <w:pPr>
        <w:ind w:left="2180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https://bluemoon55.github.io/Sharing_Knowledge2/MindManager2/DAX43-01.html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DAX43-01-1 ECサイトのサイバーセキュリティ対策の実践のために 【MindManager→html】【SK2】</w:t>
      </w:r>
    </w:p>
    <w:p>
      <w:pPr>
        <w:ind w:left="2180"/>
        <w:rPr>
          <w:color w:val="auto"/>
          <w:u w:val="none"/>
        </w:rPr>
      </w:pPr>
      <w:hyperlink r:id="rId129" w:history="1">
        <w:r>
          <w:rPr>
            <w:color w:val="0000FF"/>
            <w:u w:val="single"/>
          </w:rPr>
          <w:t>https://bluemoon55.github.io/Sharing_Knowledge2/MindManager2/DAX43-01-1.html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DAX43-90知の共有化に関連するキーワードと関連  【MindManager→html】【SK2】</w:t>
      </w:r>
    </w:p>
    <w:p>
      <w:pPr>
        <w:ind w:left="2180"/>
        <w:rPr>
          <w:color w:val="auto"/>
          <w:u w:val="none"/>
        </w:rPr>
      </w:pPr>
      <w:hyperlink r:id="rId34" w:history="1">
        <w:r>
          <w:rPr>
            <w:color w:val="0000FF"/>
            <w:u w:val="single"/>
          </w:rPr>
          <w:t>https://bluemoon55.github.io/Sharing_Knowledge2/MindManager2/DAX43-90.html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DAX46</w:t>
      </w:r>
    </w:p>
    <w:p>
      <w:pPr>
        <w:numPr>
          <w:ilvl w:val="3"/>
          <w:numId w:val="104"/>
        </w:numPr>
      </w:pPr>
      <w:r>
        <w:t>DAX46-01次世代情報システム構築フレームワーク  【MindManager→html】【SK2】</w:t>
      </w:r>
    </w:p>
    <w:p>
      <w:pPr>
        <w:ind w:left="2180"/>
        <w:rPr>
          <w:color w:val="auto"/>
          <w:u w:val="none"/>
        </w:rPr>
      </w:pPr>
      <w:hyperlink r:id="rId35" w:history="1">
        <w:r>
          <w:rPr>
            <w:color w:val="0000FF"/>
            <w:u w:val="single"/>
          </w:rPr>
          <w:t>https://bluemoon55.github.io/Sharing_Knowledge2/MindManager2/DAX46-01.html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DAX47【2020年新規】</w:t>
      </w:r>
    </w:p>
    <w:p>
      <w:pPr>
        <w:numPr>
          <w:ilvl w:val="3"/>
          <w:numId w:val="104"/>
        </w:numPr>
      </w:pPr>
      <w:r>
        <w:t>DAX47-01_改正民法に対応した「情報システム・モデル取引・契約書」 【MindManager→html】【SK2】</w:t>
      </w:r>
    </w:p>
    <w:p>
      <w:pPr>
        <w:ind w:left="2180"/>
        <w:rPr>
          <w:color w:val="auto"/>
          <w:u w:val="none"/>
        </w:rPr>
      </w:pPr>
      <w:hyperlink r:id="rId130" w:history="1">
        <w:r>
          <w:rPr>
            <w:color w:val="0000FF"/>
            <w:u w:val="single"/>
          </w:rPr>
          <w:t>https://bluemoon55.github.io/Sharing_Knowledge2/MindManager2/DAX47-01.html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DAX48【2020年新規】</w:t>
      </w:r>
    </w:p>
    <w:p>
      <w:pPr>
        <w:numPr>
          <w:ilvl w:val="3"/>
          <w:numId w:val="104"/>
        </w:numPr>
      </w:pPr>
      <w:r>
        <w:t>DAX48-01_2020_図書館情報学研究(図書館システム・オープンデータ)要約版 【PPTX→Mindmanager→html】【SK2】</w:t>
      </w:r>
    </w:p>
    <w:p>
      <w:pPr>
        <w:ind w:left="2180"/>
        <w:rPr>
          <w:color w:val="auto"/>
          <w:u w:val="none"/>
        </w:rPr>
      </w:pPr>
      <w:hyperlink r:id="rId42" w:history="1">
        <w:r>
          <w:rPr>
            <w:color w:val="0000FF"/>
            <w:u w:val="single"/>
          </w:rPr>
          <w:t>https://bluemoon55.github.io/Sharing_Knowledge2/MindManager2/DAX48-01_2020.html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DAX48-10_2015_見たことのない図書館を考える【2015年1月10日同志社大学】 【PPTX→Mindmanager→html】【SK2】</w:t>
      </w:r>
    </w:p>
    <w:p>
      <w:pPr>
        <w:ind w:left="2180"/>
        <w:rPr>
          <w:color w:val="auto"/>
          <w:u w:val="none"/>
        </w:rPr>
      </w:pPr>
      <w:hyperlink r:id="rId44" w:history="1">
        <w:r>
          <w:rPr>
            <w:color w:val="0000FF"/>
            <w:u w:val="single"/>
          </w:rPr>
          <w:t>https://bluemoon55.github.io/Sharing_Knowledge2/MindManager2/DAX48-10_2015.html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デジタルアーカイブジャパン（ナショナルアーカイブ・次世代図書館サービス）</w:t>
      </w:r>
    </w:p>
    <w:p>
      <w:pPr>
        <w:pStyle w:val="Heading3"/>
        <w:numPr>
          <w:ilvl w:val="2"/>
          <w:numId w:val="104"/>
        </w:numPr>
      </w:pPr>
      <w:r>
        <w:t>Bib10-0602「未来の図書館を作るとは」（長尾元館長）で示されたこと【全編】  【MindManager→html】【SK2】</w:t>
      </w:r>
    </w:p>
    <w:p>
      <w:pPr>
        <w:ind w:left="2220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https://bluemoon55.github.io/Sharing_Knowledge2/MindManager2/Bib10-0602.html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Bib10-01情報化社会の進展と次世代情報システム【枠のみ】</w:t>
      </w:r>
    </w:p>
    <w:p>
      <w:pPr>
        <w:pStyle w:val="Heading3"/>
        <w:numPr>
          <w:ilvl w:val="2"/>
          <w:numId w:val="104"/>
        </w:numPr>
      </w:pPr>
      <w:r>
        <w:t>Bib03-03知識インフラ構築の一翼を担う 組織の活動  【MindManager→html】【SK2】</w:t>
      </w:r>
    </w:p>
    <w:p>
      <w:pPr>
        <w:ind w:left="2220"/>
        <w:rPr>
          <w:color w:val="auto"/>
          <w:u w:val="none"/>
        </w:rPr>
      </w:pPr>
      <w:hyperlink r:id="rId131" w:history="1">
        <w:r>
          <w:rPr>
            <w:color w:val="0000FF"/>
            <w:u w:val="single"/>
          </w:rPr>
          <w:t>https://bluemoon55.github.io/Sharing_Knowledge2/MindManager2/Bib03-03.html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Bib03-07MLAサービスシステム構築に向けた外部機関の支援【期待】 【MindManager→html】【SK2】</w:t>
      </w:r>
    </w:p>
    <w:p>
      <w:pPr>
        <w:ind w:left="2220"/>
        <w:rPr>
          <w:color w:val="auto"/>
          <w:u w:val="none"/>
        </w:rPr>
      </w:pPr>
      <w:hyperlink r:id="rId132" w:history="1">
        <w:r>
          <w:rPr>
            <w:color w:val="0000FF"/>
            <w:u w:val="single"/>
          </w:rPr>
          <w:t>https://bluemoon55.github.io/Sharing_Knowledge2/MindManager2/Bib03-07.html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Bib10-06AIを活用した知の共有化の進展への期待 【要約】   【MindManager→html】【SK2】</w:t>
      </w:r>
    </w:p>
    <w:p>
      <w:pPr>
        <w:ind w:left="2220"/>
        <w:rPr>
          <w:color w:val="auto"/>
          <w:u w:val="none"/>
        </w:rPr>
      </w:pPr>
      <w:hyperlink r:id="rId38" w:history="1">
        <w:r>
          <w:rPr>
            <w:color w:val="0000FF"/>
            <w:u w:val="single"/>
          </w:rPr>
          <w:t>https://bluemoon55.github.io/Sharing_Knowledge2/MindManager2/Bib10-06.html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Bib10-07次世代図書館サービスの実現形でのタスクと必要なスキル・知識【詳細】 【変換エラーのため、xmind→html】</w:t>
      </w:r>
    </w:p>
    <w:p>
      <w:pPr>
        <w:ind w:left="2220"/>
        <w:rPr>
          <w:color w:val="auto"/>
          <w:u w:val="none"/>
        </w:rPr>
      </w:pPr>
      <w:hyperlink r:id="rId133" w:history="1">
        <w:r>
          <w:rPr>
            <w:rStyle w:val="Hyperlink"/>
            <w:color w:val="0000FF"/>
            <w:u w:val="single"/>
          </w:rPr>
          <w:t>https://bluemoon55.github.io/Sharing_Knowledge/Digital_Archives/Deliverables/mind2html/Bib10-07%20次世代図書館サービスの実現形でのタスクと必要なスキル・知識【詳細】.html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国の施策</w:t>
      </w:r>
    </w:p>
    <w:p>
      <w:pPr>
        <w:numPr>
          <w:ilvl w:val="3"/>
          <w:numId w:val="104"/>
        </w:numPr>
      </w:pPr>
      <w:r>
        <w:t>Bib10-08_2016年度までの国等の情報政策  【MindManager→html】</w:t>
      </w:r>
    </w:p>
    <w:p>
      <w:pPr>
        <w:ind w:left="2180"/>
        <w:rPr>
          <w:color w:val="auto"/>
          <w:u w:val="none"/>
        </w:rPr>
      </w:pPr>
      <w:hyperlink r:id="rId134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Bib10-08「知の共有化」に関連した国等の政策の要約  【MindManager→html】【SK2】</w:t>
      </w:r>
    </w:p>
    <w:p>
      <w:pPr>
        <w:ind w:left="2180"/>
        <w:rPr>
          <w:color w:val="auto"/>
          <w:u w:val="none"/>
        </w:rPr>
      </w:pPr>
      <w:hyperlink r:id="rId135" w:history="1">
        <w:r>
          <w:rPr>
            <w:color w:val="0000FF"/>
            <w:u w:val="single"/>
          </w:rPr>
          <w:t>https://bluemoon55.github.io/Sharing_Knowledge2/MindManager2/Bib10-08.html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【旧版】【XMIND】Bib03-09知財計画2015</w:t>
      </w:r>
    </w:p>
    <w:p>
      <w:pPr>
        <w:numPr>
          <w:ilvl w:val="3"/>
          <w:numId w:val="104"/>
        </w:numPr>
      </w:pPr>
      <w:r>
        <w:t>【旧版】【XMIND】Bib06-08国の情報政策</w:t>
      </w:r>
    </w:p>
    <w:p>
      <w:pPr>
        <w:pStyle w:val="Heading1"/>
        <w:numPr>
          <w:ilvl w:val="0"/>
          <w:numId w:val="104"/>
        </w:numPr>
      </w:pPr>
      <w:r>
        <w:t>発表論文・口頭発表及び年度毎の成果物</w:t>
      </w:r>
    </w:p>
    <w:p>
      <w:pPr>
        <w:pStyle w:val="Heading2"/>
        <w:numPr>
          <w:ilvl w:val="1"/>
          <w:numId w:val="104"/>
        </w:numPr>
      </w:pPr>
      <w:r>
        <w:t>DAX45-01「知の共有化」に関連する発表論文及び口頭発表 【MindManager→html】【SK2】</w:t>
      </w:r>
    </w:p>
    <w:p>
      <w:pPr>
        <w:ind w:left="1700"/>
        <w:rPr>
          <w:color w:val="auto"/>
          <w:u w:val="none"/>
        </w:rPr>
      </w:pPr>
      <w:hyperlink r:id="rId136" w:history="1">
        <w:r>
          <w:rPr>
            <w:color w:val="0000FF"/>
            <w:u w:val="single"/>
          </w:rPr>
          <w:t>https://bluemoon55.github.io/Sharing_Knowledge2/MindManager2/DAX45-01.html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■政策的文書</w:t>
      </w:r>
    </w:p>
    <w:p>
      <w:pPr>
        <w:pStyle w:val="Heading3"/>
        <w:numPr>
          <w:ilvl w:val="2"/>
          <w:numId w:val="104"/>
        </w:numPr>
      </w:pPr>
      <w:r>
        <w:t>■発表論文</w:t>
      </w:r>
    </w:p>
    <w:p>
      <w:pPr>
        <w:pStyle w:val="Heading3"/>
        <w:numPr>
          <w:ilvl w:val="2"/>
          <w:numId w:val="104"/>
        </w:numPr>
      </w:pPr>
      <w:r>
        <w:t>■口頭発表</w:t>
      </w:r>
    </w:p>
    <w:p>
      <w:pPr>
        <w:pStyle w:val="Heading3"/>
        <w:numPr>
          <w:ilvl w:val="2"/>
          <w:numId w:val="104"/>
        </w:numPr>
      </w:pPr>
      <w:r>
        <w:t>※成果物に見る事業の歩み【2003～2015年】</w:t>
      </w:r>
    </w:p>
    <w:p>
      <w:pPr>
        <w:pStyle w:val="Heading1"/>
        <w:numPr>
          <w:ilvl w:val="0"/>
          <w:numId w:val="104"/>
        </w:numPr>
      </w:pPr>
      <w:r>
        <w:t>ReviewingDocuments</w:t>
      </w:r>
    </w:p>
    <w:p>
      <w:pPr>
        <w:pStyle w:val="Heading2"/>
        <w:numPr>
          <w:ilvl w:val="1"/>
          <w:numId w:val="104"/>
        </w:numPr>
      </w:pPr>
      <w:r>
        <w:t>DAW40-01 図書館情報学研究 (図書館システム・オープンデータ) 【docx】</w:t>
      </w:r>
    </w:p>
    <w:p>
      <w:pPr>
        <w:ind w:left="1700"/>
        <w:rPr>
          <w:color w:val="auto"/>
          <w:u w:val="none"/>
        </w:rPr>
      </w:pPr>
      <w:hyperlink r:id="rId17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【作成中へリンク】【文書】【論文とりまとめ全文】Bib45W-01電子図書館事業20年の歩みと今後の方向性・未来の図書館の姿 【docx】</w:t>
      </w:r>
    </w:p>
    <w:p>
      <w:pPr>
        <w:ind w:left="1700"/>
        <w:rPr>
          <w:color w:val="auto"/>
          <w:u w:val="none"/>
        </w:rPr>
      </w:pPr>
      <w:hyperlink r:id="rId137" w:history="1">
        <w:r>
          <w:rPr>
            <w:rStyle w:val="Hyperlink"/>
            <w:color w:val="0000FF"/>
            <w:u w:val="single"/>
          </w:rPr>
          <w:t>https://bluemoon55.github.io/Presentation_Doc/2019_論文/【校正中】【文書】【論文とりまとめ全文】DAW45-01電子図書館事業20年の歩みと今後の方向性・未来の図書館の姿.docx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【作成中へリンク【文書】【私の発表論文等】Bib46W-01文化的資産の次世代への継承と利活用に向けた活動の歩み 【docx】</w:t>
      </w:r>
    </w:p>
    <w:p>
      <w:pPr>
        <w:ind w:left="1700"/>
        <w:rPr>
          <w:color w:val="auto"/>
          <w:u w:val="none"/>
        </w:rPr>
      </w:pPr>
      <w:hyperlink r:id="rId138" w:history="1">
        <w:r>
          <w:rPr>
            <w:rStyle w:val="Hyperlink"/>
            <w:color w:val="0000FF"/>
            <w:u w:val="single"/>
          </w:rPr>
          <w:t>https://bluemoon55.github.io/Presentation_Doc/2019_論文/【校正中】【文書】【私の発表論文等】DAW46-01文化的資産の次世代への継承と利活用に向けた活動の歩み.docx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DAP42-01-2016ゼミ用【フルセット】PPT資料 【pptx】</w:t>
      </w:r>
    </w:p>
    <w:p>
      <w:pPr>
        <w:ind w:left="1700"/>
        <w:rPr>
          <w:color w:val="auto"/>
          <w:u w:val="none"/>
        </w:rPr>
      </w:pPr>
      <w:hyperlink r:id="rId139" w:history="1">
        <w:r>
          <w:rPr>
            <w:rStyle w:val="Hyperlink"/>
            <w:color w:val="0000FF"/>
            <w:u w:val="single"/>
          </w:rPr>
          <w:t>https://bluemoon55.github.io/Sharing_Knowledge/Digital_Archives/Deliverables/DA40_Seminar/DAP42-01-2016ゼミ用【フルセット】PPT資料.pptx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分冊文書（Making Document）</w:t>
      </w:r>
    </w:p>
    <w:p>
      <w:pPr>
        <w:pStyle w:val="Heading3"/>
        <w:numPr>
          <w:ilvl w:val="2"/>
          <w:numId w:val="104"/>
        </w:numPr>
      </w:pPr>
      <w:r>
        <w:t>【文書】05-00政府の新しいガイドラインによる開発【詳細】3 【docx】</w:t>
      </w:r>
    </w:p>
    <w:p>
      <w:pPr>
        <w:ind w:left="2220"/>
        <w:rPr>
          <w:color w:val="auto"/>
          <w:u w:val="none"/>
        </w:rPr>
      </w:pPr>
      <w:hyperlink r:id="rId140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https://bluemoon55.github.io/Sharing_Knowledge/Digital_Archives/Making_Document/Bib00/【文書】DAW05-00政府の新しいガイドラインによる開発【詳細】3.docx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【文書】05-01政府情報システムの整備及び管理に関する標準ガイドライン【本文要約】 【docx】</w:t>
      </w:r>
    </w:p>
    <w:p>
      <w:pPr>
        <w:ind w:left="2220"/>
        <w:rPr>
          <w:color w:val="auto"/>
          <w:u w:val="none"/>
        </w:rPr>
      </w:pPr>
      <w:hyperlink r:id="rId141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https://bluemoon55.github.io/Sharing_Knowledge/Digital_Archives/Making_Document/Bib00/【文書】DAW05-01政府情報システムの整備及び管理に関する標準ガイドライン【本文要約】.docx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【文書】05-02政府情報システムの整備及び管理に関する標準ガイドライン（実務手引書）【本文要約】 【docx】</w:t>
      </w:r>
    </w:p>
    <w:p>
      <w:pPr>
        <w:ind w:left="2220"/>
        <w:rPr>
          <w:color w:val="auto"/>
          <w:u w:val="none"/>
        </w:rPr>
      </w:pPr>
      <w:hyperlink r:id="rId141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https://bluemoon55.github.io/Sharing_Knowledge/Digital_Archives/Making_Document/Bib00/【文書】DAW05-01政府情報システムの整備及び管理に関する標準ガイドライン【本文要約】.docx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【文書】09-01図書館情報システムにフォーカスしたシステム構築運用 【docx】</w:t>
      </w:r>
    </w:p>
    <w:p>
      <w:pPr>
        <w:ind w:left="2220"/>
        <w:rPr>
          <w:color w:val="auto"/>
          <w:u w:val="none"/>
        </w:rPr>
      </w:pPr>
      <w:hyperlink r:id="rId142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https://bluemoon55.github.io/Sharing_Knowledge/Digital_Archives/Making_Document/Bib00/【文書】DAW09-01図書館情報システムにフォーカスしたシステム構築運用.docx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【文書】09-02図書館情報システムの要件定義（例） 【docx】</w:t>
      </w:r>
    </w:p>
    <w:p>
      <w:pPr>
        <w:ind w:left="2220"/>
        <w:rPr>
          <w:color w:val="auto"/>
          <w:u w:val="none"/>
        </w:rPr>
      </w:pPr>
      <w:hyperlink r:id="rId143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https://bluemoon55.github.io/Sharing_Knowledge/Digital_Archives/Making_Document/Bib00/【文書】DAW09-02図書館情報システムの要件定義（例）.docx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【文書】11Digital Transformation時代の公共図書館のサービスシステム【詳細】1 【docx】</w:t>
      </w:r>
    </w:p>
    <w:p>
      <w:pPr>
        <w:ind w:left="2220"/>
        <w:rPr>
          <w:color w:val="auto"/>
          <w:u w:val="none"/>
        </w:rPr>
      </w:pPr>
      <w:hyperlink r:id="rId144" w:history="1">
        <w:r>
          <w:rPr>
            <w:color w:val="0000FF"/>
            <w:u w:val="single"/>
          </w:rPr>
          <w:t>https://bluemoon55.github.io/Sharing_Knowledge/Digital_Archives/Making_Document/Bib10/【文書】DAW11Digital Transformation時代の公共図書館のサービスシステム【詳細】1.docx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【文書】14電子図書館サービスのあゆみ（ポータルを中心に） 【docx】</w:t>
      </w:r>
    </w:p>
    <w:p>
      <w:pPr>
        <w:ind w:left="2220"/>
        <w:rPr>
          <w:color w:val="auto"/>
          <w:u w:val="none"/>
        </w:rPr>
      </w:pPr>
      <w:hyperlink r:id="rId145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https://bluemoon55.github.io/Sharing_Knowledge/Digital_Archives/Making_Document/Bib10/【文書】DAW14電子図書館サービスのあゆみ（ポータルを中心に）.docx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【文書】17電子図書館サービスのあゆみ（デジタルアーカイブ） 【docx】</w:t>
      </w:r>
    </w:p>
    <w:p>
      <w:pPr>
        <w:ind w:left="2220"/>
        <w:rPr>
          <w:color w:val="auto"/>
          <w:u w:val="none"/>
        </w:rPr>
      </w:pPr>
      <w:hyperlink r:id="rId146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https://bluemoon55.github.io/Sharing_Knowledge/Digital_Archives/Making_Document/Bib10/【文書】DAW17電子図書館サービスのあゆみ（デジタルアーカイブ）.docx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【文書】19-20知識インフラの構築 【docx】</w:t>
      </w:r>
    </w:p>
    <w:p>
      <w:pPr>
        <w:ind w:left="2220"/>
        <w:rPr>
          <w:color w:val="auto"/>
          <w:u w:val="none"/>
        </w:rPr>
      </w:pPr>
      <w:hyperlink r:id="rId147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https://bluemoon55.github.io/Sharing_Knowledge/Digital_Archives/Making_Document/Bib10/【文書】DAW19-20知識インフラの構築.docx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【文書】23-31知識インフラとしてのナショナルアーカイブの構築を目指して【詳細】 【docx】</w:t>
      </w:r>
    </w:p>
    <w:p>
      <w:pPr>
        <w:ind w:left="2220"/>
        <w:rPr>
          <w:color w:val="auto"/>
          <w:u w:val="none"/>
        </w:rPr>
      </w:pPr>
      <w:hyperlink r:id="rId148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https://bluemoon55.github.io/Sharing_Knowledge/Digital_Archives/Making_Document/Bib20/【文書】DAW23-31知識インフラとしてのナショナルアーカイブの構築を目指して【詳細】.docx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分冊スライド（Making Document）</w:t>
      </w:r>
    </w:p>
    <w:p>
      <w:pPr>
        <w:pStyle w:val="Heading3"/>
        <w:numPr>
          <w:ilvl w:val="2"/>
          <w:numId w:val="104"/>
        </w:numPr>
      </w:pPr>
      <w:r>
        <w:t>【スライド】02国会図書館とは【詳細】 【pptx】</w:t>
      </w:r>
    </w:p>
    <w:p>
      <w:pPr>
        <w:ind w:left="2220"/>
        <w:rPr>
          <w:color w:val="auto"/>
          <w:u w:val="none"/>
        </w:rPr>
      </w:pPr>
      <w:hyperlink r:id="rId149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https://bluemoon55.github.io/Sharing_Knowledge/Digital_Archives/Making_Document/Bib00/【スライド】Bib02国会図書館とは【詳細】.pptx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【スライド】03-08情報システムの構築運用に必要なスキルと知識【詳細】 【pptx】</w:t>
      </w:r>
    </w:p>
    <w:p>
      <w:pPr>
        <w:ind w:left="2220"/>
        <w:rPr>
          <w:color w:val="auto"/>
          <w:u w:val="none"/>
        </w:rPr>
      </w:pPr>
      <w:hyperlink r:id="rId150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https://bluemoon55.github.io/Sharing_Knowledge/Digital_Archives/Making_Document/Bib00/【スライド】Bib03-08情報システムの構築運用に必要なスキルと知識【詳細】.pptx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【スライド】09-10政府ガイドライン、iコンピテンシ・ディクショナリの図書館での適用【詳細】 【pptx】</w:t>
      </w:r>
    </w:p>
    <w:p>
      <w:pPr>
        <w:ind w:left="2220"/>
        <w:rPr>
          <w:color w:val="auto"/>
          <w:u w:val="none"/>
        </w:rPr>
      </w:pPr>
      <w:hyperlink r:id="rId151" w:history="1">
        <w:r>
          <w:rPr>
            <w:rStyle w:val="Hyperlink"/>
            <w:color w:val="0000FF"/>
            <w:u w:val="single"/>
          </w:rPr>
          <w:t>J:\Cloud_Storage\OneDrive - ＮＰO知的資源イニシアティブ（ＩＲＩ）\git_repository_Duo\Sharing_Knowledge\MindManager\Bib00\【スライド】Bib09-10政府ガイドライン、iコンピテンシ・ディクショナリの図書館での適用【詳細】.pptx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【スライド】11.30.31Digital Transformation時代の公共図書館サービスシステムのあり方【詳細】 【pptx】</w:t>
      </w:r>
    </w:p>
    <w:p>
      <w:pPr>
        <w:ind w:left="2220"/>
        <w:rPr>
          <w:color w:val="auto"/>
          <w:u w:val="none"/>
        </w:rPr>
      </w:pPr>
      <w:hyperlink r:id="rId152" w:history="1">
        <w:r>
          <w:rPr>
            <w:color w:val="0000FF"/>
            <w:u w:val="single"/>
          </w:rPr>
          <w:t>https://bluemoon55.github.io/Sharing_Knowledge/Digital_Archives/Making_Document/Bib10/【スライド】Bib11.30.31Digital Transformation時代の公共図書館サービスシステムのあり方【詳細】.pptx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【スライド】13-16電子図書館サービスの理念からNDLサーチの歩み【詳細】 【pptx】</w:t>
      </w:r>
    </w:p>
    <w:p>
      <w:pPr>
        <w:ind w:left="2220"/>
        <w:rPr>
          <w:color w:val="auto"/>
          <w:u w:val="none"/>
        </w:rPr>
      </w:pPr>
      <w:hyperlink r:id="rId153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https://bluemoon55.github.io/Sharing_Knowledge/Digital_Archives/Making_Document/Bib10/【スライド】Bib13-16電子図書館サービスの理念からNDLサーチの歩み【詳細】.pptx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【スライド】13-19電子図書館サービスの理念と電子図書館サービスシステムの歩み【詳細】 【pptx】</w:t>
      </w:r>
    </w:p>
    <w:p>
      <w:pPr>
        <w:ind w:left="2220"/>
        <w:rPr>
          <w:color w:val="auto"/>
          <w:u w:val="none"/>
        </w:rPr>
      </w:pPr>
      <w:hyperlink r:id="rId154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https://bluemoon55.github.io/Sharing_Knowledge/Digital_Archives/Making_Document/Bib10/【スライド】Bib13-19電子図書館サービスの理念と電子図書館サービスシステムの歩み【詳細】.pptx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【スライド】17デジタルアーカイブの構築の歩み【詳細】 【pptx】</w:t>
      </w:r>
    </w:p>
    <w:p>
      <w:pPr>
        <w:ind w:left="2220"/>
        <w:rPr>
          <w:color w:val="auto"/>
          <w:u w:val="none"/>
        </w:rPr>
      </w:pPr>
      <w:hyperlink r:id="rId155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https://bluemoon55.github.io/Sharing_Knowledge/Digital_Archives/Making_Document/Bib10/【スライド】Bib17デジタルアーカイブの構築の歩み【詳細】.pptx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【スライド】19東日本大震災アーカイブから知識インフラの構築へ【詳細】 【pptx】</w:t>
      </w:r>
    </w:p>
    <w:p>
      <w:pPr>
        <w:ind w:left="2220"/>
        <w:rPr>
          <w:color w:val="auto"/>
          <w:u w:val="none"/>
        </w:rPr>
      </w:pPr>
      <w:hyperlink r:id="rId156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https://bluemoon55.github.io/Sharing_Knowledge/Digital_Archives/Making_Document/Bib10/【スライド】Bib19東日本大震災アーカイブから知識インフラの構築へ【詳細】.pptx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【スライド】22国の情報政策の経緯【詳細】 【pptx】</w:t>
      </w:r>
    </w:p>
    <w:p>
      <w:pPr>
        <w:ind w:left="2220"/>
        <w:rPr>
          <w:color w:val="auto"/>
          <w:u w:val="none"/>
        </w:rPr>
      </w:pPr>
      <w:hyperlink r:id="rId157" w:history="1">
        <w:r>
          <w:rPr>
            <w:color w:val="0000FF"/>
            <w:u w:val="single"/>
          </w:rPr>
          <w:t>https://bluemoon55.github.io/Sharing_Knowledge/Digital_Archives/Making_Document/Bib20/【スライド】Bib22国の情報政策の経緯【詳細】.pptx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【スライド】23.24.28知識インフラとしてのナショナルアーカイブの構築を目指して【詳細】 【pptx】</w:t>
      </w:r>
    </w:p>
    <w:p>
      <w:pPr>
        <w:ind w:left="2220"/>
        <w:rPr>
          <w:color w:val="auto"/>
          <w:u w:val="none"/>
        </w:rPr>
      </w:pPr>
      <w:hyperlink r:id="rId158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https://bluemoon55.github.io/Sharing_Knowledge/Digital_Archives/Making_Document/Bib20/【スライド】Bib23.24.28知識インフラとしてのナショナルアーカイブの構築を目指して【詳細】.pptx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【スライド】25-27出版界との連携による電子書籍ナショナルアーカイブの構築【詳細】 【pptx】</w:t>
      </w:r>
    </w:p>
    <w:p>
      <w:pPr>
        <w:ind w:left="2220"/>
        <w:rPr>
          <w:color w:val="auto"/>
          <w:u w:val="none"/>
        </w:rPr>
      </w:pPr>
      <w:hyperlink r:id="rId159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https://bluemoon55.github.io/Sharing_Knowledge/Digital_Archives/Making_Document/Bib20/【スライド】Bib25-27出版界との連携による電子書籍ナショナルアーカイブの構築【詳細】.pptx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【スライド】32国のデジタルコレクションの構築と提供に向けた連携協力【詳細】 【pptx】</w:t>
      </w:r>
    </w:p>
    <w:p>
      <w:pPr>
        <w:ind w:left="2220"/>
        <w:rPr>
          <w:color w:val="auto"/>
          <w:u w:val="none"/>
        </w:rPr>
      </w:pPr>
      <w:hyperlink r:id="rId160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https://bluemoon55.github.io/Sharing_Knowledge/Digital_Archives/Making_Document/Bib20/【スライド】Bib32国のデジタルコレクションの構築と提供に向けた連携協力【詳細】.pptx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sectPr w:rsidSect="00F019F0">
          <w:footerReference w:type="even" r:id="rId161"/>
          <w:footerReference w:type="default" r:id="rId162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163"/>
      <w:footerReference w:type="default" r:id="rId164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ind w:left="60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  <w:ind w:left="6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ind w:left="600"/>
      <w:jc w:val="center"/>
      <w:rPr>
        <w:rStyle w:val="PageNumber"/>
      </w:rPr>
    </w:pPr>
  </w:p>
  <w:p w:rsidR="00E04205" w:rsidP="00F11915" w14:paraId="44BAC1A4" w14:textId="77777777">
    <w:pPr>
      <w:pStyle w:val="Footer"/>
      <w:ind w:left="60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17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ind w:left="60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  <w:ind w:left="6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ind w:left="600"/>
      <w:jc w:val="center"/>
      <w:rPr>
        <w:rStyle w:val="PageNumber"/>
      </w:rPr>
    </w:pPr>
  </w:p>
  <w:p w:rsidR="00E04205" w:rsidP="00F11915" w14:paraId="444C4B2B" w14:textId="77777777">
    <w:pPr>
      <w:pStyle w:val="Footer"/>
      <w:ind w:left="60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299EDE76"/>
    <w:lvl w:ilvl="0">
      <w:start w:val="1"/>
      <w:numFmt w:val="decimal"/>
      <w:pStyle w:val="Heading4"/>
      <w:lvlText w:val="(%1)"/>
      <w:lvlJc w:val="left"/>
      <w:pPr>
        <w:ind w:left="420" w:hanging="420"/>
      </w:p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360"/>
        </w:tabs>
        <w:ind w:left="23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600"/>
        </w:tabs>
        <w:ind w:left="260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840"/>
        </w:tabs>
        <w:ind w:left="284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3080"/>
        </w:tabs>
        <w:ind w:left="3080" w:hanging="400"/>
      </w:pPr>
      <w:rPr>
        <w:rFonts w:ascii="Symbol" w:eastAsia="Symbol" w:hAnsi="Symbol" w:cs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30"/>
  <w:embedSystemFonts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959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25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2165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194C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6D05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CE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53DE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4C"/>
    <w:pPr>
      <w:widowControl w:val="0"/>
      <w:ind w:left="300" w:leftChars="30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542165"/>
    <w:pPr>
      <w:keepNext/>
      <w:numPr>
        <w:numId w:val="1"/>
      </w:numPr>
      <w:ind w:left="425" w:leftChars="0"/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4C0258"/>
    <w:pPr>
      <w:keepNext/>
      <w:numPr>
        <w:ilvl w:val="2"/>
        <w:numId w:val="1"/>
      </w:numPr>
      <w:ind w:left="809" w:leftChars="100"/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4C0258"/>
    <w:pPr>
      <w:keepNext/>
      <w:numPr>
        <w:numId w:val="100"/>
      </w:numPr>
      <w:ind w:left="570" w:right="100" w:leftChars="15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6E194C"/>
    <w:pPr>
      <w:keepNext/>
      <w:numPr>
        <w:numId w:val="101"/>
      </w:numPr>
      <w:ind w:left="620" w:right="100" w:leftChars="2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6E194C"/>
    <w:pPr>
      <w:keepNext/>
      <w:numPr>
        <w:numId w:val="103"/>
      </w:numPr>
      <w:ind w:left="670" w:right="100" w:leftChars="25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4C0258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6E194C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4C0258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542165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6E194C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tatsu-zine.com/samples/free/miraino-toshokan.epub" TargetMode="External" /><Relationship Id="rId100" Type="http://schemas.openxmlformats.org/officeDocument/2006/relationships/hyperlink" Target="https://bluemoon55.github.io/Sharing_Knowledge2/MindManager2/DAX25-10.html" TargetMode="External" /><Relationship Id="rId101" Type="http://schemas.openxmlformats.org/officeDocument/2006/relationships/hyperlink" Target="https://bluemoon55.github.io/Sharing_Knowledge2/MindManager2/DAX25-11.html" TargetMode="External" /><Relationship Id="rId102" Type="http://schemas.openxmlformats.org/officeDocument/2006/relationships/hyperlink" Target="https://bluemoon55.github.io/Sharing_Knowledge2/MindManager2/DAX25-12.html" TargetMode="External" /><Relationship Id="rId103" Type="http://schemas.openxmlformats.org/officeDocument/2006/relationships/hyperlink" Target="https://bluemoon55.github.io/Sharing_Knowledge2/MindManager2/DAX25-13.html" TargetMode="External" /><Relationship Id="rId104" Type="http://schemas.openxmlformats.org/officeDocument/2006/relationships/hyperlink" Target="https://bluemoon55.github.io/Sharing_Knowledge2/MindManager2/DAX25-14.html" TargetMode="External" /><Relationship Id="rId105" Type="http://schemas.openxmlformats.org/officeDocument/2006/relationships/hyperlink" Target="https://bluemoon55.github.io/Sharing_Knowledge2/MindManager2/DAX25-15.html" TargetMode="External" /><Relationship Id="rId106" Type="http://schemas.openxmlformats.org/officeDocument/2006/relationships/hyperlink" Target="https://bluemoon55.github.io/Sharing_Knowledge2/MindManager2/DAX25-16.html" TargetMode="External" /><Relationship Id="rId107" Type="http://schemas.openxmlformats.org/officeDocument/2006/relationships/hyperlink" Target="https://bluemoon55.github.io/Sharing_Knowledge2/MindManager2/DAX25-17.html" TargetMode="External" /><Relationship Id="rId108" Type="http://schemas.openxmlformats.org/officeDocument/2006/relationships/hyperlink" Target="https://bluemoon55.github.io/Sharing_Knowledge2/MindManager2/DAX25-18.html" TargetMode="External" /><Relationship Id="rId109" Type="http://schemas.openxmlformats.org/officeDocument/2006/relationships/hyperlink" Target="https://bluemoon55.github.io/Sharing_Knowledge2/MindManager2/DAX20-0402-1.html" TargetMode="External" /><Relationship Id="rId11" Type="http://schemas.openxmlformats.org/officeDocument/2006/relationships/hyperlink" Target="https://tatsu-zine.com/samples/free/miraino-toshokan.mobi" TargetMode="External" /><Relationship Id="rId110" Type="http://schemas.openxmlformats.org/officeDocument/2006/relationships/hyperlink" Target="https://bluemoon55.github.io/Sharing_Knowledge2/MindManager2/DAX20-0402-2.html" TargetMode="External" /><Relationship Id="rId111" Type="http://schemas.openxmlformats.org/officeDocument/2006/relationships/hyperlink" Target="https://bluemoon55.github.io/Sharing_Knowledge2/MindManager2/DAX20-0402-2-0.html" TargetMode="External" /><Relationship Id="rId112" Type="http://schemas.openxmlformats.org/officeDocument/2006/relationships/hyperlink" Target="https://bluemoon55.github.io/Sharing_Knowledge2/MindManager2/DAX20-0402-2-1.html" TargetMode="External" /><Relationship Id="rId113" Type="http://schemas.openxmlformats.org/officeDocument/2006/relationships/hyperlink" Target="https://bluemoon55.github.io/Sharing_Knowledge2/MindManager2/DAX20-0402-2-2.html" TargetMode="External" /><Relationship Id="rId114" Type="http://schemas.openxmlformats.org/officeDocument/2006/relationships/hyperlink" Target="https://bluemoon55.github.io/Sharing_Knowledge2/MindManager2/DAX20-0402-2-3.html" TargetMode="External" /><Relationship Id="rId115" Type="http://schemas.openxmlformats.org/officeDocument/2006/relationships/hyperlink" Target="https://bluemoon55.github.io/Sharing_Knowledge2/MindManager2/DAX20-0402-2-4.html" TargetMode="External" /><Relationship Id="rId116" Type="http://schemas.openxmlformats.org/officeDocument/2006/relationships/hyperlink" Target="https://bluemoon55.github.io/Sharing_Knowledge2/MindManager2/DAX20-0402-2-5.html" TargetMode="External" /><Relationship Id="rId117" Type="http://schemas.openxmlformats.org/officeDocument/2006/relationships/hyperlink" Target="https://bluemoon55.github.io/Sharing_Knowledge2/MindManager2/DAX20-0402-2-6.html" TargetMode="External" /><Relationship Id="rId118" Type="http://schemas.openxmlformats.org/officeDocument/2006/relationships/hyperlink" Target="https://bluemoon55.github.io/Sharing_Knowledge2/MindManager2/DAX20-0402-2-9.html" TargetMode="External" /><Relationship Id="rId119" Type="http://schemas.openxmlformats.org/officeDocument/2006/relationships/hyperlink" Target="https://bluemoon55.github.io/Sharing_Knowledge2/MindManager2/DAX20-0402-99.html" TargetMode="External" /><Relationship Id="rId12" Type="http://schemas.openxmlformats.org/officeDocument/2006/relationships/hyperlink" Target="http://doi.org/10.14988/pa.2017.0000016828" TargetMode="External" /><Relationship Id="rId120" Type="http://schemas.openxmlformats.org/officeDocument/2006/relationships/hyperlink" Target="https://bluemoon55.github.io/Sharing_Knowledge2/MindManager2/DAX10-20.html" TargetMode="External" /><Relationship Id="rId121" Type="http://schemas.openxmlformats.org/officeDocument/2006/relationships/hyperlink" Target="https://bluemoon55.github.io/Sharing_Knowledge2/MindManager2/DAX20-0402-3.html" TargetMode="External" /><Relationship Id="rId122" Type="http://schemas.openxmlformats.org/officeDocument/2006/relationships/hyperlink" Target="https://bluemoon55.github.io/Sharing_Knowledge2/MindManager2/DAX20-0402-3-1.html" TargetMode="External" /><Relationship Id="rId123" Type="http://schemas.openxmlformats.org/officeDocument/2006/relationships/hyperlink" Target="https://bluemoon55.github.io/Sharing_Knowledge2/MindManager2/DAX20-0402-3-3.html" TargetMode="External" /><Relationship Id="rId124" Type="http://schemas.openxmlformats.org/officeDocument/2006/relationships/hyperlink" Target="https://bluemoon55.github.io/Sharing_Knowledge2/MindManager2/DAX20-0402-3-4.html" TargetMode="External" /><Relationship Id="rId125" Type="http://schemas.openxmlformats.org/officeDocument/2006/relationships/hyperlink" Target="https://bluemoon55.github.io/Sharing_Knowledge2/MindManager2/DAX21.html" TargetMode="External" /><Relationship Id="rId126" Type="http://schemas.openxmlformats.org/officeDocument/2006/relationships/hyperlink" Target="https://bluemoon55.github.io/Sharing_Knowledge2/MindManager2/DAX22-01.html" TargetMode="External" /><Relationship Id="rId127" Type="http://schemas.openxmlformats.org/officeDocument/2006/relationships/hyperlink" Target="https://bluemoon55.github.io/Sharing_Knowledge2/MindManager2/DAX22-02.html" TargetMode="External" /><Relationship Id="rId128" Type="http://schemas.openxmlformats.org/officeDocument/2006/relationships/hyperlink" Target="https://bluemoon55.github.io/Sharing_Knowledge2/MindManager2/DAX22-03.html" TargetMode="External" /><Relationship Id="rId129" Type="http://schemas.openxmlformats.org/officeDocument/2006/relationships/hyperlink" Target="https://bluemoon55.github.io/Sharing_Knowledge2/MindManager2/DAX43-01-1.html" TargetMode="External" /><Relationship Id="rId13" Type="http://schemas.openxmlformats.org/officeDocument/2006/relationships/hyperlink" Target="https://bluemoon55.github.io/Sharing_Knowledge/Digital_Archives/Deliverables/Manuscript/&#12304;2017&#24180;&#12305;&#12304;&#32000;&#35201;&#12305;AI&#12434;&#27963;&#29992;&#12375;&#12383;&#12300;&#30693;&#12398;&#20849;&#26377;&#21270;&#12301;&#12471;&#12473;&#12486;&#12512;&#12398;&#26041;&#21521;&#24615;&#12304;&#21516;&#24535;&#31038;&#22823;&#23398;&#22259;&#26360;&#39208;&#24773;&#22577;&#23398;&#65288;27&#21495;&#65289;&#12305;.pdf" TargetMode="External" /><Relationship Id="rId130" Type="http://schemas.openxmlformats.org/officeDocument/2006/relationships/hyperlink" Target="https://bluemoon55.github.io/Sharing_Knowledge2/MindManager2/DAX47-01.html" TargetMode="External" /><Relationship Id="rId131" Type="http://schemas.openxmlformats.org/officeDocument/2006/relationships/hyperlink" Target="https://bluemoon55.github.io/Sharing_Knowledge2/MindManager2/Bib03-03.html" TargetMode="External" /><Relationship Id="rId132" Type="http://schemas.openxmlformats.org/officeDocument/2006/relationships/hyperlink" Target="https://bluemoon55.github.io/Sharing_Knowledge2/MindManager2/Bib03-07.html" TargetMode="External" /><Relationship Id="rId133" Type="http://schemas.openxmlformats.org/officeDocument/2006/relationships/hyperlink" Target="https://bluemoon55.github.io/Sharing_Knowledge/Digital_Archives/Deliverables/mind2html/Bib10-07%20&#27425;&#19990;&#20195;&#22259;&#26360;&#39208;&#12469;&#12540;&#12499;&#12473;&#12398;&#23455;&#29694;&#24418;&#12391;&#12398;&#12479;&#12473;&#12463;&#12392;&#24517;&#35201;&#12394;&#12473;&#12461;&#12523;&#12539;&#30693;&#35672;&#12304;&#35443;&#32048;&#12305;.html" TargetMode="External" /><Relationship Id="rId134" Type="http://schemas.openxmlformats.org/officeDocument/2006/relationships/hyperlink" Target="https://bluemoon55.github.io/Sharing_Knowledge2/MindManager2/Bib10-08_2016.html" TargetMode="External" /><Relationship Id="rId135" Type="http://schemas.openxmlformats.org/officeDocument/2006/relationships/hyperlink" Target="https://bluemoon55.github.io/Sharing_Knowledge2/MindManager2/Bib10-08.html" TargetMode="External" /><Relationship Id="rId136" Type="http://schemas.openxmlformats.org/officeDocument/2006/relationships/hyperlink" Target="https://bluemoon55.github.io/Sharing_Knowledge2/MindManager2/DAX45-01.html" TargetMode="External" /><Relationship Id="rId137" Type="http://schemas.openxmlformats.org/officeDocument/2006/relationships/hyperlink" Target="https://bluemoon55.github.io/Presentation_Doc/2019_&#35542;&#25991;/&#12304;&#26657;&#27491;&#20013;&#12305;&#12304;&#25991;&#26360;&#12305;&#12304;&#35542;&#25991;&#12392;&#12426;&#12414;&#12392;&#12417;&#20840;&#25991;&#12305;DAW45-01&#38651;&#23376;&#22259;&#26360;&#39208;&#20107;&#26989;20&#24180;&#12398;&#27497;&#12415;&#12392;&#20170;&#24460;&#12398;&#26041;&#21521;&#24615;&#12539;&#26410;&#26469;&#12398;&#22259;&#26360;&#39208;&#12398;&#23039;.docx" TargetMode="External" /><Relationship Id="rId138" Type="http://schemas.openxmlformats.org/officeDocument/2006/relationships/hyperlink" Target="https://bluemoon55.github.io/Presentation_Doc/2019_&#35542;&#25991;/&#12304;&#26657;&#27491;&#20013;&#12305;&#12304;&#25991;&#26360;&#12305;&#12304;&#31169;&#12398;&#30330;&#34920;&#35542;&#25991;&#31561;&#12305;DAW46-01&#25991;&#21270;&#30340;&#36039;&#29987;&#12398;&#27425;&#19990;&#20195;&#12408;&#12398;&#32153;&#25215;&#12392;&#21033;&#27963;&#29992;&#12395;&#21521;&#12369;&#12383;&#27963;&#21205;&#12398;&#27497;&#12415;.docx" TargetMode="External" /><Relationship Id="rId139" Type="http://schemas.openxmlformats.org/officeDocument/2006/relationships/hyperlink" Target="https://bluemoon55.github.io/Sharing_Knowledge/Digital_Archives/Deliverables/DA40_Seminar/DAP42-01-2016&#12476;&#12511;&#29992;&#12304;&#12501;&#12523;&#12475;&#12483;&#12488;&#12305;PPT&#36039;&#26009;.pptx" TargetMode="External" /><Relationship Id="rId14" Type="http://schemas.openxmlformats.org/officeDocument/2006/relationships/hyperlink" Target="https://bluemoon55.github.io/Sharing_Knowledge2/MindManager2/Bib10-0602.html" TargetMode="External" /><Relationship Id="rId140" Type="http://schemas.openxmlformats.org/officeDocument/2006/relationships/hyperlink" Target="https://bluemoon55.github.io/Sharing_Knowledge/Digital_Archives/Making_Document/Bib00/&#12304;&#25991;&#26360;&#12305;DAW05-00&#25919;&#24220;&#12398;&#26032;&#12375;&#12356;&#12460;&#12452;&#12489;&#12521;&#12452;&#12531;&#12395;&#12424;&#12427;&#38283;&#30330;&#12304;&#35443;&#32048;&#12305;3.docx" TargetMode="External" /><Relationship Id="rId141" Type="http://schemas.openxmlformats.org/officeDocument/2006/relationships/hyperlink" Target="https://bluemoon55.github.io/Sharing_Knowledge/Digital_Archives/Making_Document/Bib00/&#12304;&#25991;&#26360;&#12305;DAW05-01&#25919;&#24220;&#24773;&#22577;&#12471;&#12473;&#12486;&#12512;&#12398;&#25972;&#20633;&#21450;&#12403;&#31649;&#29702;&#12395;&#38306;&#12377;&#12427;&#27161;&#28310;&#12460;&#12452;&#12489;&#12521;&#12452;&#12531;&#12304;&#26412;&#25991;&#35201;&#32004;&#12305;.docx" TargetMode="External" /><Relationship Id="rId142" Type="http://schemas.openxmlformats.org/officeDocument/2006/relationships/hyperlink" Target="https://bluemoon55.github.io/Sharing_Knowledge/Digital_Archives/Making_Document/Bib00/&#12304;&#25991;&#26360;&#12305;DAW09-01&#22259;&#26360;&#39208;&#24773;&#22577;&#12471;&#12473;&#12486;&#12512;&#12395;&#12501;&#12457;&#12540;&#12459;&#12473;&#12375;&#12383;&#12471;&#12473;&#12486;&#12512;&#27083;&#31689;&#36939;&#29992;.docx" TargetMode="External" /><Relationship Id="rId143" Type="http://schemas.openxmlformats.org/officeDocument/2006/relationships/hyperlink" Target="https://bluemoon55.github.io/Sharing_Knowledge/Digital_Archives/Making_Document/Bib00/&#12304;&#25991;&#26360;&#12305;DAW09-02&#22259;&#26360;&#39208;&#24773;&#22577;&#12471;&#12473;&#12486;&#12512;&#12398;&#35201;&#20214;&#23450;&#32681;&#65288;&#20363;&#65289;.docx" TargetMode="External" /><Relationship Id="rId144" Type="http://schemas.openxmlformats.org/officeDocument/2006/relationships/hyperlink" Target="https://bluemoon55.github.io/Sharing_Knowledge/Digital_Archives/Making_Document/Bib10/&#12304;&#25991;&#26360;&#12305;DAW11Digital Transformation&#26178;&#20195;&#12398;&#20844;&#20849;&#22259;&#26360;&#39208;&#12398;&#12469;&#12540;&#12499;&#12473;&#12471;&#12473;&#12486;&#12512;&#12304;&#35443;&#32048;&#12305;1.docx" TargetMode="External" /><Relationship Id="rId145" Type="http://schemas.openxmlformats.org/officeDocument/2006/relationships/hyperlink" Target="https://bluemoon55.github.io/Sharing_Knowledge/Digital_Archives/Making_Document/Bib10/&#12304;&#25991;&#26360;&#12305;DAW14&#38651;&#23376;&#22259;&#26360;&#39208;&#12469;&#12540;&#12499;&#12473;&#12398;&#12354;&#12422;&#12415;&#65288;&#12509;&#12540;&#12479;&#12523;&#12434;&#20013;&#24515;&#12395;&#65289;.docx" TargetMode="External" /><Relationship Id="rId146" Type="http://schemas.openxmlformats.org/officeDocument/2006/relationships/hyperlink" Target="https://bluemoon55.github.io/Sharing_Knowledge/Digital_Archives/Making_Document/Bib10/&#12304;&#25991;&#26360;&#12305;DAW17&#38651;&#23376;&#22259;&#26360;&#39208;&#12469;&#12540;&#12499;&#12473;&#12398;&#12354;&#12422;&#12415;&#65288;&#12487;&#12472;&#12479;&#12523;&#12450;&#12540;&#12459;&#12452;&#12502;&#65289;.docx" TargetMode="External" /><Relationship Id="rId147" Type="http://schemas.openxmlformats.org/officeDocument/2006/relationships/hyperlink" Target="https://bluemoon55.github.io/Sharing_Knowledge/Digital_Archives/Making_Document/Bib10/&#12304;&#25991;&#26360;&#12305;DAW19-20&#30693;&#35672;&#12452;&#12531;&#12501;&#12521;&#12398;&#27083;&#31689;.docx" TargetMode="External" /><Relationship Id="rId148" Type="http://schemas.openxmlformats.org/officeDocument/2006/relationships/hyperlink" Target="https://bluemoon55.github.io/Sharing_Knowledge/Digital_Archives/Making_Document/Bib20/&#12304;&#25991;&#26360;&#12305;DAW23-31&#30693;&#35672;&#12452;&#12531;&#12501;&#12521;&#12392;&#12375;&#12390;&#12398;&#12490;&#12471;&#12519;&#12490;&#12523;&#12450;&#12540;&#12459;&#12452;&#12502;&#12398;&#27083;&#31689;&#12434;&#30446;&#25351;&#12375;&#12390;&#12304;&#35443;&#32048;&#12305;.docx" TargetMode="External" /><Relationship Id="rId149" Type="http://schemas.openxmlformats.org/officeDocument/2006/relationships/hyperlink" Target="https://bluemoon55.github.io/Sharing_Knowledge/Digital_Archives/Making_Document/Bib00/&#12304;&#12473;&#12521;&#12452;&#12489;&#12305;Bib02&#22269;&#20250;&#22259;&#26360;&#39208;&#12392;&#12399;&#12304;&#35443;&#32048;&#12305;.pptx" TargetMode="External" /><Relationship Id="rId15" Type="http://schemas.openxmlformats.org/officeDocument/2006/relationships/hyperlink" Target="https://bluemoon55.github.io/Sharing_Knowledge/Digital_Archives/Deliverables/DA40_Seminar/DAP34&#27425;&#19990;&#20195;&#12471;&#12473;&#12486;&#12512;&#12398;&#27083;&#31689;&#12398;&#12383;&#12417;&#12395;.pdf" TargetMode="External" /><Relationship Id="rId150" Type="http://schemas.openxmlformats.org/officeDocument/2006/relationships/hyperlink" Target="https://bluemoon55.github.io/Sharing_Knowledge/Digital_Archives/Making_Document/Bib00/&#12304;&#12473;&#12521;&#12452;&#12489;&#12305;Bib03-08&#24773;&#22577;&#12471;&#12473;&#12486;&#12512;&#12398;&#27083;&#31689;&#36939;&#29992;&#12395;&#24517;&#35201;&#12394;&#12473;&#12461;&#12523;&#12392;&#30693;&#35672;&#12304;&#35443;&#32048;&#12305;.pptx" TargetMode="External" /><Relationship Id="rId151" Type="http://schemas.openxmlformats.org/officeDocument/2006/relationships/hyperlink" Target="file:///J:\Cloud_Storage\OneDrive%20-%20&#65326;&#65328;O&#30693;&#30340;&#36039;&#28304;&#12452;&#12491;&#12471;&#12450;&#12486;&#12451;&#12502;&#65288;&#65321;&#65330;&#65321;&#65289;\git_repository_Duo\Sharing_Knowledge\MindManager\Bib00\&#12304;&#12473;&#12521;&#12452;&#12489;&#12305;Bib09-10&#25919;&#24220;&#12460;&#12452;&#12489;&#12521;&#12452;&#12531;&#12289;i&#12467;&#12531;&#12500;&#12486;&#12531;&#12471;&#12539;&#12487;&#12451;&#12463;&#12471;&#12519;&#12490;&#12522;&#12398;&#22259;&#26360;&#39208;&#12391;&#12398;&#36969;&#29992;&#12304;&#35443;&#32048;&#12305;.pptx" TargetMode="External" /><Relationship Id="rId152" Type="http://schemas.openxmlformats.org/officeDocument/2006/relationships/hyperlink" Target="https://bluemoon55.github.io/Sharing_Knowledge/Digital_Archives/Making_Document/Bib10/&#12304;&#12473;&#12521;&#12452;&#12489;&#12305;Bib11.30.31Digital Transformation&#26178;&#20195;&#12398;&#20844;&#20849;&#22259;&#26360;&#39208;&#12469;&#12540;&#12499;&#12473;&#12471;&#12473;&#12486;&#12512;&#12398;&#12354;&#12426;&#26041;&#12304;&#35443;&#32048;&#12305;.pptx" TargetMode="External" /><Relationship Id="rId153" Type="http://schemas.openxmlformats.org/officeDocument/2006/relationships/hyperlink" Target="https://bluemoon55.github.io/Sharing_Knowledge/Digital_Archives/Making_Document/Bib10/&#12304;&#12473;&#12521;&#12452;&#12489;&#12305;Bib13-16&#38651;&#23376;&#22259;&#26360;&#39208;&#12469;&#12540;&#12499;&#12473;&#12398;&#29702;&#24565;&#12363;&#12425;NDL&#12469;&#12540;&#12481;&#12398;&#27497;&#12415;&#12304;&#35443;&#32048;&#12305;.pptx" TargetMode="External" /><Relationship Id="rId154" Type="http://schemas.openxmlformats.org/officeDocument/2006/relationships/hyperlink" Target="https://bluemoon55.github.io/Sharing_Knowledge/Digital_Archives/Making_Document/Bib10/&#12304;&#12473;&#12521;&#12452;&#12489;&#12305;Bib13-19&#38651;&#23376;&#22259;&#26360;&#39208;&#12469;&#12540;&#12499;&#12473;&#12398;&#29702;&#24565;&#12392;&#38651;&#23376;&#22259;&#26360;&#39208;&#12469;&#12540;&#12499;&#12473;&#12471;&#12473;&#12486;&#12512;&#12398;&#27497;&#12415;&#12304;&#35443;&#32048;&#12305;.pptx" TargetMode="External" /><Relationship Id="rId155" Type="http://schemas.openxmlformats.org/officeDocument/2006/relationships/hyperlink" Target="https://bluemoon55.github.io/Sharing_Knowledge/Digital_Archives/Making_Document/Bib10/&#12304;&#12473;&#12521;&#12452;&#12489;&#12305;Bib17&#12487;&#12472;&#12479;&#12523;&#12450;&#12540;&#12459;&#12452;&#12502;&#12398;&#27083;&#31689;&#12398;&#27497;&#12415;&#12304;&#35443;&#32048;&#12305;.pptx" TargetMode="External" /><Relationship Id="rId156" Type="http://schemas.openxmlformats.org/officeDocument/2006/relationships/hyperlink" Target="https://bluemoon55.github.io/Sharing_Knowledge/Digital_Archives/Making_Document/Bib10/&#12304;&#12473;&#12521;&#12452;&#12489;&#12305;Bib19&#26481;&#26085;&#26412;&#22823;&#38663;&#28797;&#12450;&#12540;&#12459;&#12452;&#12502;&#12363;&#12425;&#30693;&#35672;&#12452;&#12531;&#12501;&#12521;&#12398;&#27083;&#31689;&#12408;&#12304;&#35443;&#32048;&#12305;.pptx" TargetMode="External" /><Relationship Id="rId157" Type="http://schemas.openxmlformats.org/officeDocument/2006/relationships/hyperlink" Target="https://bluemoon55.github.io/Sharing_Knowledge/Digital_Archives/Making_Document/Bib20/&#12304;&#12473;&#12521;&#12452;&#12489;&#12305;Bib22&#22269;&#12398;&#24773;&#22577;&#25919;&#31574;&#12398;&#32076;&#32239;&#12304;&#35443;&#32048;&#12305;.pptx" TargetMode="External" /><Relationship Id="rId158" Type="http://schemas.openxmlformats.org/officeDocument/2006/relationships/hyperlink" Target="https://bluemoon55.github.io/Sharing_Knowledge/Digital_Archives/Making_Document/Bib20/&#12304;&#12473;&#12521;&#12452;&#12489;&#12305;Bib23.24.28&#30693;&#35672;&#12452;&#12531;&#12501;&#12521;&#12392;&#12375;&#12390;&#12398;&#12490;&#12471;&#12519;&#12490;&#12523;&#12450;&#12540;&#12459;&#12452;&#12502;&#12398;&#27083;&#31689;&#12434;&#30446;&#25351;&#12375;&#12390;&#12304;&#35443;&#32048;&#12305;.pptx" TargetMode="External" /><Relationship Id="rId159" Type="http://schemas.openxmlformats.org/officeDocument/2006/relationships/hyperlink" Target="https://bluemoon55.github.io/Sharing_Knowledge/Digital_Archives/Making_Document/Bib20/&#12304;&#12473;&#12521;&#12452;&#12489;&#12305;Bib25-27&#20986;&#29256;&#30028;&#12392;&#12398;&#36899;&#25658;&#12395;&#12424;&#12427;&#38651;&#23376;&#26360;&#31821;&#12490;&#12471;&#12519;&#12490;&#12523;&#12450;&#12540;&#12459;&#12452;&#12502;&#12398;&#27083;&#31689;&#12304;&#35443;&#32048;&#12305;.pptx" TargetMode="External" /><Relationship Id="rId16" Type="http://schemas.openxmlformats.org/officeDocument/2006/relationships/hyperlink" Target="https://bluemoon55.github.io/Sharing_Knowledge2/MindManager2/DAX43-01.html" TargetMode="External" /><Relationship Id="rId160" Type="http://schemas.openxmlformats.org/officeDocument/2006/relationships/hyperlink" Target="https://bluemoon55.github.io/Sharing_Knowledge/Digital_Archives/Making_Document/Bib20/&#12304;&#12473;&#12521;&#12452;&#12489;&#12305;Bib32&#22269;&#12398;&#12487;&#12472;&#12479;&#12523;&#12467;&#12524;&#12463;&#12471;&#12519;&#12531;&#12398;&#27083;&#31689;&#12392;&#25552;&#20379;&#12395;&#21521;&#12369;&#12383;&#36899;&#25658;&#21332;&#21147;&#12304;&#35443;&#32048;&#12305;.pptx" TargetMode="External" /><Relationship Id="rId161" Type="http://schemas.openxmlformats.org/officeDocument/2006/relationships/footer" Target="footer1.xml" /><Relationship Id="rId162" Type="http://schemas.openxmlformats.org/officeDocument/2006/relationships/footer" Target="footer2.xml" /><Relationship Id="rId163" Type="http://schemas.openxmlformats.org/officeDocument/2006/relationships/footer" Target="footer3.xml" /><Relationship Id="rId164" Type="http://schemas.openxmlformats.org/officeDocument/2006/relationships/footer" Target="footer4.xml" /><Relationship Id="rId165" Type="http://schemas.openxmlformats.org/officeDocument/2006/relationships/theme" Target="theme/theme1.xml" /><Relationship Id="rId166" Type="http://schemas.openxmlformats.org/officeDocument/2006/relationships/numbering" Target="numbering.xml" /><Relationship Id="rId167" Type="http://schemas.openxmlformats.org/officeDocument/2006/relationships/styles" Target="styles.xml" /><Relationship Id="rId17" Type="http://schemas.openxmlformats.org/officeDocument/2006/relationships/hyperlink" Target="https://bluemoon55.github.io/Sharing_Knowledge/Digital_Archives/Deliverables/DA40_Seminar/DAW40-01" TargetMode="External" /><Relationship Id="rId18" Type="http://schemas.openxmlformats.org/officeDocument/2006/relationships/hyperlink" Target="https://bluemoon55.github.io/Sharing_Knowledge2/MindManager2/DAX40-01.html" TargetMode="External" /><Relationship Id="rId19" Type="http://schemas.openxmlformats.org/officeDocument/2006/relationships/hyperlink" Target="https://bluemoon55.github.io/Sharing_Knowledge2/MindManager2/DAX40-0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bluemoon55.github.io/Sharing_Knowledge2/MindManager2/DAX40-03-01.html" TargetMode="External" /><Relationship Id="rId21" Type="http://schemas.openxmlformats.org/officeDocument/2006/relationships/hyperlink" Target="https://bluemoon55.github.io/Sharing_Knowledge2/MindManager2/DAX40-03-02.html" TargetMode="External" /><Relationship Id="rId22" Type="http://schemas.openxmlformats.org/officeDocument/2006/relationships/hyperlink" Target="https://bluemoon55.github.io/Sharing_Knowledge2/MindManager2/DAX40-04.html" TargetMode="External" /><Relationship Id="rId23" Type="http://schemas.openxmlformats.org/officeDocument/2006/relationships/hyperlink" Target="https://bluemoon55.github.io/Sharing_Knowledge2/MindManager2/DAX40-05.html" TargetMode="External" /><Relationship Id="rId24" Type="http://schemas.openxmlformats.org/officeDocument/2006/relationships/hyperlink" Target="https://bluemoon55.github.io/Sharing_Knowledge2/MindManager2/DAX40-06-1.html" TargetMode="External" /><Relationship Id="rId25" Type="http://schemas.openxmlformats.org/officeDocument/2006/relationships/hyperlink" Target="https://bluemoon55.github.io/Sharing_Knowledge2/MindManager2/DAX40-06-2.html" TargetMode="External" /><Relationship Id="rId26" Type="http://schemas.openxmlformats.org/officeDocument/2006/relationships/hyperlink" Target="https://bluemoon55.github.io/Sharing_Knowledge2/MindManager2/DAX40-06-3.html" TargetMode="External" /><Relationship Id="rId27" Type="http://schemas.openxmlformats.org/officeDocument/2006/relationships/hyperlink" Target="https://bluemoon55.github.io/Sharing_Knowledge2/MindManager2/DAX40-10.html" TargetMode="External" /><Relationship Id="rId28" Type="http://schemas.openxmlformats.org/officeDocument/2006/relationships/hyperlink" Target="https://bluemoon55.github.io/Sharing_Knowledge2/MindManager2/DAX40-20.html" TargetMode="External" /><Relationship Id="rId29" Type="http://schemas.openxmlformats.org/officeDocument/2006/relationships/hyperlink" Target="https://bluemoon55.github.io/Sharing_Knowledge2/MindManager2/DAX40-40.html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bluemoon55.github.io/Sharing_Knowledge2/MindManager2/DAX40-50.html" TargetMode="External" /><Relationship Id="rId31" Type="http://schemas.openxmlformats.org/officeDocument/2006/relationships/hyperlink" Target="https://bluemoon55.github.io/Sharing_Knowledge/Digital_Archives/Deliverables/DA40_Seminar/VISIO-&#12304;20&#24180;&#12392;&#12426;&#12414;&#12392;&#12417;&#12305;20&#24180;&#12398;&#27497;&#12415;&#12392;&#20170;&#24460;&#12398;&#26041;&#21521;&#24615;.pdf" TargetMode="External" /><Relationship Id="rId32" Type="http://schemas.openxmlformats.org/officeDocument/2006/relationships/hyperlink" Target="https://bluemoon55.github.io/Sharing_Knowledge/Digital_Archives/Deliverables/DA40_Seminar/VISIO-TP&amp;D&#21442;&#32771;&#22259;&#38754;.pdf" TargetMode="External" /><Relationship Id="rId33" Type="http://schemas.openxmlformats.org/officeDocument/2006/relationships/hyperlink" Target="https://bluemoon55.github.io/Sharing_Knowledge2/MindManager2/DAX25-20-04.html" TargetMode="External" /><Relationship Id="rId34" Type="http://schemas.openxmlformats.org/officeDocument/2006/relationships/hyperlink" Target="https://bluemoon55.github.io/Sharing_Knowledge2/MindManager2/DAX43-90.html" TargetMode="External" /><Relationship Id="rId35" Type="http://schemas.openxmlformats.org/officeDocument/2006/relationships/hyperlink" Target="https://bluemoon55.github.io/Sharing_Knowledge2/MindManager2/DAX46-01.html" TargetMode="External" /><Relationship Id="rId36" Type="http://schemas.openxmlformats.org/officeDocument/2006/relationships/hyperlink" Target="https://bluemoon55.github.io/Sharing_Knowledge/Digital_Archives/Deliverables/mind2html/DAX46-01&#27425;&#19990;&#20195;&#24773;&#22577;&#12471;&#12473;&#12486;&#12512;&#27083;&#31689;&#12501;&#12524;&#12540;&#12512;&#12527;&#12540;&#12463;.html" TargetMode="External" /><Relationship Id="rId37" Type="http://schemas.openxmlformats.org/officeDocument/2006/relationships/hyperlink" Target="https://bluemoon55.github.io/Sharing_Knowledge2/MindManager2/Bib03-01-2.html" TargetMode="External" /><Relationship Id="rId38" Type="http://schemas.openxmlformats.org/officeDocument/2006/relationships/hyperlink" Target="https://bluemoon55.github.io/Sharing_Knowledge2/MindManager2/Bib10-06.html" TargetMode="External" /><Relationship Id="rId39" Type="http://schemas.openxmlformats.org/officeDocument/2006/relationships/hyperlink" Target="https://bluemoon55.github.io/Sharing_Knowledge2/MindManager2/DAX41.html" TargetMode="External" /><Relationship Id="rId4" Type="http://schemas.openxmlformats.org/officeDocument/2006/relationships/customXml" Target="../customXml/item1.xml" /><Relationship Id="rId40" Type="http://schemas.openxmlformats.org/officeDocument/2006/relationships/hyperlink" Target="https://bluemoon55.github.io/Sharing_Knowledge2/MindManager2/DAX41-2.html" TargetMode="External" /><Relationship Id="rId41" Type="http://schemas.openxmlformats.org/officeDocument/2006/relationships/hyperlink" Target="https://bluemoon55.github.io/Sharing_Knowledge/Digital_Archives/Deliverables/DA40_Seminar/DAW42-01-2018&#12476;&#12511;&#29992;&#12494;&#12540;&#12488;&#36039;&#26009;&#12304;&#12501;&#12523;&#12475;&#12483;&#12488;&#12305;20170310&#12304;&#22823;&#23481;&#37327;&#12305;.docx" TargetMode="External" /><Relationship Id="rId42" Type="http://schemas.openxmlformats.org/officeDocument/2006/relationships/hyperlink" Target="https://bluemoon55.github.io/Sharing_Knowledge2/MindManager2/DAX48-01_2020.html" TargetMode="External" /><Relationship Id="rId43" Type="http://schemas.openxmlformats.org/officeDocument/2006/relationships/hyperlink" Target="https://bluemoon55.github.io/Sharing_Knowledge/Digital_Archives/Deliverables/DA40_Seminar/DAP42-01-2020&#12476;&#12511;&#29992;&#12304;&#12509;&#12452;&#12531;&#12488;&#12305;PPT&#36039;&#26009;.pptx" TargetMode="External" /><Relationship Id="rId44" Type="http://schemas.openxmlformats.org/officeDocument/2006/relationships/hyperlink" Target="https://bluemoon55.github.io/Sharing_Knowledge2/MindManager2/DAX48-10_2015.html" TargetMode="External" /><Relationship Id="rId45" Type="http://schemas.openxmlformats.org/officeDocument/2006/relationships/hyperlink" Target="https://bluemoon55.github.io/Sharing_Knowledge/Digital_Archives/Deliverables/DA40_Seminar/&#12304;&#38750;&#20844;&#38283;&#12305;DAW42-01-2018&#12476;&#12511;&#29992;&#12304;&#12509;&#12452;&#12531;&#12488;&#12305;&#12494;&#12540;&#12488;&#36039;&#26009;.pdf" TargetMode="External" /><Relationship Id="rId46" Type="http://schemas.openxmlformats.org/officeDocument/2006/relationships/hyperlink" Target="https://bluemoon55.github.io/Sharing_Knowledge/Digital_Archives/Making_Document/DA40_Seminar/&#12304;&#32032;&#26448;&#12305;&#12304;&#35542;&#25991;&#12305;&#12304;TPD&#12503;&#12521;&#12473;&#21516;&#24535;&#31038;&#12305;&#30693;&#12398;&#20849;&#26377;&#21270;&#12395;&#21521;&#12369;&#12383;&#27963;&#21205;&#12398;&#27497;&#12415;&#12304;&#35443;&#32048;&#29256;&#12305;.docx" TargetMode="External" /><Relationship Id="rId47" Type="http://schemas.openxmlformats.org/officeDocument/2006/relationships/hyperlink" Target="https://github.com/BlueMoon55/Sharing_Knowledge/tree/gh-pages/Digital_Archives/Deliverables/DA40_Seminar" TargetMode="External" /><Relationship Id="rId48" Type="http://schemas.openxmlformats.org/officeDocument/2006/relationships/hyperlink" Target="https://github.com/BlueMoon55/Presentation_Doc/tree/gh-pages/2020_MindMap/2019_MindMap_Knowledge" TargetMode="External" /><Relationship Id="rId49" Type="http://schemas.openxmlformats.org/officeDocument/2006/relationships/hyperlink" Target="https://bluemoon55.github.io/Sharing_Knowledge2/MindManager2/DAX95.html" TargetMode="External" /><Relationship Id="rId5" Type="http://schemas.openxmlformats.org/officeDocument/2006/relationships/hyperlink" Target="https://bluemoon55.github.io/Sharing_Knowledge2/MindManager2/DAX91_Seminar_Document.html" TargetMode="External" /><Relationship Id="rId50" Type="http://schemas.openxmlformats.org/officeDocument/2006/relationships/hyperlink" Target="https://bluemoon55.github.io/Sharing_Knowledge2/MindManager2/Bib06-01.html" TargetMode="External" /><Relationship Id="rId51" Type="http://schemas.openxmlformats.org/officeDocument/2006/relationships/hyperlink" Target="https://bluemoon55.github.io/Sharing_Knowledge2/MindManager2/Bib06-02.html" TargetMode="External" /><Relationship Id="rId52" Type="http://schemas.openxmlformats.org/officeDocument/2006/relationships/hyperlink" Target="https://bluemoon55.github.io/Sharing_Knowledge2/MindManager2/Bib04-07.html" TargetMode="External" /><Relationship Id="rId53" Type="http://schemas.openxmlformats.org/officeDocument/2006/relationships/hyperlink" Target="https://bluemoon55.github.io/Sharing_Knowledge/Digital_Archives/Deliverables/mind2html/Bib03-12" TargetMode="External" /><Relationship Id="rId54" Type="http://schemas.openxmlformats.org/officeDocument/2006/relationships/hyperlink" Target="https://bluemoon55.github.io/Sharing_Knowledge2/MindManager2/Bib06-06.html" TargetMode="External" /><Relationship Id="rId55" Type="http://schemas.openxmlformats.org/officeDocument/2006/relationships/hyperlink" Target="https://bluemoon55.github.io/Sharing_Knowledge2/MindManager2/Bib06-05.html" TargetMode="External" /><Relationship Id="rId56" Type="http://schemas.openxmlformats.org/officeDocument/2006/relationships/hyperlink" Target="https://bluemoon55.github.io/Sharing_Knowledge2/MindManager2/Bib10-02.html" TargetMode="External" /><Relationship Id="rId57" Type="http://schemas.openxmlformats.org/officeDocument/2006/relationships/hyperlink" Target="https://bluemoon55.github.io/Sharing_Knowledge2/MindManager2/Bib03-02.html" TargetMode="External" /><Relationship Id="rId58" Type="http://schemas.openxmlformats.org/officeDocument/2006/relationships/hyperlink" Target="https://bluemoon55.github.io/Sharing_Knowledge2/MindManager2/Bib03-04.html" TargetMode="External" /><Relationship Id="rId59" Type="http://schemas.openxmlformats.org/officeDocument/2006/relationships/hyperlink" Target="https://bluemoon55.github.io/Sharing_Knowledge2/MindManager2/Bib03-05.html" TargetMode="External" /><Relationship Id="rId6" Type="http://schemas.openxmlformats.org/officeDocument/2006/relationships/hyperlink" Target="https://bluemoon55.github.io/Sharing_Knowledge2/MindManager2/DAX25-30.html" TargetMode="External" /><Relationship Id="rId60" Type="http://schemas.openxmlformats.org/officeDocument/2006/relationships/hyperlink" Target="https://bluemoon55.github.io/Sharing_Knowledge2/MindManager2/Bib03-08.html" TargetMode="External" /><Relationship Id="rId61" Type="http://schemas.openxmlformats.org/officeDocument/2006/relationships/hyperlink" Target="https://bluemoon55.github.io/Sharing_Knowledge2/MindManager2/Bib03-0601.html" TargetMode="External" /><Relationship Id="rId62" Type="http://schemas.openxmlformats.org/officeDocument/2006/relationships/hyperlink" Target="https://bluemoon55.github.io/Sharing_Knowledge2/MindManager2/Bib03-0602.html" TargetMode="External" /><Relationship Id="rId63" Type="http://schemas.openxmlformats.org/officeDocument/2006/relationships/hyperlink" Target="https://bluemoon55.github.io/Sharing_Knowledge2/MindManager2/Bib10-09.html" TargetMode="External" /><Relationship Id="rId64" Type="http://schemas.openxmlformats.org/officeDocument/2006/relationships/hyperlink" Target="https://bluemoon55.github.io/Sharing_Knowledge2/MindManager2/Bib10-10.html" TargetMode="External" /><Relationship Id="rId65" Type="http://schemas.openxmlformats.org/officeDocument/2006/relationships/hyperlink" Target="https://bluemoon55.github.io/Sharing_Knowledge2/MindManager2/Bib06-07.html" TargetMode="External" /><Relationship Id="rId66" Type="http://schemas.openxmlformats.org/officeDocument/2006/relationships/hyperlink" Target="https://bluemoon55.github.io/Sharing_Knowledge2/MindManager2/Bib04-02.html" TargetMode="External" /><Relationship Id="rId67" Type="http://schemas.openxmlformats.org/officeDocument/2006/relationships/hyperlink" Target="https://bluemoon55.github.io/Sharing_Knowledge2/MindManager2/Bib04-03.html" TargetMode="External" /><Relationship Id="rId68" Type="http://schemas.openxmlformats.org/officeDocument/2006/relationships/hyperlink" Target="https://bluemoon55.github.io/Sharing_Knowledge2/MindManager2/Bib04-04.html" TargetMode="External" /><Relationship Id="rId69" Type="http://schemas.openxmlformats.org/officeDocument/2006/relationships/hyperlink" Target="https://bluemoon55.github.io/Sharing_Knowledge2/MindManager2/Bib04-06.html" TargetMode="External" /><Relationship Id="rId7" Type="http://schemas.openxmlformats.org/officeDocument/2006/relationships/hyperlink" Target="https://bluemoon55.github.io/Sharing_Knowledge2/MindManager2/DAX93-01.html" TargetMode="External" /><Relationship Id="rId70" Type="http://schemas.openxmlformats.org/officeDocument/2006/relationships/hyperlink" Target="https://bluemoon55.github.io/Sharing_Knowledge2/MindManager2/Bib05-01.html" TargetMode="External" /><Relationship Id="rId71" Type="http://schemas.openxmlformats.org/officeDocument/2006/relationships/hyperlink" Target="https://bluemoon55.github.io/Sharing_Knowledge2/MindManager2/Bib10-11.html" TargetMode="External" /><Relationship Id="rId72" Type="http://schemas.openxmlformats.org/officeDocument/2006/relationships/hyperlink" Target="https://bluemoon55.github.io/Sharing_Knowledge2/MindManager2/Bib04-05.html" TargetMode="External" /><Relationship Id="rId73" Type="http://schemas.openxmlformats.org/officeDocument/2006/relationships/hyperlink" Target="https://bluemoon55.github.io/Sharing_Knowledge2/MindManager2/Bib06-04.html" TargetMode="External" /><Relationship Id="rId74" Type="http://schemas.openxmlformats.org/officeDocument/2006/relationships/hyperlink" Target="https://bluemoon55.github.io/Sharing_Knowledge2/MindManager2/Bib05-02.html" TargetMode="External" /><Relationship Id="rId75" Type="http://schemas.openxmlformats.org/officeDocument/2006/relationships/hyperlink" Target="https://bluemoon55.github.io/Sharing_Knowledge2/MindManager2/Bib05-03.html" TargetMode="External" /><Relationship Id="rId76" Type="http://schemas.openxmlformats.org/officeDocument/2006/relationships/hyperlink" Target="https://bluemoon55.github.io/Sharing_Knowledge2/MindManager2/Bib05-04.html" TargetMode="External" /><Relationship Id="rId77" Type="http://schemas.openxmlformats.org/officeDocument/2006/relationships/hyperlink" Target="https://bluemoon55.github.io/Sharing_Knowledge2/MindManager2/Bib05-05.html" TargetMode="External" /><Relationship Id="rId78" Type="http://schemas.openxmlformats.org/officeDocument/2006/relationships/hyperlink" Target="https://bluemoon55.github.io/Sharing_Knowledge2/MindManager2/Bib05-06.html" TargetMode="External" /><Relationship Id="rId79" Type="http://schemas.openxmlformats.org/officeDocument/2006/relationships/hyperlink" Target="https://bluemoon55.github.io/Sharing_Knowledge2/MindManager2/Bib05-07.html" TargetMode="External" /><Relationship Id="rId8" Type="http://schemas.openxmlformats.org/officeDocument/2006/relationships/hyperlink" Target="https://bluemoon55.github.io/Sharing_Knowledge2/MindManager2/DAX92_Seminar_Plan.html" TargetMode="External" /><Relationship Id="rId80" Type="http://schemas.openxmlformats.org/officeDocument/2006/relationships/hyperlink" Target="https://bluemoon55.github.io/Sharing_Knowledge2/MindManager2/Bib05-13.html" TargetMode="External" /><Relationship Id="rId81" Type="http://schemas.openxmlformats.org/officeDocument/2006/relationships/hyperlink" Target="https://bluemoon55.github.io/Sharing_Knowledge2/MindManager2/Bib06-09.html" TargetMode="External" /><Relationship Id="rId82" Type="http://schemas.openxmlformats.org/officeDocument/2006/relationships/hyperlink" Target="https://bluemoon55.github.io/Sharing_Knowledge2/MindManager2/Bib06-10.html" TargetMode="External" /><Relationship Id="rId83" Type="http://schemas.openxmlformats.org/officeDocument/2006/relationships/hyperlink" Target="https://bluemoon55.github.io/Sharing_Knowledge2/MindManager2/DAX25-20-00.html" TargetMode="External" /><Relationship Id="rId84" Type="http://schemas.openxmlformats.org/officeDocument/2006/relationships/hyperlink" Target="https://bluemoon55.github.io/Sharing_Knowledge2/MindManager2/DAX25-20-01.html" TargetMode="External" /><Relationship Id="rId85" Type="http://schemas.openxmlformats.org/officeDocument/2006/relationships/hyperlink" Target="https://bluemoon55.github.io/Sharing_Knowledge2/MindManager2/DAX25-20-02.html" TargetMode="External" /><Relationship Id="rId86" Type="http://schemas.openxmlformats.org/officeDocument/2006/relationships/hyperlink" Target="https://bluemoon55.github.io/Sharing_Knowledge2/MindManager2/DAX25-20-03.html" TargetMode="External" /><Relationship Id="rId87" Type="http://schemas.openxmlformats.org/officeDocument/2006/relationships/hyperlink" Target="https://bluemoon55.github.io/Sharing_Knowledge2/MindManager2/DAX25-20-04-01.html" TargetMode="External" /><Relationship Id="rId88" Type="http://schemas.openxmlformats.org/officeDocument/2006/relationships/hyperlink" Target="https://bluemoon55.github.io/Sharing_Knowledge2/MindManager2/DAX25-20-05.html" TargetMode="External" /><Relationship Id="rId89" Type="http://schemas.openxmlformats.org/officeDocument/2006/relationships/hyperlink" Target="https://bluemoon55.github.io/Sharing_Knowledge2/MindManager2/DAX25-20-05-5-6-3.html" TargetMode="External" /><Relationship Id="rId9" Type="http://schemas.openxmlformats.org/officeDocument/2006/relationships/hyperlink" Target="https://bluemoon55.github.io/Sharing_Knowledge/Digital_Archives/Deliverables/Manuscript/&#12304;2012&#24180;&#12305;&#12304;&#20874;&#23376;&#12305;&#26410;&#26469;&#12398;&#22259;&#26360;&#39208;&#12434;&#20316;&#12427;&#12392;&#12399;&#12304;2012&#24180;3&#26376;&#38263;&#23614;&#30495;&#12305;.pdf" TargetMode="External" /><Relationship Id="rId90" Type="http://schemas.openxmlformats.org/officeDocument/2006/relationships/hyperlink" Target="https://bluemoon55.github.io/Sharing_Knowledge2/MindManager2/DAX20-04.html" TargetMode="External" /><Relationship Id="rId91" Type="http://schemas.openxmlformats.org/officeDocument/2006/relationships/hyperlink" Target="https://bluemoon55.github.io/Sharing_Knowledge2/MindManager2/DAX20-0401-1.html" TargetMode="External" /><Relationship Id="rId92" Type="http://schemas.openxmlformats.org/officeDocument/2006/relationships/hyperlink" Target="https://bluemoon55.github.io/Sharing_Knowledge2/MindManager2/DAX25-01.html" TargetMode="External" /><Relationship Id="rId93" Type="http://schemas.openxmlformats.org/officeDocument/2006/relationships/hyperlink" Target="https://bluemoon55.github.io/Sharing_Knowledge2/MindManager2/DAX25-02.html" TargetMode="External" /><Relationship Id="rId94" Type="http://schemas.openxmlformats.org/officeDocument/2006/relationships/hyperlink" Target="https://bluemoon55.github.io/Sharing_Knowledge2/MindManager2/DAX25-03.html" TargetMode="External" /><Relationship Id="rId95" Type="http://schemas.openxmlformats.org/officeDocument/2006/relationships/hyperlink" Target="https://bluemoon55.github.io/Sharing_Knowledge2/MindManager2/DAX25-04.html" TargetMode="External" /><Relationship Id="rId96" Type="http://schemas.openxmlformats.org/officeDocument/2006/relationships/hyperlink" Target="https://bluemoon55.github.io/Sharing_Knowledge2/MindManager2/DAX25-05.html" TargetMode="External" /><Relationship Id="rId97" Type="http://schemas.openxmlformats.org/officeDocument/2006/relationships/hyperlink" Target="https://bluemoon55.github.io/Sharing_Knowledge2/MindManager2/DAX25-06.html" TargetMode="External" /><Relationship Id="rId98" Type="http://schemas.openxmlformats.org/officeDocument/2006/relationships/hyperlink" Target="https://bluemoon55.github.io/Sharing_Knowledge2/MindManager2/DAX25-08.html" TargetMode="External" /><Relationship Id="rId99" Type="http://schemas.openxmlformats.org/officeDocument/2006/relationships/hyperlink" Target="https://bluemoon55.github.io/Sharing_Knowledge2/MindManager2/DAX25-09.html" TargetMode="Externa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報告書テンプレート.dotx</Template>
  <TotalTime>19</TotalTime>
  <Pages>17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4</cp:revision>
  <cp:lastPrinted>2018-03-22T01:27:00Z</cp:lastPrinted>
  <dcterms:created xsi:type="dcterms:W3CDTF">2021-05-24T07:04:00Z</dcterms:created>
  <dcterms:modified xsi:type="dcterms:W3CDTF">2021-12-11T01:52:00Z</dcterms:modified>
</cp:coreProperties>
</file>